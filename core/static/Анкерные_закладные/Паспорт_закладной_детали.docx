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F413DE" w:rsidRPr="009537E8" w14:paraId="6DF76DF2" w14:textId="77777777" w:rsidTr="00F413DE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83759B0" w14:textId="3C125DAB" w:rsidR="00F413DE" w:rsidRPr="003F67D2" w:rsidRDefault="00947C7B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</w:pPr>
            <w:r w:rsidRPr="003F67D2"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  <w:t xml:space="preserve"> </w:t>
            </w:r>
            <w:r w:rsidR="00265795" w:rsidRPr="003F67D2"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  <w:t xml:space="preserve"> </w:t>
            </w:r>
            <w:r w:rsidR="00F413DE" w:rsidRPr="003F67D2">
              <w:rPr>
                <w:rFonts w:ascii="Times New Roman" w:hAnsi="Times New Roman"/>
                <w:b/>
                <w:noProof/>
                <w:spacing w:val="20"/>
                <w:kern w:val="32"/>
                <w:sz w:val="27"/>
                <w:szCs w:val="27"/>
                <w:lang w:val="en-US" w:eastAsia="en-US"/>
              </w:rPr>
              <w:drawing>
                <wp:inline distT="0" distB="0" distL="0" distR="0" wp14:anchorId="761EC909" wp14:editId="16135A94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6E786D5B" w14:textId="77777777" w:rsidR="00F413DE" w:rsidRPr="003F67D2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</w:pPr>
            <w:r w:rsidRPr="003F67D2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Северо-Западный НПЦ «АрхиМет»</w:t>
            </w:r>
          </w:p>
          <w:p w14:paraId="1D0833A6" w14:textId="77777777" w:rsidR="00F413DE" w:rsidRPr="003F67D2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3F67D2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5EB216E2" w14:textId="77777777" w:rsidR="00F413DE" w:rsidRPr="003F67D2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3F67D2">
              <w:rPr>
                <w:rFonts w:ascii="Times New Roman" w:hAnsi="Times New Roman"/>
                <w:szCs w:val="24"/>
              </w:rPr>
              <w:t>ИНН 7816456217 КПП 780101001</w:t>
            </w:r>
          </w:p>
          <w:p w14:paraId="7124C30D" w14:textId="77777777" w:rsidR="00F413DE" w:rsidRPr="003F67D2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3F67D2">
              <w:rPr>
                <w:rFonts w:ascii="Times New Roman" w:hAnsi="Times New Roman"/>
                <w:szCs w:val="24"/>
              </w:rPr>
              <w:t>Юр. Адрес: Санкт-Петербург, 5-я линия В.О., д.70</w:t>
            </w:r>
          </w:p>
          <w:p w14:paraId="2A5BB998" w14:textId="77777777" w:rsidR="00F413DE" w:rsidRPr="003F67D2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3F67D2">
              <w:rPr>
                <w:rFonts w:ascii="Times New Roman" w:hAnsi="Times New Roman"/>
                <w:szCs w:val="24"/>
              </w:rPr>
              <w:t>Тел.: (812)309-38-03</w:t>
            </w:r>
          </w:p>
          <w:p w14:paraId="1BEBB70A" w14:textId="77777777" w:rsidR="00F413DE" w:rsidRPr="003F67D2" w:rsidRDefault="00000000" w:rsidP="00F413DE">
            <w:pPr>
              <w:spacing w:line="360" w:lineRule="auto"/>
              <w:ind w:left="0" w:firstLine="0"/>
              <w:jc w:val="right"/>
              <w:rPr>
                <w:rFonts w:ascii="Times New Roman" w:hAnsi="Times New Roman"/>
                <w:szCs w:val="24"/>
              </w:rPr>
            </w:pPr>
            <w:hyperlink r:id="rId9" w:history="1">
              <w:r w:rsidR="00F413DE" w:rsidRPr="003F67D2">
                <w:rPr>
                  <w:rFonts w:ascii="Times New Roman" w:hAnsi="Times New Roman"/>
                  <w:szCs w:val="24"/>
                </w:rPr>
                <w:t>www.archimet.ru</w:t>
              </w:r>
            </w:hyperlink>
          </w:p>
          <w:p w14:paraId="3CD9C4AA" w14:textId="77777777" w:rsidR="00F413DE" w:rsidRPr="003F67D2" w:rsidRDefault="00000000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hyperlink r:id="rId10" w:history="1">
              <w:r w:rsidR="00F413DE" w:rsidRPr="003F67D2">
                <w:rPr>
                  <w:rStyle w:val="a8"/>
                  <w:rFonts w:ascii="Times New Roman" w:hAnsi="Times New Roman"/>
                  <w:color w:val="auto"/>
                  <w:szCs w:val="24"/>
                </w:rPr>
                <w:t>mail@archimet.ru</w:t>
              </w:r>
            </w:hyperlink>
          </w:p>
          <w:p w14:paraId="095A72EC" w14:textId="77777777" w:rsidR="00F413DE" w:rsidRPr="003F67D2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  <w:tr w:rsidR="00F413DE" w:rsidRPr="009537E8" w14:paraId="1FB5F1B4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4841CF2E" w14:textId="77777777" w:rsidR="00F413DE" w:rsidRPr="003F67D2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170" w:firstLine="0"/>
              <w:jc w:val="right"/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</w:pPr>
            <w:r w:rsidRPr="003F67D2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 xml:space="preserve">Экз №___   </w:t>
            </w:r>
          </w:p>
        </w:tc>
      </w:tr>
      <w:tr w:rsidR="00F413DE" w:rsidRPr="009537E8" w14:paraId="64C4215C" w14:textId="77777777" w:rsidTr="00F413DE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2063FA3" w14:textId="77777777" w:rsidR="00F413DE" w:rsidRPr="003F67D2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9537E8" w14:paraId="756FEC8C" w14:textId="77777777" w:rsidTr="00F413DE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340BBC2" w14:textId="77777777" w:rsidR="00F413DE" w:rsidRPr="003F67D2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9537E8" w14:paraId="6944AF52" w14:textId="77777777" w:rsidTr="00F413DE">
        <w:trPr>
          <w:cantSplit/>
          <w:trHeight w:val="2707"/>
          <w:jc w:val="center"/>
        </w:trPr>
        <w:tc>
          <w:tcPr>
            <w:tcW w:w="9992" w:type="dxa"/>
            <w:gridSpan w:val="2"/>
          </w:tcPr>
          <w:p w14:paraId="566F7629" w14:textId="77777777" w:rsidR="00E6120D" w:rsidRPr="003F67D2" w:rsidRDefault="00E6120D" w:rsidP="00E6120D">
            <w:pPr>
              <w:spacing w:line="322" w:lineRule="exact"/>
              <w:rPr>
                <w:szCs w:val="24"/>
              </w:rPr>
            </w:pPr>
          </w:p>
          <w:p w14:paraId="61D2A65A" w14:textId="3CCF3164" w:rsidR="00F413DE" w:rsidRPr="00DC7CAD" w:rsidRDefault="00DC7CAD" w:rsidP="00F413DE">
            <w:pPr>
              <w:spacing w:line="360" w:lineRule="auto"/>
              <w:ind w:left="68" w:firstLine="57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{{ project_name }}</w:t>
            </w:r>
          </w:p>
        </w:tc>
      </w:tr>
      <w:tr w:rsidR="00E6120D" w:rsidRPr="009537E8" w14:paraId="210571B3" w14:textId="77777777" w:rsidTr="00F413DE">
        <w:trPr>
          <w:cantSplit/>
          <w:trHeight w:val="826"/>
          <w:jc w:val="center"/>
        </w:trPr>
        <w:tc>
          <w:tcPr>
            <w:tcW w:w="9992" w:type="dxa"/>
            <w:gridSpan w:val="2"/>
          </w:tcPr>
          <w:p w14:paraId="0B06DAD2" w14:textId="7CA31118" w:rsidR="00E6120D" w:rsidRPr="00EB2585" w:rsidRDefault="00E6120D" w:rsidP="0079649F">
            <w:pPr>
              <w:spacing w:before="360" w:line="360" w:lineRule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</w:p>
        </w:tc>
      </w:tr>
      <w:tr w:rsidR="00E6120D" w:rsidRPr="009537E8" w14:paraId="1C0F7FDE" w14:textId="77777777" w:rsidTr="009B2873">
        <w:trPr>
          <w:cantSplit/>
          <w:trHeight w:val="439"/>
          <w:jc w:val="center"/>
        </w:trPr>
        <w:tc>
          <w:tcPr>
            <w:tcW w:w="9992" w:type="dxa"/>
            <w:gridSpan w:val="2"/>
          </w:tcPr>
          <w:p w14:paraId="1D2CD2CB" w14:textId="1C4A8214" w:rsidR="00E6120D" w:rsidRPr="003F67D2" w:rsidRDefault="00047F6E" w:rsidP="00E6120D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А</w:t>
            </w:r>
            <w:r w:rsidR="00E6120D"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нкерн</w:t>
            </w: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ая</w:t>
            </w:r>
            <w:r w:rsidR="00E6120D"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закладн</w:t>
            </w: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ая</w:t>
            </w:r>
            <w:r w:rsidR="00E6120D"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 детал</w:t>
            </w: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ь</w:t>
            </w:r>
          </w:p>
          <w:p w14:paraId="1260865E" w14:textId="4772491E" w:rsidR="00E6120D" w:rsidRPr="00DC7CAD" w:rsidRDefault="00E6120D" w:rsidP="00E6120D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</w:pP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многогранной опоры </w:t>
            </w:r>
            <w:r w:rsidR="00DC7CAD">
              <w:rPr>
                <w:rFonts w:ascii="Arial" w:eastAsia="Arial" w:hAnsi="Arial" w:cs="Arial"/>
                <w:b/>
                <w:bCs/>
                <w:sz w:val="36"/>
                <w:szCs w:val="36"/>
                <w:lang w:val="en-US"/>
              </w:rPr>
              <w:t>{{ pole_code }}</w:t>
            </w:r>
          </w:p>
        </w:tc>
      </w:tr>
      <w:tr w:rsidR="00F413DE" w:rsidRPr="009537E8" w14:paraId="128B0E04" w14:textId="77777777" w:rsidTr="00F413DE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56FF4FA9" w14:textId="0D39E8F9" w:rsidR="00F413DE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1AB61F7" w14:textId="77777777" w:rsidR="00E9013F" w:rsidRDefault="00E9013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5363FCA" w14:textId="77777777" w:rsidR="00E9013F" w:rsidRPr="003F67D2" w:rsidRDefault="00E9013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10B0E240" w14:textId="77777777" w:rsidR="00E9013F" w:rsidRPr="003F67D2" w:rsidRDefault="00E9013F" w:rsidP="00E9013F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3F67D2">
              <w:rPr>
                <w:rFonts w:ascii="Arial" w:eastAsia="Arial" w:hAnsi="Arial" w:cs="Arial"/>
                <w:b/>
                <w:bCs/>
                <w:sz w:val="36"/>
                <w:szCs w:val="36"/>
              </w:rPr>
              <w:t>Паспорт</w:t>
            </w:r>
          </w:p>
          <w:p w14:paraId="0C2214F7" w14:textId="43A82C48" w:rsidR="00E6120D" w:rsidRPr="003F67D2" w:rsidRDefault="00E6120D" w:rsidP="00E9013F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9537E8" w14:paraId="0129EF4D" w14:textId="77777777" w:rsidTr="00F413DE">
        <w:trPr>
          <w:cantSplit/>
          <w:trHeight w:val="858"/>
          <w:jc w:val="center"/>
        </w:trPr>
        <w:tc>
          <w:tcPr>
            <w:tcW w:w="9992" w:type="dxa"/>
            <w:gridSpan w:val="2"/>
          </w:tcPr>
          <w:p w14:paraId="20C2197B" w14:textId="51DD2167" w:rsidR="00E9013F" w:rsidRPr="00D63487" w:rsidRDefault="00DC7CAD" w:rsidP="00E9013F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{{ project_code }}</w:t>
            </w:r>
            <w:r w:rsidR="00E9013F" w:rsidRPr="00D63487">
              <w:rPr>
                <w:rFonts w:ascii="Arial" w:hAnsi="Arial" w:cs="Arial"/>
                <w:b/>
                <w:bCs/>
                <w:sz w:val="36"/>
                <w:szCs w:val="36"/>
              </w:rPr>
              <w:t>-ПЗД</w:t>
            </w:r>
          </w:p>
          <w:p w14:paraId="56EEEC89" w14:textId="732F03D6" w:rsidR="00E6120D" w:rsidRPr="003F67D2" w:rsidRDefault="00E6120D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6DB32233" w14:textId="68325527" w:rsidR="003F67D2" w:rsidRDefault="003F67D2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6DF9B6D2" w14:textId="1FE78795" w:rsidR="00E9013F" w:rsidRDefault="00E9013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10492B2F" w14:textId="620A6B8F" w:rsidR="00E9013F" w:rsidRDefault="00E9013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44CD43B6" w14:textId="77777777" w:rsidR="00E9013F" w:rsidRPr="003F67D2" w:rsidRDefault="00E9013F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1B0C3441" w14:textId="3E3D6F3D" w:rsidR="003F67D2" w:rsidRPr="003F67D2" w:rsidRDefault="003F67D2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CD833D1" w14:textId="77777777" w:rsidR="003F67D2" w:rsidRPr="003F67D2" w:rsidRDefault="003F67D2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615E8FB" w14:textId="77777777" w:rsidR="00E6120D" w:rsidRPr="003F67D2" w:rsidRDefault="00E6120D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5DEDA6EE" w14:textId="26F52840" w:rsidR="00E6120D" w:rsidRPr="003F67D2" w:rsidRDefault="00E6120D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9537E8" w14:paraId="3CD29805" w14:textId="77777777" w:rsidTr="00F413DE">
        <w:trPr>
          <w:cantSplit/>
          <w:trHeight w:val="464"/>
          <w:jc w:val="center"/>
        </w:trPr>
        <w:tc>
          <w:tcPr>
            <w:tcW w:w="9992" w:type="dxa"/>
            <w:gridSpan w:val="2"/>
            <w:vAlign w:val="bottom"/>
          </w:tcPr>
          <w:p w14:paraId="40CE1398" w14:textId="3EA1C70F" w:rsidR="00F413DE" w:rsidRPr="00DC7CAD" w:rsidRDefault="00DC7CAD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  <w:lang w:val="en-US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  <w:lang w:val="en-US"/>
              </w:rPr>
              <w:t>{{ year }}</w:t>
            </w:r>
          </w:p>
        </w:tc>
      </w:tr>
    </w:tbl>
    <w:p w14:paraId="10165086" w14:textId="77777777" w:rsidR="00F413DE" w:rsidRDefault="00F413DE">
      <w:pPr>
        <w:ind w:left="425" w:firstLine="142"/>
        <w:rPr>
          <w:rFonts w:ascii="Arial" w:hAnsi="Arial" w:cs="Arial"/>
          <w:b/>
          <w:szCs w:val="24"/>
        </w:rPr>
        <w:sectPr w:rsidR="00F413DE" w:rsidSect="00BF6863">
          <w:headerReference w:type="default" r:id="rId11"/>
          <w:footerReference w:type="default" r:id="rId12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sdt>
      <w:sdtPr>
        <w:rPr>
          <w:rFonts w:ascii="ISOCPEUR" w:hAnsi="ISOCPEUR"/>
          <w:b w:val="0"/>
          <w:bCs w:val="0"/>
          <w:color w:val="auto"/>
          <w:sz w:val="24"/>
          <w:szCs w:val="20"/>
          <w:lang w:eastAsia="ru-RU"/>
        </w:rPr>
        <w:id w:val="-660157743"/>
        <w:docPartObj>
          <w:docPartGallery w:val="Table of Contents"/>
          <w:docPartUnique/>
        </w:docPartObj>
      </w:sdtPr>
      <w:sdtContent>
        <w:p w14:paraId="4108283B" w14:textId="14328AA3" w:rsidR="002F1432" w:rsidRPr="003F67D2" w:rsidRDefault="002F1432">
          <w:pPr>
            <w:pStyle w:val="aff5"/>
            <w:rPr>
              <w:rFonts w:ascii="Arial" w:hAnsi="Arial" w:cs="Arial"/>
              <w:b w:val="0"/>
              <w:bCs w:val="0"/>
              <w:color w:val="auto"/>
            </w:rPr>
          </w:pPr>
          <w:r w:rsidRPr="003F67D2">
            <w:rPr>
              <w:rFonts w:ascii="Arial" w:hAnsi="Arial" w:cs="Arial"/>
              <w:b w:val="0"/>
              <w:bCs w:val="0"/>
              <w:color w:val="auto"/>
            </w:rPr>
            <w:t>Содержание</w:t>
          </w:r>
        </w:p>
        <w:p w14:paraId="2E9C7983" w14:textId="2800D1F4" w:rsidR="00996A89" w:rsidRDefault="002F1432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0B7158">
            <w:rPr>
              <w:sz w:val="28"/>
              <w:szCs w:val="28"/>
            </w:rPr>
            <w:fldChar w:fldCharType="begin"/>
          </w:r>
          <w:r w:rsidRPr="000B7158">
            <w:rPr>
              <w:sz w:val="28"/>
              <w:szCs w:val="28"/>
            </w:rPr>
            <w:instrText xml:space="preserve"> TOC \o "1-3" \h \z \u </w:instrText>
          </w:r>
          <w:r w:rsidRPr="000B7158">
            <w:rPr>
              <w:sz w:val="28"/>
              <w:szCs w:val="28"/>
            </w:rPr>
            <w:fldChar w:fldCharType="separate"/>
          </w:r>
          <w:hyperlink w:anchor="_Toc113275746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1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Назначение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_Toc113275746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3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43EE678D" w14:textId="5B8AC0C3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47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2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Технические характеристики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_Toc113275747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4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2C076876" w14:textId="48EBA1F3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48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3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Конструкция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_Toc113275748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5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333F4159" w14:textId="235D5D05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49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4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Комплект поставки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_Toc113275749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6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1CBABBF1" w14:textId="04628B25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50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5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Сборка закладного элемента фундамента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_Toc113275750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7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42C8C067" w14:textId="0C5639CE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51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6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Указания по хранению и транспортированию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_Toc113275751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11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2A89FD92" w14:textId="52DEBD06" w:rsidR="00996A89" w:rsidRDefault="00000000">
          <w:pPr>
            <w:pStyle w:val="11"/>
            <w:tabs>
              <w:tab w:val="left" w:pos="1100"/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52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7</w:t>
            </w:r>
            <w:r w:rsidR="00996A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996A89" w:rsidRPr="000B58EA">
              <w:rPr>
                <w:rStyle w:val="a8"/>
                <w:rFonts w:ascii="Arial" w:hAnsi="Arial" w:cs="Arial"/>
                <w:noProof/>
              </w:rPr>
              <w:t>Гарантийные обязательства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_Toc113275752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12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0AD18ED4" w14:textId="7FC6AD2C" w:rsidR="00996A89" w:rsidRDefault="00000000">
          <w:pPr>
            <w:pStyle w:val="11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3275753" w:history="1">
            <w:r w:rsidR="00996A89" w:rsidRPr="000B58EA">
              <w:rPr>
                <w:rStyle w:val="a8"/>
                <w:rFonts w:ascii="Arial" w:hAnsi="Arial" w:cs="Arial"/>
                <w:noProof/>
              </w:rPr>
              <w:t>ПРИЛОЖЕНИЕ</w:t>
            </w:r>
            <w:r w:rsidR="00996A89">
              <w:rPr>
                <w:noProof/>
                <w:webHidden/>
              </w:rPr>
              <w:tab/>
            </w:r>
            <w:r w:rsidR="00996A89">
              <w:rPr>
                <w:noProof/>
                <w:webHidden/>
              </w:rPr>
              <w:fldChar w:fldCharType="begin"/>
            </w:r>
            <w:r w:rsidR="00996A89">
              <w:rPr>
                <w:noProof/>
                <w:webHidden/>
              </w:rPr>
              <w:instrText xml:space="preserve"> PAGEREF _Toc113275753 \h </w:instrText>
            </w:r>
            <w:r w:rsidR="00996A89">
              <w:rPr>
                <w:noProof/>
                <w:webHidden/>
              </w:rPr>
            </w:r>
            <w:r w:rsidR="00996A89">
              <w:rPr>
                <w:noProof/>
                <w:webHidden/>
              </w:rPr>
              <w:fldChar w:fldCharType="separate"/>
            </w:r>
            <w:r w:rsidR="00E055AD">
              <w:rPr>
                <w:noProof/>
                <w:webHidden/>
              </w:rPr>
              <w:t>13</w:t>
            </w:r>
            <w:r w:rsidR="00996A89">
              <w:rPr>
                <w:noProof/>
                <w:webHidden/>
              </w:rPr>
              <w:fldChar w:fldCharType="end"/>
            </w:r>
          </w:hyperlink>
        </w:p>
        <w:p w14:paraId="70FC3347" w14:textId="246104C1" w:rsidR="002F1432" w:rsidRDefault="002F1432">
          <w:r w:rsidRPr="000B71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A779A0B" w14:textId="6804C3A6" w:rsidR="0003661E" w:rsidRPr="00994EC1" w:rsidRDefault="0003661E" w:rsidP="0003661E">
      <w:pPr>
        <w:ind w:left="567" w:firstLine="0"/>
        <w:rPr>
          <w:rFonts w:ascii="Arial" w:hAnsi="Arial" w:cs="Arial"/>
          <w:szCs w:val="24"/>
        </w:rPr>
      </w:pPr>
    </w:p>
    <w:p w14:paraId="0A04773F" w14:textId="77777777" w:rsidR="00C9204C" w:rsidRPr="003F67D2" w:rsidRDefault="00C9204C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0" w:name="_Toc112417445"/>
      <w:bookmarkStart w:id="1" w:name="_Toc113275746"/>
      <w:r w:rsidRPr="003F67D2">
        <w:rPr>
          <w:rFonts w:ascii="Arial" w:hAnsi="Arial" w:cs="Arial"/>
          <w:sz w:val="28"/>
          <w:szCs w:val="28"/>
        </w:rPr>
        <w:lastRenderedPageBreak/>
        <w:t>Назначение</w:t>
      </w:r>
      <w:bookmarkEnd w:id="0"/>
      <w:bookmarkEnd w:id="1"/>
    </w:p>
    <w:p w14:paraId="493D999D" w14:textId="32245450" w:rsidR="00840E64" w:rsidRDefault="00840E64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Анкерная з</w:t>
      </w:r>
      <w:r w:rsidRPr="00A64CD1">
        <w:rPr>
          <w:rFonts w:ascii="Arial" w:hAnsi="Arial" w:cs="Arial"/>
          <w:sz w:val="28"/>
          <w:szCs w:val="28"/>
        </w:rPr>
        <w:t>акладн</w:t>
      </w:r>
      <w:r>
        <w:rPr>
          <w:rFonts w:ascii="Arial" w:hAnsi="Arial" w:cs="Arial"/>
          <w:sz w:val="28"/>
          <w:szCs w:val="28"/>
        </w:rPr>
        <w:t xml:space="preserve">ая деталь </w:t>
      </w:r>
      <w:r w:rsidRPr="00A64CD1">
        <w:rPr>
          <w:rFonts w:ascii="Arial" w:hAnsi="Arial" w:cs="Arial"/>
          <w:sz w:val="28"/>
          <w:szCs w:val="28"/>
        </w:rPr>
        <w:t xml:space="preserve">служит для передачи нагрузок от устанавливаемой </w:t>
      </w:r>
      <w:r>
        <w:rPr>
          <w:rFonts w:ascii="Arial" w:hAnsi="Arial" w:cs="Arial"/>
          <w:sz w:val="28"/>
          <w:szCs w:val="28"/>
        </w:rPr>
        <w:t xml:space="preserve">многогранной </w:t>
      </w:r>
      <w:r w:rsidRPr="00A64CD1">
        <w:rPr>
          <w:rFonts w:ascii="Arial" w:hAnsi="Arial" w:cs="Arial"/>
          <w:sz w:val="28"/>
          <w:szCs w:val="28"/>
        </w:rPr>
        <w:t xml:space="preserve">опоры </w:t>
      </w:r>
      <w:r w:rsidR="00530478" w:rsidRPr="00530478">
        <w:rPr>
          <w:rFonts w:ascii="Arial" w:hAnsi="Arial" w:cs="Arial"/>
          <w:sz w:val="28"/>
          <w:szCs w:val="28"/>
        </w:rPr>
        <w:t xml:space="preserve">{{ </w:t>
      </w:r>
      <w:r w:rsidR="00530478">
        <w:rPr>
          <w:rFonts w:ascii="Arial" w:hAnsi="Arial" w:cs="Arial"/>
          <w:sz w:val="28"/>
          <w:szCs w:val="28"/>
          <w:lang w:val="en-US"/>
        </w:rPr>
        <w:t>pole</w:t>
      </w:r>
      <w:r w:rsidR="00530478" w:rsidRPr="00530478">
        <w:rPr>
          <w:rFonts w:ascii="Arial" w:hAnsi="Arial" w:cs="Arial"/>
          <w:sz w:val="28"/>
          <w:szCs w:val="28"/>
        </w:rPr>
        <w:t>_</w:t>
      </w:r>
      <w:r w:rsidR="00530478">
        <w:rPr>
          <w:rFonts w:ascii="Arial" w:hAnsi="Arial" w:cs="Arial"/>
          <w:sz w:val="28"/>
          <w:szCs w:val="28"/>
          <w:lang w:val="en-US"/>
        </w:rPr>
        <w:t>code</w:t>
      </w:r>
      <w:r w:rsidR="00530478" w:rsidRPr="00530478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</w:t>
      </w:r>
      <w:r w:rsidRPr="00A64CD1">
        <w:rPr>
          <w:rFonts w:ascii="Arial" w:hAnsi="Arial" w:cs="Arial"/>
          <w:sz w:val="28"/>
          <w:szCs w:val="28"/>
        </w:rPr>
        <w:t>на фундаментный блок</w:t>
      </w:r>
      <w:r w:rsidR="00C9204C" w:rsidRPr="003F67D2">
        <w:rPr>
          <w:rFonts w:ascii="Arial" w:hAnsi="Arial" w:cs="Arial"/>
          <w:sz w:val="28"/>
          <w:szCs w:val="28"/>
        </w:rPr>
        <w:t xml:space="preserve"> опоры</w:t>
      </w:r>
      <w:r>
        <w:rPr>
          <w:rFonts w:ascii="Arial" w:hAnsi="Arial" w:cs="Arial"/>
          <w:sz w:val="28"/>
          <w:szCs w:val="28"/>
        </w:rPr>
        <w:t>.</w:t>
      </w:r>
    </w:p>
    <w:p w14:paraId="30BFE318" w14:textId="3F92A6A0" w:rsidR="00C9204C" w:rsidRPr="003F67D2" w:rsidRDefault="00C9204C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 </w:t>
      </w:r>
      <w:r w:rsidR="00840E64">
        <w:rPr>
          <w:rFonts w:ascii="Arial" w:hAnsi="Arial" w:cs="Arial"/>
          <w:sz w:val="28"/>
          <w:szCs w:val="28"/>
        </w:rPr>
        <w:t>А</w:t>
      </w:r>
      <w:r w:rsidRPr="003F67D2">
        <w:rPr>
          <w:rFonts w:ascii="Arial" w:hAnsi="Arial" w:cs="Arial"/>
          <w:sz w:val="28"/>
          <w:szCs w:val="28"/>
        </w:rPr>
        <w:t>нкерн</w:t>
      </w:r>
      <w:r w:rsidR="00A64CD1">
        <w:rPr>
          <w:rFonts w:ascii="Arial" w:hAnsi="Arial" w:cs="Arial"/>
          <w:sz w:val="28"/>
          <w:szCs w:val="28"/>
        </w:rPr>
        <w:t>ая</w:t>
      </w:r>
      <w:r w:rsidRPr="003F67D2">
        <w:rPr>
          <w:rFonts w:ascii="Arial" w:hAnsi="Arial" w:cs="Arial"/>
          <w:sz w:val="28"/>
          <w:szCs w:val="28"/>
        </w:rPr>
        <w:t xml:space="preserve"> закладн</w:t>
      </w:r>
      <w:r w:rsidR="00A64CD1">
        <w:rPr>
          <w:rFonts w:ascii="Arial" w:hAnsi="Arial" w:cs="Arial"/>
          <w:sz w:val="28"/>
          <w:szCs w:val="28"/>
        </w:rPr>
        <w:t>ая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A64CD1">
        <w:rPr>
          <w:rFonts w:ascii="Arial" w:hAnsi="Arial" w:cs="Arial"/>
          <w:sz w:val="28"/>
          <w:szCs w:val="28"/>
        </w:rPr>
        <w:t>деталь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840E64">
        <w:rPr>
          <w:rFonts w:ascii="Arial" w:hAnsi="Arial" w:cs="Arial"/>
          <w:sz w:val="28"/>
          <w:szCs w:val="28"/>
        </w:rPr>
        <w:t>состоит</w:t>
      </w:r>
      <w:r w:rsidRPr="003F67D2">
        <w:rPr>
          <w:rFonts w:ascii="Arial" w:hAnsi="Arial" w:cs="Arial"/>
          <w:sz w:val="28"/>
          <w:szCs w:val="28"/>
        </w:rPr>
        <w:t xml:space="preserve"> из плиты анкерной закладной, кондуктора, анкерных болтов</w:t>
      </w:r>
      <w:r w:rsidR="00A64CD1">
        <w:rPr>
          <w:rFonts w:ascii="Arial" w:hAnsi="Arial" w:cs="Arial"/>
          <w:sz w:val="28"/>
          <w:szCs w:val="28"/>
        </w:rPr>
        <w:t>, гаек, шайб</w:t>
      </w:r>
      <w:r w:rsidRPr="003F67D2">
        <w:rPr>
          <w:rFonts w:ascii="Arial" w:hAnsi="Arial" w:cs="Arial"/>
          <w:sz w:val="28"/>
          <w:szCs w:val="28"/>
        </w:rPr>
        <w:t>.</w:t>
      </w:r>
    </w:p>
    <w:p w14:paraId="4C77CDAF" w14:textId="1333AF21" w:rsidR="00C9204C" w:rsidRDefault="00C9204C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Соединение опоры и фундамента выполняется </w:t>
      </w:r>
      <w:r w:rsidR="00A64CD1">
        <w:rPr>
          <w:rFonts w:ascii="Arial" w:hAnsi="Arial" w:cs="Arial"/>
          <w:sz w:val="28"/>
          <w:szCs w:val="28"/>
        </w:rPr>
        <w:t>путем</w:t>
      </w:r>
      <w:r w:rsidRPr="003F67D2">
        <w:rPr>
          <w:rFonts w:ascii="Arial" w:hAnsi="Arial" w:cs="Arial"/>
          <w:sz w:val="28"/>
          <w:szCs w:val="28"/>
        </w:rPr>
        <w:t xml:space="preserve"> соединения опорного фланца опоры и анкерных болтов фундамента.</w:t>
      </w:r>
    </w:p>
    <w:p w14:paraId="3CDDF9B9" w14:textId="1627BA98" w:rsidR="00350553" w:rsidRPr="003F67D2" w:rsidRDefault="00350553" w:rsidP="00350553">
      <w:pPr>
        <w:spacing w:after="12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3F67D2">
        <w:rPr>
          <w:rFonts w:ascii="Arial" w:hAnsi="Arial" w:cs="Arial"/>
          <w:b/>
          <w:bCs/>
          <w:sz w:val="28"/>
          <w:szCs w:val="28"/>
        </w:rPr>
        <w:t>Примечание: Завод-изготовитель не производит</w:t>
      </w:r>
      <w:r w:rsidR="0033250E" w:rsidRPr="0033250E">
        <w:rPr>
          <w:rFonts w:ascii="Arial" w:hAnsi="Arial" w:cs="Arial"/>
          <w:b/>
          <w:bCs/>
          <w:sz w:val="28"/>
          <w:szCs w:val="28"/>
        </w:rPr>
        <w:t xml:space="preserve"> </w:t>
      </w:r>
      <w:r w:rsidR="0033250E" w:rsidRPr="003F67D2">
        <w:rPr>
          <w:rFonts w:ascii="Arial" w:hAnsi="Arial" w:cs="Arial"/>
          <w:b/>
          <w:bCs/>
          <w:sz w:val="28"/>
          <w:szCs w:val="28"/>
        </w:rPr>
        <w:t>выбор оптимального фундамента</w:t>
      </w:r>
      <w:r w:rsidR="0033250E">
        <w:rPr>
          <w:rFonts w:ascii="Arial" w:hAnsi="Arial" w:cs="Arial"/>
          <w:b/>
          <w:bCs/>
          <w:sz w:val="28"/>
          <w:szCs w:val="28"/>
        </w:rPr>
        <w:t>,</w:t>
      </w:r>
      <w:r w:rsidRPr="003F67D2">
        <w:rPr>
          <w:rFonts w:ascii="Arial" w:hAnsi="Arial" w:cs="Arial"/>
          <w:b/>
          <w:bCs/>
          <w:sz w:val="28"/>
          <w:szCs w:val="28"/>
        </w:rPr>
        <w:t xml:space="preserve"> расч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3F67D2">
        <w:rPr>
          <w:rFonts w:ascii="Arial" w:hAnsi="Arial" w:cs="Arial"/>
          <w:b/>
          <w:bCs/>
          <w:sz w:val="28"/>
          <w:szCs w:val="28"/>
        </w:rPr>
        <w:t>т фундамента</w:t>
      </w:r>
      <w:r w:rsidR="0033250E">
        <w:rPr>
          <w:rFonts w:ascii="Arial" w:hAnsi="Arial" w:cs="Arial"/>
          <w:b/>
          <w:bCs/>
          <w:sz w:val="28"/>
          <w:szCs w:val="28"/>
        </w:rPr>
        <w:t xml:space="preserve"> и требуемой глубины заделки анкерных болтов</w:t>
      </w:r>
      <w:r w:rsidR="00AB2A02">
        <w:rPr>
          <w:rFonts w:ascii="Arial" w:hAnsi="Arial" w:cs="Arial"/>
          <w:b/>
          <w:bCs/>
          <w:sz w:val="28"/>
          <w:szCs w:val="28"/>
        </w:rPr>
        <w:t>. Завод-изготовитель не производит</w:t>
      </w:r>
      <w:r w:rsidRPr="003F67D2">
        <w:rPr>
          <w:rFonts w:ascii="Arial" w:hAnsi="Arial" w:cs="Arial"/>
          <w:b/>
          <w:bCs/>
          <w:sz w:val="28"/>
          <w:szCs w:val="28"/>
        </w:rPr>
        <w:t xml:space="preserve"> непосредственное изготовление фундамента</w:t>
      </w:r>
      <w:r w:rsidR="00AB2A02">
        <w:rPr>
          <w:rFonts w:ascii="Arial" w:hAnsi="Arial" w:cs="Arial"/>
          <w:b/>
          <w:bCs/>
          <w:sz w:val="28"/>
          <w:szCs w:val="28"/>
        </w:rPr>
        <w:t>, за исключением анкерной закладной детали</w:t>
      </w:r>
      <w:r w:rsidRPr="003F67D2">
        <w:rPr>
          <w:rFonts w:ascii="Arial" w:hAnsi="Arial" w:cs="Arial"/>
          <w:b/>
          <w:bCs/>
          <w:sz w:val="28"/>
          <w:szCs w:val="28"/>
        </w:rPr>
        <w:t>.</w:t>
      </w:r>
    </w:p>
    <w:p w14:paraId="40D248A6" w14:textId="77777777" w:rsidR="00350553" w:rsidRDefault="00350553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</w:p>
    <w:p w14:paraId="553442F2" w14:textId="77777777" w:rsidR="00C9204C" w:rsidRPr="003F67D2" w:rsidRDefault="00C9204C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2" w:name="_Toc112417446"/>
      <w:bookmarkStart w:id="3" w:name="_Toc113275747"/>
      <w:r w:rsidRPr="003F67D2">
        <w:rPr>
          <w:rFonts w:ascii="Arial" w:hAnsi="Arial" w:cs="Arial"/>
          <w:sz w:val="28"/>
          <w:szCs w:val="28"/>
        </w:rPr>
        <w:lastRenderedPageBreak/>
        <w:t>Технические характеристики</w:t>
      </w:r>
      <w:bookmarkEnd w:id="2"/>
      <w:bookmarkEnd w:id="3"/>
    </w:p>
    <w:p w14:paraId="079D7685" w14:textId="5ACB6333" w:rsidR="00C9204C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Основные технические характеристики анкерной закладной детали:</w:t>
      </w:r>
    </w:p>
    <w:p w14:paraId="47A9913D" w14:textId="3F5BEA59" w:rsidR="00277D2A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Количество анкерных болтов: </w:t>
      </w:r>
      <w:r w:rsidR="00530478" w:rsidRPr="00530478">
        <w:rPr>
          <w:rFonts w:ascii="Arial" w:hAnsi="Arial" w:cs="Arial"/>
          <w:sz w:val="28"/>
          <w:szCs w:val="28"/>
        </w:rPr>
        <w:t xml:space="preserve">{{ </w:t>
      </w:r>
      <w:r w:rsidR="00530478">
        <w:rPr>
          <w:rFonts w:ascii="Arial" w:hAnsi="Arial" w:cs="Arial"/>
          <w:sz w:val="28"/>
          <w:szCs w:val="28"/>
          <w:lang w:val="en-US"/>
        </w:rPr>
        <w:t>kol</w:t>
      </w:r>
      <w:r w:rsidR="00530478" w:rsidRPr="00530478">
        <w:rPr>
          <w:rFonts w:ascii="Arial" w:hAnsi="Arial" w:cs="Arial"/>
          <w:sz w:val="28"/>
          <w:szCs w:val="28"/>
        </w:rPr>
        <w:t>_</w:t>
      </w:r>
      <w:r w:rsidR="00530478">
        <w:rPr>
          <w:rFonts w:ascii="Arial" w:hAnsi="Arial" w:cs="Arial"/>
          <w:sz w:val="28"/>
          <w:szCs w:val="28"/>
          <w:lang w:val="en-US"/>
        </w:rPr>
        <w:t>bolt</w:t>
      </w:r>
      <w:r w:rsidR="00530478" w:rsidRPr="00530478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шт.</w:t>
      </w:r>
    </w:p>
    <w:p w14:paraId="7DC87393" w14:textId="14957040" w:rsidR="00277D2A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Диаметр болта и тип резьбы: </w:t>
      </w:r>
      <w:r w:rsidR="00530478" w:rsidRPr="00575CA3">
        <w:rPr>
          <w:rFonts w:ascii="Arial" w:hAnsi="Arial" w:cs="Arial"/>
          <w:sz w:val="28"/>
          <w:szCs w:val="28"/>
        </w:rPr>
        <w:t xml:space="preserve">{{ </w:t>
      </w:r>
      <w:r w:rsidR="00530478">
        <w:rPr>
          <w:rFonts w:ascii="Arial" w:hAnsi="Arial" w:cs="Arial"/>
          <w:sz w:val="28"/>
          <w:szCs w:val="28"/>
          <w:lang w:val="en-US"/>
        </w:rPr>
        <w:t>bolt</w:t>
      </w:r>
      <w:r w:rsidR="00530478" w:rsidRPr="00575CA3">
        <w:rPr>
          <w:rFonts w:ascii="Arial" w:hAnsi="Arial" w:cs="Arial"/>
          <w:sz w:val="28"/>
          <w:szCs w:val="28"/>
        </w:rPr>
        <w:t xml:space="preserve"> }}</w:t>
      </w:r>
      <w:r w:rsidRPr="00492666">
        <w:rPr>
          <w:rFonts w:ascii="Arial" w:hAnsi="Arial" w:cs="Arial"/>
          <w:sz w:val="28"/>
          <w:szCs w:val="28"/>
        </w:rPr>
        <w:t>.</w:t>
      </w:r>
    </w:p>
    <w:p w14:paraId="40CCC75F" w14:textId="137ABF0E" w:rsidR="00277D2A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Длина анкерного болта: </w:t>
      </w:r>
      <w:r w:rsidR="00575CA3" w:rsidRPr="004757FA">
        <w:rPr>
          <w:rFonts w:ascii="Arial" w:hAnsi="Arial" w:cs="Arial"/>
          <w:sz w:val="28"/>
          <w:szCs w:val="28"/>
        </w:rPr>
        <w:t xml:space="preserve">{{ </w:t>
      </w:r>
      <w:r w:rsidR="00575CA3">
        <w:rPr>
          <w:rFonts w:ascii="Arial" w:hAnsi="Arial" w:cs="Arial"/>
          <w:sz w:val="28"/>
          <w:szCs w:val="28"/>
          <w:lang w:val="en-US"/>
        </w:rPr>
        <w:t>dlina</w:t>
      </w:r>
      <w:r w:rsidR="00575CA3" w:rsidRPr="004757FA">
        <w:rPr>
          <w:rFonts w:ascii="Arial" w:hAnsi="Arial" w:cs="Arial"/>
          <w:sz w:val="28"/>
          <w:szCs w:val="28"/>
        </w:rPr>
        <w:t>_</w:t>
      </w:r>
      <w:r w:rsidR="00575CA3">
        <w:rPr>
          <w:rFonts w:ascii="Arial" w:hAnsi="Arial" w:cs="Arial"/>
          <w:sz w:val="28"/>
          <w:szCs w:val="28"/>
          <w:lang w:val="en-US"/>
        </w:rPr>
        <w:t>bolta</w:t>
      </w:r>
      <w:r w:rsidR="00575CA3" w:rsidRPr="004757FA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мм.</w:t>
      </w:r>
    </w:p>
    <w:p w14:paraId="424946FD" w14:textId="471078C0" w:rsidR="00277D2A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Диаметр окружности расположения анкерных болтов: </w:t>
      </w:r>
      <w:r w:rsidR="004757FA" w:rsidRPr="004757FA">
        <w:rPr>
          <w:rFonts w:ascii="Arial" w:hAnsi="Arial" w:cs="Arial"/>
          <w:sz w:val="28"/>
          <w:szCs w:val="28"/>
        </w:rPr>
        <w:t xml:space="preserve">{{ </w:t>
      </w:r>
      <w:r w:rsidR="004757FA">
        <w:rPr>
          <w:rFonts w:ascii="Arial" w:hAnsi="Arial" w:cs="Arial"/>
          <w:sz w:val="28"/>
          <w:szCs w:val="28"/>
          <w:lang w:val="en-US"/>
        </w:rPr>
        <w:t>diam</w:t>
      </w:r>
      <w:r w:rsidR="004757FA" w:rsidRPr="004757FA">
        <w:rPr>
          <w:rFonts w:ascii="Arial" w:hAnsi="Arial" w:cs="Arial"/>
          <w:sz w:val="28"/>
          <w:szCs w:val="28"/>
        </w:rPr>
        <w:t>_</w:t>
      </w:r>
      <w:r w:rsidR="004757FA">
        <w:rPr>
          <w:rFonts w:ascii="Arial" w:hAnsi="Arial" w:cs="Arial"/>
          <w:sz w:val="28"/>
          <w:szCs w:val="28"/>
          <w:lang w:val="en-US"/>
        </w:rPr>
        <w:t>okr</w:t>
      </w:r>
      <w:r w:rsidR="004757FA" w:rsidRPr="004757FA">
        <w:rPr>
          <w:rFonts w:ascii="Arial" w:hAnsi="Arial" w:cs="Arial"/>
          <w:sz w:val="28"/>
          <w:szCs w:val="28"/>
        </w:rPr>
        <w:t>_</w:t>
      </w:r>
      <w:r w:rsidR="004757FA">
        <w:rPr>
          <w:rFonts w:ascii="Arial" w:hAnsi="Arial" w:cs="Arial"/>
          <w:sz w:val="28"/>
          <w:szCs w:val="28"/>
          <w:lang w:val="en-US"/>
        </w:rPr>
        <w:t>bolt</w:t>
      </w:r>
      <w:r w:rsidR="004757FA" w:rsidRPr="004757FA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мм.</w:t>
      </w:r>
    </w:p>
    <w:p w14:paraId="24696633" w14:textId="6395C97B" w:rsidR="00277D2A" w:rsidRDefault="00277D2A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Наружный диаметр анкерной плиты: </w:t>
      </w:r>
      <w:r w:rsidR="004757FA" w:rsidRPr="004757FA">
        <w:rPr>
          <w:rFonts w:ascii="Arial" w:hAnsi="Arial" w:cs="Arial"/>
          <w:sz w:val="28"/>
          <w:szCs w:val="28"/>
        </w:rPr>
        <w:t xml:space="preserve">{{ </w:t>
      </w:r>
      <w:r w:rsidR="004757FA">
        <w:rPr>
          <w:rFonts w:ascii="Arial" w:hAnsi="Arial" w:cs="Arial"/>
          <w:sz w:val="28"/>
          <w:szCs w:val="28"/>
          <w:lang w:val="en-US"/>
        </w:rPr>
        <w:t>x</w:t>
      </w:r>
      <w:r w:rsidR="004757FA" w:rsidRPr="004757FA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мм.</w:t>
      </w:r>
    </w:p>
    <w:p w14:paraId="2607BDAB" w14:textId="1FED2FA1" w:rsidR="00277D2A" w:rsidRDefault="00277D2A" w:rsidP="00277D2A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Наружный диаметр кондуктора: </w:t>
      </w:r>
      <w:r w:rsidR="004757FA" w:rsidRPr="000460FE">
        <w:rPr>
          <w:rFonts w:ascii="Arial" w:hAnsi="Arial" w:cs="Arial"/>
          <w:sz w:val="28"/>
          <w:szCs w:val="28"/>
        </w:rPr>
        <w:t xml:space="preserve">{{ </w:t>
      </w:r>
      <w:r w:rsidR="004757FA">
        <w:rPr>
          <w:rFonts w:ascii="Arial" w:hAnsi="Arial" w:cs="Arial"/>
          <w:sz w:val="28"/>
          <w:szCs w:val="28"/>
          <w:lang w:val="en-US"/>
        </w:rPr>
        <w:t>y</w:t>
      </w:r>
      <w:r w:rsidR="004757FA" w:rsidRPr="000460FE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мм.</w:t>
      </w:r>
    </w:p>
    <w:p w14:paraId="71A0C7E8" w14:textId="77777777" w:rsidR="00C9204C" w:rsidRPr="003F67D2" w:rsidRDefault="00C9204C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br w:type="page"/>
      </w:r>
    </w:p>
    <w:p w14:paraId="764B7345" w14:textId="147505BE" w:rsidR="00C9204C" w:rsidRPr="003F67D2" w:rsidRDefault="00C9204C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4" w:name="_Toc113275748"/>
      <w:r w:rsidRPr="003F67D2">
        <w:rPr>
          <w:rFonts w:ascii="Arial" w:hAnsi="Arial" w:cs="Arial"/>
          <w:sz w:val="28"/>
          <w:szCs w:val="28"/>
        </w:rPr>
        <w:lastRenderedPageBreak/>
        <w:t>Конструкция</w:t>
      </w:r>
      <w:bookmarkEnd w:id="4"/>
    </w:p>
    <w:p w14:paraId="077F13D7" w14:textId="33D1F961" w:rsidR="0021335A" w:rsidRDefault="00C9204C" w:rsidP="0021335A">
      <w:pPr>
        <w:spacing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Закладная деталь фундамента опор</w:t>
      </w:r>
      <w:r w:rsidR="00EB6313">
        <w:rPr>
          <w:rFonts w:ascii="Arial" w:hAnsi="Arial" w:cs="Arial"/>
          <w:sz w:val="28"/>
          <w:szCs w:val="28"/>
        </w:rPr>
        <w:t>ы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0460FE" w:rsidRPr="000460FE">
        <w:rPr>
          <w:rFonts w:ascii="Arial" w:hAnsi="Arial" w:cs="Arial"/>
          <w:sz w:val="28"/>
          <w:szCs w:val="28"/>
        </w:rPr>
        <w:t xml:space="preserve">{{ </w:t>
      </w:r>
      <w:r w:rsidR="000460FE">
        <w:rPr>
          <w:rFonts w:ascii="Arial" w:hAnsi="Arial" w:cs="Arial"/>
          <w:sz w:val="28"/>
          <w:szCs w:val="28"/>
          <w:lang w:val="en-US"/>
        </w:rPr>
        <w:t>pole</w:t>
      </w:r>
      <w:r w:rsidR="000460FE" w:rsidRPr="000460FE">
        <w:rPr>
          <w:rFonts w:ascii="Arial" w:hAnsi="Arial" w:cs="Arial"/>
          <w:sz w:val="28"/>
          <w:szCs w:val="28"/>
        </w:rPr>
        <w:t>_</w:t>
      </w:r>
      <w:r w:rsidR="000460FE">
        <w:rPr>
          <w:rFonts w:ascii="Arial" w:hAnsi="Arial" w:cs="Arial"/>
          <w:sz w:val="28"/>
          <w:szCs w:val="28"/>
          <w:lang w:val="en-US"/>
        </w:rPr>
        <w:t>code</w:t>
      </w:r>
      <w:r w:rsidR="000460FE" w:rsidRPr="000460FE">
        <w:rPr>
          <w:rFonts w:ascii="Arial" w:hAnsi="Arial" w:cs="Arial"/>
          <w:sz w:val="28"/>
          <w:szCs w:val="28"/>
        </w:rPr>
        <w:t xml:space="preserve"> }}</w:t>
      </w:r>
      <w:r w:rsidRPr="003F67D2">
        <w:rPr>
          <w:rFonts w:ascii="Arial" w:hAnsi="Arial" w:cs="Arial"/>
          <w:sz w:val="28"/>
          <w:szCs w:val="28"/>
        </w:rPr>
        <w:t xml:space="preserve"> представлена в виде кондуктора и анкерной плиты, соедин</w:t>
      </w:r>
      <w:r w:rsidR="00EB6313">
        <w:rPr>
          <w:rFonts w:ascii="Arial" w:hAnsi="Arial" w:cs="Arial"/>
          <w:sz w:val="28"/>
          <w:szCs w:val="28"/>
        </w:rPr>
        <w:t>е</w:t>
      </w:r>
      <w:r w:rsidRPr="003F67D2">
        <w:rPr>
          <w:rFonts w:ascii="Arial" w:hAnsi="Arial" w:cs="Arial"/>
          <w:sz w:val="28"/>
          <w:szCs w:val="28"/>
        </w:rPr>
        <w:t xml:space="preserve">нных между собой анкерными болтами </w:t>
      </w:r>
      <w:r w:rsidR="00030A91" w:rsidRPr="00030A91">
        <w:rPr>
          <w:rFonts w:ascii="Arial" w:hAnsi="Arial" w:cs="Arial"/>
          <w:sz w:val="28"/>
          <w:szCs w:val="28"/>
        </w:rPr>
        <w:t xml:space="preserve">{{ </w:t>
      </w:r>
      <w:r w:rsidR="00030A91">
        <w:rPr>
          <w:rFonts w:ascii="Arial" w:hAnsi="Arial" w:cs="Arial"/>
          <w:sz w:val="28"/>
          <w:szCs w:val="28"/>
          <w:lang w:val="en-US"/>
        </w:rPr>
        <w:t>bolt</w:t>
      </w:r>
      <w:r w:rsidR="00030A91" w:rsidRPr="00030A91">
        <w:rPr>
          <w:rFonts w:ascii="Arial" w:hAnsi="Arial" w:cs="Arial"/>
          <w:sz w:val="28"/>
          <w:szCs w:val="28"/>
        </w:rPr>
        <w:t>_</w:t>
      </w:r>
      <w:r w:rsidR="00030A91">
        <w:rPr>
          <w:rFonts w:ascii="Arial" w:hAnsi="Arial" w:cs="Arial"/>
          <w:sz w:val="28"/>
          <w:szCs w:val="28"/>
          <w:lang w:val="en-US"/>
        </w:rPr>
        <w:t>x</w:t>
      </w:r>
      <w:r w:rsidR="00030A91" w:rsidRPr="00030A91">
        <w:rPr>
          <w:rFonts w:ascii="Arial" w:hAnsi="Arial" w:cs="Arial"/>
          <w:sz w:val="28"/>
          <w:szCs w:val="28"/>
        </w:rPr>
        <w:t>_</w:t>
      </w:r>
      <w:r w:rsidR="00030A91">
        <w:rPr>
          <w:rFonts w:ascii="Arial" w:hAnsi="Arial" w:cs="Arial"/>
          <w:sz w:val="28"/>
          <w:szCs w:val="28"/>
          <w:lang w:val="en-US"/>
        </w:rPr>
        <w:t>dlina</w:t>
      </w:r>
      <w:r w:rsidR="00030A91" w:rsidRPr="00030A91">
        <w:rPr>
          <w:rFonts w:ascii="Arial" w:hAnsi="Arial" w:cs="Arial"/>
          <w:sz w:val="28"/>
          <w:szCs w:val="28"/>
        </w:rPr>
        <w:t xml:space="preserve"> }}</w:t>
      </w:r>
      <w:r w:rsidR="006F4453">
        <w:rPr>
          <w:rFonts w:ascii="Arial" w:hAnsi="Arial" w:cs="Arial"/>
          <w:sz w:val="28"/>
          <w:szCs w:val="28"/>
        </w:rPr>
        <w:t xml:space="preserve"> </w:t>
      </w:r>
      <w:r w:rsidRPr="003F67D2">
        <w:rPr>
          <w:rFonts w:ascii="Arial" w:hAnsi="Arial" w:cs="Arial"/>
          <w:sz w:val="28"/>
          <w:szCs w:val="28"/>
        </w:rPr>
        <w:t>мм и набором гаек и шайб</w:t>
      </w:r>
      <w:r w:rsidR="0021335A">
        <w:rPr>
          <w:rFonts w:ascii="Arial" w:hAnsi="Arial" w:cs="Arial"/>
          <w:sz w:val="28"/>
          <w:szCs w:val="28"/>
        </w:rPr>
        <w:t xml:space="preserve"> </w:t>
      </w:r>
    </w:p>
    <w:p w14:paraId="23DF266F" w14:textId="2DD7BE0F" w:rsidR="00C9204C" w:rsidRPr="003838FF" w:rsidRDefault="00190766" w:rsidP="0021335A">
      <w:pPr>
        <w:spacing w:line="360" w:lineRule="auto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{{ bolt }}</w:t>
      </w:r>
      <w:r w:rsidR="00C9204C" w:rsidRPr="003F67D2">
        <w:rPr>
          <w:rFonts w:ascii="Arial" w:hAnsi="Arial" w:cs="Arial"/>
          <w:sz w:val="28"/>
          <w:szCs w:val="28"/>
        </w:rPr>
        <w:t>.</w:t>
      </w:r>
    </w:p>
    <w:p w14:paraId="42D248D1" w14:textId="33A18288" w:rsidR="00C9204C" w:rsidRDefault="001D0FE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защиты от коррозии применяются следующие покрытия:</w:t>
      </w:r>
    </w:p>
    <w:p w14:paraId="035FF9D9" w14:textId="26746896" w:rsidR="001D0FE7" w:rsidRDefault="001D0FE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анкерная закладная деталь и кондуктор – цинконаполненная краска (цинол);</w:t>
      </w:r>
    </w:p>
    <w:p w14:paraId="43ED93A2" w14:textId="5132EA80" w:rsidR="001D0FE7" w:rsidRDefault="001D0FE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анкерные болты – цинконаполненная краска (цинол);</w:t>
      </w:r>
    </w:p>
    <w:p w14:paraId="744DEEB6" w14:textId="5EC6FBCB" w:rsidR="001D0FE7" w:rsidRPr="003F67D2" w:rsidRDefault="001D0FE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гайки и шайбы – горячее цинковое покрытие по ГОСТ 9.307</w:t>
      </w:r>
      <w:r w:rsidR="0066069F">
        <w:rPr>
          <w:rFonts w:ascii="Arial" w:hAnsi="Arial" w:cs="Arial"/>
          <w:sz w:val="28"/>
          <w:szCs w:val="28"/>
        </w:rPr>
        <w:t>-89</w:t>
      </w:r>
      <w:r>
        <w:rPr>
          <w:rFonts w:ascii="Arial" w:hAnsi="Arial" w:cs="Arial"/>
          <w:sz w:val="28"/>
          <w:szCs w:val="28"/>
        </w:rPr>
        <w:t xml:space="preserve"> толщиной не менее 42 мкм или термодиффузионное цинковое покрытие по ГОСТ Р 9.316</w:t>
      </w:r>
      <w:r w:rsidR="0066069F">
        <w:rPr>
          <w:rFonts w:ascii="Arial" w:hAnsi="Arial" w:cs="Arial"/>
          <w:sz w:val="28"/>
          <w:szCs w:val="28"/>
        </w:rPr>
        <w:t>-2006</w:t>
      </w:r>
      <w:r>
        <w:rPr>
          <w:rFonts w:ascii="Arial" w:hAnsi="Arial" w:cs="Arial"/>
          <w:sz w:val="28"/>
          <w:szCs w:val="28"/>
        </w:rPr>
        <w:t xml:space="preserve"> толщиной 21-30 мкм.</w:t>
      </w:r>
    </w:p>
    <w:p w14:paraId="0FD49F34" w14:textId="7A3BB044" w:rsidR="001D0FE7" w:rsidRDefault="001D0FE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1D0FE7">
        <w:rPr>
          <w:rFonts w:ascii="Arial" w:hAnsi="Arial" w:cs="Arial"/>
          <w:sz w:val="28"/>
          <w:szCs w:val="28"/>
        </w:rPr>
        <w:t>При наличии мест повреждения цинкового покрытия</w:t>
      </w:r>
      <w:r w:rsidR="004C27BD">
        <w:rPr>
          <w:rFonts w:ascii="Arial" w:hAnsi="Arial" w:cs="Arial"/>
          <w:sz w:val="28"/>
          <w:szCs w:val="28"/>
        </w:rPr>
        <w:t xml:space="preserve"> до и/или после монта</w:t>
      </w:r>
      <w:r w:rsidR="00EE020E">
        <w:rPr>
          <w:rFonts w:ascii="Arial" w:hAnsi="Arial" w:cs="Arial"/>
          <w:sz w:val="28"/>
          <w:szCs w:val="28"/>
        </w:rPr>
        <w:t>ж</w:t>
      </w:r>
      <w:r w:rsidR="004C27BD">
        <w:rPr>
          <w:rFonts w:ascii="Arial" w:hAnsi="Arial" w:cs="Arial"/>
          <w:sz w:val="28"/>
          <w:szCs w:val="28"/>
        </w:rPr>
        <w:t>а</w:t>
      </w:r>
      <w:r w:rsidRPr="001D0FE7">
        <w:rPr>
          <w:rFonts w:ascii="Arial" w:hAnsi="Arial" w:cs="Arial"/>
          <w:sz w:val="28"/>
          <w:szCs w:val="28"/>
        </w:rPr>
        <w:t xml:space="preserve"> их необходимо покрыть комбинацией цинол+алпол, или иным аналогичным антикоррозионным составом</w:t>
      </w:r>
      <w:r>
        <w:rPr>
          <w:rFonts w:ascii="Arial" w:hAnsi="Arial" w:cs="Arial"/>
          <w:sz w:val="28"/>
          <w:szCs w:val="28"/>
        </w:rPr>
        <w:t>.</w:t>
      </w:r>
    </w:p>
    <w:p w14:paraId="526E1EEB" w14:textId="77777777" w:rsidR="002F1432" w:rsidRPr="003F67D2" w:rsidRDefault="002F1432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5" w:name="_Toc112417450"/>
      <w:bookmarkStart w:id="6" w:name="_Toc113275749"/>
      <w:r w:rsidRPr="003F67D2">
        <w:rPr>
          <w:rFonts w:ascii="Arial" w:hAnsi="Arial" w:cs="Arial"/>
          <w:sz w:val="28"/>
          <w:szCs w:val="28"/>
        </w:rPr>
        <w:lastRenderedPageBreak/>
        <w:t>Комплект поставки</w:t>
      </w:r>
      <w:bookmarkEnd w:id="5"/>
      <w:bookmarkEnd w:id="6"/>
    </w:p>
    <w:p w14:paraId="65A50AEA" w14:textId="14F77BC1" w:rsidR="002F1432" w:rsidRPr="003F67D2" w:rsidRDefault="002F1432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В комплект поставки на единицу </w:t>
      </w:r>
      <w:r w:rsidR="00421F7D" w:rsidRPr="003F67D2">
        <w:rPr>
          <w:rFonts w:ascii="Arial" w:hAnsi="Arial" w:cs="Arial"/>
          <w:sz w:val="28"/>
          <w:szCs w:val="28"/>
        </w:rPr>
        <w:t>продукции (</w:t>
      </w:r>
      <w:r w:rsidR="00277D2A">
        <w:rPr>
          <w:rFonts w:ascii="Arial" w:hAnsi="Arial" w:cs="Arial"/>
          <w:sz w:val="28"/>
          <w:szCs w:val="28"/>
        </w:rPr>
        <w:t xml:space="preserve">анкерная </w:t>
      </w:r>
      <w:r w:rsidRPr="003F67D2">
        <w:rPr>
          <w:rFonts w:ascii="Arial" w:hAnsi="Arial" w:cs="Arial"/>
          <w:sz w:val="28"/>
          <w:szCs w:val="28"/>
        </w:rPr>
        <w:t>закладн</w:t>
      </w:r>
      <w:r w:rsidR="00277D2A">
        <w:rPr>
          <w:rFonts w:ascii="Arial" w:hAnsi="Arial" w:cs="Arial"/>
          <w:sz w:val="28"/>
          <w:szCs w:val="28"/>
        </w:rPr>
        <w:t>ая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277D2A">
        <w:rPr>
          <w:rFonts w:ascii="Arial" w:hAnsi="Arial" w:cs="Arial"/>
          <w:sz w:val="28"/>
          <w:szCs w:val="28"/>
        </w:rPr>
        <w:t>деталь</w:t>
      </w:r>
      <w:r w:rsidRPr="003F67D2">
        <w:rPr>
          <w:rFonts w:ascii="Arial" w:hAnsi="Arial" w:cs="Arial"/>
          <w:sz w:val="28"/>
          <w:szCs w:val="28"/>
        </w:rPr>
        <w:t xml:space="preserve"> фундамента) входит: </w:t>
      </w:r>
    </w:p>
    <w:tbl>
      <w:tblPr>
        <w:tblStyle w:val="af0"/>
        <w:tblW w:w="0" w:type="auto"/>
        <w:tblInd w:w="227" w:type="dxa"/>
        <w:tblLook w:val="04A0" w:firstRow="1" w:lastRow="0" w:firstColumn="1" w:lastColumn="0" w:noHBand="0" w:noVBand="1"/>
      </w:tblPr>
      <w:tblGrid>
        <w:gridCol w:w="732"/>
        <w:gridCol w:w="5601"/>
        <w:gridCol w:w="3435"/>
      </w:tblGrid>
      <w:tr w:rsidR="008C2C1E" w:rsidRPr="003F67D2" w14:paraId="4F1F5134" w14:textId="77777777" w:rsidTr="00352819">
        <w:tc>
          <w:tcPr>
            <w:tcW w:w="732" w:type="dxa"/>
          </w:tcPr>
          <w:p w14:paraId="74404084" w14:textId="67159CDA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№</w:t>
            </w:r>
          </w:p>
        </w:tc>
        <w:tc>
          <w:tcPr>
            <w:tcW w:w="5601" w:type="dxa"/>
          </w:tcPr>
          <w:p w14:paraId="1ED8C390" w14:textId="560AB7F6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Наименование</w:t>
            </w:r>
          </w:p>
        </w:tc>
        <w:tc>
          <w:tcPr>
            <w:tcW w:w="3435" w:type="dxa"/>
          </w:tcPr>
          <w:p w14:paraId="7CD33EDB" w14:textId="044A798B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Количество, шт.</w:t>
            </w:r>
          </w:p>
        </w:tc>
      </w:tr>
      <w:tr w:rsidR="008C2C1E" w:rsidRPr="003F67D2" w14:paraId="2EA1159D" w14:textId="77777777" w:rsidTr="00352819">
        <w:tc>
          <w:tcPr>
            <w:tcW w:w="732" w:type="dxa"/>
          </w:tcPr>
          <w:p w14:paraId="46611AAE" w14:textId="432F5440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601" w:type="dxa"/>
          </w:tcPr>
          <w:p w14:paraId="7F7B20DD" w14:textId="5FF7F439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Кондуктор</w:t>
            </w:r>
          </w:p>
        </w:tc>
        <w:tc>
          <w:tcPr>
            <w:tcW w:w="3435" w:type="dxa"/>
          </w:tcPr>
          <w:p w14:paraId="31A8AA7C" w14:textId="29115E6B" w:rsidR="008C2C1E" w:rsidRPr="003F67D2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 xml:space="preserve">1 </w:t>
            </w:r>
          </w:p>
        </w:tc>
      </w:tr>
      <w:tr w:rsidR="00655D2E" w:rsidRPr="003F67D2" w14:paraId="13EEB937" w14:textId="77777777" w:rsidTr="00352819">
        <w:tc>
          <w:tcPr>
            <w:tcW w:w="732" w:type="dxa"/>
          </w:tcPr>
          <w:p w14:paraId="3DBDDE5C" w14:textId="48441FDD" w:rsidR="00655D2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601" w:type="dxa"/>
          </w:tcPr>
          <w:p w14:paraId="38084298" w14:textId="37B2BC44" w:rsidR="00655D2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Анкерная плита</w:t>
            </w:r>
          </w:p>
        </w:tc>
        <w:tc>
          <w:tcPr>
            <w:tcW w:w="3435" w:type="dxa"/>
          </w:tcPr>
          <w:p w14:paraId="2FEF8C86" w14:textId="5EED57D0" w:rsidR="00655D2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C2C1E" w:rsidRPr="003F67D2" w14:paraId="6C1B7E4D" w14:textId="77777777" w:rsidTr="00352819">
        <w:tc>
          <w:tcPr>
            <w:tcW w:w="732" w:type="dxa"/>
          </w:tcPr>
          <w:p w14:paraId="1657B857" w14:textId="75D1B95B" w:rsidR="008C2C1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601" w:type="dxa"/>
          </w:tcPr>
          <w:p w14:paraId="74C6F535" w14:textId="28055092" w:rsidR="008C2C1E" w:rsidRPr="001F355C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 xml:space="preserve">Анкерные болты </w:t>
            </w:r>
            <w:r w:rsidR="001F355C">
              <w:rPr>
                <w:rFonts w:ascii="Arial" w:hAnsi="Arial" w:cs="Arial"/>
                <w:sz w:val="28"/>
                <w:szCs w:val="28"/>
                <w:lang w:val="en-US"/>
              </w:rPr>
              <w:t>{{ bolt }}</w:t>
            </w:r>
          </w:p>
        </w:tc>
        <w:tc>
          <w:tcPr>
            <w:tcW w:w="3435" w:type="dxa"/>
          </w:tcPr>
          <w:p w14:paraId="0FB9F5E8" w14:textId="3983C959" w:rsidR="008C2C1E" w:rsidRPr="001F355C" w:rsidRDefault="001F355C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{{ kol_bolt }}</w:t>
            </w:r>
          </w:p>
        </w:tc>
      </w:tr>
      <w:tr w:rsidR="008C2C1E" w:rsidRPr="003F67D2" w14:paraId="7D035677" w14:textId="77777777" w:rsidTr="00352819">
        <w:tc>
          <w:tcPr>
            <w:tcW w:w="732" w:type="dxa"/>
          </w:tcPr>
          <w:p w14:paraId="5B88344A" w14:textId="45499EB1" w:rsidR="008C2C1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601" w:type="dxa"/>
          </w:tcPr>
          <w:p w14:paraId="75C93293" w14:textId="36EB3CC2" w:rsidR="008C2C1E" w:rsidRPr="001F355C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 xml:space="preserve">Гайка </w:t>
            </w:r>
            <w:r w:rsidR="001F355C">
              <w:rPr>
                <w:rFonts w:ascii="Arial" w:hAnsi="Arial" w:cs="Arial"/>
                <w:sz w:val="28"/>
                <w:szCs w:val="28"/>
                <w:lang w:val="en-US"/>
              </w:rPr>
              <w:t>{{ bolt }}</w:t>
            </w:r>
          </w:p>
        </w:tc>
        <w:tc>
          <w:tcPr>
            <w:tcW w:w="3435" w:type="dxa"/>
          </w:tcPr>
          <w:p w14:paraId="42A6331A" w14:textId="661480BF" w:rsidR="008C2C1E" w:rsidRPr="001F355C" w:rsidRDefault="001F355C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{{ kol_gaika }}</w:t>
            </w:r>
          </w:p>
        </w:tc>
      </w:tr>
      <w:tr w:rsidR="008C2C1E" w:rsidRPr="003F67D2" w14:paraId="0BBB053D" w14:textId="77777777" w:rsidTr="00352819">
        <w:tc>
          <w:tcPr>
            <w:tcW w:w="732" w:type="dxa"/>
          </w:tcPr>
          <w:p w14:paraId="3C98434C" w14:textId="72F3862B" w:rsidR="008C2C1E" w:rsidRPr="003F67D2" w:rsidRDefault="00655D2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601" w:type="dxa"/>
          </w:tcPr>
          <w:p w14:paraId="2E1118C9" w14:textId="360E2D22" w:rsidR="008C2C1E" w:rsidRPr="001F355C" w:rsidRDefault="008C2C1E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F67D2">
              <w:rPr>
                <w:rFonts w:ascii="Arial" w:hAnsi="Arial" w:cs="Arial"/>
                <w:sz w:val="28"/>
                <w:szCs w:val="28"/>
              </w:rPr>
              <w:t xml:space="preserve">Шайба </w:t>
            </w:r>
            <w:r w:rsidR="001F355C">
              <w:rPr>
                <w:rFonts w:ascii="Arial" w:hAnsi="Arial" w:cs="Arial"/>
                <w:sz w:val="28"/>
                <w:szCs w:val="28"/>
                <w:lang w:val="en-US"/>
              </w:rPr>
              <w:t>{{ bolt_bez_m }}</w:t>
            </w:r>
          </w:p>
        </w:tc>
        <w:tc>
          <w:tcPr>
            <w:tcW w:w="3435" w:type="dxa"/>
          </w:tcPr>
          <w:p w14:paraId="60F0AA1D" w14:textId="09A91BF8" w:rsidR="008C2C1E" w:rsidRPr="001F355C" w:rsidRDefault="001F355C" w:rsidP="002D6366">
            <w:pPr>
              <w:spacing w:line="240" w:lineRule="auto"/>
              <w:ind w:left="0" w:firstLine="0"/>
              <w:jc w:val="left"/>
              <w:rPr>
                <w:rFonts w:ascii="Arial" w:hAnsi="Arial" w:cs="Arial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{{ kol_shaiba }}</w:t>
            </w:r>
          </w:p>
        </w:tc>
      </w:tr>
    </w:tbl>
    <w:p w14:paraId="2F6D9B7A" w14:textId="212A03A7" w:rsidR="002F1432" w:rsidRPr="003F67D2" w:rsidRDefault="002F1432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br w:type="page"/>
      </w:r>
    </w:p>
    <w:p w14:paraId="4F4E67B9" w14:textId="77777777" w:rsidR="002F1432" w:rsidRPr="003F67D2" w:rsidRDefault="002F1432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7" w:name="_Toc112417451"/>
      <w:bookmarkStart w:id="8" w:name="_Toc113275750"/>
      <w:r w:rsidRPr="003F67D2">
        <w:rPr>
          <w:rFonts w:ascii="Arial" w:hAnsi="Arial" w:cs="Arial"/>
          <w:sz w:val="28"/>
          <w:szCs w:val="28"/>
        </w:rPr>
        <w:lastRenderedPageBreak/>
        <w:t>Сборка закладного элемента фундамента</w:t>
      </w:r>
      <w:bookmarkEnd w:id="7"/>
      <w:bookmarkEnd w:id="8"/>
    </w:p>
    <w:p w14:paraId="62A5F3A0" w14:textId="4ECAC9E2" w:rsidR="00D64E8F" w:rsidRDefault="00CB4F1B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Перед установкой </w:t>
      </w:r>
      <w:r>
        <w:rPr>
          <w:rFonts w:ascii="Arial" w:hAnsi="Arial" w:cs="Arial"/>
          <w:sz w:val="28"/>
          <w:szCs w:val="28"/>
        </w:rPr>
        <w:t xml:space="preserve">анкерной </w:t>
      </w:r>
      <w:r w:rsidRPr="003F67D2">
        <w:rPr>
          <w:rFonts w:ascii="Arial" w:hAnsi="Arial" w:cs="Arial"/>
          <w:sz w:val="28"/>
          <w:szCs w:val="28"/>
        </w:rPr>
        <w:t>закладно</w:t>
      </w:r>
      <w:r>
        <w:rPr>
          <w:rFonts w:ascii="Arial" w:hAnsi="Arial" w:cs="Arial"/>
          <w:sz w:val="28"/>
          <w:szCs w:val="28"/>
        </w:rPr>
        <w:t>й</w:t>
      </w:r>
      <w:r w:rsidRPr="003F67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детали</w:t>
      </w:r>
      <w:r w:rsidRPr="003F67D2">
        <w:rPr>
          <w:rFonts w:ascii="Arial" w:hAnsi="Arial" w:cs="Arial"/>
          <w:sz w:val="28"/>
          <w:szCs w:val="28"/>
        </w:rPr>
        <w:t xml:space="preserve"> в фундамент (заливка фундамента)</w:t>
      </w:r>
      <w:r w:rsidR="002F1432" w:rsidRPr="003F67D2">
        <w:rPr>
          <w:rFonts w:ascii="Arial" w:hAnsi="Arial" w:cs="Arial"/>
          <w:sz w:val="28"/>
          <w:szCs w:val="28"/>
        </w:rPr>
        <w:t xml:space="preserve"> необходимо </w:t>
      </w:r>
      <w:r w:rsidR="00C777AA">
        <w:rPr>
          <w:rFonts w:ascii="Arial" w:hAnsi="Arial" w:cs="Arial"/>
          <w:sz w:val="28"/>
          <w:szCs w:val="28"/>
        </w:rPr>
        <w:t>ее</w:t>
      </w:r>
      <w:r w:rsidR="002F1432" w:rsidRPr="003F67D2">
        <w:rPr>
          <w:rFonts w:ascii="Arial" w:hAnsi="Arial" w:cs="Arial"/>
          <w:sz w:val="28"/>
          <w:szCs w:val="28"/>
        </w:rPr>
        <w:t xml:space="preserve"> смонтировать и примерить к основанию опоры для проверки соответствия межцентрового расстояния отверстий и соответствия закладного элемента к установленному типу опоры </w:t>
      </w:r>
      <w:r w:rsidR="006A174A" w:rsidRPr="006A174A">
        <w:rPr>
          <w:rFonts w:ascii="Arial" w:hAnsi="Arial" w:cs="Arial"/>
          <w:sz w:val="28"/>
          <w:szCs w:val="28"/>
        </w:rPr>
        <w:t xml:space="preserve">{{ </w:t>
      </w:r>
      <w:r w:rsidR="006A174A">
        <w:rPr>
          <w:rFonts w:ascii="Arial" w:hAnsi="Arial" w:cs="Arial"/>
          <w:sz w:val="28"/>
          <w:szCs w:val="28"/>
          <w:lang w:val="en-US"/>
        </w:rPr>
        <w:t>pole</w:t>
      </w:r>
      <w:r w:rsidR="006A174A" w:rsidRPr="006A174A">
        <w:rPr>
          <w:rFonts w:ascii="Arial" w:hAnsi="Arial" w:cs="Arial"/>
          <w:sz w:val="28"/>
          <w:szCs w:val="28"/>
        </w:rPr>
        <w:t>_</w:t>
      </w:r>
      <w:r w:rsidR="006A174A">
        <w:rPr>
          <w:rFonts w:ascii="Arial" w:hAnsi="Arial" w:cs="Arial"/>
          <w:sz w:val="28"/>
          <w:szCs w:val="28"/>
          <w:lang w:val="en-US"/>
        </w:rPr>
        <w:t>code</w:t>
      </w:r>
      <w:r w:rsidR="006A174A" w:rsidRPr="006A174A">
        <w:rPr>
          <w:rFonts w:ascii="Arial" w:hAnsi="Arial" w:cs="Arial"/>
          <w:sz w:val="28"/>
          <w:szCs w:val="28"/>
        </w:rPr>
        <w:t xml:space="preserve"> }}</w:t>
      </w:r>
      <w:r w:rsidR="008A73D6">
        <w:rPr>
          <w:rFonts w:ascii="Arial" w:hAnsi="Arial" w:cs="Arial"/>
          <w:sz w:val="28"/>
          <w:szCs w:val="28"/>
        </w:rPr>
        <w:t>.</w:t>
      </w:r>
    </w:p>
    <w:p w14:paraId="7E716171" w14:textId="13802D53" w:rsidR="002F1432" w:rsidRDefault="008A73D6" w:rsidP="003F67D2">
      <w:pPr>
        <w:spacing w:after="120"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Д</w:t>
      </w:r>
      <w:r w:rsidR="002F1432" w:rsidRPr="00F0694E">
        <w:rPr>
          <w:rFonts w:ascii="Arial" w:hAnsi="Arial" w:cs="Arial"/>
          <w:b/>
          <w:bCs/>
          <w:sz w:val="28"/>
          <w:szCs w:val="28"/>
        </w:rPr>
        <w:t>анное действие является обязательной процедурой для избежания ошибки при монтаже опо</w:t>
      </w:r>
      <w:r>
        <w:rPr>
          <w:rFonts w:ascii="Arial" w:hAnsi="Arial" w:cs="Arial"/>
          <w:b/>
          <w:bCs/>
          <w:sz w:val="28"/>
          <w:szCs w:val="28"/>
        </w:rPr>
        <w:t>р.</w:t>
      </w:r>
    </w:p>
    <w:p w14:paraId="375787B8" w14:textId="001A44A6" w:rsidR="00D64E8F" w:rsidRPr="00D64E8F" w:rsidRDefault="00D64E8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D64E8F">
        <w:rPr>
          <w:rFonts w:ascii="Arial" w:hAnsi="Arial" w:cs="Arial"/>
          <w:sz w:val="28"/>
          <w:szCs w:val="28"/>
        </w:rPr>
        <w:t>Порядок монтажа:</w:t>
      </w:r>
    </w:p>
    <w:p w14:paraId="5EB4261C" w14:textId="3A0C73E6" w:rsidR="002F1432" w:rsidRPr="003F67D2" w:rsidRDefault="002F1432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1</w:t>
      </w:r>
      <w:r w:rsidR="00942A7F">
        <w:rPr>
          <w:rFonts w:ascii="Arial" w:hAnsi="Arial" w:cs="Arial"/>
          <w:sz w:val="28"/>
          <w:szCs w:val="28"/>
        </w:rPr>
        <w:t>. П</w:t>
      </w:r>
      <w:r w:rsidRPr="003F67D2">
        <w:rPr>
          <w:rFonts w:ascii="Arial" w:hAnsi="Arial" w:cs="Arial"/>
          <w:sz w:val="28"/>
          <w:szCs w:val="28"/>
        </w:rPr>
        <w:t>роверить комплектность комплектующих закладно</w:t>
      </w:r>
      <w:r w:rsidR="00C777AA">
        <w:rPr>
          <w:rFonts w:ascii="Arial" w:hAnsi="Arial" w:cs="Arial"/>
          <w:sz w:val="28"/>
          <w:szCs w:val="28"/>
        </w:rPr>
        <w:t>й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C777AA">
        <w:rPr>
          <w:rFonts w:ascii="Arial" w:hAnsi="Arial" w:cs="Arial"/>
          <w:sz w:val="28"/>
          <w:szCs w:val="28"/>
        </w:rPr>
        <w:t>детали</w:t>
      </w:r>
      <w:r w:rsidR="00942A7F">
        <w:rPr>
          <w:rFonts w:ascii="Arial" w:hAnsi="Arial" w:cs="Arial"/>
          <w:sz w:val="28"/>
          <w:szCs w:val="28"/>
        </w:rPr>
        <w:t>.</w:t>
      </w:r>
    </w:p>
    <w:p w14:paraId="4026D5F7" w14:textId="3D73B207" w:rsidR="002F1432" w:rsidRPr="003F67D2" w:rsidRDefault="002F1432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2</w:t>
      </w:r>
      <w:r w:rsidR="00942A7F">
        <w:rPr>
          <w:rFonts w:ascii="Arial" w:hAnsi="Arial" w:cs="Arial"/>
          <w:sz w:val="28"/>
          <w:szCs w:val="28"/>
        </w:rPr>
        <w:t>. Н</w:t>
      </w:r>
      <w:r w:rsidRPr="003F67D2">
        <w:rPr>
          <w:rFonts w:ascii="Arial" w:hAnsi="Arial" w:cs="Arial"/>
          <w:sz w:val="28"/>
          <w:szCs w:val="28"/>
        </w:rPr>
        <w:t xml:space="preserve">акрутить гайку </w:t>
      </w:r>
      <w:r w:rsidR="006A174A" w:rsidRPr="006A174A">
        <w:rPr>
          <w:rFonts w:ascii="Arial" w:hAnsi="Arial" w:cs="Arial"/>
          <w:sz w:val="28"/>
          <w:szCs w:val="28"/>
        </w:rPr>
        <w:t xml:space="preserve">{{ </w:t>
      </w:r>
      <w:r w:rsidR="006A174A">
        <w:rPr>
          <w:rFonts w:ascii="Arial" w:hAnsi="Arial" w:cs="Arial"/>
          <w:sz w:val="28"/>
          <w:szCs w:val="28"/>
          <w:lang w:val="en-US"/>
        </w:rPr>
        <w:t>bolt</w:t>
      </w:r>
      <w:r w:rsidR="006A174A" w:rsidRPr="006A174A">
        <w:rPr>
          <w:rFonts w:ascii="Arial" w:hAnsi="Arial" w:cs="Arial"/>
          <w:sz w:val="28"/>
          <w:szCs w:val="28"/>
        </w:rPr>
        <w:t xml:space="preserve"> }}</w:t>
      </w:r>
      <w:r w:rsidRPr="003F67D2">
        <w:rPr>
          <w:rFonts w:ascii="Arial" w:hAnsi="Arial" w:cs="Arial"/>
          <w:sz w:val="28"/>
          <w:szCs w:val="28"/>
        </w:rPr>
        <w:t xml:space="preserve"> на анкерный болт с нижней </w:t>
      </w:r>
      <w:r w:rsidR="00421F7D" w:rsidRPr="003F67D2">
        <w:rPr>
          <w:rFonts w:ascii="Arial" w:hAnsi="Arial" w:cs="Arial"/>
          <w:sz w:val="28"/>
          <w:szCs w:val="28"/>
        </w:rPr>
        <w:t>стороны анкерного</w:t>
      </w:r>
      <w:r w:rsidRPr="003F67D2">
        <w:rPr>
          <w:rFonts w:ascii="Arial" w:hAnsi="Arial" w:cs="Arial"/>
          <w:sz w:val="28"/>
          <w:szCs w:val="28"/>
        </w:rPr>
        <w:t xml:space="preserve"> болта и с верхней стороны анкерного болта </w:t>
      </w:r>
      <w:r w:rsidR="00C777AA">
        <w:rPr>
          <w:rFonts w:ascii="Arial" w:hAnsi="Arial" w:cs="Arial"/>
          <w:sz w:val="28"/>
          <w:szCs w:val="28"/>
        </w:rPr>
        <w:t>на расстояние, соответствующее проекту (либо на расстояние до 250 мм)</w:t>
      </w:r>
      <w:r w:rsidRPr="003F67D2">
        <w:rPr>
          <w:rFonts w:ascii="Arial" w:hAnsi="Arial" w:cs="Arial"/>
          <w:sz w:val="28"/>
          <w:szCs w:val="28"/>
        </w:rPr>
        <w:t xml:space="preserve">, проделать </w:t>
      </w:r>
      <w:r w:rsidR="00E63316">
        <w:rPr>
          <w:rFonts w:ascii="Arial" w:hAnsi="Arial" w:cs="Arial"/>
          <w:sz w:val="28"/>
          <w:szCs w:val="28"/>
        </w:rPr>
        <w:t>данное</w:t>
      </w:r>
      <w:r w:rsidRPr="003F67D2">
        <w:rPr>
          <w:rFonts w:ascii="Arial" w:hAnsi="Arial" w:cs="Arial"/>
          <w:sz w:val="28"/>
          <w:szCs w:val="28"/>
        </w:rPr>
        <w:t xml:space="preserve"> действие с оставшимися анкерными болтами</w:t>
      </w:r>
      <w:r w:rsidR="00942A7F">
        <w:rPr>
          <w:rFonts w:ascii="Arial" w:hAnsi="Arial" w:cs="Arial"/>
          <w:sz w:val="28"/>
          <w:szCs w:val="28"/>
        </w:rPr>
        <w:t>.</w:t>
      </w:r>
    </w:p>
    <w:p w14:paraId="2CEB3DBF" w14:textId="7586F311" w:rsidR="002F1432" w:rsidRPr="003F67D2" w:rsidRDefault="002F1432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3</w:t>
      </w:r>
      <w:r w:rsidR="00942A7F">
        <w:rPr>
          <w:rFonts w:ascii="Arial" w:hAnsi="Arial" w:cs="Arial"/>
          <w:sz w:val="28"/>
          <w:szCs w:val="28"/>
        </w:rPr>
        <w:t>. У</w:t>
      </w:r>
      <w:r w:rsidRPr="003F67D2">
        <w:rPr>
          <w:rFonts w:ascii="Arial" w:hAnsi="Arial" w:cs="Arial"/>
          <w:sz w:val="28"/>
          <w:szCs w:val="28"/>
        </w:rPr>
        <w:t>становить кондуктор</w:t>
      </w:r>
      <w:r w:rsidR="00942A7F">
        <w:rPr>
          <w:rFonts w:ascii="Arial" w:hAnsi="Arial" w:cs="Arial"/>
          <w:sz w:val="28"/>
          <w:szCs w:val="28"/>
        </w:rPr>
        <w:t xml:space="preserve"> с двумя шайбами (сверху и снизу от кондуктора)</w:t>
      </w:r>
      <w:r w:rsidRPr="003F67D2">
        <w:rPr>
          <w:rFonts w:ascii="Arial" w:hAnsi="Arial" w:cs="Arial"/>
          <w:sz w:val="28"/>
          <w:szCs w:val="28"/>
        </w:rPr>
        <w:t xml:space="preserve"> на анкерный болт и закрутить </w:t>
      </w:r>
      <w:r w:rsidR="00942A7F">
        <w:rPr>
          <w:rFonts w:ascii="Arial" w:hAnsi="Arial" w:cs="Arial"/>
          <w:sz w:val="28"/>
          <w:szCs w:val="28"/>
        </w:rPr>
        <w:t xml:space="preserve">вторую </w:t>
      </w:r>
      <w:r w:rsidRPr="003F67D2">
        <w:rPr>
          <w:rFonts w:ascii="Arial" w:hAnsi="Arial" w:cs="Arial"/>
          <w:sz w:val="28"/>
          <w:szCs w:val="28"/>
        </w:rPr>
        <w:t xml:space="preserve">гайку </w:t>
      </w:r>
      <w:r w:rsidR="006A174A" w:rsidRPr="006A174A">
        <w:rPr>
          <w:rFonts w:ascii="Arial" w:hAnsi="Arial" w:cs="Arial"/>
          <w:sz w:val="28"/>
          <w:szCs w:val="28"/>
        </w:rPr>
        <w:t xml:space="preserve">{{ </w:t>
      </w:r>
      <w:r w:rsidR="006A174A">
        <w:rPr>
          <w:rFonts w:ascii="Arial" w:hAnsi="Arial" w:cs="Arial"/>
          <w:sz w:val="28"/>
          <w:szCs w:val="28"/>
          <w:lang w:val="en-US"/>
        </w:rPr>
        <w:t>bolt</w:t>
      </w:r>
      <w:r w:rsidR="006A174A" w:rsidRPr="006A174A">
        <w:rPr>
          <w:rFonts w:ascii="Arial" w:hAnsi="Arial" w:cs="Arial"/>
          <w:sz w:val="28"/>
          <w:szCs w:val="28"/>
        </w:rPr>
        <w:t xml:space="preserve"> }}</w:t>
      </w:r>
      <w:r w:rsidRPr="003F67D2">
        <w:rPr>
          <w:rFonts w:ascii="Arial" w:hAnsi="Arial" w:cs="Arial"/>
          <w:sz w:val="28"/>
          <w:szCs w:val="28"/>
        </w:rPr>
        <w:t xml:space="preserve">, </w:t>
      </w:r>
      <w:r w:rsidR="00E63316">
        <w:rPr>
          <w:rFonts w:ascii="Arial" w:hAnsi="Arial" w:cs="Arial"/>
          <w:sz w:val="28"/>
          <w:szCs w:val="28"/>
        </w:rPr>
        <w:t>данные</w:t>
      </w:r>
      <w:r w:rsidRPr="003F67D2">
        <w:rPr>
          <w:rFonts w:ascii="Arial" w:hAnsi="Arial" w:cs="Arial"/>
          <w:sz w:val="28"/>
          <w:szCs w:val="28"/>
        </w:rPr>
        <w:t xml:space="preserve"> действи</w:t>
      </w:r>
      <w:r w:rsidR="00942A7F">
        <w:rPr>
          <w:rFonts w:ascii="Arial" w:hAnsi="Arial" w:cs="Arial"/>
          <w:sz w:val="28"/>
          <w:szCs w:val="28"/>
        </w:rPr>
        <w:t>я</w:t>
      </w:r>
      <w:r w:rsidRPr="003F67D2">
        <w:rPr>
          <w:rFonts w:ascii="Arial" w:hAnsi="Arial" w:cs="Arial"/>
          <w:sz w:val="28"/>
          <w:szCs w:val="28"/>
        </w:rPr>
        <w:t xml:space="preserve"> проделать с анкерной плитой</w:t>
      </w:r>
      <w:r w:rsidR="00942A7F">
        <w:rPr>
          <w:rFonts w:ascii="Arial" w:hAnsi="Arial" w:cs="Arial"/>
          <w:sz w:val="28"/>
          <w:szCs w:val="28"/>
        </w:rPr>
        <w:t>.</w:t>
      </w:r>
    </w:p>
    <w:p w14:paraId="57AC9A22" w14:textId="7DE339B6" w:rsidR="002F1432" w:rsidRPr="003F67D2" w:rsidRDefault="002F1432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4</w:t>
      </w:r>
      <w:r w:rsidR="00942A7F">
        <w:rPr>
          <w:rFonts w:ascii="Arial" w:hAnsi="Arial" w:cs="Arial"/>
          <w:sz w:val="28"/>
          <w:szCs w:val="28"/>
        </w:rPr>
        <w:t>. П</w:t>
      </w:r>
      <w:r w:rsidRPr="003F67D2">
        <w:rPr>
          <w:rFonts w:ascii="Arial" w:hAnsi="Arial" w:cs="Arial"/>
          <w:sz w:val="28"/>
          <w:szCs w:val="28"/>
        </w:rPr>
        <w:t>роверить плоскостность</w:t>
      </w:r>
      <w:r w:rsidR="00D64E8F">
        <w:rPr>
          <w:rFonts w:ascii="Arial" w:hAnsi="Arial" w:cs="Arial"/>
          <w:sz w:val="28"/>
          <w:szCs w:val="28"/>
        </w:rPr>
        <w:t xml:space="preserve"> и параллельность</w:t>
      </w:r>
      <w:r w:rsidRPr="003F67D2">
        <w:rPr>
          <w:rFonts w:ascii="Arial" w:hAnsi="Arial" w:cs="Arial"/>
          <w:sz w:val="28"/>
          <w:szCs w:val="28"/>
        </w:rPr>
        <w:t xml:space="preserve"> установки кондуктора и анкерной плиты и затянуть гайки ключом</w:t>
      </w:r>
      <w:r w:rsidR="00942A7F">
        <w:rPr>
          <w:rFonts w:ascii="Arial" w:hAnsi="Arial" w:cs="Arial"/>
          <w:sz w:val="28"/>
          <w:szCs w:val="28"/>
        </w:rPr>
        <w:t>.</w:t>
      </w:r>
    </w:p>
    <w:p w14:paraId="45B61239" w14:textId="7C352EC1" w:rsidR="002F1432" w:rsidRPr="003F67D2" w:rsidRDefault="00B97D40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942A7F">
        <w:rPr>
          <w:rFonts w:ascii="Arial" w:hAnsi="Arial" w:cs="Arial"/>
          <w:sz w:val="28"/>
          <w:szCs w:val="28"/>
        </w:rPr>
        <w:t>. П</w:t>
      </w:r>
      <w:r w:rsidR="002F1432" w:rsidRPr="003F67D2">
        <w:rPr>
          <w:rFonts w:ascii="Arial" w:hAnsi="Arial" w:cs="Arial"/>
          <w:sz w:val="28"/>
          <w:szCs w:val="28"/>
        </w:rPr>
        <w:t xml:space="preserve">роверить соответствие закладного элемента к устанавливаемой опоре </w:t>
      </w:r>
      <w:r w:rsidR="006A174A" w:rsidRPr="006A174A">
        <w:rPr>
          <w:rFonts w:ascii="Arial" w:hAnsi="Arial" w:cs="Arial"/>
          <w:sz w:val="28"/>
          <w:szCs w:val="28"/>
        </w:rPr>
        <w:t xml:space="preserve">{{ </w:t>
      </w:r>
      <w:r w:rsidR="006A174A">
        <w:rPr>
          <w:rFonts w:ascii="Arial" w:hAnsi="Arial" w:cs="Arial"/>
          <w:sz w:val="28"/>
          <w:szCs w:val="28"/>
          <w:lang w:val="en-US"/>
        </w:rPr>
        <w:t>pole</w:t>
      </w:r>
      <w:r w:rsidR="006A174A" w:rsidRPr="006A174A">
        <w:rPr>
          <w:rFonts w:ascii="Arial" w:hAnsi="Arial" w:cs="Arial"/>
          <w:sz w:val="28"/>
          <w:szCs w:val="28"/>
        </w:rPr>
        <w:t>_</w:t>
      </w:r>
      <w:r w:rsidR="006A174A">
        <w:rPr>
          <w:rFonts w:ascii="Arial" w:hAnsi="Arial" w:cs="Arial"/>
          <w:sz w:val="28"/>
          <w:szCs w:val="28"/>
          <w:lang w:val="en-US"/>
        </w:rPr>
        <w:t>code</w:t>
      </w:r>
      <w:r w:rsidR="006A174A" w:rsidRPr="006A174A">
        <w:rPr>
          <w:rFonts w:ascii="Arial" w:hAnsi="Arial" w:cs="Arial"/>
          <w:sz w:val="28"/>
          <w:szCs w:val="28"/>
        </w:rPr>
        <w:t xml:space="preserve"> }}</w:t>
      </w:r>
      <w:r w:rsidR="00492666" w:rsidRPr="003F67D2">
        <w:rPr>
          <w:rFonts w:ascii="Arial" w:hAnsi="Arial" w:cs="Arial"/>
          <w:sz w:val="28"/>
          <w:szCs w:val="28"/>
        </w:rPr>
        <w:t xml:space="preserve"> </w:t>
      </w:r>
      <w:r w:rsidR="002F1432" w:rsidRPr="003F67D2">
        <w:rPr>
          <w:rFonts w:ascii="Arial" w:hAnsi="Arial" w:cs="Arial"/>
          <w:sz w:val="28"/>
          <w:szCs w:val="28"/>
        </w:rPr>
        <w:t>(пут</w:t>
      </w:r>
      <w:r w:rsidR="00942A7F">
        <w:rPr>
          <w:rFonts w:ascii="Arial" w:hAnsi="Arial" w:cs="Arial"/>
          <w:sz w:val="28"/>
          <w:szCs w:val="28"/>
        </w:rPr>
        <w:t>е</w:t>
      </w:r>
      <w:r w:rsidR="002F1432" w:rsidRPr="003F67D2">
        <w:rPr>
          <w:rFonts w:ascii="Arial" w:hAnsi="Arial" w:cs="Arial"/>
          <w:sz w:val="28"/>
          <w:szCs w:val="28"/>
        </w:rPr>
        <w:t>м примерки закладного элемента к фланцу опоры);</w:t>
      </w:r>
    </w:p>
    <w:p w14:paraId="2B2B5B86" w14:textId="6F1373C6" w:rsidR="00942A7F" w:rsidRDefault="00B97D40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942A7F">
        <w:rPr>
          <w:rFonts w:ascii="Arial" w:hAnsi="Arial" w:cs="Arial"/>
          <w:sz w:val="28"/>
          <w:szCs w:val="28"/>
        </w:rPr>
        <w:t>. П</w:t>
      </w:r>
      <w:r w:rsidR="002F1432" w:rsidRPr="003F67D2">
        <w:rPr>
          <w:rFonts w:ascii="Arial" w:hAnsi="Arial" w:cs="Arial"/>
          <w:sz w:val="28"/>
          <w:szCs w:val="28"/>
        </w:rPr>
        <w:t>ровести работы по установк</w:t>
      </w:r>
      <w:r>
        <w:rPr>
          <w:rFonts w:ascii="Arial" w:hAnsi="Arial" w:cs="Arial"/>
          <w:sz w:val="28"/>
          <w:szCs w:val="28"/>
        </w:rPr>
        <w:t>е</w:t>
      </w:r>
      <w:r w:rsidR="002F1432" w:rsidRPr="003F67D2">
        <w:rPr>
          <w:rFonts w:ascii="Arial" w:hAnsi="Arial" w:cs="Arial"/>
          <w:sz w:val="28"/>
          <w:szCs w:val="28"/>
        </w:rPr>
        <w:t xml:space="preserve"> закладного элемента фундамента в заранее подготовленный котлован</w:t>
      </w:r>
      <w:r w:rsidR="00D64E8F">
        <w:rPr>
          <w:rFonts w:ascii="Arial" w:hAnsi="Arial" w:cs="Arial"/>
          <w:sz w:val="28"/>
          <w:szCs w:val="28"/>
        </w:rPr>
        <w:t xml:space="preserve"> в положение, соответствующее проекту. Убедиться, что кондуктор располагается выше уровня заливки бетона. </w:t>
      </w:r>
    </w:p>
    <w:p w14:paraId="74E5E0D5" w14:textId="53F1A1DB" w:rsidR="002F1432" w:rsidRDefault="00D64E8F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П</w:t>
      </w:r>
      <w:r w:rsidR="002F1432" w:rsidRPr="003F67D2">
        <w:rPr>
          <w:rFonts w:ascii="Arial" w:hAnsi="Arial" w:cs="Arial"/>
          <w:sz w:val="28"/>
          <w:szCs w:val="28"/>
        </w:rPr>
        <w:t>роизвести установку фундамента</w:t>
      </w:r>
      <w:r>
        <w:rPr>
          <w:rFonts w:ascii="Arial" w:hAnsi="Arial" w:cs="Arial"/>
          <w:sz w:val="28"/>
          <w:szCs w:val="28"/>
        </w:rPr>
        <w:t xml:space="preserve"> и </w:t>
      </w:r>
      <w:r w:rsidRPr="003F67D2">
        <w:rPr>
          <w:rFonts w:ascii="Arial" w:hAnsi="Arial" w:cs="Arial"/>
          <w:sz w:val="28"/>
          <w:szCs w:val="28"/>
        </w:rPr>
        <w:t>заливку</w:t>
      </w:r>
      <w:r>
        <w:rPr>
          <w:rFonts w:ascii="Arial" w:hAnsi="Arial" w:cs="Arial"/>
          <w:sz w:val="28"/>
          <w:szCs w:val="28"/>
        </w:rPr>
        <w:t xml:space="preserve"> бетона в </w:t>
      </w:r>
      <w:r>
        <w:rPr>
          <w:rFonts w:ascii="Arial" w:hAnsi="Arial" w:cs="Arial"/>
          <w:sz w:val="28"/>
          <w:szCs w:val="28"/>
        </w:rPr>
        <w:lastRenderedPageBreak/>
        <w:t>соответствии с проектом.</w:t>
      </w:r>
    </w:p>
    <w:p w14:paraId="77DB2878" w14:textId="5342D42F" w:rsidR="00D64E8F" w:rsidRPr="003F67D2" w:rsidRDefault="00D64E8F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Открутить верхнюю гайку </w:t>
      </w:r>
      <w:r w:rsidR="006A174A" w:rsidRPr="006A174A">
        <w:rPr>
          <w:rFonts w:ascii="Arial" w:hAnsi="Arial" w:cs="Arial"/>
          <w:sz w:val="28"/>
          <w:szCs w:val="28"/>
        </w:rPr>
        <w:t xml:space="preserve">{{ </w:t>
      </w:r>
      <w:r w:rsidR="006A174A">
        <w:rPr>
          <w:rFonts w:ascii="Arial" w:hAnsi="Arial" w:cs="Arial"/>
          <w:sz w:val="28"/>
          <w:szCs w:val="28"/>
          <w:lang w:val="en-US"/>
        </w:rPr>
        <w:t>bolt</w:t>
      </w:r>
      <w:r w:rsidR="006A174A" w:rsidRPr="006A174A">
        <w:rPr>
          <w:rFonts w:ascii="Arial" w:hAnsi="Arial" w:cs="Arial"/>
          <w:sz w:val="28"/>
          <w:szCs w:val="28"/>
        </w:rPr>
        <w:t xml:space="preserve"> }}</w:t>
      </w:r>
      <w:r>
        <w:rPr>
          <w:rFonts w:ascii="Arial" w:hAnsi="Arial" w:cs="Arial"/>
          <w:sz w:val="28"/>
          <w:szCs w:val="28"/>
        </w:rPr>
        <w:t xml:space="preserve"> и снять кондуктор вместе с верхней шайбой (нижняя шайба не снимается). Проверить уровень расположения нижних гаек </w:t>
      </w:r>
      <w:r w:rsidR="006A174A">
        <w:rPr>
          <w:rFonts w:ascii="Arial" w:hAnsi="Arial" w:cs="Arial"/>
          <w:sz w:val="28"/>
          <w:szCs w:val="28"/>
          <w:lang w:val="en-US"/>
        </w:rPr>
        <w:t>{{ bolt }}</w:t>
      </w:r>
      <w:r>
        <w:rPr>
          <w:rFonts w:ascii="Arial" w:hAnsi="Arial" w:cs="Arial"/>
          <w:sz w:val="28"/>
          <w:szCs w:val="28"/>
        </w:rPr>
        <w:t>.</w:t>
      </w:r>
    </w:p>
    <w:p w14:paraId="31EF3A33" w14:textId="222C9397" w:rsidR="002F1432" w:rsidRDefault="00D64E8F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Установить фланец опоры на фундамент (анкерные болты)</w:t>
      </w:r>
      <w:r w:rsidR="001472E5">
        <w:rPr>
          <w:rFonts w:ascii="Arial" w:hAnsi="Arial" w:cs="Arial"/>
          <w:sz w:val="28"/>
          <w:szCs w:val="28"/>
        </w:rPr>
        <w:t xml:space="preserve"> на проектную высоту относительно уровня земли или фундамента. П</w:t>
      </w:r>
      <w:r w:rsidR="002F1432" w:rsidRPr="003F67D2">
        <w:rPr>
          <w:rFonts w:ascii="Arial" w:hAnsi="Arial" w:cs="Arial"/>
          <w:sz w:val="28"/>
          <w:szCs w:val="28"/>
        </w:rPr>
        <w:t>осле установки опоры на фундамент, на анкерные болты устанавлива</w:t>
      </w:r>
      <w:r w:rsidR="001472E5">
        <w:rPr>
          <w:rFonts w:ascii="Arial" w:hAnsi="Arial" w:cs="Arial"/>
          <w:sz w:val="28"/>
          <w:szCs w:val="28"/>
        </w:rPr>
        <w:t>е</w:t>
      </w:r>
      <w:r w:rsidR="002F1432" w:rsidRPr="003F67D2">
        <w:rPr>
          <w:rFonts w:ascii="Arial" w:hAnsi="Arial" w:cs="Arial"/>
          <w:sz w:val="28"/>
          <w:szCs w:val="28"/>
        </w:rPr>
        <w:t>тся шайб</w:t>
      </w:r>
      <w:r w:rsidR="001472E5">
        <w:rPr>
          <w:rFonts w:ascii="Arial" w:hAnsi="Arial" w:cs="Arial"/>
          <w:sz w:val="28"/>
          <w:szCs w:val="28"/>
        </w:rPr>
        <w:t>а</w:t>
      </w:r>
      <w:r w:rsidR="002F1432" w:rsidRPr="003F67D2">
        <w:rPr>
          <w:rFonts w:ascii="Arial" w:hAnsi="Arial" w:cs="Arial"/>
          <w:sz w:val="28"/>
          <w:szCs w:val="28"/>
        </w:rPr>
        <w:t xml:space="preserve"> и </w:t>
      </w:r>
      <w:r w:rsidR="008C305C">
        <w:rPr>
          <w:rFonts w:ascii="Arial" w:hAnsi="Arial" w:cs="Arial"/>
          <w:sz w:val="28"/>
          <w:szCs w:val="28"/>
        </w:rPr>
        <w:t>две</w:t>
      </w:r>
      <w:r w:rsidR="002F1432" w:rsidRPr="003F67D2">
        <w:rPr>
          <w:rFonts w:ascii="Arial" w:hAnsi="Arial" w:cs="Arial"/>
          <w:sz w:val="28"/>
          <w:szCs w:val="28"/>
        </w:rPr>
        <w:t xml:space="preserve"> гайки </w:t>
      </w:r>
      <w:r w:rsidR="00411597" w:rsidRPr="00411597">
        <w:rPr>
          <w:rFonts w:ascii="Arial" w:hAnsi="Arial" w:cs="Arial"/>
          <w:sz w:val="28"/>
          <w:szCs w:val="28"/>
        </w:rPr>
        <w:t xml:space="preserve">{{ </w:t>
      </w:r>
      <w:r w:rsidR="00411597">
        <w:rPr>
          <w:rFonts w:ascii="Arial" w:hAnsi="Arial" w:cs="Arial"/>
          <w:sz w:val="28"/>
          <w:szCs w:val="28"/>
          <w:lang w:val="en-US"/>
        </w:rPr>
        <w:t>bolt</w:t>
      </w:r>
      <w:r w:rsidR="00411597" w:rsidRPr="00411597">
        <w:rPr>
          <w:rFonts w:ascii="Arial" w:hAnsi="Arial" w:cs="Arial"/>
          <w:sz w:val="28"/>
          <w:szCs w:val="28"/>
        </w:rPr>
        <w:t xml:space="preserve"> }}</w:t>
      </w:r>
      <w:r w:rsidR="002F1432" w:rsidRPr="003F67D2">
        <w:rPr>
          <w:rFonts w:ascii="Arial" w:hAnsi="Arial" w:cs="Arial"/>
          <w:sz w:val="28"/>
          <w:szCs w:val="28"/>
        </w:rPr>
        <w:t xml:space="preserve"> (вторая гайка является контргайкой)</w:t>
      </w:r>
      <w:r w:rsidR="001472E5">
        <w:rPr>
          <w:rFonts w:ascii="Arial" w:hAnsi="Arial" w:cs="Arial"/>
          <w:sz w:val="28"/>
          <w:szCs w:val="28"/>
        </w:rPr>
        <w:t>.</w:t>
      </w:r>
    </w:p>
    <w:p w14:paraId="776919F9" w14:textId="0EDA7045" w:rsidR="001472E5" w:rsidRPr="003F67D2" w:rsidRDefault="00A0685D" w:rsidP="00942A7F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необходимости</w:t>
      </w:r>
      <w:r w:rsidR="001472E5">
        <w:rPr>
          <w:rFonts w:ascii="Arial" w:hAnsi="Arial" w:cs="Arial"/>
          <w:sz w:val="28"/>
          <w:szCs w:val="28"/>
        </w:rPr>
        <w:t xml:space="preserve"> полость между фланцем опоры и фундаментом заполняется бетон</w:t>
      </w:r>
      <w:r w:rsidR="005E68E8">
        <w:rPr>
          <w:rFonts w:ascii="Arial" w:hAnsi="Arial" w:cs="Arial"/>
          <w:sz w:val="28"/>
          <w:szCs w:val="28"/>
        </w:rPr>
        <w:t>ом</w:t>
      </w:r>
      <w:r>
        <w:rPr>
          <w:rFonts w:ascii="Arial" w:hAnsi="Arial" w:cs="Arial"/>
          <w:sz w:val="28"/>
          <w:szCs w:val="28"/>
        </w:rPr>
        <w:t>.</w:t>
      </w:r>
      <w:r w:rsidR="001472E5">
        <w:rPr>
          <w:rFonts w:ascii="Arial" w:hAnsi="Arial" w:cs="Arial"/>
          <w:sz w:val="28"/>
          <w:szCs w:val="28"/>
        </w:rPr>
        <w:t xml:space="preserve"> </w:t>
      </w:r>
    </w:p>
    <w:p w14:paraId="4BFD4BB6" w14:textId="789114F5" w:rsidR="003E4F07" w:rsidRPr="003F67D2" w:rsidRDefault="003E4F07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br w:type="page"/>
      </w:r>
    </w:p>
    <w:p w14:paraId="6FC37CED" w14:textId="77777777" w:rsidR="00D54857" w:rsidRPr="003F67D2" w:rsidRDefault="003E4F07" w:rsidP="003F67D2">
      <w:pPr>
        <w:spacing w:after="120" w:line="360" w:lineRule="auto"/>
        <w:ind w:left="0"/>
        <w:jc w:val="center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81F0A5B" wp14:editId="281455EF">
            <wp:extent cx="5029902" cy="6373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5123" w14:textId="15E5D6EE" w:rsidR="00C647CF" w:rsidRDefault="003E4F07" w:rsidP="003F67D2">
      <w:pPr>
        <w:spacing w:after="120" w:line="360" w:lineRule="auto"/>
        <w:ind w:left="0"/>
        <w:jc w:val="center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Рисунок 1 </w:t>
      </w:r>
      <w:r w:rsidR="00E20D66">
        <w:rPr>
          <w:rFonts w:ascii="Arial" w:hAnsi="Arial" w:cs="Arial"/>
          <w:sz w:val="28"/>
          <w:szCs w:val="28"/>
        </w:rPr>
        <w:t>–</w:t>
      </w:r>
      <w:r w:rsidR="00421F7D" w:rsidRPr="003F67D2">
        <w:rPr>
          <w:rFonts w:ascii="Arial" w:hAnsi="Arial" w:cs="Arial"/>
          <w:sz w:val="28"/>
          <w:szCs w:val="28"/>
        </w:rPr>
        <w:t xml:space="preserve"> </w:t>
      </w:r>
      <w:r w:rsidR="00E20D66">
        <w:rPr>
          <w:rFonts w:ascii="Arial" w:hAnsi="Arial" w:cs="Arial"/>
          <w:sz w:val="28"/>
          <w:szCs w:val="28"/>
        </w:rPr>
        <w:t>Анкерная закладная деталь</w:t>
      </w:r>
      <w:r w:rsidRPr="003F67D2">
        <w:rPr>
          <w:rFonts w:ascii="Arial" w:hAnsi="Arial" w:cs="Arial"/>
          <w:sz w:val="28"/>
          <w:szCs w:val="28"/>
        </w:rPr>
        <w:t xml:space="preserve"> фундаме</w:t>
      </w:r>
      <w:r w:rsidR="00823134" w:rsidRPr="003F67D2">
        <w:rPr>
          <w:rFonts w:ascii="Arial" w:hAnsi="Arial" w:cs="Arial"/>
          <w:sz w:val="28"/>
          <w:szCs w:val="28"/>
        </w:rPr>
        <w:t>нта</w:t>
      </w:r>
      <w:r w:rsidR="00E20D66">
        <w:rPr>
          <w:rFonts w:ascii="Arial" w:hAnsi="Arial" w:cs="Arial"/>
          <w:sz w:val="28"/>
          <w:szCs w:val="28"/>
        </w:rPr>
        <w:t xml:space="preserve"> в сборе</w:t>
      </w:r>
      <w:r w:rsidR="00CB4F1B">
        <w:rPr>
          <w:rFonts w:ascii="Arial" w:hAnsi="Arial" w:cs="Arial"/>
          <w:sz w:val="28"/>
          <w:szCs w:val="28"/>
        </w:rPr>
        <w:t xml:space="preserve"> (показана условно)</w:t>
      </w:r>
      <w:r w:rsidR="00823134" w:rsidRPr="003F67D2">
        <w:rPr>
          <w:rFonts w:ascii="Arial" w:hAnsi="Arial" w:cs="Arial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BCFDF8D" wp14:editId="4381C13B">
            <wp:extent cx="6210935" cy="5658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134" w:rsidRPr="003F67D2">
        <w:rPr>
          <w:rFonts w:ascii="Arial" w:hAnsi="Arial" w:cs="Arial"/>
          <w:sz w:val="28"/>
          <w:szCs w:val="28"/>
        </w:rPr>
        <w:t xml:space="preserve">Рисунок 2 – Схема сборки </w:t>
      </w:r>
      <w:r w:rsidR="00E20D66">
        <w:rPr>
          <w:rFonts w:ascii="Arial" w:hAnsi="Arial" w:cs="Arial"/>
          <w:sz w:val="28"/>
          <w:szCs w:val="28"/>
        </w:rPr>
        <w:t xml:space="preserve">анкерной </w:t>
      </w:r>
      <w:r w:rsidR="00823134" w:rsidRPr="003F67D2">
        <w:rPr>
          <w:rFonts w:ascii="Arial" w:hAnsi="Arial" w:cs="Arial"/>
          <w:sz w:val="28"/>
          <w:szCs w:val="28"/>
        </w:rPr>
        <w:t>закладн</w:t>
      </w:r>
      <w:r w:rsidR="00E20D66">
        <w:rPr>
          <w:rFonts w:ascii="Arial" w:hAnsi="Arial" w:cs="Arial"/>
          <w:sz w:val="28"/>
          <w:szCs w:val="28"/>
        </w:rPr>
        <w:t>ой</w:t>
      </w:r>
      <w:r w:rsidR="00823134" w:rsidRPr="003F67D2">
        <w:rPr>
          <w:rFonts w:ascii="Arial" w:hAnsi="Arial" w:cs="Arial"/>
          <w:sz w:val="28"/>
          <w:szCs w:val="28"/>
        </w:rPr>
        <w:t xml:space="preserve"> детал</w:t>
      </w:r>
      <w:r w:rsidR="00E20D66">
        <w:rPr>
          <w:rFonts w:ascii="Arial" w:hAnsi="Arial" w:cs="Arial"/>
          <w:sz w:val="28"/>
          <w:szCs w:val="28"/>
        </w:rPr>
        <w:t>и</w:t>
      </w:r>
      <w:r w:rsidR="00823134" w:rsidRPr="003F67D2">
        <w:rPr>
          <w:rFonts w:ascii="Arial" w:hAnsi="Arial" w:cs="Arial"/>
          <w:sz w:val="28"/>
          <w:szCs w:val="28"/>
        </w:rPr>
        <w:t xml:space="preserve"> фундамента</w:t>
      </w:r>
    </w:p>
    <w:p w14:paraId="4C8212FF" w14:textId="6C8A6F89" w:rsidR="00CB4F1B" w:rsidRPr="003F67D2" w:rsidRDefault="00CB4F1B" w:rsidP="003F67D2">
      <w:pPr>
        <w:spacing w:after="120" w:line="360" w:lineRule="auto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(показана условно)</w:t>
      </w:r>
    </w:p>
    <w:p w14:paraId="2B57B94C" w14:textId="77777777" w:rsidR="00C647CF" w:rsidRPr="003F67D2" w:rsidRDefault="00C647C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br w:type="page"/>
      </w:r>
    </w:p>
    <w:p w14:paraId="4805A4F9" w14:textId="3ADD12E4" w:rsidR="00C647CF" w:rsidRPr="003F67D2" w:rsidRDefault="00C647CF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9" w:name="_Toc113275751"/>
      <w:r w:rsidRPr="003F67D2">
        <w:rPr>
          <w:rFonts w:ascii="Arial" w:hAnsi="Arial" w:cs="Arial"/>
          <w:sz w:val="28"/>
          <w:szCs w:val="28"/>
        </w:rPr>
        <w:lastRenderedPageBreak/>
        <w:t>Указания по хранению и транспортированию</w:t>
      </w:r>
      <w:bookmarkEnd w:id="9"/>
    </w:p>
    <w:p w14:paraId="46927280" w14:textId="4FF3C427" w:rsidR="00C647CF" w:rsidRPr="003F67D2" w:rsidRDefault="00C647C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Комплектующие </w:t>
      </w:r>
      <w:r w:rsidR="00E20D66">
        <w:rPr>
          <w:rFonts w:ascii="Arial" w:hAnsi="Arial" w:cs="Arial"/>
          <w:sz w:val="28"/>
          <w:szCs w:val="28"/>
        </w:rPr>
        <w:t xml:space="preserve">анкерной </w:t>
      </w:r>
      <w:r w:rsidRPr="003F67D2">
        <w:rPr>
          <w:rFonts w:ascii="Arial" w:hAnsi="Arial" w:cs="Arial"/>
          <w:sz w:val="28"/>
          <w:szCs w:val="28"/>
        </w:rPr>
        <w:t>закладно</w:t>
      </w:r>
      <w:r w:rsidR="00E20D66">
        <w:rPr>
          <w:rFonts w:ascii="Arial" w:hAnsi="Arial" w:cs="Arial"/>
          <w:sz w:val="28"/>
          <w:szCs w:val="28"/>
        </w:rPr>
        <w:t>й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E20D66">
        <w:rPr>
          <w:rFonts w:ascii="Arial" w:hAnsi="Arial" w:cs="Arial"/>
          <w:sz w:val="28"/>
          <w:szCs w:val="28"/>
        </w:rPr>
        <w:t>детали</w:t>
      </w:r>
      <w:r w:rsidRPr="003F67D2">
        <w:rPr>
          <w:rFonts w:ascii="Arial" w:hAnsi="Arial" w:cs="Arial"/>
          <w:sz w:val="28"/>
          <w:szCs w:val="28"/>
        </w:rPr>
        <w:t xml:space="preserve"> фундамента должны хранить</w:t>
      </w:r>
      <w:r w:rsidR="00E20D66">
        <w:rPr>
          <w:rFonts w:ascii="Arial" w:hAnsi="Arial" w:cs="Arial"/>
          <w:sz w:val="28"/>
          <w:szCs w:val="28"/>
        </w:rPr>
        <w:t>ся</w:t>
      </w:r>
      <w:r w:rsidRPr="003F67D2">
        <w:rPr>
          <w:rFonts w:ascii="Arial" w:hAnsi="Arial" w:cs="Arial"/>
          <w:sz w:val="28"/>
          <w:szCs w:val="28"/>
        </w:rPr>
        <w:t xml:space="preserve"> в закрытом холодном помещении, допускается хранить под навесом. При хранении исключить попадание атмосферных осадков, грунтовых вод и прочее.</w:t>
      </w:r>
    </w:p>
    <w:p w14:paraId="7B3F7A21" w14:textId="6121F904" w:rsidR="00C647CF" w:rsidRPr="003F67D2" w:rsidRDefault="00C647C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Комплектующие элементы должны располагаться на устойчивом основании, исключающем</w:t>
      </w:r>
      <w:r w:rsidR="00E20D66">
        <w:rPr>
          <w:rFonts w:ascii="Arial" w:hAnsi="Arial" w:cs="Arial"/>
          <w:sz w:val="28"/>
          <w:szCs w:val="28"/>
        </w:rPr>
        <w:t xml:space="preserve"> </w:t>
      </w:r>
      <w:r w:rsidRPr="003F67D2">
        <w:rPr>
          <w:rFonts w:ascii="Arial" w:hAnsi="Arial" w:cs="Arial"/>
          <w:sz w:val="28"/>
          <w:szCs w:val="28"/>
        </w:rPr>
        <w:t>опрокидывания и повреждения. При необходимости элементы следует закрепить.</w:t>
      </w:r>
    </w:p>
    <w:p w14:paraId="4D3D37D4" w14:textId="05214D10" w:rsidR="00C647CF" w:rsidRPr="003F67D2" w:rsidRDefault="00C647C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Не допускается сбрасывать изделие при разгрузке, транспортирование волоком и другие действия, способствующие причин</w:t>
      </w:r>
      <w:r w:rsidR="00E20D66">
        <w:rPr>
          <w:rFonts w:ascii="Arial" w:hAnsi="Arial" w:cs="Arial"/>
          <w:sz w:val="28"/>
          <w:szCs w:val="28"/>
        </w:rPr>
        <w:t>ению</w:t>
      </w:r>
      <w:r w:rsidRPr="003F67D2">
        <w:rPr>
          <w:rFonts w:ascii="Arial" w:hAnsi="Arial" w:cs="Arial"/>
          <w:sz w:val="28"/>
          <w:szCs w:val="28"/>
        </w:rPr>
        <w:t xml:space="preserve"> повреждени</w:t>
      </w:r>
      <w:r w:rsidR="00E20D66">
        <w:rPr>
          <w:rFonts w:ascii="Arial" w:hAnsi="Arial" w:cs="Arial"/>
          <w:sz w:val="28"/>
          <w:szCs w:val="28"/>
        </w:rPr>
        <w:t>й</w:t>
      </w:r>
      <w:r w:rsidRPr="003F67D2">
        <w:rPr>
          <w:rFonts w:ascii="Arial" w:hAnsi="Arial" w:cs="Arial"/>
          <w:sz w:val="28"/>
          <w:szCs w:val="28"/>
        </w:rPr>
        <w:t xml:space="preserve"> элементам конструкции.</w:t>
      </w:r>
    </w:p>
    <w:p w14:paraId="409392F6" w14:textId="77777777" w:rsidR="00C647CF" w:rsidRPr="003F67D2" w:rsidRDefault="00C647CF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При погрузочно-разгрузочных работах не допускать повреждения резьбы на анкерных болтах.</w:t>
      </w:r>
    </w:p>
    <w:p w14:paraId="3134C623" w14:textId="77777777" w:rsidR="00421F7D" w:rsidRPr="003F67D2" w:rsidRDefault="00421F7D" w:rsidP="003F67D2">
      <w:pPr>
        <w:pStyle w:val="1"/>
        <w:spacing w:line="360" w:lineRule="auto"/>
        <w:ind w:left="0" w:right="0" w:firstLine="567"/>
        <w:rPr>
          <w:rFonts w:ascii="Arial" w:hAnsi="Arial" w:cs="Arial"/>
          <w:sz w:val="28"/>
          <w:szCs w:val="28"/>
        </w:rPr>
      </w:pPr>
      <w:bookmarkStart w:id="10" w:name="_Toc113275752"/>
      <w:r w:rsidRPr="003F67D2">
        <w:rPr>
          <w:rFonts w:ascii="Arial" w:hAnsi="Arial" w:cs="Arial"/>
          <w:sz w:val="28"/>
          <w:szCs w:val="28"/>
        </w:rPr>
        <w:lastRenderedPageBreak/>
        <w:t>Гарантийные обязательства</w:t>
      </w:r>
      <w:bookmarkEnd w:id="10"/>
    </w:p>
    <w:p w14:paraId="50A2031B" w14:textId="052A85D4" w:rsidR="00421F7D" w:rsidRPr="003F67D2" w:rsidRDefault="00421F7D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Изготовитель гарантирует соответствие изделия требованиям</w:t>
      </w:r>
      <w:r w:rsidR="00E20D66">
        <w:rPr>
          <w:rFonts w:ascii="Arial" w:hAnsi="Arial" w:cs="Arial"/>
          <w:sz w:val="28"/>
          <w:szCs w:val="28"/>
        </w:rPr>
        <w:t xml:space="preserve"> действующей нормативно-технической</w:t>
      </w:r>
      <w:r w:rsidRPr="003F67D2">
        <w:rPr>
          <w:rFonts w:ascii="Arial" w:hAnsi="Arial" w:cs="Arial"/>
          <w:sz w:val="28"/>
          <w:szCs w:val="28"/>
        </w:rPr>
        <w:t xml:space="preserve"> </w:t>
      </w:r>
      <w:r w:rsidR="00E20D66">
        <w:rPr>
          <w:rFonts w:ascii="Arial" w:hAnsi="Arial" w:cs="Arial"/>
          <w:sz w:val="28"/>
          <w:szCs w:val="28"/>
        </w:rPr>
        <w:t>документации и рабочим чертежам завода-изготовителя</w:t>
      </w:r>
      <w:r w:rsidRPr="003F67D2">
        <w:rPr>
          <w:rFonts w:ascii="Arial" w:hAnsi="Arial" w:cs="Arial"/>
          <w:sz w:val="28"/>
          <w:szCs w:val="28"/>
        </w:rPr>
        <w:t xml:space="preserve"> при соблюдении потребителем условий транспортировки, </w:t>
      </w:r>
      <w:r w:rsidR="00E20D66">
        <w:rPr>
          <w:rFonts w:ascii="Arial" w:hAnsi="Arial" w:cs="Arial"/>
          <w:sz w:val="28"/>
          <w:szCs w:val="28"/>
        </w:rPr>
        <w:t xml:space="preserve">разгрузки, </w:t>
      </w:r>
      <w:r w:rsidRPr="003F67D2">
        <w:rPr>
          <w:rFonts w:ascii="Arial" w:hAnsi="Arial" w:cs="Arial"/>
          <w:sz w:val="28"/>
          <w:szCs w:val="28"/>
        </w:rPr>
        <w:t>хранения, монтажа</w:t>
      </w:r>
      <w:r w:rsidR="00E20D66">
        <w:rPr>
          <w:rFonts w:ascii="Arial" w:hAnsi="Arial" w:cs="Arial"/>
          <w:sz w:val="28"/>
          <w:szCs w:val="28"/>
        </w:rPr>
        <w:t>, демонтажа</w:t>
      </w:r>
      <w:r w:rsidRPr="003F67D2">
        <w:rPr>
          <w:rFonts w:ascii="Arial" w:hAnsi="Arial" w:cs="Arial"/>
          <w:sz w:val="28"/>
          <w:szCs w:val="28"/>
        </w:rPr>
        <w:t xml:space="preserve"> и эксплуатации.</w:t>
      </w:r>
    </w:p>
    <w:p w14:paraId="725E0D34" w14:textId="77777777" w:rsidR="00421F7D" w:rsidRPr="003F67D2" w:rsidRDefault="00421F7D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Гарантийный срок – 12 месяцев с даты изготовления.</w:t>
      </w:r>
    </w:p>
    <w:p w14:paraId="49D9C0F0" w14:textId="3EF471DC" w:rsidR="004B42A1" w:rsidRPr="003F67D2" w:rsidRDefault="00421F7D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 xml:space="preserve">Дата изготовления: ____________202__г. </w:t>
      </w:r>
    </w:p>
    <w:p w14:paraId="45B30DF7" w14:textId="476A9497" w:rsidR="00B55665" w:rsidRDefault="00B5566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</w:p>
    <w:p w14:paraId="5ED340DE" w14:textId="77777777" w:rsidR="00D15D05" w:rsidRPr="003F67D2" w:rsidRDefault="00D15D0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</w:p>
    <w:p w14:paraId="5D9B2C27" w14:textId="37475A93" w:rsidR="00A54BE7" w:rsidRPr="003F67D2" w:rsidRDefault="00A54BE7" w:rsidP="0034065B">
      <w:pPr>
        <w:spacing w:after="120" w:line="360" w:lineRule="auto"/>
        <w:ind w:left="0"/>
        <w:jc w:val="center"/>
        <w:rPr>
          <w:rFonts w:ascii="Arial" w:eastAsia="Microsoft JhengHei" w:hAnsi="Arial" w:cs="Arial"/>
          <w:b/>
          <w:bCs/>
          <w:sz w:val="28"/>
          <w:szCs w:val="28"/>
        </w:rPr>
      </w:pPr>
      <w:r w:rsidRPr="003F67D2">
        <w:rPr>
          <w:rFonts w:ascii="Arial" w:eastAsia="Microsoft JhengHei" w:hAnsi="Arial" w:cs="Arial"/>
          <w:b/>
          <w:bCs/>
          <w:sz w:val="28"/>
          <w:szCs w:val="28"/>
        </w:rPr>
        <w:t>Свидетельство</w:t>
      </w:r>
      <w:r w:rsidR="00D15D05">
        <w:rPr>
          <w:rFonts w:ascii="Arial" w:eastAsia="Microsoft JhengHei" w:hAnsi="Arial" w:cs="Arial"/>
          <w:b/>
          <w:bCs/>
          <w:sz w:val="28"/>
          <w:szCs w:val="28"/>
        </w:rPr>
        <w:t xml:space="preserve"> о приемке</w:t>
      </w:r>
    </w:p>
    <w:p w14:paraId="58DD078F" w14:textId="5B0EEA40" w:rsidR="00B55665" w:rsidRPr="003F67D2" w:rsidRDefault="00B5566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Закладн</w:t>
      </w:r>
      <w:r w:rsidR="00E20D66">
        <w:rPr>
          <w:rFonts w:ascii="Arial" w:hAnsi="Arial" w:cs="Arial"/>
          <w:sz w:val="28"/>
          <w:szCs w:val="28"/>
        </w:rPr>
        <w:t>ая</w:t>
      </w:r>
      <w:r w:rsidRPr="003F67D2">
        <w:rPr>
          <w:rFonts w:ascii="Arial" w:hAnsi="Arial" w:cs="Arial"/>
          <w:sz w:val="28"/>
          <w:szCs w:val="28"/>
        </w:rPr>
        <w:t xml:space="preserve"> элемент фундамента изготовлен и принят в соответствии с нормативно-технической, рабочей документацией предприятия-изготови</w:t>
      </w:r>
      <w:r w:rsidR="002D6366">
        <w:rPr>
          <w:rFonts w:ascii="Arial" w:hAnsi="Arial" w:cs="Arial"/>
          <w:sz w:val="28"/>
          <w:szCs w:val="28"/>
        </w:rPr>
        <w:t>те</w:t>
      </w:r>
      <w:r w:rsidRPr="003F67D2">
        <w:rPr>
          <w:rFonts w:ascii="Arial" w:hAnsi="Arial" w:cs="Arial"/>
          <w:sz w:val="28"/>
          <w:szCs w:val="28"/>
        </w:rPr>
        <w:t>ля.</w:t>
      </w:r>
    </w:p>
    <w:p w14:paraId="3277D616" w14:textId="77777777" w:rsidR="00B55665" w:rsidRPr="003F67D2" w:rsidRDefault="00B5566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Приемку произвел:</w:t>
      </w:r>
    </w:p>
    <w:p w14:paraId="3A5CDB5D" w14:textId="77777777" w:rsidR="00B55665" w:rsidRPr="003F67D2" w:rsidRDefault="00B5566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Подпись:</w:t>
      </w:r>
    </w:p>
    <w:p w14:paraId="03134120" w14:textId="19250844" w:rsidR="00604985" w:rsidRDefault="00B55665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  <w:r w:rsidRPr="003F67D2">
        <w:rPr>
          <w:rFonts w:ascii="Arial" w:hAnsi="Arial" w:cs="Arial"/>
          <w:sz w:val="28"/>
          <w:szCs w:val="28"/>
        </w:rPr>
        <w:t>Дата:</w:t>
      </w:r>
    </w:p>
    <w:p w14:paraId="3CBAC6C9" w14:textId="79CA99E5" w:rsidR="004B2F3E" w:rsidRDefault="004B2F3E" w:rsidP="003F67D2">
      <w:pPr>
        <w:spacing w:after="120" w:line="360" w:lineRule="auto"/>
        <w:ind w:left="0"/>
        <w:rPr>
          <w:rFonts w:ascii="Arial" w:hAnsi="Arial" w:cs="Arial"/>
          <w:sz w:val="28"/>
          <w:szCs w:val="28"/>
        </w:rPr>
      </w:pPr>
    </w:p>
    <w:p w14:paraId="57F3E96C" w14:textId="77777777" w:rsidR="004B2F3E" w:rsidRDefault="004B2F3E">
      <w:pPr>
        <w:ind w:left="425" w:firstLine="142"/>
        <w:rPr>
          <w:rFonts w:ascii="Arial" w:hAnsi="Arial" w:cs="Arial"/>
          <w:sz w:val="28"/>
          <w:szCs w:val="28"/>
        </w:rPr>
        <w:sectPr w:rsidR="004B2F3E" w:rsidSect="00604985">
          <w:headerReference w:type="default" r:id="rId15"/>
          <w:footerReference w:type="default" r:id="rId16"/>
          <w:pgSz w:w="11906" w:h="16838" w:code="9"/>
          <w:pgMar w:top="567" w:right="709" w:bottom="964" w:left="1418" w:header="0" w:footer="652" w:gutter="0"/>
          <w:cols w:space="720"/>
          <w:docGrid w:linePitch="326"/>
        </w:sectPr>
      </w:pPr>
      <w:r>
        <w:rPr>
          <w:rFonts w:ascii="Arial" w:hAnsi="Arial" w:cs="Arial"/>
          <w:sz w:val="28"/>
          <w:szCs w:val="28"/>
        </w:rPr>
        <w:br w:type="page"/>
      </w:r>
    </w:p>
    <w:p w14:paraId="0915A861" w14:textId="1067DFEF" w:rsidR="004B2F3E" w:rsidRDefault="004B2F3E" w:rsidP="003838FF">
      <w:pPr>
        <w:pStyle w:val="1"/>
        <w:numPr>
          <w:ilvl w:val="0"/>
          <w:numId w:val="0"/>
        </w:numPr>
        <w:ind w:left="1055"/>
        <w:jc w:val="center"/>
        <w:rPr>
          <w:rFonts w:ascii="Arial" w:hAnsi="Arial" w:cs="Arial"/>
          <w:sz w:val="28"/>
          <w:szCs w:val="28"/>
        </w:rPr>
      </w:pPr>
      <w:bookmarkStart w:id="12" w:name="_Toc113275753"/>
      <w:r w:rsidRPr="0039527A">
        <w:rPr>
          <w:rFonts w:ascii="Arial" w:hAnsi="Arial" w:cs="Arial"/>
          <w:sz w:val="28"/>
          <w:szCs w:val="28"/>
        </w:rPr>
        <w:lastRenderedPageBreak/>
        <w:t>ПРИЛОЖЕНИЕ</w:t>
      </w:r>
      <w:bookmarkEnd w:id="12"/>
    </w:p>
    <w:p w14:paraId="7C068AD1" w14:textId="25EC8147" w:rsidR="00EB6D07" w:rsidRPr="00B950CB" w:rsidRDefault="00B950CB" w:rsidP="00B950CB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{{ picture1 }}</w:t>
      </w:r>
    </w:p>
    <w:sectPr w:rsidR="00EB6D07" w:rsidRPr="00B950CB" w:rsidSect="00604985">
      <w:headerReference w:type="default" r:id="rId17"/>
      <w:footerReference w:type="default" r:id="rId18"/>
      <w:pgSz w:w="11906" w:h="16838" w:code="9"/>
      <w:pgMar w:top="567" w:right="709" w:bottom="964" w:left="1418" w:header="0" w:footer="65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0970E" w14:textId="77777777" w:rsidR="00EF5EA1" w:rsidRDefault="00EF5EA1">
      <w:r>
        <w:separator/>
      </w:r>
    </w:p>
  </w:endnote>
  <w:endnote w:type="continuationSeparator" w:id="0">
    <w:p w14:paraId="1DE84703" w14:textId="77777777" w:rsidR="00EF5EA1" w:rsidRDefault="00EF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7534" w14:textId="77777777" w:rsidR="00F57F6F" w:rsidRPr="002578B6" w:rsidRDefault="00F57F6F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F57F6F" w:rsidRPr="00C9466C" w14:paraId="00F3186B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70BDD6EC" w14:textId="77777777" w:rsidR="00F57F6F" w:rsidRPr="00DD2B53" w:rsidRDefault="00F57F6F" w:rsidP="00DD2B53">
          <w:pPr>
            <w:pStyle w:val="af2"/>
            <w:ind w:left="-139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DEB0F0D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7DAD2E2D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77D166FC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3768CE74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4AC50A30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424A94F" w14:textId="151DF318" w:rsidR="00F57F6F" w:rsidRPr="00B8442D" w:rsidRDefault="00530478" w:rsidP="00DD2B53">
          <w:pPr>
            <w:ind w:left="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F93F2E">
            <w:rPr>
              <w:rFonts w:ascii="Times New Roman" w:hAnsi="Times New Roman"/>
              <w:sz w:val="36"/>
              <w:szCs w:val="36"/>
            </w:rPr>
            <w:t>-</w:t>
          </w:r>
          <w:r w:rsidR="00047F6E">
            <w:rPr>
              <w:rFonts w:ascii="Times New Roman" w:hAnsi="Times New Roman"/>
              <w:sz w:val="36"/>
              <w:szCs w:val="36"/>
            </w:rPr>
            <w:t>ПЗД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0D7FF553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  <w:highlight w:val="yellow"/>
            </w:rPr>
          </w:pPr>
          <w:r w:rsidRPr="00DD2B53">
            <w:rPr>
              <w:rFonts w:ascii="Times New Roman" w:hAnsi="Times New Roman"/>
              <w:sz w:val="20"/>
            </w:rPr>
            <w:t>Лист</w:t>
          </w:r>
        </w:p>
      </w:tc>
    </w:tr>
    <w:tr w:rsidR="00F57F6F" w14:paraId="22ACE51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08FC7B3E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5910C01B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2A6B531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0082182F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9E66E76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38285EDD" w14:textId="77777777" w:rsidR="00F57F6F" w:rsidRPr="00DD2B53" w:rsidRDefault="00F57F6F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7FCC19E3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0A1AA4" w14:textId="78578C7B" w:rsidR="00F57F6F" w:rsidRPr="00DD2B53" w:rsidRDefault="00F57F6F" w:rsidP="00DD2B53">
          <w:pPr>
            <w:pStyle w:val="a6"/>
            <w:rPr>
              <w:rFonts w:ascii="Times New Roman" w:hAnsi="Times New Roman"/>
              <w:sz w:val="18"/>
              <w:highlight w:val="yellow"/>
            </w:rPr>
          </w:pPr>
          <w:r w:rsidRPr="00DD2B53">
            <w:rPr>
              <w:rStyle w:val="aa"/>
              <w:rFonts w:ascii="Times New Roman" w:hAnsi="Times New Roman"/>
            </w:rPr>
            <w:fldChar w:fldCharType="begin"/>
          </w:r>
          <w:r w:rsidRPr="00DD2B53">
            <w:rPr>
              <w:rStyle w:val="aa"/>
              <w:rFonts w:ascii="Times New Roman" w:hAnsi="Times New Roman"/>
            </w:rPr>
            <w:instrText xml:space="preserve"> PAGE  </w:instrText>
          </w:r>
          <w:r w:rsidRPr="00DD2B53">
            <w:rPr>
              <w:rStyle w:val="aa"/>
              <w:rFonts w:ascii="Times New Roman" w:hAnsi="Times New Roman"/>
            </w:rPr>
            <w:fldChar w:fldCharType="separate"/>
          </w:r>
          <w:r w:rsidR="0021335A">
            <w:rPr>
              <w:rStyle w:val="aa"/>
              <w:rFonts w:ascii="Times New Roman" w:hAnsi="Times New Roman"/>
              <w:noProof/>
            </w:rPr>
            <w:t>5</w:t>
          </w:r>
          <w:r w:rsidRPr="00DD2B53">
            <w:rPr>
              <w:rStyle w:val="aa"/>
              <w:rFonts w:ascii="Times New Roman" w:hAnsi="Times New Roman"/>
            </w:rPr>
            <w:fldChar w:fldCharType="end"/>
          </w:r>
        </w:p>
      </w:tc>
    </w:tr>
    <w:tr w:rsidR="00F57F6F" w14:paraId="518F11F1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5DDE53B6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DD2B53">
            <w:rPr>
              <w:rFonts w:ascii="Times New Roman" w:hAnsi="Times New Roman"/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353E6694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DD2B53">
            <w:rPr>
              <w:rFonts w:ascii="Times New Roman" w:hAnsi="Times New Roman"/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35F2001A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DD2B53">
            <w:rPr>
              <w:rFonts w:ascii="Times New Roman" w:hAnsi="Times New Roman"/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1FFAB219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DD2B53">
            <w:rPr>
              <w:rFonts w:ascii="Times New Roman" w:hAnsi="Times New Roman"/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6F8F3BF3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DD2B53">
            <w:rPr>
              <w:rFonts w:ascii="Times New Roman" w:hAnsi="Times New Roman"/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64FBD56E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DD2B53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2C37DC6A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760FA738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</w:tr>
    <w:tr w:rsidR="00F57F6F" w14:paraId="6DCABB72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8B03B77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BE63A2C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A5259DC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744E4FBE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7B5631C4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4C0353F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4CC79444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1F8FE180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</w:tr>
    <w:tr w:rsidR="00F57F6F" w14:paraId="29B41A9E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1585FD5A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50551FC4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CB07346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484332CD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500AB60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5BB77F7" w14:textId="77777777" w:rsidR="00F57F6F" w:rsidRPr="00DD2B53" w:rsidRDefault="00F57F6F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3F5FC65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1EE09B57" w14:textId="77777777" w:rsidR="00F57F6F" w:rsidRPr="00DD2B53" w:rsidRDefault="00F57F6F" w:rsidP="00DD2B53">
          <w:pPr>
            <w:rPr>
              <w:rFonts w:ascii="Times New Roman" w:hAnsi="Times New Roman"/>
            </w:rPr>
          </w:pPr>
        </w:p>
      </w:tc>
    </w:tr>
  </w:tbl>
  <w:p w14:paraId="7D6DFA35" w14:textId="77777777" w:rsidR="00F57F6F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78C3183B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5536B224" w14:textId="77777777" w:rsidR="00F57F6F" w:rsidRPr="002578B6" w:rsidRDefault="00F57F6F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6F857782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3FCA553D" w14:textId="77777777" w:rsidR="00F57F6F" w:rsidRPr="008A6264" w:rsidRDefault="00F57F6F" w:rsidP="008A6264">
                <w:pPr>
                  <w:pStyle w:val="af5"/>
                  <w:ind w:left="0" w:firstLine="0"/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8A6264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6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rFonts w:ascii="Times New Roman" w:hAnsi="Times New Roman"/>
        <w:noProof/>
        <w:szCs w:val="28"/>
      </w:rPr>
      <w:pict w14:anchorId="6E469B9A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6BDBBCA" w14:textId="77777777" w:rsidR="00F57F6F" w:rsidRPr="002578B6" w:rsidRDefault="00F57F6F" w:rsidP="00F948F5">
                <w:pPr>
                  <w:pStyle w:val="af5"/>
                  <w:ind w:firstLine="0"/>
                  <w:jc w:val="center"/>
                  <w:rPr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rFonts w:ascii="Times New Roman" w:hAnsi="Times New Roman"/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25CC5A02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2BA5CA55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124FDCEC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rFonts w:ascii="Times New Roman" w:hAnsi="Times New Roman"/>
        <w:noProof/>
      </w:rPr>
      <w:pict w14:anchorId="1CDB0C7F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rFonts w:ascii="Times New Roman" w:hAnsi="Times New Roman"/>
        <w:noProof/>
      </w:rPr>
      <w:pict w14:anchorId="1A7B37E9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E727" w14:textId="515D55B0" w:rsidR="004B2F3E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4CDEB02E">
        <v:rect id="_x0000_s1342" alt="1" style="position:absolute;left:0;text-align:left;margin-left:-52.8pt;margin-top:-210.4pt;width:13.7pt;height:70.15pt;z-index:2518297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42" inset="1pt,1pt,1pt,1pt">
            <w:txbxContent>
              <w:p w14:paraId="05BE7ECE" w14:textId="1140594C" w:rsidR="004B2F3E" w:rsidRPr="002578B6" w:rsidRDefault="004B2F3E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F4FD" w14:textId="77777777" w:rsidR="00EF5EA1" w:rsidRDefault="00EF5EA1">
      <w:r>
        <w:separator/>
      </w:r>
    </w:p>
  </w:footnote>
  <w:footnote w:type="continuationSeparator" w:id="0">
    <w:p w14:paraId="25D2E338" w14:textId="77777777" w:rsidR="00EF5EA1" w:rsidRDefault="00EF5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BDF2" w14:textId="06617FCB" w:rsidR="00F57F6F" w:rsidRPr="009A0C9B" w:rsidRDefault="00F57F6F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  <w:r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>
      <w:rPr>
        <w:b/>
        <w:lang w:val="en-US"/>
      </w:rPr>
      <w:fldChar w:fldCharType="separate"/>
    </w:r>
    <w:r>
      <w:rPr>
        <w:b/>
        <w:noProof/>
        <w:lang w:val="en-US"/>
      </w:rPr>
      <w:t>3</w:t>
    </w:r>
    <w:r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974B" w14:textId="77777777" w:rsidR="00F57F6F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B169D59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D9F665B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72670D2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F57F6F">
      <w:rPr>
        <w:b/>
        <w:lang w:val="en-US"/>
      </w:rPr>
      <w:tab/>
    </w:r>
    <w:r w:rsidR="00F57F6F">
      <w:rPr>
        <w:b/>
        <w:lang w:val="en-US"/>
      </w:rPr>
      <w:tab/>
    </w:r>
    <w:r w:rsidR="00F57F6F">
      <w:rPr>
        <w:b/>
        <w:lang w:val="en-US"/>
      </w:rPr>
      <w:fldChar w:fldCharType="begin"/>
    </w:r>
    <w:r w:rsidR="00F57F6F">
      <w:rPr>
        <w:b/>
        <w:lang w:val="en-US"/>
      </w:rPr>
      <w:instrText xml:space="preserve"> SET  rb 3 </w:instrText>
    </w:r>
    <w:r w:rsidR="00F57F6F">
      <w:rPr>
        <w:b/>
        <w:lang w:val="en-US"/>
      </w:rPr>
      <w:fldChar w:fldCharType="separate"/>
    </w:r>
    <w:bookmarkStart w:id="11" w:name="rb"/>
    <w:r w:rsidR="00F57F6F">
      <w:rPr>
        <w:b/>
        <w:noProof/>
        <w:lang w:val="en-US"/>
      </w:rPr>
      <w:t>3</w:t>
    </w:r>
    <w:bookmarkEnd w:id="11"/>
    <w:r w:rsidR="00F57F6F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0CAF" w14:textId="704143D9" w:rsidR="004B2F3E" w:rsidRPr="004B2F3E" w:rsidRDefault="004B2F3E" w:rsidP="004B2F3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4165B6"/>
    <w:multiLevelType w:val="hybridMultilevel"/>
    <w:tmpl w:val="65086C82"/>
    <w:lvl w:ilvl="0" w:tplc="2F4842D2">
      <w:start w:val="3"/>
      <w:numFmt w:val="decimal"/>
      <w:lvlText w:val="%1"/>
      <w:lvlJc w:val="left"/>
      <w:pPr>
        <w:ind w:left="1514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2FF5775C"/>
    <w:multiLevelType w:val="hybridMultilevel"/>
    <w:tmpl w:val="C92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9750A"/>
    <w:multiLevelType w:val="hybridMultilevel"/>
    <w:tmpl w:val="9B5ED562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3BFA1A07"/>
    <w:multiLevelType w:val="hybridMultilevel"/>
    <w:tmpl w:val="7B0272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3A37C7"/>
    <w:multiLevelType w:val="hybridMultilevel"/>
    <w:tmpl w:val="15466C6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435E3B27"/>
    <w:multiLevelType w:val="multilevel"/>
    <w:tmpl w:val="498CF00C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9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10" w15:restartNumberingAfterBreak="0">
    <w:nsid w:val="4C034828"/>
    <w:multiLevelType w:val="hybridMultilevel"/>
    <w:tmpl w:val="C638EAD6"/>
    <w:lvl w:ilvl="0" w:tplc="1C101B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178B32C" w:tentative="1">
      <w:start w:val="1"/>
      <w:numFmt w:val="lowerLetter"/>
      <w:lvlText w:val="%2."/>
      <w:lvlJc w:val="left"/>
      <w:pPr>
        <w:ind w:left="1760" w:hanging="360"/>
      </w:pPr>
    </w:lvl>
    <w:lvl w:ilvl="2" w:tplc="28C09B86" w:tentative="1">
      <w:start w:val="1"/>
      <w:numFmt w:val="lowerRoman"/>
      <w:lvlText w:val="%3."/>
      <w:lvlJc w:val="right"/>
      <w:pPr>
        <w:ind w:left="2480" w:hanging="180"/>
      </w:pPr>
    </w:lvl>
    <w:lvl w:ilvl="3" w:tplc="FEC0B122" w:tentative="1">
      <w:start w:val="1"/>
      <w:numFmt w:val="decimal"/>
      <w:lvlText w:val="%4."/>
      <w:lvlJc w:val="left"/>
      <w:pPr>
        <w:ind w:left="3200" w:hanging="360"/>
      </w:pPr>
    </w:lvl>
    <w:lvl w:ilvl="4" w:tplc="02B67686" w:tentative="1">
      <w:start w:val="1"/>
      <w:numFmt w:val="lowerLetter"/>
      <w:lvlText w:val="%5."/>
      <w:lvlJc w:val="left"/>
      <w:pPr>
        <w:ind w:left="3920" w:hanging="360"/>
      </w:pPr>
    </w:lvl>
    <w:lvl w:ilvl="5" w:tplc="83C6C78A" w:tentative="1">
      <w:start w:val="1"/>
      <w:numFmt w:val="lowerRoman"/>
      <w:lvlText w:val="%6."/>
      <w:lvlJc w:val="right"/>
      <w:pPr>
        <w:ind w:left="4640" w:hanging="180"/>
      </w:pPr>
    </w:lvl>
    <w:lvl w:ilvl="6" w:tplc="A050B648" w:tentative="1">
      <w:start w:val="1"/>
      <w:numFmt w:val="decimal"/>
      <w:lvlText w:val="%7."/>
      <w:lvlJc w:val="left"/>
      <w:pPr>
        <w:ind w:left="5360" w:hanging="360"/>
      </w:pPr>
    </w:lvl>
    <w:lvl w:ilvl="7" w:tplc="A0D0F2B0" w:tentative="1">
      <w:start w:val="1"/>
      <w:numFmt w:val="lowerLetter"/>
      <w:lvlText w:val="%8."/>
      <w:lvlJc w:val="left"/>
      <w:pPr>
        <w:ind w:left="6080" w:hanging="360"/>
      </w:pPr>
    </w:lvl>
    <w:lvl w:ilvl="8" w:tplc="D378265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523E4FED"/>
    <w:multiLevelType w:val="hybridMultilevel"/>
    <w:tmpl w:val="B50E4D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E6FF9E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14740"/>
    <w:multiLevelType w:val="hybridMultilevel"/>
    <w:tmpl w:val="2E6C56C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420483"/>
    <w:multiLevelType w:val="hybridMultilevel"/>
    <w:tmpl w:val="7E1ED10E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F3133C0"/>
    <w:multiLevelType w:val="hybridMultilevel"/>
    <w:tmpl w:val="FC784C22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6" w15:restartNumberingAfterBreak="0">
    <w:nsid w:val="66D67B8C"/>
    <w:multiLevelType w:val="hybridMultilevel"/>
    <w:tmpl w:val="A3F6B15C"/>
    <w:lvl w:ilvl="0" w:tplc="938A7CD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7" w15:restartNumberingAfterBreak="0">
    <w:nsid w:val="6EC70AC4"/>
    <w:multiLevelType w:val="hybridMultilevel"/>
    <w:tmpl w:val="48B227D6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CFD4FB8"/>
    <w:multiLevelType w:val="hybridMultilevel"/>
    <w:tmpl w:val="197E43D8"/>
    <w:lvl w:ilvl="0" w:tplc="CA2C71F4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570241">
    <w:abstractNumId w:val="8"/>
  </w:num>
  <w:num w:numId="2" w16cid:durableId="814377721">
    <w:abstractNumId w:val="2"/>
  </w:num>
  <w:num w:numId="3" w16cid:durableId="1220675827">
    <w:abstractNumId w:val="18"/>
  </w:num>
  <w:num w:numId="4" w16cid:durableId="1074164134">
    <w:abstractNumId w:val="9"/>
  </w:num>
  <w:num w:numId="5" w16cid:durableId="1431004025">
    <w:abstractNumId w:val="13"/>
  </w:num>
  <w:num w:numId="6" w16cid:durableId="1125395108">
    <w:abstractNumId w:val="11"/>
  </w:num>
  <w:num w:numId="7" w16cid:durableId="9532444">
    <w:abstractNumId w:val="5"/>
  </w:num>
  <w:num w:numId="8" w16cid:durableId="43141078">
    <w:abstractNumId w:val="16"/>
  </w:num>
  <w:num w:numId="9" w16cid:durableId="305403973">
    <w:abstractNumId w:val="12"/>
  </w:num>
  <w:num w:numId="10" w16cid:durableId="1160734022">
    <w:abstractNumId w:val="8"/>
  </w:num>
  <w:num w:numId="11" w16cid:durableId="1233350711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713"/>
          </w:tabs>
          <w:ind w:left="993" w:firstLine="0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717" w:firstLine="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val="ru-RU"/>
          <w:specVanish w:val="0"/>
        </w:rPr>
      </w:lvl>
    </w:lvlOverride>
  </w:num>
  <w:num w:numId="12" w16cid:durableId="844982473">
    <w:abstractNumId w:val="14"/>
  </w:num>
  <w:num w:numId="13" w16cid:durableId="648825941">
    <w:abstractNumId w:val="8"/>
  </w:num>
  <w:num w:numId="14" w16cid:durableId="96482740">
    <w:abstractNumId w:val="0"/>
  </w:num>
  <w:num w:numId="15" w16cid:durableId="6117881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71759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06089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706006">
    <w:abstractNumId w:val="8"/>
  </w:num>
  <w:num w:numId="19" w16cid:durableId="1027147388">
    <w:abstractNumId w:val="8"/>
  </w:num>
  <w:num w:numId="20" w16cid:durableId="250702107">
    <w:abstractNumId w:val="8"/>
  </w:num>
  <w:num w:numId="21" w16cid:durableId="3688036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97104170">
    <w:abstractNumId w:val="8"/>
  </w:num>
  <w:num w:numId="23" w16cid:durableId="10049358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02530274">
    <w:abstractNumId w:val="8"/>
  </w:num>
  <w:num w:numId="25" w16cid:durableId="18483251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7055053">
    <w:abstractNumId w:val="8"/>
  </w:num>
  <w:num w:numId="27" w16cid:durableId="1352604872">
    <w:abstractNumId w:val="7"/>
  </w:num>
  <w:num w:numId="28" w16cid:durableId="3316900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56946758">
    <w:abstractNumId w:val="8"/>
  </w:num>
  <w:num w:numId="30" w16cid:durableId="3298711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3133729">
    <w:abstractNumId w:val="8"/>
  </w:num>
  <w:num w:numId="32" w16cid:durableId="385839545">
    <w:abstractNumId w:val="10"/>
  </w:num>
  <w:num w:numId="33" w16cid:durableId="324669915">
    <w:abstractNumId w:val="3"/>
  </w:num>
  <w:num w:numId="34" w16cid:durableId="11822352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67656297">
    <w:abstractNumId w:val="6"/>
  </w:num>
  <w:num w:numId="36" w16cid:durableId="1002046379">
    <w:abstractNumId w:val="4"/>
  </w:num>
  <w:num w:numId="37" w16cid:durableId="841817501">
    <w:abstractNumId w:val="17"/>
  </w:num>
  <w:num w:numId="38" w16cid:durableId="411895313">
    <w:abstractNumId w:val="15"/>
  </w:num>
  <w:num w:numId="39" w16cid:durableId="1949738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62701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507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8580970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ctiveWritingStyle w:appName="MSWord" w:lang="ru-MD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317"/>
        <o:r id="V:Rule2" type="connector" idref="#_x0000_s1318"/>
        <o:r id="V:Rule3" type="connector" idref="#_x0000_s1319"/>
        <o:r id="V:Rule4" type="connector" idref="#_x0000_s1324"/>
        <o:r id="V:Rule5" type="connector" idref="#_x0000_s1316"/>
        <o:r id="V:Rule6" type="connector" idref="#_x0000_s1325"/>
        <o:r id="V:Rule7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96"/>
    <w:rsid w:val="0000183C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227"/>
    <w:rsid w:val="00011504"/>
    <w:rsid w:val="00011F56"/>
    <w:rsid w:val="0001205B"/>
    <w:rsid w:val="00012974"/>
    <w:rsid w:val="00012CFD"/>
    <w:rsid w:val="0001424C"/>
    <w:rsid w:val="00014360"/>
    <w:rsid w:val="0001453C"/>
    <w:rsid w:val="00015439"/>
    <w:rsid w:val="00015540"/>
    <w:rsid w:val="00015A9F"/>
    <w:rsid w:val="00015CF4"/>
    <w:rsid w:val="0001626F"/>
    <w:rsid w:val="00016DDF"/>
    <w:rsid w:val="00017437"/>
    <w:rsid w:val="000174FC"/>
    <w:rsid w:val="00017575"/>
    <w:rsid w:val="000177E1"/>
    <w:rsid w:val="0002022C"/>
    <w:rsid w:val="000205BD"/>
    <w:rsid w:val="00020A05"/>
    <w:rsid w:val="000211A4"/>
    <w:rsid w:val="000219FC"/>
    <w:rsid w:val="00021AFE"/>
    <w:rsid w:val="00021D64"/>
    <w:rsid w:val="00021F3D"/>
    <w:rsid w:val="0002271E"/>
    <w:rsid w:val="00022745"/>
    <w:rsid w:val="00023711"/>
    <w:rsid w:val="00023EC9"/>
    <w:rsid w:val="00023F40"/>
    <w:rsid w:val="00024048"/>
    <w:rsid w:val="000247EF"/>
    <w:rsid w:val="00024951"/>
    <w:rsid w:val="00024C19"/>
    <w:rsid w:val="00024F1B"/>
    <w:rsid w:val="00025BF8"/>
    <w:rsid w:val="00026704"/>
    <w:rsid w:val="00026D9A"/>
    <w:rsid w:val="00027221"/>
    <w:rsid w:val="00027655"/>
    <w:rsid w:val="00027E79"/>
    <w:rsid w:val="00030043"/>
    <w:rsid w:val="0003053F"/>
    <w:rsid w:val="00030565"/>
    <w:rsid w:val="00030A91"/>
    <w:rsid w:val="00030CDC"/>
    <w:rsid w:val="00030FE3"/>
    <w:rsid w:val="000316B8"/>
    <w:rsid w:val="00032D51"/>
    <w:rsid w:val="00032E9B"/>
    <w:rsid w:val="00033441"/>
    <w:rsid w:val="00033A4B"/>
    <w:rsid w:val="00033E4B"/>
    <w:rsid w:val="0003506E"/>
    <w:rsid w:val="00035FAC"/>
    <w:rsid w:val="000365BD"/>
    <w:rsid w:val="0003661E"/>
    <w:rsid w:val="000375DF"/>
    <w:rsid w:val="00037821"/>
    <w:rsid w:val="00040068"/>
    <w:rsid w:val="00040660"/>
    <w:rsid w:val="0004075E"/>
    <w:rsid w:val="00041127"/>
    <w:rsid w:val="00041645"/>
    <w:rsid w:val="00041BC3"/>
    <w:rsid w:val="000429E8"/>
    <w:rsid w:val="00042C5D"/>
    <w:rsid w:val="00043BD8"/>
    <w:rsid w:val="00043C1A"/>
    <w:rsid w:val="00043CAA"/>
    <w:rsid w:val="000443A0"/>
    <w:rsid w:val="0004487F"/>
    <w:rsid w:val="00045FB0"/>
    <w:rsid w:val="000460FE"/>
    <w:rsid w:val="0004673B"/>
    <w:rsid w:val="00047051"/>
    <w:rsid w:val="00047138"/>
    <w:rsid w:val="00047271"/>
    <w:rsid w:val="00047F6E"/>
    <w:rsid w:val="000500CF"/>
    <w:rsid w:val="00050A42"/>
    <w:rsid w:val="0005349D"/>
    <w:rsid w:val="000534E7"/>
    <w:rsid w:val="00054260"/>
    <w:rsid w:val="000545A5"/>
    <w:rsid w:val="000562F0"/>
    <w:rsid w:val="0005663C"/>
    <w:rsid w:val="00056C65"/>
    <w:rsid w:val="000572FB"/>
    <w:rsid w:val="00057B25"/>
    <w:rsid w:val="00057F57"/>
    <w:rsid w:val="000614B8"/>
    <w:rsid w:val="000615B1"/>
    <w:rsid w:val="000616B2"/>
    <w:rsid w:val="000617D1"/>
    <w:rsid w:val="00061FB4"/>
    <w:rsid w:val="000627D5"/>
    <w:rsid w:val="00062C17"/>
    <w:rsid w:val="00064BB4"/>
    <w:rsid w:val="00065092"/>
    <w:rsid w:val="00065846"/>
    <w:rsid w:val="00066217"/>
    <w:rsid w:val="00066503"/>
    <w:rsid w:val="00066A96"/>
    <w:rsid w:val="00067153"/>
    <w:rsid w:val="00067773"/>
    <w:rsid w:val="00070216"/>
    <w:rsid w:val="0007041E"/>
    <w:rsid w:val="000707BB"/>
    <w:rsid w:val="00070F02"/>
    <w:rsid w:val="000710D0"/>
    <w:rsid w:val="0007169F"/>
    <w:rsid w:val="00073388"/>
    <w:rsid w:val="00073713"/>
    <w:rsid w:val="000738FE"/>
    <w:rsid w:val="00073961"/>
    <w:rsid w:val="00074343"/>
    <w:rsid w:val="00074AEA"/>
    <w:rsid w:val="00076302"/>
    <w:rsid w:val="0007723D"/>
    <w:rsid w:val="00077B99"/>
    <w:rsid w:val="00077CD2"/>
    <w:rsid w:val="000804EA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939"/>
    <w:rsid w:val="00084C47"/>
    <w:rsid w:val="0008569D"/>
    <w:rsid w:val="00085949"/>
    <w:rsid w:val="00086027"/>
    <w:rsid w:val="00086081"/>
    <w:rsid w:val="000865AE"/>
    <w:rsid w:val="00086EE3"/>
    <w:rsid w:val="00087C0F"/>
    <w:rsid w:val="00092174"/>
    <w:rsid w:val="00092229"/>
    <w:rsid w:val="000925E2"/>
    <w:rsid w:val="0009280B"/>
    <w:rsid w:val="00093120"/>
    <w:rsid w:val="00093E10"/>
    <w:rsid w:val="00094F75"/>
    <w:rsid w:val="000956E3"/>
    <w:rsid w:val="000957BB"/>
    <w:rsid w:val="00096351"/>
    <w:rsid w:val="000A0739"/>
    <w:rsid w:val="000A0EDD"/>
    <w:rsid w:val="000A0F9D"/>
    <w:rsid w:val="000A1323"/>
    <w:rsid w:val="000A1D5F"/>
    <w:rsid w:val="000A2A87"/>
    <w:rsid w:val="000A3077"/>
    <w:rsid w:val="000A33EB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B58"/>
    <w:rsid w:val="000A7FAB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9F0"/>
    <w:rsid w:val="000B5ACF"/>
    <w:rsid w:val="000B5F2A"/>
    <w:rsid w:val="000B6366"/>
    <w:rsid w:val="000B6594"/>
    <w:rsid w:val="000B6F6B"/>
    <w:rsid w:val="000B7158"/>
    <w:rsid w:val="000B7A24"/>
    <w:rsid w:val="000B7BCA"/>
    <w:rsid w:val="000C0023"/>
    <w:rsid w:val="000C18F2"/>
    <w:rsid w:val="000C1E9E"/>
    <w:rsid w:val="000C23B7"/>
    <w:rsid w:val="000C5BCA"/>
    <w:rsid w:val="000C6083"/>
    <w:rsid w:val="000C65BE"/>
    <w:rsid w:val="000C6613"/>
    <w:rsid w:val="000C68CC"/>
    <w:rsid w:val="000C74A8"/>
    <w:rsid w:val="000D09FB"/>
    <w:rsid w:val="000D0C98"/>
    <w:rsid w:val="000D0DF5"/>
    <w:rsid w:val="000D1677"/>
    <w:rsid w:val="000D27EC"/>
    <w:rsid w:val="000D29D2"/>
    <w:rsid w:val="000D33B4"/>
    <w:rsid w:val="000D423E"/>
    <w:rsid w:val="000D435B"/>
    <w:rsid w:val="000D437D"/>
    <w:rsid w:val="000D44E3"/>
    <w:rsid w:val="000D48A5"/>
    <w:rsid w:val="000D5B57"/>
    <w:rsid w:val="000D602F"/>
    <w:rsid w:val="000D6480"/>
    <w:rsid w:val="000D70E5"/>
    <w:rsid w:val="000D79DF"/>
    <w:rsid w:val="000D7EC5"/>
    <w:rsid w:val="000E007E"/>
    <w:rsid w:val="000E0393"/>
    <w:rsid w:val="000E078C"/>
    <w:rsid w:val="000E100C"/>
    <w:rsid w:val="000E1E9E"/>
    <w:rsid w:val="000E1F0D"/>
    <w:rsid w:val="000E2364"/>
    <w:rsid w:val="000E250B"/>
    <w:rsid w:val="000E25D6"/>
    <w:rsid w:val="000E2F72"/>
    <w:rsid w:val="000E3622"/>
    <w:rsid w:val="000E3C03"/>
    <w:rsid w:val="000E3EF9"/>
    <w:rsid w:val="000E416C"/>
    <w:rsid w:val="000E5CF6"/>
    <w:rsid w:val="000E5F63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93D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E79"/>
    <w:rsid w:val="00103A2E"/>
    <w:rsid w:val="00103A8C"/>
    <w:rsid w:val="00104B6F"/>
    <w:rsid w:val="00104FD7"/>
    <w:rsid w:val="001053C0"/>
    <w:rsid w:val="001061E8"/>
    <w:rsid w:val="0011052E"/>
    <w:rsid w:val="001108B6"/>
    <w:rsid w:val="001109AF"/>
    <w:rsid w:val="00110C8B"/>
    <w:rsid w:val="00110DCF"/>
    <w:rsid w:val="001125AF"/>
    <w:rsid w:val="001136E6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21EB"/>
    <w:rsid w:val="001226DC"/>
    <w:rsid w:val="00123241"/>
    <w:rsid w:val="0012330A"/>
    <w:rsid w:val="00123728"/>
    <w:rsid w:val="00123A88"/>
    <w:rsid w:val="00123FDC"/>
    <w:rsid w:val="001243F0"/>
    <w:rsid w:val="0012523F"/>
    <w:rsid w:val="0012535F"/>
    <w:rsid w:val="001264FE"/>
    <w:rsid w:val="00126DAA"/>
    <w:rsid w:val="001278E1"/>
    <w:rsid w:val="00127F3F"/>
    <w:rsid w:val="0013177B"/>
    <w:rsid w:val="001318F1"/>
    <w:rsid w:val="001327E3"/>
    <w:rsid w:val="00132DBF"/>
    <w:rsid w:val="001333B5"/>
    <w:rsid w:val="00134429"/>
    <w:rsid w:val="001351C1"/>
    <w:rsid w:val="0013542F"/>
    <w:rsid w:val="00135FC1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3202"/>
    <w:rsid w:val="00143729"/>
    <w:rsid w:val="00145661"/>
    <w:rsid w:val="00145C11"/>
    <w:rsid w:val="00145E36"/>
    <w:rsid w:val="0014729F"/>
    <w:rsid w:val="001472E5"/>
    <w:rsid w:val="00147738"/>
    <w:rsid w:val="00147E4D"/>
    <w:rsid w:val="00150084"/>
    <w:rsid w:val="00151D67"/>
    <w:rsid w:val="00152119"/>
    <w:rsid w:val="00152BE9"/>
    <w:rsid w:val="00153302"/>
    <w:rsid w:val="0015488A"/>
    <w:rsid w:val="00154E14"/>
    <w:rsid w:val="00154E6C"/>
    <w:rsid w:val="00155171"/>
    <w:rsid w:val="001558EA"/>
    <w:rsid w:val="00155B60"/>
    <w:rsid w:val="00155FD8"/>
    <w:rsid w:val="00156F07"/>
    <w:rsid w:val="00157AE9"/>
    <w:rsid w:val="001605E7"/>
    <w:rsid w:val="00162446"/>
    <w:rsid w:val="001625D9"/>
    <w:rsid w:val="0016265E"/>
    <w:rsid w:val="00163884"/>
    <w:rsid w:val="00163E7E"/>
    <w:rsid w:val="0016465D"/>
    <w:rsid w:val="00164C9C"/>
    <w:rsid w:val="001658E1"/>
    <w:rsid w:val="00165CEA"/>
    <w:rsid w:val="001663F4"/>
    <w:rsid w:val="00166416"/>
    <w:rsid w:val="00166906"/>
    <w:rsid w:val="00167F6F"/>
    <w:rsid w:val="00170B40"/>
    <w:rsid w:val="00170F83"/>
    <w:rsid w:val="001720EC"/>
    <w:rsid w:val="00172687"/>
    <w:rsid w:val="001730B4"/>
    <w:rsid w:val="00173120"/>
    <w:rsid w:val="00173B3F"/>
    <w:rsid w:val="00173BBA"/>
    <w:rsid w:val="00173DB0"/>
    <w:rsid w:val="00173DF8"/>
    <w:rsid w:val="00174349"/>
    <w:rsid w:val="0017498A"/>
    <w:rsid w:val="00174B41"/>
    <w:rsid w:val="00174F00"/>
    <w:rsid w:val="00174FE0"/>
    <w:rsid w:val="00175688"/>
    <w:rsid w:val="00175A06"/>
    <w:rsid w:val="00176743"/>
    <w:rsid w:val="00176C11"/>
    <w:rsid w:val="001775FE"/>
    <w:rsid w:val="00180204"/>
    <w:rsid w:val="001802AD"/>
    <w:rsid w:val="001809EC"/>
    <w:rsid w:val="00180CB7"/>
    <w:rsid w:val="00181965"/>
    <w:rsid w:val="00182064"/>
    <w:rsid w:val="00182338"/>
    <w:rsid w:val="001829BD"/>
    <w:rsid w:val="00182FBF"/>
    <w:rsid w:val="001832BE"/>
    <w:rsid w:val="0018332D"/>
    <w:rsid w:val="0018365C"/>
    <w:rsid w:val="001837E3"/>
    <w:rsid w:val="00185080"/>
    <w:rsid w:val="0018512D"/>
    <w:rsid w:val="001854CB"/>
    <w:rsid w:val="00185FCE"/>
    <w:rsid w:val="001865D5"/>
    <w:rsid w:val="001869DA"/>
    <w:rsid w:val="00186E23"/>
    <w:rsid w:val="00187B21"/>
    <w:rsid w:val="00190766"/>
    <w:rsid w:val="001922FA"/>
    <w:rsid w:val="001923E3"/>
    <w:rsid w:val="00192AAD"/>
    <w:rsid w:val="00192B04"/>
    <w:rsid w:val="00192ECB"/>
    <w:rsid w:val="001936D0"/>
    <w:rsid w:val="00193D46"/>
    <w:rsid w:val="00193EDD"/>
    <w:rsid w:val="00194454"/>
    <w:rsid w:val="001944C7"/>
    <w:rsid w:val="00194D50"/>
    <w:rsid w:val="00195A56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24"/>
    <w:rsid w:val="001A0D2A"/>
    <w:rsid w:val="001A1427"/>
    <w:rsid w:val="001A174E"/>
    <w:rsid w:val="001A22EA"/>
    <w:rsid w:val="001A311C"/>
    <w:rsid w:val="001A31AE"/>
    <w:rsid w:val="001A332B"/>
    <w:rsid w:val="001A3552"/>
    <w:rsid w:val="001A363F"/>
    <w:rsid w:val="001A367D"/>
    <w:rsid w:val="001A3918"/>
    <w:rsid w:val="001A3951"/>
    <w:rsid w:val="001A3E9D"/>
    <w:rsid w:val="001A4B7B"/>
    <w:rsid w:val="001A52E7"/>
    <w:rsid w:val="001A59C1"/>
    <w:rsid w:val="001A5A3B"/>
    <w:rsid w:val="001A7054"/>
    <w:rsid w:val="001A721C"/>
    <w:rsid w:val="001A7A34"/>
    <w:rsid w:val="001B078A"/>
    <w:rsid w:val="001B0A12"/>
    <w:rsid w:val="001B0F92"/>
    <w:rsid w:val="001B14B3"/>
    <w:rsid w:val="001B1799"/>
    <w:rsid w:val="001B1B76"/>
    <w:rsid w:val="001B1C22"/>
    <w:rsid w:val="001B2DA4"/>
    <w:rsid w:val="001B342C"/>
    <w:rsid w:val="001B363A"/>
    <w:rsid w:val="001B3A4B"/>
    <w:rsid w:val="001B4310"/>
    <w:rsid w:val="001B491D"/>
    <w:rsid w:val="001B551B"/>
    <w:rsid w:val="001B5653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B2E"/>
    <w:rsid w:val="001C16CD"/>
    <w:rsid w:val="001C2CB5"/>
    <w:rsid w:val="001C35BC"/>
    <w:rsid w:val="001C3BA7"/>
    <w:rsid w:val="001C4156"/>
    <w:rsid w:val="001C4281"/>
    <w:rsid w:val="001C4710"/>
    <w:rsid w:val="001C52D9"/>
    <w:rsid w:val="001C54F8"/>
    <w:rsid w:val="001C58FD"/>
    <w:rsid w:val="001C5F58"/>
    <w:rsid w:val="001C623F"/>
    <w:rsid w:val="001C7DD1"/>
    <w:rsid w:val="001D04B1"/>
    <w:rsid w:val="001D0623"/>
    <w:rsid w:val="001D0FE7"/>
    <w:rsid w:val="001D1564"/>
    <w:rsid w:val="001D1D14"/>
    <w:rsid w:val="001D1E70"/>
    <w:rsid w:val="001D2273"/>
    <w:rsid w:val="001D26E3"/>
    <w:rsid w:val="001D29DF"/>
    <w:rsid w:val="001D2D53"/>
    <w:rsid w:val="001D31AC"/>
    <w:rsid w:val="001D3486"/>
    <w:rsid w:val="001D3E6E"/>
    <w:rsid w:val="001D3FCF"/>
    <w:rsid w:val="001D44ED"/>
    <w:rsid w:val="001D4675"/>
    <w:rsid w:val="001D4D4F"/>
    <w:rsid w:val="001D4E11"/>
    <w:rsid w:val="001D55E0"/>
    <w:rsid w:val="001D581A"/>
    <w:rsid w:val="001D5AD1"/>
    <w:rsid w:val="001D618F"/>
    <w:rsid w:val="001D61F7"/>
    <w:rsid w:val="001D640E"/>
    <w:rsid w:val="001D6AB0"/>
    <w:rsid w:val="001D6F96"/>
    <w:rsid w:val="001D71AC"/>
    <w:rsid w:val="001D736D"/>
    <w:rsid w:val="001D7AEF"/>
    <w:rsid w:val="001D7B1C"/>
    <w:rsid w:val="001E0A6A"/>
    <w:rsid w:val="001E0D81"/>
    <w:rsid w:val="001E1420"/>
    <w:rsid w:val="001E2715"/>
    <w:rsid w:val="001E39B9"/>
    <w:rsid w:val="001E4985"/>
    <w:rsid w:val="001E4C1C"/>
    <w:rsid w:val="001E6539"/>
    <w:rsid w:val="001E7039"/>
    <w:rsid w:val="001E71CE"/>
    <w:rsid w:val="001F13C9"/>
    <w:rsid w:val="001F2E7E"/>
    <w:rsid w:val="001F32B9"/>
    <w:rsid w:val="001F331E"/>
    <w:rsid w:val="001F355C"/>
    <w:rsid w:val="001F4306"/>
    <w:rsid w:val="001F4618"/>
    <w:rsid w:val="001F5E1F"/>
    <w:rsid w:val="001F67D0"/>
    <w:rsid w:val="001F6FEF"/>
    <w:rsid w:val="001F7D71"/>
    <w:rsid w:val="0020031E"/>
    <w:rsid w:val="0020165E"/>
    <w:rsid w:val="002019B1"/>
    <w:rsid w:val="00201A7B"/>
    <w:rsid w:val="00202862"/>
    <w:rsid w:val="002028C6"/>
    <w:rsid w:val="00202B37"/>
    <w:rsid w:val="002037FA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335A"/>
    <w:rsid w:val="002137EF"/>
    <w:rsid w:val="0021440A"/>
    <w:rsid w:val="0021441B"/>
    <w:rsid w:val="00215520"/>
    <w:rsid w:val="00217F68"/>
    <w:rsid w:val="002200ED"/>
    <w:rsid w:val="00220C13"/>
    <w:rsid w:val="002214BD"/>
    <w:rsid w:val="002221C5"/>
    <w:rsid w:val="002221EE"/>
    <w:rsid w:val="002222ED"/>
    <w:rsid w:val="002228F2"/>
    <w:rsid w:val="002239AF"/>
    <w:rsid w:val="00223DF3"/>
    <w:rsid w:val="00223E84"/>
    <w:rsid w:val="002241AE"/>
    <w:rsid w:val="002246FD"/>
    <w:rsid w:val="00224E6A"/>
    <w:rsid w:val="00226302"/>
    <w:rsid w:val="002266DE"/>
    <w:rsid w:val="00226910"/>
    <w:rsid w:val="00226916"/>
    <w:rsid w:val="002277AA"/>
    <w:rsid w:val="00230701"/>
    <w:rsid w:val="002309AF"/>
    <w:rsid w:val="00230C44"/>
    <w:rsid w:val="00230DFA"/>
    <w:rsid w:val="00231293"/>
    <w:rsid w:val="002313F5"/>
    <w:rsid w:val="00231432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A37"/>
    <w:rsid w:val="002375DA"/>
    <w:rsid w:val="00240AA1"/>
    <w:rsid w:val="00240C67"/>
    <w:rsid w:val="00240CA3"/>
    <w:rsid w:val="002411FE"/>
    <w:rsid w:val="00241B7B"/>
    <w:rsid w:val="00241BC8"/>
    <w:rsid w:val="00241D05"/>
    <w:rsid w:val="00242434"/>
    <w:rsid w:val="00242827"/>
    <w:rsid w:val="002428A2"/>
    <w:rsid w:val="002428E3"/>
    <w:rsid w:val="002428F3"/>
    <w:rsid w:val="0024498D"/>
    <w:rsid w:val="00244B4D"/>
    <w:rsid w:val="0024593B"/>
    <w:rsid w:val="00245A89"/>
    <w:rsid w:val="002461CC"/>
    <w:rsid w:val="002465BC"/>
    <w:rsid w:val="00246946"/>
    <w:rsid w:val="0024760F"/>
    <w:rsid w:val="002478C8"/>
    <w:rsid w:val="00247E78"/>
    <w:rsid w:val="00247FB9"/>
    <w:rsid w:val="00250045"/>
    <w:rsid w:val="00250D12"/>
    <w:rsid w:val="00250D65"/>
    <w:rsid w:val="00251B4E"/>
    <w:rsid w:val="00251CB9"/>
    <w:rsid w:val="0025224A"/>
    <w:rsid w:val="00252CD3"/>
    <w:rsid w:val="002536B1"/>
    <w:rsid w:val="00253749"/>
    <w:rsid w:val="00253C96"/>
    <w:rsid w:val="00254115"/>
    <w:rsid w:val="0025420B"/>
    <w:rsid w:val="00254610"/>
    <w:rsid w:val="00254D1C"/>
    <w:rsid w:val="00254E21"/>
    <w:rsid w:val="0025582F"/>
    <w:rsid w:val="00255A42"/>
    <w:rsid w:val="00255BE6"/>
    <w:rsid w:val="00255F62"/>
    <w:rsid w:val="0025629E"/>
    <w:rsid w:val="002568A3"/>
    <w:rsid w:val="002578B6"/>
    <w:rsid w:val="00257AC0"/>
    <w:rsid w:val="00257B41"/>
    <w:rsid w:val="00257BEC"/>
    <w:rsid w:val="00260C6F"/>
    <w:rsid w:val="00260F4E"/>
    <w:rsid w:val="0026151F"/>
    <w:rsid w:val="0026197C"/>
    <w:rsid w:val="00262ED0"/>
    <w:rsid w:val="00262EF6"/>
    <w:rsid w:val="00263E39"/>
    <w:rsid w:val="0026481C"/>
    <w:rsid w:val="00264F77"/>
    <w:rsid w:val="00265795"/>
    <w:rsid w:val="00265BF2"/>
    <w:rsid w:val="00266B1D"/>
    <w:rsid w:val="00266E17"/>
    <w:rsid w:val="00267788"/>
    <w:rsid w:val="00267FC7"/>
    <w:rsid w:val="002701F3"/>
    <w:rsid w:val="002703D8"/>
    <w:rsid w:val="002705D4"/>
    <w:rsid w:val="0027082E"/>
    <w:rsid w:val="00271F8B"/>
    <w:rsid w:val="00272EAE"/>
    <w:rsid w:val="0027345A"/>
    <w:rsid w:val="00273600"/>
    <w:rsid w:val="00273E13"/>
    <w:rsid w:val="00274E78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77D2A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3793"/>
    <w:rsid w:val="002838ED"/>
    <w:rsid w:val="00284439"/>
    <w:rsid w:val="00284CD5"/>
    <w:rsid w:val="002851EB"/>
    <w:rsid w:val="002853D1"/>
    <w:rsid w:val="00285A18"/>
    <w:rsid w:val="00285EB7"/>
    <w:rsid w:val="00286097"/>
    <w:rsid w:val="00286549"/>
    <w:rsid w:val="00286F88"/>
    <w:rsid w:val="002908C8"/>
    <w:rsid w:val="002911EB"/>
    <w:rsid w:val="002919AD"/>
    <w:rsid w:val="0029317A"/>
    <w:rsid w:val="0029383A"/>
    <w:rsid w:val="00293BF7"/>
    <w:rsid w:val="00293FF8"/>
    <w:rsid w:val="00294106"/>
    <w:rsid w:val="00294CB9"/>
    <w:rsid w:val="002957F1"/>
    <w:rsid w:val="00295E86"/>
    <w:rsid w:val="00297193"/>
    <w:rsid w:val="002978CA"/>
    <w:rsid w:val="002A0CC1"/>
    <w:rsid w:val="002A12E3"/>
    <w:rsid w:val="002A21D5"/>
    <w:rsid w:val="002A286D"/>
    <w:rsid w:val="002A3A75"/>
    <w:rsid w:val="002A5B41"/>
    <w:rsid w:val="002A5D91"/>
    <w:rsid w:val="002A5D9A"/>
    <w:rsid w:val="002A6B29"/>
    <w:rsid w:val="002A79CF"/>
    <w:rsid w:val="002B01D2"/>
    <w:rsid w:val="002B020F"/>
    <w:rsid w:val="002B0850"/>
    <w:rsid w:val="002B14D2"/>
    <w:rsid w:val="002B197A"/>
    <w:rsid w:val="002B2013"/>
    <w:rsid w:val="002B2089"/>
    <w:rsid w:val="002B2465"/>
    <w:rsid w:val="002B254E"/>
    <w:rsid w:val="002B3546"/>
    <w:rsid w:val="002B3B8B"/>
    <w:rsid w:val="002B4835"/>
    <w:rsid w:val="002B4DE5"/>
    <w:rsid w:val="002B5507"/>
    <w:rsid w:val="002B57E3"/>
    <w:rsid w:val="002B706C"/>
    <w:rsid w:val="002B7825"/>
    <w:rsid w:val="002C04B7"/>
    <w:rsid w:val="002C0722"/>
    <w:rsid w:val="002C175D"/>
    <w:rsid w:val="002C2A83"/>
    <w:rsid w:val="002C2AF7"/>
    <w:rsid w:val="002C4001"/>
    <w:rsid w:val="002C4B66"/>
    <w:rsid w:val="002C4F3A"/>
    <w:rsid w:val="002C5BE0"/>
    <w:rsid w:val="002C65C2"/>
    <w:rsid w:val="002C65DD"/>
    <w:rsid w:val="002D012C"/>
    <w:rsid w:val="002D01B5"/>
    <w:rsid w:val="002D02A4"/>
    <w:rsid w:val="002D0568"/>
    <w:rsid w:val="002D0E4B"/>
    <w:rsid w:val="002D11AB"/>
    <w:rsid w:val="002D1A39"/>
    <w:rsid w:val="002D25BF"/>
    <w:rsid w:val="002D3386"/>
    <w:rsid w:val="002D33BA"/>
    <w:rsid w:val="002D36EF"/>
    <w:rsid w:val="002D37E6"/>
    <w:rsid w:val="002D3CCD"/>
    <w:rsid w:val="002D3E60"/>
    <w:rsid w:val="002D3ECB"/>
    <w:rsid w:val="002D4B1A"/>
    <w:rsid w:val="002D53A1"/>
    <w:rsid w:val="002D6366"/>
    <w:rsid w:val="002D6B04"/>
    <w:rsid w:val="002D6F90"/>
    <w:rsid w:val="002E01B0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134"/>
    <w:rsid w:val="002E5968"/>
    <w:rsid w:val="002E7333"/>
    <w:rsid w:val="002E74FA"/>
    <w:rsid w:val="002F0492"/>
    <w:rsid w:val="002F1432"/>
    <w:rsid w:val="002F4345"/>
    <w:rsid w:val="002F45C5"/>
    <w:rsid w:val="002F7702"/>
    <w:rsid w:val="002F778B"/>
    <w:rsid w:val="002F7F48"/>
    <w:rsid w:val="0030083B"/>
    <w:rsid w:val="00300AD6"/>
    <w:rsid w:val="00300D30"/>
    <w:rsid w:val="00300E1E"/>
    <w:rsid w:val="003013BF"/>
    <w:rsid w:val="00301BDE"/>
    <w:rsid w:val="00301EEA"/>
    <w:rsid w:val="00303EA5"/>
    <w:rsid w:val="00304265"/>
    <w:rsid w:val="00304359"/>
    <w:rsid w:val="00304D90"/>
    <w:rsid w:val="00304FED"/>
    <w:rsid w:val="00305F96"/>
    <w:rsid w:val="0030623F"/>
    <w:rsid w:val="003065DB"/>
    <w:rsid w:val="00306D96"/>
    <w:rsid w:val="00311913"/>
    <w:rsid w:val="00311BAF"/>
    <w:rsid w:val="00311FC6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92B"/>
    <w:rsid w:val="00321DAC"/>
    <w:rsid w:val="0032204A"/>
    <w:rsid w:val="00322067"/>
    <w:rsid w:val="0032279F"/>
    <w:rsid w:val="003231C0"/>
    <w:rsid w:val="00323567"/>
    <w:rsid w:val="00323A42"/>
    <w:rsid w:val="0032430A"/>
    <w:rsid w:val="003246A0"/>
    <w:rsid w:val="00324FD9"/>
    <w:rsid w:val="00325B68"/>
    <w:rsid w:val="00325BE4"/>
    <w:rsid w:val="00325BF5"/>
    <w:rsid w:val="00325E61"/>
    <w:rsid w:val="00326238"/>
    <w:rsid w:val="00326FC3"/>
    <w:rsid w:val="00327535"/>
    <w:rsid w:val="003275D5"/>
    <w:rsid w:val="00327BE2"/>
    <w:rsid w:val="00327C6E"/>
    <w:rsid w:val="00327E83"/>
    <w:rsid w:val="003301B5"/>
    <w:rsid w:val="00330886"/>
    <w:rsid w:val="00330B04"/>
    <w:rsid w:val="0033223F"/>
    <w:rsid w:val="0033250E"/>
    <w:rsid w:val="003330FF"/>
    <w:rsid w:val="003334E5"/>
    <w:rsid w:val="003338DC"/>
    <w:rsid w:val="00333F85"/>
    <w:rsid w:val="0033494A"/>
    <w:rsid w:val="00334E36"/>
    <w:rsid w:val="00334FDB"/>
    <w:rsid w:val="00335262"/>
    <w:rsid w:val="00335935"/>
    <w:rsid w:val="00335E43"/>
    <w:rsid w:val="0033611D"/>
    <w:rsid w:val="00336190"/>
    <w:rsid w:val="00336ED9"/>
    <w:rsid w:val="0034065B"/>
    <w:rsid w:val="003409DC"/>
    <w:rsid w:val="0034179C"/>
    <w:rsid w:val="00342046"/>
    <w:rsid w:val="003429E7"/>
    <w:rsid w:val="00342E2B"/>
    <w:rsid w:val="00343D5E"/>
    <w:rsid w:val="00344605"/>
    <w:rsid w:val="00344996"/>
    <w:rsid w:val="00344D2B"/>
    <w:rsid w:val="00344FBC"/>
    <w:rsid w:val="00345483"/>
    <w:rsid w:val="003466C4"/>
    <w:rsid w:val="00346708"/>
    <w:rsid w:val="00347008"/>
    <w:rsid w:val="003470C0"/>
    <w:rsid w:val="00347510"/>
    <w:rsid w:val="00350553"/>
    <w:rsid w:val="00350BB3"/>
    <w:rsid w:val="00350C96"/>
    <w:rsid w:val="00351ADA"/>
    <w:rsid w:val="00351CB0"/>
    <w:rsid w:val="00352020"/>
    <w:rsid w:val="0035237A"/>
    <w:rsid w:val="003527C5"/>
    <w:rsid w:val="003527E7"/>
    <w:rsid w:val="00352819"/>
    <w:rsid w:val="00352B45"/>
    <w:rsid w:val="003531FB"/>
    <w:rsid w:val="00353B48"/>
    <w:rsid w:val="00355260"/>
    <w:rsid w:val="0035533B"/>
    <w:rsid w:val="0035586E"/>
    <w:rsid w:val="00355A31"/>
    <w:rsid w:val="00356693"/>
    <w:rsid w:val="00356FDE"/>
    <w:rsid w:val="00357242"/>
    <w:rsid w:val="00357304"/>
    <w:rsid w:val="00357CDB"/>
    <w:rsid w:val="003608EC"/>
    <w:rsid w:val="003611A3"/>
    <w:rsid w:val="00361CF6"/>
    <w:rsid w:val="00362166"/>
    <w:rsid w:val="00362A3C"/>
    <w:rsid w:val="00362AA7"/>
    <w:rsid w:val="00362F27"/>
    <w:rsid w:val="00363227"/>
    <w:rsid w:val="003632E9"/>
    <w:rsid w:val="00363808"/>
    <w:rsid w:val="0036563B"/>
    <w:rsid w:val="0036572F"/>
    <w:rsid w:val="00365D3A"/>
    <w:rsid w:val="00365F66"/>
    <w:rsid w:val="00366016"/>
    <w:rsid w:val="00366AC6"/>
    <w:rsid w:val="003671D1"/>
    <w:rsid w:val="0036770F"/>
    <w:rsid w:val="00367C99"/>
    <w:rsid w:val="00367E08"/>
    <w:rsid w:val="0037074B"/>
    <w:rsid w:val="00370DA8"/>
    <w:rsid w:val="00372D75"/>
    <w:rsid w:val="00373040"/>
    <w:rsid w:val="003743DD"/>
    <w:rsid w:val="00374921"/>
    <w:rsid w:val="00375275"/>
    <w:rsid w:val="00377948"/>
    <w:rsid w:val="00377EC0"/>
    <w:rsid w:val="003801D8"/>
    <w:rsid w:val="003803A3"/>
    <w:rsid w:val="0038070F"/>
    <w:rsid w:val="003813E0"/>
    <w:rsid w:val="0038189A"/>
    <w:rsid w:val="003820FA"/>
    <w:rsid w:val="003824CC"/>
    <w:rsid w:val="0038281F"/>
    <w:rsid w:val="00382B37"/>
    <w:rsid w:val="00382C07"/>
    <w:rsid w:val="003838FF"/>
    <w:rsid w:val="00383FCC"/>
    <w:rsid w:val="003843B6"/>
    <w:rsid w:val="0038440A"/>
    <w:rsid w:val="00384447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7D3"/>
    <w:rsid w:val="00391AC8"/>
    <w:rsid w:val="003922C3"/>
    <w:rsid w:val="00392FD4"/>
    <w:rsid w:val="00393635"/>
    <w:rsid w:val="0039406D"/>
    <w:rsid w:val="003941F3"/>
    <w:rsid w:val="003946A9"/>
    <w:rsid w:val="00394B56"/>
    <w:rsid w:val="00394C6C"/>
    <w:rsid w:val="0039527A"/>
    <w:rsid w:val="00395AA2"/>
    <w:rsid w:val="00395D20"/>
    <w:rsid w:val="003965E5"/>
    <w:rsid w:val="00397DD9"/>
    <w:rsid w:val="003A1153"/>
    <w:rsid w:val="003A16D2"/>
    <w:rsid w:val="003A1850"/>
    <w:rsid w:val="003A2B39"/>
    <w:rsid w:val="003A334F"/>
    <w:rsid w:val="003A3E76"/>
    <w:rsid w:val="003A4B58"/>
    <w:rsid w:val="003A55FC"/>
    <w:rsid w:val="003A6206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F4E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25AF"/>
    <w:rsid w:val="003C448C"/>
    <w:rsid w:val="003C49FC"/>
    <w:rsid w:val="003C55B3"/>
    <w:rsid w:val="003C5744"/>
    <w:rsid w:val="003C5B6B"/>
    <w:rsid w:val="003C6739"/>
    <w:rsid w:val="003C680A"/>
    <w:rsid w:val="003D0BBA"/>
    <w:rsid w:val="003D0C41"/>
    <w:rsid w:val="003D1198"/>
    <w:rsid w:val="003D17E4"/>
    <w:rsid w:val="003D3E60"/>
    <w:rsid w:val="003D5952"/>
    <w:rsid w:val="003D61E8"/>
    <w:rsid w:val="003D65A2"/>
    <w:rsid w:val="003D6602"/>
    <w:rsid w:val="003D66C0"/>
    <w:rsid w:val="003D66E0"/>
    <w:rsid w:val="003E0176"/>
    <w:rsid w:val="003E0AFF"/>
    <w:rsid w:val="003E0BA2"/>
    <w:rsid w:val="003E160B"/>
    <w:rsid w:val="003E20C9"/>
    <w:rsid w:val="003E2385"/>
    <w:rsid w:val="003E27A5"/>
    <w:rsid w:val="003E3D3A"/>
    <w:rsid w:val="003E4F07"/>
    <w:rsid w:val="003E5403"/>
    <w:rsid w:val="003E5CDE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67E"/>
    <w:rsid w:val="003F3860"/>
    <w:rsid w:val="003F42A7"/>
    <w:rsid w:val="003F538F"/>
    <w:rsid w:val="003F57B6"/>
    <w:rsid w:val="003F679C"/>
    <w:rsid w:val="003F67D2"/>
    <w:rsid w:val="003F773F"/>
    <w:rsid w:val="003F7A14"/>
    <w:rsid w:val="00400FE0"/>
    <w:rsid w:val="00401BD1"/>
    <w:rsid w:val="00401FD9"/>
    <w:rsid w:val="00403100"/>
    <w:rsid w:val="0040334E"/>
    <w:rsid w:val="00403BC6"/>
    <w:rsid w:val="0040403D"/>
    <w:rsid w:val="00404B43"/>
    <w:rsid w:val="00404CCA"/>
    <w:rsid w:val="00405887"/>
    <w:rsid w:val="00405BFD"/>
    <w:rsid w:val="00407035"/>
    <w:rsid w:val="00407BFF"/>
    <w:rsid w:val="00407F1E"/>
    <w:rsid w:val="004104D6"/>
    <w:rsid w:val="00410B11"/>
    <w:rsid w:val="00411597"/>
    <w:rsid w:val="00412019"/>
    <w:rsid w:val="0041225C"/>
    <w:rsid w:val="004122AC"/>
    <w:rsid w:val="00412384"/>
    <w:rsid w:val="0041250E"/>
    <w:rsid w:val="00412CED"/>
    <w:rsid w:val="00413068"/>
    <w:rsid w:val="004135EA"/>
    <w:rsid w:val="00413CBC"/>
    <w:rsid w:val="0041424D"/>
    <w:rsid w:val="004145EF"/>
    <w:rsid w:val="00414A76"/>
    <w:rsid w:val="00415281"/>
    <w:rsid w:val="004153CF"/>
    <w:rsid w:val="004159D9"/>
    <w:rsid w:val="00415C59"/>
    <w:rsid w:val="00415C88"/>
    <w:rsid w:val="00415E93"/>
    <w:rsid w:val="00416132"/>
    <w:rsid w:val="004163A6"/>
    <w:rsid w:val="004164F7"/>
    <w:rsid w:val="004168BA"/>
    <w:rsid w:val="00416D13"/>
    <w:rsid w:val="00417CD0"/>
    <w:rsid w:val="00417D25"/>
    <w:rsid w:val="00420473"/>
    <w:rsid w:val="004208AC"/>
    <w:rsid w:val="00420A0F"/>
    <w:rsid w:val="00421F7D"/>
    <w:rsid w:val="004229CD"/>
    <w:rsid w:val="00423131"/>
    <w:rsid w:val="0042393E"/>
    <w:rsid w:val="00423AEE"/>
    <w:rsid w:val="00423DD6"/>
    <w:rsid w:val="00424BF6"/>
    <w:rsid w:val="00424F96"/>
    <w:rsid w:val="004256C1"/>
    <w:rsid w:val="00426CF7"/>
    <w:rsid w:val="00426D08"/>
    <w:rsid w:val="004274C9"/>
    <w:rsid w:val="00427C24"/>
    <w:rsid w:val="00427CFE"/>
    <w:rsid w:val="00427EE3"/>
    <w:rsid w:val="0043001E"/>
    <w:rsid w:val="00430907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99D"/>
    <w:rsid w:val="00440E6F"/>
    <w:rsid w:val="00440ECF"/>
    <w:rsid w:val="00441BCA"/>
    <w:rsid w:val="004428BA"/>
    <w:rsid w:val="00443DA6"/>
    <w:rsid w:val="00445083"/>
    <w:rsid w:val="00445B4F"/>
    <w:rsid w:val="0044611E"/>
    <w:rsid w:val="0044758B"/>
    <w:rsid w:val="0044770E"/>
    <w:rsid w:val="00450837"/>
    <w:rsid w:val="00450FD6"/>
    <w:rsid w:val="0045125A"/>
    <w:rsid w:val="0045134B"/>
    <w:rsid w:val="00452BE8"/>
    <w:rsid w:val="00452CF2"/>
    <w:rsid w:val="00453C22"/>
    <w:rsid w:val="00453DF3"/>
    <w:rsid w:val="00454836"/>
    <w:rsid w:val="00454A34"/>
    <w:rsid w:val="00454C1F"/>
    <w:rsid w:val="00455030"/>
    <w:rsid w:val="004561CC"/>
    <w:rsid w:val="00456AE8"/>
    <w:rsid w:val="00457864"/>
    <w:rsid w:val="00457C88"/>
    <w:rsid w:val="00457F87"/>
    <w:rsid w:val="0046002A"/>
    <w:rsid w:val="004600EC"/>
    <w:rsid w:val="0046192C"/>
    <w:rsid w:val="00461C72"/>
    <w:rsid w:val="0046276C"/>
    <w:rsid w:val="0046304B"/>
    <w:rsid w:val="0046356A"/>
    <w:rsid w:val="00464014"/>
    <w:rsid w:val="004643DA"/>
    <w:rsid w:val="00465269"/>
    <w:rsid w:val="00465A53"/>
    <w:rsid w:val="00465DB6"/>
    <w:rsid w:val="00465F90"/>
    <w:rsid w:val="0046683E"/>
    <w:rsid w:val="00466F40"/>
    <w:rsid w:val="00467337"/>
    <w:rsid w:val="004674C4"/>
    <w:rsid w:val="0046757F"/>
    <w:rsid w:val="004678DB"/>
    <w:rsid w:val="00467E24"/>
    <w:rsid w:val="00467E55"/>
    <w:rsid w:val="00470786"/>
    <w:rsid w:val="00470E65"/>
    <w:rsid w:val="00471511"/>
    <w:rsid w:val="00471A5E"/>
    <w:rsid w:val="00471ADC"/>
    <w:rsid w:val="004728D6"/>
    <w:rsid w:val="00472C5F"/>
    <w:rsid w:val="004731E9"/>
    <w:rsid w:val="00473609"/>
    <w:rsid w:val="00474436"/>
    <w:rsid w:val="004747B7"/>
    <w:rsid w:val="00474C4F"/>
    <w:rsid w:val="00474D87"/>
    <w:rsid w:val="00474EB0"/>
    <w:rsid w:val="00475107"/>
    <w:rsid w:val="0047516E"/>
    <w:rsid w:val="004757FA"/>
    <w:rsid w:val="00475A33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60D"/>
    <w:rsid w:val="00482D0D"/>
    <w:rsid w:val="00483229"/>
    <w:rsid w:val="00483517"/>
    <w:rsid w:val="004838FF"/>
    <w:rsid w:val="00485BCD"/>
    <w:rsid w:val="004860FD"/>
    <w:rsid w:val="004871EF"/>
    <w:rsid w:val="00487BAE"/>
    <w:rsid w:val="004900DC"/>
    <w:rsid w:val="004904CB"/>
    <w:rsid w:val="00490734"/>
    <w:rsid w:val="00491ECD"/>
    <w:rsid w:val="00492107"/>
    <w:rsid w:val="00492666"/>
    <w:rsid w:val="0049286D"/>
    <w:rsid w:val="00492FC7"/>
    <w:rsid w:val="004949E9"/>
    <w:rsid w:val="00494CA7"/>
    <w:rsid w:val="004953A6"/>
    <w:rsid w:val="00495635"/>
    <w:rsid w:val="00495797"/>
    <w:rsid w:val="00495DFB"/>
    <w:rsid w:val="00496079"/>
    <w:rsid w:val="00496206"/>
    <w:rsid w:val="004976CB"/>
    <w:rsid w:val="00497918"/>
    <w:rsid w:val="00497C1E"/>
    <w:rsid w:val="00497D2D"/>
    <w:rsid w:val="004A0114"/>
    <w:rsid w:val="004A02EB"/>
    <w:rsid w:val="004A1503"/>
    <w:rsid w:val="004A1772"/>
    <w:rsid w:val="004A1D49"/>
    <w:rsid w:val="004A1F2E"/>
    <w:rsid w:val="004A37FA"/>
    <w:rsid w:val="004A388F"/>
    <w:rsid w:val="004A4030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DA9"/>
    <w:rsid w:val="004A7522"/>
    <w:rsid w:val="004B0476"/>
    <w:rsid w:val="004B0545"/>
    <w:rsid w:val="004B1033"/>
    <w:rsid w:val="004B203F"/>
    <w:rsid w:val="004B2393"/>
    <w:rsid w:val="004B2F3E"/>
    <w:rsid w:val="004B3DE6"/>
    <w:rsid w:val="004B42A1"/>
    <w:rsid w:val="004B44FC"/>
    <w:rsid w:val="004B5606"/>
    <w:rsid w:val="004B595A"/>
    <w:rsid w:val="004B63DA"/>
    <w:rsid w:val="004B6567"/>
    <w:rsid w:val="004B6955"/>
    <w:rsid w:val="004B6DE5"/>
    <w:rsid w:val="004B7358"/>
    <w:rsid w:val="004B7A44"/>
    <w:rsid w:val="004B7DE2"/>
    <w:rsid w:val="004C07F2"/>
    <w:rsid w:val="004C0FCB"/>
    <w:rsid w:val="004C267B"/>
    <w:rsid w:val="004C27BD"/>
    <w:rsid w:val="004C284A"/>
    <w:rsid w:val="004C289B"/>
    <w:rsid w:val="004C3144"/>
    <w:rsid w:val="004C3BBC"/>
    <w:rsid w:val="004C3BD1"/>
    <w:rsid w:val="004C49BC"/>
    <w:rsid w:val="004C5DE2"/>
    <w:rsid w:val="004C60F9"/>
    <w:rsid w:val="004C6B74"/>
    <w:rsid w:val="004D030C"/>
    <w:rsid w:val="004D05A3"/>
    <w:rsid w:val="004D073C"/>
    <w:rsid w:val="004D0A44"/>
    <w:rsid w:val="004D1268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B99"/>
    <w:rsid w:val="004D3D01"/>
    <w:rsid w:val="004D4D49"/>
    <w:rsid w:val="004D5273"/>
    <w:rsid w:val="004D6690"/>
    <w:rsid w:val="004D69B5"/>
    <w:rsid w:val="004D7B36"/>
    <w:rsid w:val="004D7FE4"/>
    <w:rsid w:val="004E1145"/>
    <w:rsid w:val="004E1AB8"/>
    <w:rsid w:val="004E1D8D"/>
    <w:rsid w:val="004E3235"/>
    <w:rsid w:val="004E3685"/>
    <w:rsid w:val="004E3D61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E7F49"/>
    <w:rsid w:val="004F01C1"/>
    <w:rsid w:val="004F0B9B"/>
    <w:rsid w:val="004F0FDF"/>
    <w:rsid w:val="004F1020"/>
    <w:rsid w:val="004F19A6"/>
    <w:rsid w:val="004F37AF"/>
    <w:rsid w:val="004F3890"/>
    <w:rsid w:val="004F3A8E"/>
    <w:rsid w:val="004F3CA2"/>
    <w:rsid w:val="004F42FC"/>
    <w:rsid w:val="004F4FC0"/>
    <w:rsid w:val="004F5CF4"/>
    <w:rsid w:val="004F6693"/>
    <w:rsid w:val="004F71A5"/>
    <w:rsid w:val="004F7B42"/>
    <w:rsid w:val="005012A2"/>
    <w:rsid w:val="00501309"/>
    <w:rsid w:val="00501AEE"/>
    <w:rsid w:val="005025CD"/>
    <w:rsid w:val="00502793"/>
    <w:rsid w:val="005030C4"/>
    <w:rsid w:val="00503CD3"/>
    <w:rsid w:val="00503DFD"/>
    <w:rsid w:val="005042AC"/>
    <w:rsid w:val="005046A4"/>
    <w:rsid w:val="005046E7"/>
    <w:rsid w:val="00504E29"/>
    <w:rsid w:val="0050516B"/>
    <w:rsid w:val="00505785"/>
    <w:rsid w:val="005061F8"/>
    <w:rsid w:val="0050632E"/>
    <w:rsid w:val="005063CB"/>
    <w:rsid w:val="00506A2C"/>
    <w:rsid w:val="00506A9E"/>
    <w:rsid w:val="00506BF5"/>
    <w:rsid w:val="00506D2C"/>
    <w:rsid w:val="005075EC"/>
    <w:rsid w:val="00507955"/>
    <w:rsid w:val="00510130"/>
    <w:rsid w:val="005105EE"/>
    <w:rsid w:val="00510710"/>
    <w:rsid w:val="005112E6"/>
    <w:rsid w:val="005116D3"/>
    <w:rsid w:val="005117EC"/>
    <w:rsid w:val="005122A5"/>
    <w:rsid w:val="00512A34"/>
    <w:rsid w:val="00512D00"/>
    <w:rsid w:val="00512F33"/>
    <w:rsid w:val="00512F8B"/>
    <w:rsid w:val="00513AAB"/>
    <w:rsid w:val="00514090"/>
    <w:rsid w:val="0051499C"/>
    <w:rsid w:val="00514FE2"/>
    <w:rsid w:val="005159E4"/>
    <w:rsid w:val="0051645C"/>
    <w:rsid w:val="00516547"/>
    <w:rsid w:val="00516811"/>
    <w:rsid w:val="005169A0"/>
    <w:rsid w:val="00517C8F"/>
    <w:rsid w:val="00517F20"/>
    <w:rsid w:val="0052038E"/>
    <w:rsid w:val="005203E0"/>
    <w:rsid w:val="00520478"/>
    <w:rsid w:val="00520991"/>
    <w:rsid w:val="00520AD5"/>
    <w:rsid w:val="00520B01"/>
    <w:rsid w:val="00521184"/>
    <w:rsid w:val="0052135D"/>
    <w:rsid w:val="00521A12"/>
    <w:rsid w:val="00521B7F"/>
    <w:rsid w:val="00522E3A"/>
    <w:rsid w:val="00523039"/>
    <w:rsid w:val="00523D3B"/>
    <w:rsid w:val="00526A65"/>
    <w:rsid w:val="00526AB1"/>
    <w:rsid w:val="00526D2C"/>
    <w:rsid w:val="00530478"/>
    <w:rsid w:val="00530D61"/>
    <w:rsid w:val="00530DD5"/>
    <w:rsid w:val="0053227B"/>
    <w:rsid w:val="005322F3"/>
    <w:rsid w:val="00532583"/>
    <w:rsid w:val="0053308D"/>
    <w:rsid w:val="005330F6"/>
    <w:rsid w:val="0053396B"/>
    <w:rsid w:val="00533F8B"/>
    <w:rsid w:val="00533FD3"/>
    <w:rsid w:val="00534A80"/>
    <w:rsid w:val="00536A7F"/>
    <w:rsid w:val="0053717A"/>
    <w:rsid w:val="00540874"/>
    <w:rsid w:val="00540A37"/>
    <w:rsid w:val="005415EC"/>
    <w:rsid w:val="00541C64"/>
    <w:rsid w:val="00542AEE"/>
    <w:rsid w:val="005430B1"/>
    <w:rsid w:val="00544DF1"/>
    <w:rsid w:val="00545665"/>
    <w:rsid w:val="0054659F"/>
    <w:rsid w:val="00546A08"/>
    <w:rsid w:val="00546C11"/>
    <w:rsid w:val="00547A3A"/>
    <w:rsid w:val="00547ACE"/>
    <w:rsid w:val="00547ADA"/>
    <w:rsid w:val="00547B17"/>
    <w:rsid w:val="00550176"/>
    <w:rsid w:val="00551EFF"/>
    <w:rsid w:val="00552317"/>
    <w:rsid w:val="00552AE9"/>
    <w:rsid w:val="00552FDC"/>
    <w:rsid w:val="005535C9"/>
    <w:rsid w:val="0055425E"/>
    <w:rsid w:val="0055437F"/>
    <w:rsid w:val="005549FA"/>
    <w:rsid w:val="00555552"/>
    <w:rsid w:val="00555CD2"/>
    <w:rsid w:val="005565BB"/>
    <w:rsid w:val="005566BD"/>
    <w:rsid w:val="00556BCB"/>
    <w:rsid w:val="00556D52"/>
    <w:rsid w:val="00556E90"/>
    <w:rsid w:val="00561DF7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A80"/>
    <w:rsid w:val="00565C4C"/>
    <w:rsid w:val="00566EC1"/>
    <w:rsid w:val="00567051"/>
    <w:rsid w:val="005672FF"/>
    <w:rsid w:val="0057093F"/>
    <w:rsid w:val="00570EEC"/>
    <w:rsid w:val="00571458"/>
    <w:rsid w:val="005728CC"/>
    <w:rsid w:val="00572C73"/>
    <w:rsid w:val="00572E1F"/>
    <w:rsid w:val="0057354C"/>
    <w:rsid w:val="005745D2"/>
    <w:rsid w:val="005751C0"/>
    <w:rsid w:val="0057525F"/>
    <w:rsid w:val="005758EF"/>
    <w:rsid w:val="00575CA3"/>
    <w:rsid w:val="00576528"/>
    <w:rsid w:val="0057664D"/>
    <w:rsid w:val="005770AD"/>
    <w:rsid w:val="00577A00"/>
    <w:rsid w:val="00577E38"/>
    <w:rsid w:val="00580423"/>
    <w:rsid w:val="00580C78"/>
    <w:rsid w:val="00581058"/>
    <w:rsid w:val="0058190D"/>
    <w:rsid w:val="00582C09"/>
    <w:rsid w:val="00582FD3"/>
    <w:rsid w:val="005834DD"/>
    <w:rsid w:val="005837E5"/>
    <w:rsid w:val="00583916"/>
    <w:rsid w:val="00584B51"/>
    <w:rsid w:val="005866DA"/>
    <w:rsid w:val="005877DF"/>
    <w:rsid w:val="00590303"/>
    <w:rsid w:val="00590668"/>
    <w:rsid w:val="00591AC5"/>
    <w:rsid w:val="00592493"/>
    <w:rsid w:val="005929C4"/>
    <w:rsid w:val="00593902"/>
    <w:rsid w:val="0059407D"/>
    <w:rsid w:val="005942BA"/>
    <w:rsid w:val="005957EE"/>
    <w:rsid w:val="005959AC"/>
    <w:rsid w:val="00595A89"/>
    <w:rsid w:val="00595E7D"/>
    <w:rsid w:val="005962E6"/>
    <w:rsid w:val="00596308"/>
    <w:rsid w:val="00596704"/>
    <w:rsid w:val="00596742"/>
    <w:rsid w:val="00596F25"/>
    <w:rsid w:val="0059723E"/>
    <w:rsid w:val="005A00C9"/>
    <w:rsid w:val="005A0C2C"/>
    <w:rsid w:val="005A0C31"/>
    <w:rsid w:val="005A0C88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2F9"/>
    <w:rsid w:val="005A4506"/>
    <w:rsid w:val="005A4A60"/>
    <w:rsid w:val="005A4E71"/>
    <w:rsid w:val="005A5BED"/>
    <w:rsid w:val="005A5E32"/>
    <w:rsid w:val="005A5EF0"/>
    <w:rsid w:val="005A692A"/>
    <w:rsid w:val="005A6C9E"/>
    <w:rsid w:val="005A702C"/>
    <w:rsid w:val="005B0663"/>
    <w:rsid w:val="005B0FBE"/>
    <w:rsid w:val="005B1564"/>
    <w:rsid w:val="005B1DB6"/>
    <w:rsid w:val="005B2A3A"/>
    <w:rsid w:val="005B2ACE"/>
    <w:rsid w:val="005B326A"/>
    <w:rsid w:val="005B41AE"/>
    <w:rsid w:val="005B4579"/>
    <w:rsid w:val="005B4C0E"/>
    <w:rsid w:val="005B4CF2"/>
    <w:rsid w:val="005B53A0"/>
    <w:rsid w:val="005B6C1C"/>
    <w:rsid w:val="005B6D31"/>
    <w:rsid w:val="005B6E55"/>
    <w:rsid w:val="005B7069"/>
    <w:rsid w:val="005C030C"/>
    <w:rsid w:val="005C08BF"/>
    <w:rsid w:val="005C1380"/>
    <w:rsid w:val="005C1423"/>
    <w:rsid w:val="005C18F3"/>
    <w:rsid w:val="005C1F8F"/>
    <w:rsid w:val="005C259B"/>
    <w:rsid w:val="005C4158"/>
    <w:rsid w:val="005C416B"/>
    <w:rsid w:val="005C4A2B"/>
    <w:rsid w:val="005C4B3D"/>
    <w:rsid w:val="005C4DA4"/>
    <w:rsid w:val="005C4DDA"/>
    <w:rsid w:val="005C5408"/>
    <w:rsid w:val="005C5ADD"/>
    <w:rsid w:val="005C628C"/>
    <w:rsid w:val="005C6C22"/>
    <w:rsid w:val="005C6C75"/>
    <w:rsid w:val="005C6DFA"/>
    <w:rsid w:val="005C73C6"/>
    <w:rsid w:val="005C741E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4158"/>
    <w:rsid w:val="005D46FF"/>
    <w:rsid w:val="005D4B25"/>
    <w:rsid w:val="005D4EE2"/>
    <w:rsid w:val="005D514A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212D"/>
    <w:rsid w:val="005E2724"/>
    <w:rsid w:val="005E2956"/>
    <w:rsid w:val="005E3727"/>
    <w:rsid w:val="005E5D6F"/>
    <w:rsid w:val="005E6134"/>
    <w:rsid w:val="005E68E8"/>
    <w:rsid w:val="005E78FD"/>
    <w:rsid w:val="005E7AD1"/>
    <w:rsid w:val="005E7AF8"/>
    <w:rsid w:val="005F0062"/>
    <w:rsid w:val="005F0124"/>
    <w:rsid w:val="005F017E"/>
    <w:rsid w:val="005F0885"/>
    <w:rsid w:val="005F09C8"/>
    <w:rsid w:val="005F2FDB"/>
    <w:rsid w:val="005F3AC6"/>
    <w:rsid w:val="005F42A5"/>
    <w:rsid w:val="005F4AC7"/>
    <w:rsid w:val="005F563D"/>
    <w:rsid w:val="005F5B7D"/>
    <w:rsid w:val="005F5E0B"/>
    <w:rsid w:val="005F63FB"/>
    <w:rsid w:val="005F6AF9"/>
    <w:rsid w:val="005F7F6B"/>
    <w:rsid w:val="00600623"/>
    <w:rsid w:val="00600A8F"/>
    <w:rsid w:val="006019B0"/>
    <w:rsid w:val="00601F52"/>
    <w:rsid w:val="00602B10"/>
    <w:rsid w:val="00603E24"/>
    <w:rsid w:val="0060478E"/>
    <w:rsid w:val="00604985"/>
    <w:rsid w:val="00604B6F"/>
    <w:rsid w:val="00604F4F"/>
    <w:rsid w:val="006057AD"/>
    <w:rsid w:val="00605991"/>
    <w:rsid w:val="006060F8"/>
    <w:rsid w:val="00606505"/>
    <w:rsid w:val="00606542"/>
    <w:rsid w:val="00606A87"/>
    <w:rsid w:val="00607338"/>
    <w:rsid w:val="00607545"/>
    <w:rsid w:val="00607B0E"/>
    <w:rsid w:val="00610127"/>
    <w:rsid w:val="00612583"/>
    <w:rsid w:val="006125A9"/>
    <w:rsid w:val="0061435E"/>
    <w:rsid w:val="006149CF"/>
    <w:rsid w:val="00614F8E"/>
    <w:rsid w:val="006163C8"/>
    <w:rsid w:val="006165B2"/>
    <w:rsid w:val="00616D0E"/>
    <w:rsid w:val="00617449"/>
    <w:rsid w:val="00617F02"/>
    <w:rsid w:val="00620364"/>
    <w:rsid w:val="00620BF7"/>
    <w:rsid w:val="00621FBE"/>
    <w:rsid w:val="0062204A"/>
    <w:rsid w:val="00622621"/>
    <w:rsid w:val="006226BF"/>
    <w:rsid w:val="006227BB"/>
    <w:rsid w:val="00622C25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702"/>
    <w:rsid w:val="00626B36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98"/>
    <w:rsid w:val="006335AB"/>
    <w:rsid w:val="00634341"/>
    <w:rsid w:val="006352BB"/>
    <w:rsid w:val="0063564F"/>
    <w:rsid w:val="00635820"/>
    <w:rsid w:val="00635AD5"/>
    <w:rsid w:val="0063682C"/>
    <w:rsid w:val="00637A9B"/>
    <w:rsid w:val="00637BA9"/>
    <w:rsid w:val="00640DEB"/>
    <w:rsid w:val="00641677"/>
    <w:rsid w:val="00641B8F"/>
    <w:rsid w:val="00641C1E"/>
    <w:rsid w:val="00642761"/>
    <w:rsid w:val="0064293E"/>
    <w:rsid w:val="00642D1E"/>
    <w:rsid w:val="00643F6F"/>
    <w:rsid w:val="00644B18"/>
    <w:rsid w:val="00644D98"/>
    <w:rsid w:val="006450D9"/>
    <w:rsid w:val="006456CE"/>
    <w:rsid w:val="00645893"/>
    <w:rsid w:val="00645E82"/>
    <w:rsid w:val="00645EFC"/>
    <w:rsid w:val="00646F21"/>
    <w:rsid w:val="00647473"/>
    <w:rsid w:val="00647B03"/>
    <w:rsid w:val="00650689"/>
    <w:rsid w:val="006512B7"/>
    <w:rsid w:val="0065132F"/>
    <w:rsid w:val="00651ADF"/>
    <w:rsid w:val="00651F55"/>
    <w:rsid w:val="006531F6"/>
    <w:rsid w:val="006532D9"/>
    <w:rsid w:val="006539B1"/>
    <w:rsid w:val="00653A41"/>
    <w:rsid w:val="00653B97"/>
    <w:rsid w:val="00653F27"/>
    <w:rsid w:val="00654284"/>
    <w:rsid w:val="006544FC"/>
    <w:rsid w:val="00655D2E"/>
    <w:rsid w:val="006603E8"/>
    <w:rsid w:val="006604D9"/>
    <w:rsid w:val="0066069F"/>
    <w:rsid w:val="00660842"/>
    <w:rsid w:val="00660C93"/>
    <w:rsid w:val="006610D1"/>
    <w:rsid w:val="006613B2"/>
    <w:rsid w:val="006615AF"/>
    <w:rsid w:val="00661A47"/>
    <w:rsid w:val="00663631"/>
    <w:rsid w:val="006641E6"/>
    <w:rsid w:val="00664685"/>
    <w:rsid w:val="006650AA"/>
    <w:rsid w:val="0066514C"/>
    <w:rsid w:val="00665186"/>
    <w:rsid w:val="0066639C"/>
    <w:rsid w:val="00666584"/>
    <w:rsid w:val="006665C3"/>
    <w:rsid w:val="00666C96"/>
    <w:rsid w:val="00667A89"/>
    <w:rsid w:val="0067048F"/>
    <w:rsid w:val="0067066B"/>
    <w:rsid w:val="00670BAD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614F"/>
    <w:rsid w:val="00676F17"/>
    <w:rsid w:val="006772A3"/>
    <w:rsid w:val="006772DD"/>
    <w:rsid w:val="0068136E"/>
    <w:rsid w:val="006814F5"/>
    <w:rsid w:val="00681C17"/>
    <w:rsid w:val="006820D4"/>
    <w:rsid w:val="00682AA5"/>
    <w:rsid w:val="00683E40"/>
    <w:rsid w:val="006842FF"/>
    <w:rsid w:val="00684E76"/>
    <w:rsid w:val="00685C14"/>
    <w:rsid w:val="00686C47"/>
    <w:rsid w:val="00686D14"/>
    <w:rsid w:val="0068720F"/>
    <w:rsid w:val="00690A76"/>
    <w:rsid w:val="00691181"/>
    <w:rsid w:val="00691491"/>
    <w:rsid w:val="00692B16"/>
    <w:rsid w:val="0069387D"/>
    <w:rsid w:val="00693887"/>
    <w:rsid w:val="00693929"/>
    <w:rsid w:val="00694603"/>
    <w:rsid w:val="00694759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AE8"/>
    <w:rsid w:val="006A0126"/>
    <w:rsid w:val="006A01F6"/>
    <w:rsid w:val="006A0334"/>
    <w:rsid w:val="006A037B"/>
    <w:rsid w:val="006A07C1"/>
    <w:rsid w:val="006A1025"/>
    <w:rsid w:val="006A174A"/>
    <w:rsid w:val="006A23B8"/>
    <w:rsid w:val="006A244A"/>
    <w:rsid w:val="006A2E28"/>
    <w:rsid w:val="006A3786"/>
    <w:rsid w:val="006A3FB1"/>
    <w:rsid w:val="006A48FE"/>
    <w:rsid w:val="006A49CD"/>
    <w:rsid w:val="006A4B1C"/>
    <w:rsid w:val="006A5B13"/>
    <w:rsid w:val="006A6134"/>
    <w:rsid w:val="006A617A"/>
    <w:rsid w:val="006A6323"/>
    <w:rsid w:val="006A6B99"/>
    <w:rsid w:val="006A7277"/>
    <w:rsid w:val="006A7307"/>
    <w:rsid w:val="006A753C"/>
    <w:rsid w:val="006A7592"/>
    <w:rsid w:val="006A79C7"/>
    <w:rsid w:val="006A79D1"/>
    <w:rsid w:val="006A7C49"/>
    <w:rsid w:val="006B1287"/>
    <w:rsid w:val="006B306E"/>
    <w:rsid w:val="006B315C"/>
    <w:rsid w:val="006B33BE"/>
    <w:rsid w:val="006B558B"/>
    <w:rsid w:val="006B599B"/>
    <w:rsid w:val="006B5A43"/>
    <w:rsid w:val="006B6525"/>
    <w:rsid w:val="006B6E2B"/>
    <w:rsid w:val="006B7BED"/>
    <w:rsid w:val="006B7F59"/>
    <w:rsid w:val="006C0B62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508"/>
    <w:rsid w:val="006C7BD3"/>
    <w:rsid w:val="006D0578"/>
    <w:rsid w:val="006D16CD"/>
    <w:rsid w:val="006D2797"/>
    <w:rsid w:val="006D27C3"/>
    <w:rsid w:val="006D3470"/>
    <w:rsid w:val="006D4534"/>
    <w:rsid w:val="006D47CE"/>
    <w:rsid w:val="006D49FB"/>
    <w:rsid w:val="006D4FEE"/>
    <w:rsid w:val="006D547D"/>
    <w:rsid w:val="006D5900"/>
    <w:rsid w:val="006D5A5D"/>
    <w:rsid w:val="006D6BA0"/>
    <w:rsid w:val="006D6EBC"/>
    <w:rsid w:val="006D71D5"/>
    <w:rsid w:val="006D7AE2"/>
    <w:rsid w:val="006E085F"/>
    <w:rsid w:val="006E1362"/>
    <w:rsid w:val="006E1FC9"/>
    <w:rsid w:val="006E21BC"/>
    <w:rsid w:val="006E21C6"/>
    <w:rsid w:val="006E3B02"/>
    <w:rsid w:val="006E444A"/>
    <w:rsid w:val="006E4BC1"/>
    <w:rsid w:val="006E4D9F"/>
    <w:rsid w:val="006E5516"/>
    <w:rsid w:val="006E650D"/>
    <w:rsid w:val="006E6542"/>
    <w:rsid w:val="006E6900"/>
    <w:rsid w:val="006E6A7B"/>
    <w:rsid w:val="006E7F4D"/>
    <w:rsid w:val="006F0197"/>
    <w:rsid w:val="006F0892"/>
    <w:rsid w:val="006F0C14"/>
    <w:rsid w:val="006F165B"/>
    <w:rsid w:val="006F23AD"/>
    <w:rsid w:val="006F2F79"/>
    <w:rsid w:val="006F4453"/>
    <w:rsid w:val="006F4EFC"/>
    <w:rsid w:val="006F5A7A"/>
    <w:rsid w:val="006F5C5E"/>
    <w:rsid w:val="006F6F56"/>
    <w:rsid w:val="006F73CD"/>
    <w:rsid w:val="00700028"/>
    <w:rsid w:val="007007C5"/>
    <w:rsid w:val="007010A4"/>
    <w:rsid w:val="007021E5"/>
    <w:rsid w:val="00702397"/>
    <w:rsid w:val="007024C1"/>
    <w:rsid w:val="007027E8"/>
    <w:rsid w:val="0070359C"/>
    <w:rsid w:val="00703657"/>
    <w:rsid w:val="00704148"/>
    <w:rsid w:val="00704935"/>
    <w:rsid w:val="00705D49"/>
    <w:rsid w:val="00705E5A"/>
    <w:rsid w:val="007070EC"/>
    <w:rsid w:val="00707F0C"/>
    <w:rsid w:val="007108E2"/>
    <w:rsid w:val="00711014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217"/>
    <w:rsid w:val="00714DC2"/>
    <w:rsid w:val="00715258"/>
    <w:rsid w:val="007152D8"/>
    <w:rsid w:val="00715315"/>
    <w:rsid w:val="00715672"/>
    <w:rsid w:val="00715AB9"/>
    <w:rsid w:val="00715D84"/>
    <w:rsid w:val="0071682C"/>
    <w:rsid w:val="00716A9E"/>
    <w:rsid w:val="00716EC8"/>
    <w:rsid w:val="00717F2A"/>
    <w:rsid w:val="007206AF"/>
    <w:rsid w:val="00721231"/>
    <w:rsid w:val="0072181F"/>
    <w:rsid w:val="00721AF3"/>
    <w:rsid w:val="00722F00"/>
    <w:rsid w:val="007242BB"/>
    <w:rsid w:val="00724951"/>
    <w:rsid w:val="00725A08"/>
    <w:rsid w:val="00725F45"/>
    <w:rsid w:val="00726687"/>
    <w:rsid w:val="0072711A"/>
    <w:rsid w:val="00727638"/>
    <w:rsid w:val="00727D94"/>
    <w:rsid w:val="0073081E"/>
    <w:rsid w:val="00730C55"/>
    <w:rsid w:val="00731359"/>
    <w:rsid w:val="0073137C"/>
    <w:rsid w:val="007315DB"/>
    <w:rsid w:val="00731A5E"/>
    <w:rsid w:val="007329ED"/>
    <w:rsid w:val="00732B0D"/>
    <w:rsid w:val="007333F1"/>
    <w:rsid w:val="00735135"/>
    <w:rsid w:val="00735213"/>
    <w:rsid w:val="00735805"/>
    <w:rsid w:val="007369CA"/>
    <w:rsid w:val="00736F63"/>
    <w:rsid w:val="00736FCF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980"/>
    <w:rsid w:val="00746DCF"/>
    <w:rsid w:val="00747467"/>
    <w:rsid w:val="00747A47"/>
    <w:rsid w:val="00750D19"/>
    <w:rsid w:val="007510DB"/>
    <w:rsid w:val="0075112F"/>
    <w:rsid w:val="00751492"/>
    <w:rsid w:val="00751661"/>
    <w:rsid w:val="007529BA"/>
    <w:rsid w:val="00752B15"/>
    <w:rsid w:val="00752CF2"/>
    <w:rsid w:val="00752D5E"/>
    <w:rsid w:val="00752DFF"/>
    <w:rsid w:val="00753139"/>
    <w:rsid w:val="007545CB"/>
    <w:rsid w:val="00755828"/>
    <w:rsid w:val="00755B17"/>
    <w:rsid w:val="00755D6C"/>
    <w:rsid w:val="00756214"/>
    <w:rsid w:val="007579C4"/>
    <w:rsid w:val="007608F7"/>
    <w:rsid w:val="007610C5"/>
    <w:rsid w:val="00761C7B"/>
    <w:rsid w:val="00761C84"/>
    <w:rsid w:val="00762573"/>
    <w:rsid w:val="0076333D"/>
    <w:rsid w:val="00763582"/>
    <w:rsid w:val="007636DA"/>
    <w:rsid w:val="007645F6"/>
    <w:rsid w:val="00764678"/>
    <w:rsid w:val="00764711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D00"/>
    <w:rsid w:val="007706A7"/>
    <w:rsid w:val="007714EF"/>
    <w:rsid w:val="00771783"/>
    <w:rsid w:val="00771A97"/>
    <w:rsid w:val="00771BEC"/>
    <w:rsid w:val="0077204D"/>
    <w:rsid w:val="00773CEF"/>
    <w:rsid w:val="00773E8C"/>
    <w:rsid w:val="007757A0"/>
    <w:rsid w:val="007758FB"/>
    <w:rsid w:val="007771CD"/>
    <w:rsid w:val="0077797C"/>
    <w:rsid w:val="007807BF"/>
    <w:rsid w:val="007809FE"/>
    <w:rsid w:val="00780B27"/>
    <w:rsid w:val="00781331"/>
    <w:rsid w:val="007816CA"/>
    <w:rsid w:val="00781C1E"/>
    <w:rsid w:val="007829A5"/>
    <w:rsid w:val="00783000"/>
    <w:rsid w:val="007831C4"/>
    <w:rsid w:val="007839B7"/>
    <w:rsid w:val="00784479"/>
    <w:rsid w:val="00784889"/>
    <w:rsid w:val="007864C3"/>
    <w:rsid w:val="00790388"/>
    <w:rsid w:val="00790700"/>
    <w:rsid w:val="00790A51"/>
    <w:rsid w:val="00790C6B"/>
    <w:rsid w:val="00792488"/>
    <w:rsid w:val="007926A3"/>
    <w:rsid w:val="00792F9E"/>
    <w:rsid w:val="0079306E"/>
    <w:rsid w:val="007932D1"/>
    <w:rsid w:val="007938C2"/>
    <w:rsid w:val="00793CC2"/>
    <w:rsid w:val="00793CCA"/>
    <w:rsid w:val="00793D7B"/>
    <w:rsid w:val="00794DB2"/>
    <w:rsid w:val="00794F40"/>
    <w:rsid w:val="00795043"/>
    <w:rsid w:val="00795A47"/>
    <w:rsid w:val="00795AB4"/>
    <w:rsid w:val="0079649F"/>
    <w:rsid w:val="00797DC2"/>
    <w:rsid w:val="007A05A5"/>
    <w:rsid w:val="007A0B4C"/>
    <w:rsid w:val="007A1234"/>
    <w:rsid w:val="007A203A"/>
    <w:rsid w:val="007A3356"/>
    <w:rsid w:val="007A351F"/>
    <w:rsid w:val="007A3528"/>
    <w:rsid w:val="007A3E42"/>
    <w:rsid w:val="007A5829"/>
    <w:rsid w:val="007A5F86"/>
    <w:rsid w:val="007A7364"/>
    <w:rsid w:val="007A7502"/>
    <w:rsid w:val="007B070A"/>
    <w:rsid w:val="007B1D46"/>
    <w:rsid w:val="007B2313"/>
    <w:rsid w:val="007B3492"/>
    <w:rsid w:val="007B3580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423E"/>
    <w:rsid w:val="007C45E1"/>
    <w:rsid w:val="007C4752"/>
    <w:rsid w:val="007C475D"/>
    <w:rsid w:val="007C4C27"/>
    <w:rsid w:val="007C4D86"/>
    <w:rsid w:val="007C4EA3"/>
    <w:rsid w:val="007C53A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7B8"/>
    <w:rsid w:val="007D4905"/>
    <w:rsid w:val="007D57C2"/>
    <w:rsid w:val="007D5DEB"/>
    <w:rsid w:val="007D5F67"/>
    <w:rsid w:val="007D62F1"/>
    <w:rsid w:val="007D65CD"/>
    <w:rsid w:val="007D6BE0"/>
    <w:rsid w:val="007D7638"/>
    <w:rsid w:val="007E06B2"/>
    <w:rsid w:val="007E07C9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B1B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24B"/>
    <w:rsid w:val="007F3B57"/>
    <w:rsid w:val="007F3C09"/>
    <w:rsid w:val="007F3E2D"/>
    <w:rsid w:val="007F3E56"/>
    <w:rsid w:val="007F643F"/>
    <w:rsid w:val="007F6B2B"/>
    <w:rsid w:val="007F730E"/>
    <w:rsid w:val="007F77C2"/>
    <w:rsid w:val="007F79D5"/>
    <w:rsid w:val="007F7B9A"/>
    <w:rsid w:val="007F7DF5"/>
    <w:rsid w:val="007F7F4F"/>
    <w:rsid w:val="00800CC0"/>
    <w:rsid w:val="00801753"/>
    <w:rsid w:val="008031AF"/>
    <w:rsid w:val="00803246"/>
    <w:rsid w:val="008036AF"/>
    <w:rsid w:val="00803E2E"/>
    <w:rsid w:val="008042C4"/>
    <w:rsid w:val="00804D77"/>
    <w:rsid w:val="008059C6"/>
    <w:rsid w:val="00807B1E"/>
    <w:rsid w:val="0081026F"/>
    <w:rsid w:val="008103C3"/>
    <w:rsid w:val="00811197"/>
    <w:rsid w:val="0081160F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598"/>
    <w:rsid w:val="008207EB"/>
    <w:rsid w:val="00820C1F"/>
    <w:rsid w:val="00820FB9"/>
    <w:rsid w:val="008217E1"/>
    <w:rsid w:val="00821C04"/>
    <w:rsid w:val="008225AF"/>
    <w:rsid w:val="00822B13"/>
    <w:rsid w:val="0082313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1FF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634"/>
    <w:rsid w:val="00834776"/>
    <w:rsid w:val="008352F2"/>
    <w:rsid w:val="008356A8"/>
    <w:rsid w:val="00835891"/>
    <w:rsid w:val="00835B0E"/>
    <w:rsid w:val="00835E2A"/>
    <w:rsid w:val="00835E76"/>
    <w:rsid w:val="008368EA"/>
    <w:rsid w:val="00836D98"/>
    <w:rsid w:val="00837498"/>
    <w:rsid w:val="00837606"/>
    <w:rsid w:val="00840E64"/>
    <w:rsid w:val="00840FE4"/>
    <w:rsid w:val="00841704"/>
    <w:rsid w:val="0084289F"/>
    <w:rsid w:val="00842906"/>
    <w:rsid w:val="00842CF7"/>
    <w:rsid w:val="0084317E"/>
    <w:rsid w:val="00843C55"/>
    <w:rsid w:val="00843F1A"/>
    <w:rsid w:val="00844034"/>
    <w:rsid w:val="00845CD5"/>
    <w:rsid w:val="00846466"/>
    <w:rsid w:val="00846D93"/>
    <w:rsid w:val="00846EC4"/>
    <w:rsid w:val="00850127"/>
    <w:rsid w:val="00850509"/>
    <w:rsid w:val="00850E58"/>
    <w:rsid w:val="00851806"/>
    <w:rsid w:val="00851A6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425"/>
    <w:rsid w:val="00855837"/>
    <w:rsid w:val="008561DF"/>
    <w:rsid w:val="00856A0C"/>
    <w:rsid w:val="00857089"/>
    <w:rsid w:val="0086057B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65"/>
    <w:rsid w:val="00864226"/>
    <w:rsid w:val="00864EF9"/>
    <w:rsid w:val="008656C6"/>
    <w:rsid w:val="00865F83"/>
    <w:rsid w:val="008664B4"/>
    <w:rsid w:val="00866531"/>
    <w:rsid w:val="008669D8"/>
    <w:rsid w:val="00866D78"/>
    <w:rsid w:val="00866E63"/>
    <w:rsid w:val="008701E4"/>
    <w:rsid w:val="00870B07"/>
    <w:rsid w:val="00870DD7"/>
    <w:rsid w:val="00871127"/>
    <w:rsid w:val="008712C1"/>
    <w:rsid w:val="00872275"/>
    <w:rsid w:val="00872E59"/>
    <w:rsid w:val="008737DE"/>
    <w:rsid w:val="0087393B"/>
    <w:rsid w:val="0087415A"/>
    <w:rsid w:val="00874194"/>
    <w:rsid w:val="008742E0"/>
    <w:rsid w:val="008746EF"/>
    <w:rsid w:val="008748F7"/>
    <w:rsid w:val="00874989"/>
    <w:rsid w:val="00875213"/>
    <w:rsid w:val="008759CF"/>
    <w:rsid w:val="00876741"/>
    <w:rsid w:val="0087711F"/>
    <w:rsid w:val="008772A7"/>
    <w:rsid w:val="008772D1"/>
    <w:rsid w:val="008777D7"/>
    <w:rsid w:val="00880414"/>
    <w:rsid w:val="008814EB"/>
    <w:rsid w:val="008816F4"/>
    <w:rsid w:val="00882180"/>
    <w:rsid w:val="0088240C"/>
    <w:rsid w:val="00882886"/>
    <w:rsid w:val="008829A6"/>
    <w:rsid w:val="00883070"/>
    <w:rsid w:val="00883A8B"/>
    <w:rsid w:val="0088536C"/>
    <w:rsid w:val="00885571"/>
    <w:rsid w:val="00885942"/>
    <w:rsid w:val="008865CA"/>
    <w:rsid w:val="0088663E"/>
    <w:rsid w:val="00887006"/>
    <w:rsid w:val="008875DA"/>
    <w:rsid w:val="00887965"/>
    <w:rsid w:val="00887F1E"/>
    <w:rsid w:val="008901A8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589"/>
    <w:rsid w:val="00897689"/>
    <w:rsid w:val="00897988"/>
    <w:rsid w:val="00897CC8"/>
    <w:rsid w:val="00897F59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1E6"/>
    <w:rsid w:val="008A55ED"/>
    <w:rsid w:val="008A578B"/>
    <w:rsid w:val="008A6264"/>
    <w:rsid w:val="008A6931"/>
    <w:rsid w:val="008A73D6"/>
    <w:rsid w:val="008B0082"/>
    <w:rsid w:val="008B18E0"/>
    <w:rsid w:val="008B1E84"/>
    <w:rsid w:val="008B2030"/>
    <w:rsid w:val="008B2A02"/>
    <w:rsid w:val="008B319E"/>
    <w:rsid w:val="008B369F"/>
    <w:rsid w:val="008B4124"/>
    <w:rsid w:val="008B5CA2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2C1E"/>
    <w:rsid w:val="008C305C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232"/>
    <w:rsid w:val="008D0562"/>
    <w:rsid w:val="008D1D6E"/>
    <w:rsid w:val="008D23B0"/>
    <w:rsid w:val="008D2EEB"/>
    <w:rsid w:val="008D41B3"/>
    <w:rsid w:val="008D43EC"/>
    <w:rsid w:val="008D4D02"/>
    <w:rsid w:val="008D54F4"/>
    <w:rsid w:val="008D57E8"/>
    <w:rsid w:val="008D5CD0"/>
    <w:rsid w:val="008D65F0"/>
    <w:rsid w:val="008D7765"/>
    <w:rsid w:val="008E00DA"/>
    <w:rsid w:val="008E0477"/>
    <w:rsid w:val="008E0C81"/>
    <w:rsid w:val="008E2250"/>
    <w:rsid w:val="008E22AF"/>
    <w:rsid w:val="008E3166"/>
    <w:rsid w:val="008E3B1D"/>
    <w:rsid w:val="008E3EF3"/>
    <w:rsid w:val="008E45EC"/>
    <w:rsid w:val="008E466C"/>
    <w:rsid w:val="008E5966"/>
    <w:rsid w:val="008E5B6D"/>
    <w:rsid w:val="008E5CD4"/>
    <w:rsid w:val="008E6471"/>
    <w:rsid w:val="008E6D67"/>
    <w:rsid w:val="008E6D8A"/>
    <w:rsid w:val="008E71D2"/>
    <w:rsid w:val="008E76C6"/>
    <w:rsid w:val="008E7B3D"/>
    <w:rsid w:val="008F040C"/>
    <w:rsid w:val="008F0C1D"/>
    <w:rsid w:val="008F0EDC"/>
    <w:rsid w:val="008F456B"/>
    <w:rsid w:val="008F48AA"/>
    <w:rsid w:val="008F4ABB"/>
    <w:rsid w:val="008F54F6"/>
    <w:rsid w:val="008F7124"/>
    <w:rsid w:val="008F73DF"/>
    <w:rsid w:val="008F7C67"/>
    <w:rsid w:val="008F7E6A"/>
    <w:rsid w:val="0090137D"/>
    <w:rsid w:val="009023C1"/>
    <w:rsid w:val="00902C80"/>
    <w:rsid w:val="0090362A"/>
    <w:rsid w:val="0090373D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76A"/>
    <w:rsid w:val="00912ABD"/>
    <w:rsid w:val="00912F9B"/>
    <w:rsid w:val="00913080"/>
    <w:rsid w:val="0091312E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7C"/>
    <w:rsid w:val="00917994"/>
    <w:rsid w:val="009202E6"/>
    <w:rsid w:val="009204A1"/>
    <w:rsid w:val="0092076A"/>
    <w:rsid w:val="00921712"/>
    <w:rsid w:val="00921C6A"/>
    <w:rsid w:val="0092209D"/>
    <w:rsid w:val="0092213E"/>
    <w:rsid w:val="00922221"/>
    <w:rsid w:val="009224C1"/>
    <w:rsid w:val="0092252C"/>
    <w:rsid w:val="009227D8"/>
    <w:rsid w:val="00922C2A"/>
    <w:rsid w:val="00923217"/>
    <w:rsid w:val="00923796"/>
    <w:rsid w:val="00923A5C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7E4"/>
    <w:rsid w:val="00930027"/>
    <w:rsid w:val="009304B6"/>
    <w:rsid w:val="00931560"/>
    <w:rsid w:val="009317E6"/>
    <w:rsid w:val="009319B7"/>
    <w:rsid w:val="00931F99"/>
    <w:rsid w:val="0093253F"/>
    <w:rsid w:val="00932A07"/>
    <w:rsid w:val="00932B90"/>
    <w:rsid w:val="0093304D"/>
    <w:rsid w:val="00935009"/>
    <w:rsid w:val="00935139"/>
    <w:rsid w:val="009354F2"/>
    <w:rsid w:val="00935D33"/>
    <w:rsid w:val="009369F8"/>
    <w:rsid w:val="00937494"/>
    <w:rsid w:val="0093756D"/>
    <w:rsid w:val="009400C8"/>
    <w:rsid w:val="0094026C"/>
    <w:rsid w:val="009406A1"/>
    <w:rsid w:val="00940D2D"/>
    <w:rsid w:val="0094152C"/>
    <w:rsid w:val="00941DD2"/>
    <w:rsid w:val="009423C4"/>
    <w:rsid w:val="00942A7F"/>
    <w:rsid w:val="00942BFD"/>
    <w:rsid w:val="00942CE4"/>
    <w:rsid w:val="009434F2"/>
    <w:rsid w:val="00943751"/>
    <w:rsid w:val="009447BE"/>
    <w:rsid w:val="00944A83"/>
    <w:rsid w:val="00945657"/>
    <w:rsid w:val="00945B49"/>
    <w:rsid w:val="00945FEC"/>
    <w:rsid w:val="0094656A"/>
    <w:rsid w:val="009467D7"/>
    <w:rsid w:val="00946D82"/>
    <w:rsid w:val="00946FA6"/>
    <w:rsid w:val="00947C7B"/>
    <w:rsid w:val="00947F53"/>
    <w:rsid w:val="009512EC"/>
    <w:rsid w:val="009515FB"/>
    <w:rsid w:val="00951A06"/>
    <w:rsid w:val="00951CDF"/>
    <w:rsid w:val="009539D9"/>
    <w:rsid w:val="00954F52"/>
    <w:rsid w:val="00955855"/>
    <w:rsid w:val="009564D7"/>
    <w:rsid w:val="00956807"/>
    <w:rsid w:val="00956F1B"/>
    <w:rsid w:val="00957933"/>
    <w:rsid w:val="00960CD1"/>
    <w:rsid w:val="00961747"/>
    <w:rsid w:val="00961CE1"/>
    <w:rsid w:val="009629F6"/>
    <w:rsid w:val="00962BA7"/>
    <w:rsid w:val="00963848"/>
    <w:rsid w:val="00963BF0"/>
    <w:rsid w:val="00963C41"/>
    <w:rsid w:val="00963F43"/>
    <w:rsid w:val="00964141"/>
    <w:rsid w:val="0096435A"/>
    <w:rsid w:val="0096455B"/>
    <w:rsid w:val="00965006"/>
    <w:rsid w:val="00965250"/>
    <w:rsid w:val="00965AB2"/>
    <w:rsid w:val="00965E44"/>
    <w:rsid w:val="009666E3"/>
    <w:rsid w:val="009668DB"/>
    <w:rsid w:val="00966B84"/>
    <w:rsid w:val="00967029"/>
    <w:rsid w:val="00967200"/>
    <w:rsid w:val="009673E5"/>
    <w:rsid w:val="00967511"/>
    <w:rsid w:val="00967718"/>
    <w:rsid w:val="00967A86"/>
    <w:rsid w:val="00967D1D"/>
    <w:rsid w:val="00967E5F"/>
    <w:rsid w:val="00967FBE"/>
    <w:rsid w:val="0097069F"/>
    <w:rsid w:val="0097137E"/>
    <w:rsid w:val="0097157B"/>
    <w:rsid w:val="00971790"/>
    <w:rsid w:val="009720A6"/>
    <w:rsid w:val="00973D22"/>
    <w:rsid w:val="0097430A"/>
    <w:rsid w:val="009748E6"/>
    <w:rsid w:val="00974900"/>
    <w:rsid w:val="00975282"/>
    <w:rsid w:val="00976242"/>
    <w:rsid w:val="00976A44"/>
    <w:rsid w:val="00976E97"/>
    <w:rsid w:val="00977BA3"/>
    <w:rsid w:val="0098118F"/>
    <w:rsid w:val="00982125"/>
    <w:rsid w:val="0098216D"/>
    <w:rsid w:val="00982263"/>
    <w:rsid w:val="009828C3"/>
    <w:rsid w:val="00983251"/>
    <w:rsid w:val="009834E2"/>
    <w:rsid w:val="00984845"/>
    <w:rsid w:val="00984C2A"/>
    <w:rsid w:val="00984C6C"/>
    <w:rsid w:val="00985288"/>
    <w:rsid w:val="00985569"/>
    <w:rsid w:val="0098574F"/>
    <w:rsid w:val="009860EE"/>
    <w:rsid w:val="00986150"/>
    <w:rsid w:val="0098636E"/>
    <w:rsid w:val="00990672"/>
    <w:rsid w:val="0099071A"/>
    <w:rsid w:val="00990B36"/>
    <w:rsid w:val="009910A4"/>
    <w:rsid w:val="00991B5F"/>
    <w:rsid w:val="00991EE8"/>
    <w:rsid w:val="00991FFF"/>
    <w:rsid w:val="0099214A"/>
    <w:rsid w:val="00993800"/>
    <w:rsid w:val="0099403D"/>
    <w:rsid w:val="00994EC1"/>
    <w:rsid w:val="009953BF"/>
    <w:rsid w:val="009959F7"/>
    <w:rsid w:val="00995FBB"/>
    <w:rsid w:val="009961CD"/>
    <w:rsid w:val="009965E4"/>
    <w:rsid w:val="00996A89"/>
    <w:rsid w:val="0099729A"/>
    <w:rsid w:val="00997D43"/>
    <w:rsid w:val="009A0426"/>
    <w:rsid w:val="009A0C9B"/>
    <w:rsid w:val="009A21FB"/>
    <w:rsid w:val="009A2DF3"/>
    <w:rsid w:val="009A4295"/>
    <w:rsid w:val="009A4972"/>
    <w:rsid w:val="009A56C2"/>
    <w:rsid w:val="009A5909"/>
    <w:rsid w:val="009A5B17"/>
    <w:rsid w:val="009A5FD1"/>
    <w:rsid w:val="009A6BF1"/>
    <w:rsid w:val="009A735F"/>
    <w:rsid w:val="009A7479"/>
    <w:rsid w:val="009B03A5"/>
    <w:rsid w:val="009B0C4D"/>
    <w:rsid w:val="009B134E"/>
    <w:rsid w:val="009B1A27"/>
    <w:rsid w:val="009B1B49"/>
    <w:rsid w:val="009B2F6F"/>
    <w:rsid w:val="009B3925"/>
    <w:rsid w:val="009B3987"/>
    <w:rsid w:val="009B4095"/>
    <w:rsid w:val="009B4B98"/>
    <w:rsid w:val="009B5208"/>
    <w:rsid w:val="009B5375"/>
    <w:rsid w:val="009B63B4"/>
    <w:rsid w:val="009B6ABC"/>
    <w:rsid w:val="009B6C35"/>
    <w:rsid w:val="009B7AA7"/>
    <w:rsid w:val="009C08E6"/>
    <w:rsid w:val="009C134B"/>
    <w:rsid w:val="009C2799"/>
    <w:rsid w:val="009C2913"/>
    <w:rsid w:val="009C331A"/>
    <w:rsid w:val="009C347C"/>
    <w:rsid w:val="009C3D15"/>
    <w:rsid w:val="009C453F"/>
    <w:rsid w:val="009C472A"/>
    <w:rsid w:val="009C4C4F"/>
    <w:rsid w:val="009C524E"/>
    <w:rsid w:val="009C54C3"/>
    <w:rsid w:val="009C559A"/>
    <w:rsid w:val="009C5830"/>
    <w:rsid w:val="009C652E"/>
    <w:rsid w:val="009C69B6"/>
    <w:rsid w:val="009C7F99"/>
    <w:rsid w:val="009D02F8"/>
    <w:rsid w:val="009D047E"/>
    <w:rsid w:val="009D0628"/>
    <w:rsid w:val="009D0A78"/>
    <w:rsid w:val="009D1537"/>
    <w:rsid w:val="009D161C"/>
    <w:rsid w:val="009D172E"/>
    <w:rsid w:val="009D1991"/>
    <w:rsid w:val="009D1FAA"/>
    <w:rsid w:val="009D26D7"/>
    <w:rsid w:val="009D3297"/>
    <w:rsid w:val="009D3AF9"/>
    <w:rsid w:val="009D3D2A"/>
    <w:rsid w:val="009D44FF"/>
    <w:rsid w:val="009D4DEA"/>
    <w:rsid w:val="009D50AE"/>
    <w:rsid w:val="009D7508"/>
    <w:rsid w:val="009D767D"/>
    <w:rsid w:val="009E042A"/>
    <w:rsid w:val="009E06B8"/>
    <w:rsid w:val="009E0816"/>
    <w:rsid w:val="009E090A"/>
    <w:rsid w:val="009E1579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51"/>
    <w:rsid w:val="009E40B2"/>
    <w:rsid w:val="009E4974"/>
    <w:rsid w:val="009E4E60"/>
    <w:rsid w:val="009E5BA9"/>
    <w:rsid w:val="009E6B4C"/>
    <w:rsid w:val="009E6F3A"/>
    <w:rsid w:val="009E72FC"/>
    <w:rsid w:val="009E772B"/>
    <w:rsid w:val="009E78B0"/>
    <w:rsid w:val="009F05D1"/>
    <w:rsid w:val="009F0B07"/>
    <w:rsid w:val="009F0BFE"/>
    <w:rsid w:val="009F1320"/>
    <w:rsid w:val="009F168F"/>
    <w:rsid w:val="009F1ED8"/>
    <w:rsid w:val="009F28CA"/>
    <w:rsid w:val="009F2F01"/>
    <w:rsid w:val="009F364F"/>
    <w:rsid w:val="009F3E04"/>
    <w:rsid w:val="009F44A1"/>
    <w:rsid w:val="009F46BD"/>
    <w:rsid w:val="009F4793"/>
    <w:rsid w:val="009F50A9"/>
    <w:rsid w:val="009F56A7"/>
    <w:rsid w:val="009F76F6"/>
    <w:rsid w:val="00A00140"/>
    <w:rsid w:val="00A01BA3"/>
    <w:rsid w:val="00A025E2"/>
    <w:rsid w:val="00A02693"/>
    <w:rsid w:val="00A02848"/>
    <w:rsid w:val="00A0304C"/>
    <w:rsid w:val="00A0349E"/>
    <w:rsid w:val="00A03BC8"/>
    <w:rsid w:val="00A04702"/>
    <w:rsid w:val="00A051B3"/>
    <w:rsid w:val="00A053A8"/>
    <w:rsid w:val="00A053AB"/>
    <w:rsid w:val="00A06444"/>
    <w:rsid w:val="00A066A3"/>
    <w:rsid w:val="00A0685D"/>
    <w:rsid w:val="00A103D8"/>
    <w:rsid w:val="00A106DC"/>
    <w:rsid w:val="00A10D78"/>
    <w:rsid w:val="00A11A02"/>
    <w:rsid w:val="00A12199"/>
    <w:rsid w:val="00A1221C"/>
    <w:rsid w:val="00A12855"/>
    <w:rsid w:val="00A12E19"/>
    <w:rsid w:val="00A12E1B"/>
    <w:rsid w:val="00A12ECC"/>
    <w:rsid w:val="00A12F08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489"/>
    <w:rsid w:val="00A207AF"/>
    <w:rsid w:val="00A20943"/>
    <w:rsid w:val="00A20A53"/>
    <w:rsid w:val="00A20DD0"/>
    <w:rsid w:val="00A21071"/>
    <w:rsid w:val="00A223C4"/>
    <w:rsid w:val="00A223CC"/>
    <w:rsid w:val="00A228B7"/>
    <w:rsid w:val="00A22A94"/>
    <w:rsid w:val="00A22E08"/>
    <w:rsid w:val="00A235A0"/>
    <w:rsid w:val="00A249F2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82F"/>
    <w:rsid w:val="00A31BB8"/>
    <w:rsid w:val="00A31C3B"/>
    <w:rsid w:val="00A31D85"/>
    <w:rsid w:val="00A32A88"/>
    <w:rsid w:val="00A32C04"/>
    <w:rsid w:val="00A33077"/>
    <w:rsid w:val="00A3337B"/>
    <w:rsid w:val="00A33AC8"/>
    <w:rsid w:val="00A33D0A"/>
    <w:rsid w:val="00A3494D"/>
    <w:rsid w:val="00A34D6A"/>
    <w:rsid w:val="00A351A2"/>
    <w:rsid w:val="00A35D17"/>
    <w:rsid w:val="00A362F6"/>
    <w:rsid w:val="00A36315"/>
    <w:rsid w:val="00A36460"/>
    <w:rsid w:val="00A3677D"/>
    <w:rsid w:val="00A37275"/>
    <w:rsid w:val="00A37938"/>
    <w:rsid w:val="00A40945"/>
    <w:rsid w:val="00A40FD2"/>
    <w:rsid w:val="00A410C8"/>
    <w:rsid w:val="00A422D6"/>
    <w:rsid w:val="00A42423"/>
    <w:rsid w:val="00A43E99"/>
    <w:rsid w:val="00A4402F"/>
    <w:rsid w:val="00A45044"/>
    <w:rsid w:val="00A4556F"/>
    <w:rsid w:val="00A4594F"/>
    <w:rsid w:val="00A45EBB"/>
    <w:rsid w:val="00A45FCD"/>
    <w:rsid w:val="00A46E1E"/>
    <w:rsid w:val="00A4727D"/>
    <w:rsid w:val="00A5000F"/>
    <w:rsid w:val="00A51B1E"/>
    <w:rsid w:val="00A51C7E"/>
    <w:rsid w:val="00A521AF"/>
    <w:rsid w:val="00A52431"/>
    <w:rsid w:val="00A52774"/>
    <w:rsid w:val="00A52B1A"/>
    <w:rsid w:val="00A52BCB"/>
    <w:rsid w:val="00A52D94"/>
    <w:rsid w:val="00A532A1"/>
    <w:rsid w:val="00A53A1D"/>
    <w:rsid w:val="00A54549"/>
    <w:rsid w:val="00A54BE7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3F72"/>
    <w:rsid w:val="00A645E6"/>
    <w:rsid w:val="00A64CD1"/>
    <w:rsid w:val="00A64E7B"/>
    <w:rsid w:val="00A66372"/>
    <w:rsid w:val="00A663A2"/>
    <w:rsid w:val="00A66B5D"/>
    <w:rsid w:val="00A67059"/>
    <w:rsid w:val="00A703E5"/>
    <w:rsid w:val="00A713B4"/>
    <w:rsid w:val="00A713BF"/>
    <w:rsid w:val="00A71573"/>
    <w:rsid w:val="00A72496"/>
    <w:rsid w:val="00A727C8"/>
    <w:rsid w:val="00A72C65"/>
    <w:rsid w:val="00A734F9"/>
    <w:rsid w:val="00A73F9D"/>
    <w:rsid w:val="00A74128"/>
    <w:rsid w:val="00A746CA"/>
    <w:rsid w:val="00A74C9E"/>
    <w:rsid w:val="00A74DF7"/>
    <w:rsid w:val="00A74E57"/>
    <w:rsid w:val="00A7563E"/>
    <w:rsid w:val="00A757D1"/>
    <w:rsid w:val="00A76521"/>
    <w:rsid w:val="00A77A6A"/>
    <w:rsid w:val="00A77DB9"/>
    <w:rsid w:val="00A80053"/>
    <w:rsid w:val="00A8073D"/>
    <w:rsid w:val="00A8116D"/>
    <w:rsid w:val="00A814DE"/>
    <w:rsid w:val="00A82499"/>
    <w:rsid w:val="00A82E28"/>
    <w:rsid w:val="00A83134"/>
    <w:rsid w:val="00A831CA"/>
    <w:rsid w:val="00A83D9D"/>
    <w:rsid w:val="00A84088"/>
    <w:rsid w:val="00A84490"/>
    <w:rsid w:val="00A84E91"/>
    <w:rsid w:val="00A85374"/>
    <w:rsid w:val="00A85EB4"/>
    <w:rsid w:val="00A860EB"/>
    <w:rsid w:val="00A867A9"/>
    <w:rsid w:val="00A869AE"/>
    <w:rsid w:val="00A872E3"/>
    <w:rsid w:val="00A87691"/>
    <w:rsid w:val="00A87FEB"/>
    <w:rsid w:val="00A916DA"/>
    <w:rsid w:val="00A933F5"/>
    <w:rsid w:val="00A94486"/>
    <w:rsid w:val="00A94738"/>
    <w:rsid w:val="00A95095"/>
    <w:rsid w:val="00A95D4A"/>
    <w:rsid w:val="00A95EE0"/>
    <w:rsid w:val="00A95F42"/>
    <w:rsid w:val="00A961EE"/>
    <w:rsid w:val="00A971A7"/>
    <w:rsid w:val="00AA001A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570E"/>
    <w:rsid w:val="00AA627A"/>
    <w:rsid w:val="00AA64C6"/>
    <w:rsid w:val="00AA681C"/>
    <w:rsid w:val="00AB004F"/>
    <w:rsid w:val="00AB1BD0"/>
    <w:rsid w:val="00AB2A02"/>
    <w:rsid w:val="00AB2A57"/>
    <w:rsid w:val="00AB2DD3"/>
    <w:rsid w:val="00AB3050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D39"/>
    <w:rsid w:val="00AC0A3A"/>
    <w:rsid w:val="00AC1184"/>
    <w:rsid w:val="00AC1775"/>
    <w:rsid w:val="00AC1B07"/>
    <w:rsid w:val="00AC2F05"/>
    <w:rsid w:val="00AC3C0D"/>
    <w:rsid w:val="00AC4521"/>
    <w:rsid w:val="00AC492F"/>
    <w:rsid w:val="00AC495F"/>
    <w:rsid w:val="00AC4CA0"/>
    <w:rsid w:val="00AC557B"/>
    <w:rsid w:val="00AC57EF"/>
    <w:rsid w:val="00AC747A"/>
    <w:rsid w:val="00AC7962"/>
    <w:rsid w:val="00AD003B"/>
    <w:rsid w:val="00AD0552"/>
    <w:rsid w:val="00AD13F1"/>
    <w:rsid w:val="00AD2B3D"/>
    <w:rsid w:val="00AD2CC7"/>
    <w:rsid w:val="00AD377F"/>
    <w:rsid w:val="00AD3B7A"/>
    <w:rsid w:val="00AD3F73"/>
    <w:rsid w:val="00AD436B"/>
    <w:rsid w:val="00AD4CEB"/>
    <w:rsid w:val="00AD5576"/>
    <w:rsid w:val="00AD6126"/>
    <w:rsid w:val="00AD6332"/>
    <w:rsid w:val="00AD6D7E"/>
    <w:rsid w:val="00AD749C"/>
    <w:rsid w:val="00AD7A10"/>
    <w:rsid w:val="00AD7C77"/>
    <w:rsid w:val="00AD7ECE"/>
    <w:rsid w:val="00AE07C0"/>
    <w:rsid w:val="00AE07EF"/>
    <w:rsid w:val="00AE10A7"/>
    <w:rsid w:val="00AE160A"/>
    <w:rsid w:val="00AE2DA9"/>
    <w:rsid w:val="00AE3178"/>
    <w:rsid w:val="00AE38AE"/>
    <w:rsid w:val="00AE421A"/>
    <w:rsid w:val="00AE4769"/>
    <w:rsid w:val="00AE518D"/>
    <w:rsid w:val="00AE5720"/>
    <w:rsid w:val="00AE58FD"/>
    <w:rsid w:val="00AE5CBA"/>
    <w:rsid w:val="00AE67D4"/>
    <w:rsid w:val="00AE6A88"/>
    <w:rsid w:val="00AE722D"/>
    <w:rsid w:val="00AE727E"/>
    <w:rsid w:val="00AE79D0"/>
    <w:rsid w:val="00AE7E38"/>
    <w:rsid w:val="00AE7F20"/>
    <w:rsid w:val="00AF0481"/>
    <w:rsid w:val="00AF0E87"/>
    <w:rsid w:val="00AF10A5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1F7E"/>
    <w:rsid w:val="00B02488"/>
    <w:rsid w:val="00B02843"/>
    <w:rsid w:val="00B030D8"/>
    <w:rsid w:val="00B03229"/>
    <w:rsid w:val="00B0354D"/>
    <w:rsid w:val="00B04111"/>
    <w:rsid w:val="00B04DF3"/>
    <w:rsid w:val="00B067DA"/>
    <w:rsid w:val="00B069EC"/>
    <w:rsid w:val="00B078DA"/>
    <w:rsid w:val="00B105AC"/>
    <w:rsid w:val="00B10639"/>
    <w:rsid w:val="00B11C11"/>
    <w:rsid w:val="00B11F11"/>
    <w:rsid w:val="00B11F61"/>
    <w:rsid w:val="00B1202D"/>
    <w:rsid w:val="00B1241A"/>
    <w:rsid w:val="00B12B58"/>
    <w:rsid w:val="00B12C5A"/>
    <w:rsid w:val="00B133F5"/>
    <w:rsid w:val="00B138A4"/>
    <w:rsid w:val="00B14A73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21631"/>
    <w:rsid w:val="00B2184B"/>
    <w:rsid w:val="00B21D8E"/>
    <w:rsid w:val="00B22638"/>
    <w:rsid w:val="00B2273A"/>
    <w:rsid w:val="00B229AB"/>
    <w:rsid w:val="00B236DC"/>
    <w:rsid w:val="00B2468C"/>
    <w:rsid w:val="00B248E2"/>
    <w:rsid w:val="00B257D3"/>
    <w:rsid w:val="00B26C00"/>
    <w:rsid w:val="00B27751"/>
    <w:rsid w:val="00B30285"/>
    <w:rsid w:val="00B305B0"/>
    <w:rsid w:val="00B32326"/>
    <w:rsid w:val="00B32AD9"/>
    <w:rsid w:val="00B35C8E"/>
    <w:rsid w:val="00B35F4E"/>
    <w:rsid w:val="00B36FB8"/>
    <w:rsid w:val="00B40499"/>
    <w:rsid w:val="00B406B0"/>
    <w:rsid w:val="00B40B4B"/>
    <w:rsid w:val="00B40CEA"/>
    <w:rsid w:val="00B40F95"/>
    <w:rsid w:val="00B410D9"/>
    <w:rsid w:val="00B42046"/>
    <w:rsid w:val="00B42BC7"/>
    <w:rsid w:val="00B44FB8"/>
    <w:rsid w:val="00B4567E"/>
    <w:rsid w:val="00B45A1B"/>
    <w:rsid w:val="00B45CB9"/>
    <w:rsid w:val="00B461C0"/>
    <w:rsid w:val="00B46384"/>
    <w:rsid w:val="00B46A8A"/>
    <w:rsid w:val="00B46E98"/>
    <w:rsid w:val="00B47BFA"/>
    <w:rsid w:val="00B50D74"/>
    <w:rsid w:val="00B525FC"/>
    <w:rsid w:val="00B52CB7"/>
    <w:rsid w:val="00B549D9"/>
    <w:rsid w:val="00B54C21"/>
    <w:rsid w:val="00B55665"/>
    <w:rsid w:val="00B55B1E"/>
    <w:rsid w:val="00B56429"/>
    <w:rsid w:val="00B5671B"/>
    <w:rsid w:val="00B56721"/>
    <w:rsid w:val="00B56B72"/>
    <w:rsid w:val="00B577E1"/>
    <w:rsid w:val="00B57E31"/>
    <w:rsid w:val="00B60DA5"/>
    <w:rsid w:val="00B6186F"/>
    <w:rsid w:val="00B61F7F"/>
    <w:rsid w:val="00B63139"/>
    <w:rsid w:val="00B634B8"/>
    <w:rsid w:val="00B65A04"/>
    <w:rsid w:val="00B65F0F"/>
    <w:rsid w:val="00B66219"/>
    <w:rsid w:val="00B66BAC"/>
    <w:rsid w:val="00B66DEF"/>
    <w:rsid w:val="00B677B1"/>
    <w:rsid w:val="00B703B6"/>
    <w:rsid w:val="00B71604"/>
    <w:rsid w:val="00B71ED2"/>
    <w:rsid w:val="00B7223F"/>
    <w:rsid w:val="00B728B2"/>
    <w:rsid w:val="00B72C09"/>
    <w:rsid w:val="00B745D9"/>
    <w:rsid w:val="00B74776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80964"/>
    <w:rsid w:val="00B81986"/>
    <w:rsid w:val="00B81C9B"/>
    <w:rsid w:val="00B838A2"/>
    <w:rsid w:val="00B8397E"/>
    <w:rsid w:val="00B84376"/>
    <w:rsid w:val="00B8442D"/>
    <w:rsid w:val="00B84C0F"/>
    <w:rsid w:val="00B85546"/>
    <w:rsid w:val="00B86249"/>
    <w:rsid w:val="00B866C6"/>
    <w:rsid w:val="00B868B5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2352"/>
    <w:rsid w:val="00B9327E"/>
    <w:rsid w:val="00B9397E"/>
    <w:rsid w:val="00B9492D"/>
    <w:rsid w:val="00B94CDB"/>
    <w:rsid w:val="00B950CB"/>
    <w:rsid w:val="00B95372"/>
    <w:rsid w:val="00B95639"/>
    <w:rsid w:val="00B95ABD"/>
    <w:rsid w:val="00B96FA6"/>
    <w:rsid w:val="00B97629"/>
    <w:rsid w:val="00B97765"/>
    <w:rsid w:val="00B97A93"/>
    <w:rsid w:val="00B97D40"/>
    <w:rsid w:val="00BA00E0"/>
    <w:rsid w:val="00BA0F83"/>
    <w:rsid w:val="00BA167C"/>
    <w:rsid w:val="00BA1D76"/>
    <w:rsid w:val="00BA2020"/>
    <w:rsid w:val="00BA2ECC"/>
    <w:rsid w:val="00BA3834"/>
    <w:rsid w:val="00BA40CF"/>
    <w:rsid w:val="00BA4B31"/>
    <w:rsid w:val="00BA503B"/>
    <w:rsid w:val="00BA5D87"/>
    <w:rsid w:val="00BA65B2"/>
    <w:rsid w:val="00BA66AE"/>
    <w:rsid w:val="00BA6A38"/>
    <w:rsid w:val="00BA723E"/>
    <w:rsid w:val="00BA7873"/>
    <w:rsid w:val="00BB044F"/>
    <w:rsid w:val="00BB0F07"/>
    <w:rsid w:val="00BB1002"/>
    <w:rsid w:val="00BB20CF"/>
    <w:rsid w:val="00BB2340"/>
    <w:rsid w:val="00BB3D87"/>
    <w:rsid w:val="00BB422F"/>
    <w:rsid w:val="00BB4291"/>
    <w:rsid w:val="00BB68DA"/>
    <w:rsid w:val="00BB692A"/>
    <w:rsid w:val="00BB708F"/>
    <w:rsid w:val="00BB7A55"/>
    <w:rsid w:val="00BC02A6"/>
    <w:rsid w:val="00BC0553"/>
    <w:rsid w:val="00BC0A06"/>
    <w:rsid w:val="00BC0D6B"/>
    <w:rsid w:val="00BC1864"/>
    <w:rsid w:val="00BC1DAE"/>
    <w:rsid w:val="00BC1DD7"/>
    <w:rsid w:val="00BC2874"/>
    <w:rsid w:val="00BC2CF6"/>
    <w:rsid w:val="00BC2F2D"/>
    <w:rsid w:val="00BC3A48"/>
    <w:rsid w:val="00BC3B33"/>
    <w:rsid w:val="00BC3C24"/>
    <w:rsid w:val="00BC3C65"/>
    <w:rsid w:val="00BC490E"/>
    <w:rsid w:val="00BC4D60"/>
    <w:rsid w:val="00BC56AD"/>
    <w:rsid w:val="00BC5711"/>
    <w:rsid w:val="00BC5F1E"/>
    <w:rsid w:val="00BC66BB"/>
    <w:rsid w:val="00BC6B36"/>
    <w:rsid w:val="00BC7E7C"/>
    <w:rsid w:val="00BD0B07"/>
    <w:rsid w:val="00BD1460"/>
    <w:rsid w:val="00BD1598"/>
    <w:rsid w:val="00BD160E"/>
    <w:rsid w:val="00BD1B2A"/>
    <w:rsid w:val="00BD34FA"/>
    <w:rsid w:val="00BD364B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7B97"/>
    <w:rsid w:val="00BD7BB6"/>
    <w:rsid w:val="00BE03B4"/>
    <w:rsid w:val="00BE0631"/>
    <w:rsid w:val="00BE10F0"/>
    <w:rsid w:val="00BE1C52"/>
    <w:rsid w:val="00BE1DCD"/>
    <w:rsid w:val="00BE2235"/>
    <w:rsid w:val="00BE2610"/>
    <w:rsid w:val="00BE37A1"/>
    <w:rsid w:val="00BE3C42"/>
    <w:rsid w:val="00BE3EA3"/>
    <w:rsid w:val="00BE48FA"/>
    <w:rsid w:val="00BE49BE"/>
    <w:rsid w:val="00BE575E"/>
    <w:rsid w:val="00BE5903"/>
    <w:rsid w:val="00BE59FA"/>
    <w:rsid w:val="00BE635A"/>
    <w:rsid w:val="00BE63E7"/>
    <w:rsid w:val="00BE6C4E"/>
    <w:rsid w:val="00BF0348"/>
    <w:rsid w:val="00BF1AD1"/>
    <w:rsid w:val="00BF26A7"/>
    <w:rsid w:val="00BF28DB"/>
    <w:rsid w:val="00BF296B"/>
    <w:rsid w:val="00BF2D54"/>
    <w:rsid w:val="00BF303C"/>
    <w:rsid w:val="00BF31F9"/>
    <w:rsid w:val="00BF3DD5"/>
    <w:rsid w:val="00BF42BF"/>
    <w:rsid w:val="00BF44A8"/>
    <w:rsid w:val="00BF45F1"/>
    <w:rsid w:val="00BF4A2A"/>
    <w:rsid w:val="00BF4B77"/>
    <w:rsid w:val="00BF52CE"/>
    <w:rsid w:val="00BF530B"/>
    <w:rsid w:val="00BF6087"/>
    <w:rsid w:val="00BF6863"/>
    <w:rsid w:val="00BF6DF7"/>
    <w:rsid w:val="00BF797D"/>
    <w:rsid w:val="00BF7A0A"/>
    <w:rsid w:val="00BF7A96"/>
    <w:rsid w:val="00BF7CCA"/>
    <w:rsid w:val="00C00331"/>
    <w:rsid w:val="00C003C8"/>
    <w:rsid w:val="00C0227E"/>
    <w:rsid w:val="00C02855"/>
    <w:rsid w:val="00C02DC9"/>
    <w:rsid w:val="00C0310B"/>
    <w:rsid w:val="00C034CC"/>
    <w:rsid w:val="00C0427F"/>
    <w:rsid w:val="00C0488A"/>
    <w:rsid w:val="00C05216"/>
    <w:rsid w:val="00C05354"/>
    <w:rsid w:val="00C06459"/>
    <w:rsid w:val="00C0741A"/>
    <w:rsid w:val="00C07641"/>
    <w:rsid w:val="00C1035A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396"/>
    <w:rsid w:val="00C16590"/>
    <w:rsid w:val="00C168BA"/>
    <w:rsid w:val="00C168C7"/>
    <w:rsid w:val="00C16D7D"/>
    <w:rsid w:val="00C17632"/>
    <w:rsid w:val="00C179CC"/>
    <w:rsid w:val="00C17C18"/>
    <w:rsid w:val="00C20B58"/>
    <w:rsid w:val="00C215D6"/>
    <w:rsid w:val="00C21C62"/>
    <w:rsid w:val="00C230FA"/>
    <w:rsid w:val="00C233D1"/>
    <w:rsid w:val="00C23D5E"/>
    <w:rsid w:val="00C23F65"/>
    <w:rsid w:val="00C24079"/>
    <w:rsid w:val="00C2407D"/>
    <w:rsid w:val="00C24B04"/>
    <w:rsid w:val="00C24B61"/>
    <w:rsid w:val="00C24F7B"/>
    <w:rsid w:val="00C25AB3"/>
    <w:rsid w:val="00C25FDB"/>
    <w:rsid w:val="00C26004"/>
    <w:rsid w:val="00C27B2B"/>
    <w:rsid w:val="00C27FF8"/>
    <w:rsid w:val="00C30590"/>
    <w:rsid w:val="00C30903"/>
    <w:rsid w:val="00C312A0"/>
    <w:rsid w:val="00C32756"/>
    <w:rsid w:val="00C33438"/>
    <w:rsid w:val="00C33451"/>
    <w:rsid w:val="00C33E82"/>
    <w:rsid w:val="00C34783"/>
    <w:rsid w:val="00C35148"/>
    <w:rsid w:val="00C3591B"/>
    <w:rsid w:val="00C35AC6"/>
    <w:rsid w:val="00C35E6A"/>
    <w:rsid w:val="00C3602F"/>
    <w:rsid w:val="00C3643C"/>
    <w:rsid w:val="00C36F17"/>
    <w:rsid w:val="00C37689"/>
    <w:rsid w:val="00C37E59"/>
    <w:rsid w:val="00C40613"/>
    <w:rsid w:val="00C407EE"/>
    <w:rsid w:val="00C40A38"/>
    <w:rsid w:val="00C41186"/>
    <w:rsid w:val="00C4216C"/>
    <w:rsid w:val="00C425EC"/>
    <w:rsid w:val="00C43550"/>
    <w:rsid w:val="00C43E77"/>
    <w:rsid w:val="00C44FED"/>
    <w:rsid w:val="00C4526C"/>
    <w:rsid w:val="00C4559C"/>
    <w:rsid w:val="00C464A9"/>
    <w:rsid w:val="00C46776"/>
    <w:rsid w:val="00C46CC1"/>
    <w:rsid w:val="00C47111"/>
    <w:rsid w:val="00C47131"/>
    <w:rsid w:val="00C471E3"/>
    <w:rsid w:val="00C47245"/>
    <w:rsid w:val="00C47B94"/>
    <w:rsid w:val="00C47BBD"/>
    <w:rsid w:val="00C50CDF"/>
    <w:rsid w:val="00C51306"/>
    <w:rsid w:val="00C513F1"/>
    <w:rsid w:val="00C51952"/>
    <w:rsid w:val="00C52145"/>
    <w:rsid w:val="00C52811"/>
    <w:rsid w:val="00C52B91"/>
    <w:rsid w:val="00C53365"/>
    <w:rsid w:val="00C54118"/>
    <w:rsid w:val="00C5441F"/>
    <w:rsid w:val="00C54434"/>
    <w:rsid w:val="00C5472F"/>
    <w:rsid w:val="00C54A16"/>
    <w:rsid w:val="00C54F92"/>
    <w:rsid w:val="00C56F7B"/>
    <w:rsid w:val="00C57016"/>
    <w:rsid w:val="00C570A7"/>
    <w:rsid w:val="00C57DFF"/>
    <w:rsid w:val="00C57E83"/>
    <w:rsid w:val="00C6022F"/>
    <w:rsid w:val="00C6031D"/>
    <w:rsid w:val="00C6037B"/>
    <w:rsid w:val="00C60548"/>
    <w:rsid w:val="00C610F0"/>
    <w:rsid w:val="00C61487"/>
    <w:rsid w:val="00C61CFA"/>
    <w:rsid w:val="00C61E1E"/>
    <w:rsid w:val="00C6204C"/>
    <w:rsid w:val="00C62173"/>
    <w:rsid w:val="00C62EBF"/>
    <w:rsid w:val="00C631FA"/>
    <w:rsid w:val="00C63243"/>
    <w:rsid w:val="00C647CF"/>
    <w:rsid w:val="00C647D1"/>
    <w:rsid w:val="00C64AB8"/>
    <w:rsid w:val="00C66421"/>
    <w:rsid w:val="00C665C4"/>
    <w:rsid w:val="00C66F23"/>
    <w:rsid w:val="00C704E4"/>
    <w:rsid w:val="00C70CC5"/>
    <w:rsid w:val="00C7212B"/>
    <w:rsid w:val="00C72408"/>
    <w:rsid w:val="00C728F2"/>
    <w:rsid w:val="00C73437"/>
    <w:rsid w:val="00C7382F"/>
    <w:rsid w:val="00C74C58"/>
    <w:rsid w:val="00C75B25"/>
    <w:rsid w:val="00C76532"/>
    <w:rsid w:val="00C76FC3"/>
    <w:rsid w:val="00C772B8"/>
    <w:rsid w:val="00C777AA"/>
    <w:rsid w:val="00C80559"/>
    <w:rsid w:val="00C80BFC"/>
    <w:rsid w:val="00C81A9A"/>
    <w:rsid w:val="00C83548"/>
    <w:rsid w:val="00C83A40"/>
    <w:rsid w:val="00C84BED"/>
    <w:rsid w:val="00C850EE"/>
    <w:rsid w:val="00C859E5"/>
    <w:rsid w:val="00C86516"/>
    <w:rsid w:val="00C866BB"/>
    <w:rsid w:val="00C86B0D"/>
    <w:rsid w:val="00C86B47"/>
    <w:rsid w:val="00C87533"/>
    <w:rsid w:val="00C8788F"/>
    <w:rsid w:val="00C905E0"/>
    <w:rsid w:val="00C90E7A"/>
    <w:rsid w:val="00C90EA8"/>
    <w:rsid w:val="00C9113C"/>
    <w:rsid w:val="00C912CF"/>
    <w:rsid w:val="00C9173B"/>
    <w:rsid w:val="00C91785"/>
    <w:rsid w:val="00C91B1B"/>
    <w:rsid w:val="00C9204C"/>
    <w:rsid w:val="00C94062"/>
    <w:rsid w:val="00C9466C"/>
    <w:rsid w:val="00C9500A"/>
    <w:rsid w:val="00C954C9"/>
    <w:rsid w:val="00C956F1"/>
    <w:rsid w:val="00C957BE"/>
    <w:rsid w:val="00C95C60"/>
    <w:rsid w:val="00C96CDC"/>
    <w:rsid w:val="00C9718E"/>
    <w:rsid w:val="00C9755E"/>
    <w:rsid w:val="00CA1587"/>
    <w:rsid w:val="00CA1EB5"/>
    <w:rsid w:val="00CA1FD0"/>
    <w:rsid w:val="00CA247D"/>
    <w:rsid w:val="00CA28B0"/>
    <w:rsid w:val="00CA2D70"/>
    <w:rsid w:val="00CA311A"/>
    <w:rsid w:val="00CA3489"/>
    <w:rsid w:val="00CA3A05"/>
    <w:rsid w:val="00CA3F78"/>
    <w:rsid w:val="00CA555F"/>
    <w:rsid w:val="00CA573C"/>
    <w:rsid w:val="00CA5C5E"/>
    <w:rsid w:val="00CA6095"/>
    <w:rsid w:val="00CA675C"/>
    <w:rsid w:val="00CA6E0D"/>
    <w:rsid w:val="00CA77FD"/>
    <w:rsid w:val="00CA7FB9"/>
    <w:rsid w:val="00CB1AEE"/>
    <w:rsid w:val="00CB1F77"/>
    <w:rsid w:val="00CB2586"/>
    <w:rsid w:val="00CB2724"/>
    <w:rsid w:val="00CB3012"/>
    <w:rsid w:val="00CB308A"/>
    <w:rsid w:val="00CB3505"/>
    <w:rsid w:val="00CB3642"/>
    <w:rsid w:val="00CB37F6"/>
    <w:rsid w:val="00CB4F1B"/>
    <w:rsid w:val="00CB6485"/>
    <w:rsid w:val="00CB6537"/>
    <w:rsid w:val="00CB7260"/>
    <w:rsid w:val="00CB7671"/>
    <w:rsid w:val="00CC1979"/>
    <w:rsid w:val="00CC21E5"/>
    <w:rsid w:val="00CC3163"/>
    <w:rsid w:val="00CC3219"/>
    <w:rsid w:val="00CC40AF"/>
    <w:rsid w:val="00CC45C0"/>
    <w:rsid w:val="00CC541A"/>
    <w:rsid w:val="00CC55D9"/>
    <w:rsid w:val="00CC565B"/>
    <w:rsid w:val="00CC5703"/>
    <w:rsid w:val="00CC57D7"/>
    <w:rsid w:val="00CC6A6F"/>
    <w:rsid w:val="00CD0C1F"/>
    <w:rsid w:val="00CD147C"/>
    <w:rsid w:val="00CD1525"/>
    <w:rsid w:val="00CD17F8"/>
    <w:rsid w:val="00CD1F6F"/>
    <w:rsid w:val="00CD21E7"/>
    <w:rsid w:val="00CD2424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7E"/>
    <w:rsid w:val="00CD5FA2"/>
    <w:rsid w:val="00CD6A4D"/>
    <w:rsid w:val="00CD6FD4"/>
    <w:rsid w:val="00CD70A4"/>
    <w:rsid w:val="00CD7C36"/>
    <w:rsid w:val="00CE0086"/>
    <w:rsid w:val="00CE047A"/>
    <w:rsid w:val="00CE0C6C"/>
    <w:rsid w:val="00CE0CDF"/>
    <w:rsid w:val="00CE11ED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4332"/>
    <w:rsid w:val="00CE5429"/>
    <w:rsid w:val="00CE6315"/>
    <w:rsid w:val="00CE6D87"/>
    <w:rsid w:val="00CE7527"/>
    <w:rsid w:val="00CE78DA"/>
    <w:rsid w:val="00CF01B3"/>
    <w:rsid w:val="00CF095F"/>
    <w:rsid w:val="00CF1387"/>
    <w:rsid w:val="00CF19A9"/>
    <w:rsid w:val="00CF1FBA"/>
    <w:rsid w:val="00CF3E4B"/>
    <w:rsid w:val="00CF4A7D"/>
    <w:rsid w:val="00CF550B"/>
    <w:rsid w:val="00CF5F7C"/>
    <w:rsid w:val="00D00292"/>
    <w:rsid w:val="00D00833"/>
    <w:rsid w:val="00D00E49"/>
    <w:rsid w:val="00D01099"/>
    <w:rsid w:val="00D017EC"/>
    <w:rsid w:val="00D027D5"/>
    <w:rsid w:val="00D0299C"/>
    <w:rsid w:val="00D034A5"/>
    <w:rsid w:val="00D047CE"/>
    <w:rsid w:val="00D061AC"/>
    <w:rsid w:val="00D06509"/>
    <w:rsid w:val="00D073B1"/>
    <w:rsid w:val="00D075E6"/>
    <w:rsid w:val="00D07A5F"/>
    <w:rsid w:val="00D07B78"/>
    <w:rsid w:val="00D07E47"/>
    <w:rsid w:val="00D10008"/>
    <w:rsid w:val="00D1028C"/>
    <w:rsid w:val="00D10C71"/>
    <w:rsid w:val="00D10DF2"/>
    <w:rsid w:val="00D129D4"/>
    <w:rsid w:val="00D133A0"/>
    <w:rsid w:val="00D13A2D"/>
    <w:rsid w:val="00D13B38"/>
    <w:rsid w:val="00D13EDF"/>
    <w:rsid w:val="00D1440A"/>
    <w:rsid w:val="00D14672"/>
    <w:rsid w:val="00D14716"/>
    <w:rsid w:val="00D14B0D"/>
    <w:rsid w:val="00D14B1E"/>
    <w:rsid w:val="00D151BF"/>
    <w:rsid w:val="00D15D05"/>
    <w:rsid w:val="00D16282"/>
    <w:rsid w:val="00D167D3"/>
    <w:rsid w:val="00D16D91"/>
    <w:rsid w:val="00D170B2"/>
    <w:rsid w:val="00D1749D"/>
    <w:rsid w:val="00D17AA2"/>
    <w:rsid w:val="00D17B7E"/>
    <w:rsid w:val="00D17B81"/>
    <w:rsid w:val="00D17CE2"/>
    <w:rsid w:val="00D201E6"/>
    <w:rsid w:val="00D20991"/>
    <w:rsid w:val="00D21A40"/>
    <w:rsid w:val="00D21A66"/>
    <w:rsid w:val="00D21BBA"/>
    <w:rsid w:val="00D21ECF"/>
    <w:rsid w:val="00D22152"/>
    <w:rsid w:val="00D22821"/>
    <w:rsid w:val="00D22BCA"/>
    <w:rsid w:val="00D22CB4"/>
    <w:rsid w:val="00D23167"/>
    <w:rsid w:val="00D25D9A"/>
    <w:rsid w:val="00D25FEC"/>
    <w:rsid w:val="00D26138"/>
    <w:rsid w:val="00D26465"/>
    <w:rsid w:val="00D277B4"/>
    <w:rsid w:val="00D27966"/>
    <w:rsid w:val="00D31A3C"/>
    <w:rsid w:val="00D31BCE"/>
    <w:rsid w:val="00D32546"/>
    <w:rsid w:val="00D326B1"/>
    <w:rsid w:val="00D328EB"/>
    <w:rsid w:val="00D32E23"/>
    <w:rsid w:val="00D33548"/>
    <w:rsid w:val="00D33A11"/>
    <w:rsid w:val="00D34B91"/>
    <w:rsid w:val="00D34DE9"/>
    <w:rsid w:val="00D3587B"/>
    <w:rsid w:val="00D35929"/>
    <w:rsid w:val="00D359BB"/>
    <w:rsid w:val="00D40BFB"/>
    <w:rsid w:val="00D41401"/>
    <w:rsid w:val="00D41455"/>
    <w:rsid w:val="00D41FA3"/>
    <w:rsid w:val="00D420C1"/>
    <w:rsid w:val="00D4343D"/>
    <w:rsid w:val="00D443B8"/>
    <w:rsid w:val="00D44508"/>
    <w:rsid w:val="00D44D3E"/>
    <w:rsid w:val="00D44FC4"/>
    <w:rsid w:val="00D452A6"/>
    <w:rsid w:val="00D4572B"/>
    <w:rsid w:val="00D46E7A"/>
    <w:rsid w:val="00D46E82"/>
    <w:rsid w:val="00D46EB3"/>
    <w:rsid w:val="00D47388"/>
    <w:rsid w:val="00D47705"/>
    <w:rsid w:val="00D47991"/>
    <w:rsid w:val="00D47A0A"/>
    <w:rsid w:val="00D47BDB"/>
    <w:rsid w:val="00D5260A"/>
    <w:rsid w:val="00D52B70"/>
    <w:rsid w:val="00D54353"/>
    <w:rsid w:val="00D54857"/>
    <w:rsid w:val="00D56C4D"/>
    <w:rsid w:val="00D57144"/>
    <w:rsid w:val="00D5721E"/>
    <w:rsid w:val="00D57448"/>
    <w:rsid w:val="00D5788D"/>
    <w:rsid w:val="00D57CE4"/>
    <w:rsid w:val="00D57FCA"/>
    <w:rsid w:val="00D60FAF"/>
    <w:rsid w:val="00D619A7"/>
    <w:rsid w:val="00D61AC4"/>
    <w:rsid w:val="00D61EB4"/>
    <w:rsid w:val="00D624B6"/>
    <w:rsid w:val="00D63361"/>
    <w:rsid w:val="00D63487"/>
    <w:rsid w:val="00D634ED"/>
    <w:rsid w:val="00D639C9"/>
    <w:rsid w:val="00D644C1"/>
    <w:rsid w:val="00D64B8E"/>
    <w:rsid w:val="00D64D74"/>
    <w:rsid w:val="00D64E8F"/>
    <w:rsid w:val="00D653E7"/>
    <w:rsid w:val="00D657A1"/>
    <w:rsid w:val="00D65D28"/>
    <w:rsid w:val="00D66F56"/>
    <w:rsid w:val="00D6739B"/>
    <w:rsid w:val="00D6792C"/>
    <w:rsid w:val="00D67C09"/>
    <w:rsid w:val="00D70897"/>
    <w:rsid w:val="00D712A0"/>
    <w:rsid w:val="00D718C1"/>
    <w:rsid w:val="00D71CDD"/>
    <w:rsid w:val="00D72AC3"/>
    <w:rsid w:val="00D7367C"/>
    <w:rsid w:val="00D73A62"/>
    <w:rsid w:val="00D757FA"/>
    <w:rsid w:val="00D7771B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B1E"/>
    <w:rsid w:val="00D85E9A"/>
    <w:rsid w:val="00D87968"/>
    <w:rsid w:val="00D87974"/>
    <w:rsid w:val="00D90CE5"/>
    <w:rsid w:val="00D9104C"/>
    <w:rsid w:val="00D91286"/>
    <w:rsid w:val="00D9176A"/>
    <w:rsid w:val="00D9177D"/>
    <w:rsid w:val="00D919CD"/>
    <w:rsid w:val="00D93BCA"/>
    <w:rsid w:val="00D944FF"/>
    <w:rsid w:val="00D945F8"/>
    <w:rsid w:val="00D94725"/>
    <w:rsid w:val="00D94E3E"/>
    <w:rsid w:val="00D95570"/>
    <w:rsid w:val="00D955FB"/>
    <w:rsid w:val="00D96156"/>
    <w:rsid w:val="00D9652F"/>
    <w:rsid w:val="00D9689D"/>
    <w:rsid w:val="00D96C9C"/>
    <w:rsid w:val="00D97164"/>
    <w:rsid w:val="00D97866"/>
    <w:rsid w:val="00DA094F"/>
    <w:rsid w:val="00DA0CC6"/>
    <w:rsid w:val="00DA12E5"/>
    <w:rsid w:val="00DA2305"/>
    <w:rsid w:val="00DA350F"/>
    <w:rsid w:val="00DA35E0"/>
    <w:rsid w:val="00DA3B89"/>
    <w:rsid w:val="00DA3C48"/>
    <w:rsid w:val="00DA46FE"/>
    <w:rsid w:val="00DA4E46"/>
    <w:rsid w:val="00DA510B"/>
    <w:rsid w:val="00DA5EA7"/>
    <w:rsid w:val="00DA6FB2"/>
    <w:rsid w:val="00DA72C4"/>
    <w:rsid w:val="00DB025B"/>
    <w:rsid w:val="00DB0910"/>
    <w:rsid w:val="00DB3BAA"/>
    <w:rsid w:val="00DB474C"/>
    <w:rsid w:val="00DB509E"/>
    <w:rsid w:val="00DB517B"/>
    <w:rsid w:val="00DB53E0"/>
    <w:rsid w:val="00DB5824"/>
    <w:rsid w:val="00DB5BC4"/>
    <w:rsid w:val="00DB5F18"/>
    <w:rsid w:val="00DB62B1"/>
    <w:rsid w:val="00DB6B08"/>
    <w:rsid w:val="00DB6D35"/>
    <w:rsid w:val="00DB713F"/>
    <w:rsid w:val="00DB7AB0"/>
    <w:rsid w:val="00DC0551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641"/>
    <w:rsid w:val="00DC5C0C"/>
    <w:rsid w:val="00DC5D75"/>
    <w:rsid w:val="00DC707C"/>
    <w:rsid w:val="00DC7CAD"/>
    <w:rsid w:val="00DD03BA"/>
    <w:rsid w:val="00DD07B8"/>
    <w:rsid w:val="00DD07DF"/>
    <w:rsid w:val="00DD0856"/>
    <w:rsid w:val="00DD0B0B"/>
    <w:rsid w:val="00DD0BCD"/>
    <w:rsid w:val="00DD165B"/>
    <w:rsid w:val="00DD18BD"/>
    <w:rsid w:val="00DD2356"/>
    <w:rsid w:val="00DD2B53"/>
    <w:rsid w:val="00DD410D"/>
    <w:rsid w:val="00DD466E"/>
    <w:rsid w:val="00DD497C"/>
    <w:rsid w:val="00DD4CD8"/>
    <w:rsid w:val="00DD4F7F"/>
    <w:rsid w:val="00DD581B"/>
    <w:rsid w:val="00DD66F6"/>
    <w:rsid w:val="00DD67C7"/>
    <w:rsid w:val="00DD6F07"/>
    <w:rsid w:val="00DD70D5"/>
    <w:rsid w:val="00DD74BE"/>
    <w:rsid w:val="00DE11E8"/>
    <w:rsid w:val="00DE16F5"/>
    <w:rsid w:val="00DE185D"/>
    <w:rsid w:val="00DE29A3"/>
    <w:rsid w:val="00DE46FD"/>
    <w:rsid w:val="00DE4EFB"/>
    <w:rsid w:val="00DE5466"/>
    <w:rsid w:val="00DE55E5"/>
    <w:rsid w:val="00DE5E41"/>
    <w:rsid w:val="00DE5EF4"/>
    <w:rsid w:val="00DE6C1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F86"/>
    <w:rsid w:val="00DF641D"/>
    <w:rsid w:val="00DF6DAF"/>
    <w:rsid w:val="00DF778F"/>
    <w:rsid w:val="00DF7955"/>
    <w:rsid w:val="00E009FA"/>
    <w:rsid w:val="00E02B5B"/>
    <w:rsid w:val="00E02F35"/>
    <w:rsid w:val="00E0312F"/>
    <w:rsid w:val="00E03512"/>
    <w:rsid w:val="00E038FF"/>
    <w:rsid w:val="00E03961"/>
    <w:rsid w:val="00E03DD7"/>
    <w:rsid w:val="00E051EB"/>
    <w:rsid w:val="00E055AD"/>
    <w:rsid w:val="00E05636"/>
    <w:rsid w:val="00E05973"/>
    <w:rsid w:val="00E0653B"/>
    <w:rsid w:val="00E067A8"/>
    <w:rsid w:val="00E06DFD"/>
    <w:rsid w:val="00E10AF7"/>
    <w:rsid w:val="00E114CC"/>
    <w:rsid w:val="00E11A4E"/>
    <w:rsid w:val="00E11AA7"/>
    <w:rsid w:val="00E11C26"/>
    <w:rsid w:val="00E12570"/>
    <w:rsid w:val="00E12DD1"/>
    <w:rsid w:val="00E13474"/>
    <w:rsid w:val="00E135E7"/>
    <w:rsid w:val="00E138BC"/>
    <w:rsid w:val="00E13C64"/>
    <w:rsid w:val="00E141C3"/>
    <w:rsid w:val="00E148F6"/>
    <w:rsid w:val="00E14C48"/>
    <w:rsid w:val="00E15596"/>
    <w:rsid w:val="00E15B87"/>
    <w:rsid w:val="00E16309"/>
    <w:rsid w:val="00E163DD"/>
    <w:rsid w:val="00E16F07"/>
    <w:rsid w:val="00E17057"/>
    <w:rsid w:val="00E1757C"/>
    <w:rsid w:val="00E17C8C"/>
    <w:rsid w:val="00E201C6"/>
    <w:rsid w:val="00E207CF"/>
    <w:rsid w:val="00E20D66"/>
    <w:rsid w:val="00E21079"/>
    <w:rsid w:val="00E218BF"/>
    <w:rsid w:val="00E218E9"/>
    <w:rsid w:val="00E21D2F"/>
    <w:rsid w:val="00E22E0A"/>
    <w:rsid w:val="00E22F04"/>
    <w:rsid w:val="00E230F5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1EC"/>
    <w:rsid w:val="00E30343"/>
    <w:rsid w:val="00E3092A"/>
    <w:rsid w:val="00E31CA1"/>
    <w:rsid w:val="00E32449"/>
    <w:rsid w:val="00E32AE8"/>
    <w:rsid w:val="00E32BFC"/>
    <w:rsid w:val="00E344F5"/>
    <w:rsid w:val="00E34CB1"/>
    <w:rsid w:val="00E351CF"/>
    <w:rsid w:val="00E3570E"/>
    <w:rsid w:val="00E35DE7"/>
    <w:rsid w:val="00E360BD"/>
    <w:rsid w:val="00E3649F"/>
    <w:rsid w:val="00E36792"/>
    <w:rsid w:val="00E36F81"/>
    <w:rsid w:val="00E3730E"/>
    <w:rsid w:val="00E37CA6"/>
    <w:rsid w:val="00E40838"/>
    <w:rsid w:val="00E40EDD"/>
    <w:rsid w:val="00E41903"/>
    <w:rsid w:val="00E41C1E"/>
    <w:rsid w:val="00E41FF7"/>
    <w:rsid w:val="00E426A5"/>
    <w:rsid w:val="00E42B1C"/>
    <w:rsid w:val="00E42FEB"/>
    <w:rsid w:val="00E43705"/>
    <w:rsid w:val="00E439EF"/>
    <w:rsid w:val="00E43E79"/>
    <w:rsid w:val="00E44108"/>
    <w:rsid w:val="00E44D53"/>
    <w:rsid w:val="00E44E62"/>
    <w:rsid w:val="00E467AC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40DA"/>
    <w:rsid w:val="00E542DF"/>
    <w:rsid w:val="00E55185"/>
    <w:rsid w:val="00E555F2"/>
    <w:rsid w:val="00E5593F"/>
    <w:rsid w:val="00E561AA"/>
    <w:rsid w:val="00E5648F"/>
    <w:rsid w:val="00E56AD0"/>
    <w:rsid w:val="00E57631"/>
    <w:rsid w:val="00E609C0"/>
    <w:rsid w:val="00E60D6D"/>
    <w:rsid w:val="00E611AF"/>
    <w:rsid w:val="00E6120D"/>
    <w:rsid w:val="00E61322"/>
    <w:rsid w:val="00E61A4B"/>
    <w:rsid w:val="00E61B7A"/>
    <w:rsid w:val="00E61CAB"/>
    <w:rsid w:val="00E6211E"/>
    <w:rsid w:val="00E62F48"/>
    <w:rsid w:val="00E63316"/>
    <w:rsid w:val="00E63457"/>
    <w:rsid w:val="00E64605"/>
    <w:rsid w:val="00E64F44"/>
    <w:rsid w:val="00E65AE1"/>
    <w:rsid w:val="00E66139"/>
    <w:rsid w:val="00E66898"/>
    <w:rsid w:val="00E66C88"/>
    <w:rsid w:val="00E701A9"/>
    <w:rsid w:val="00E703B6"/>
    <w:rsid w:val="00E70F79"/>
    <w:rsid w:val="00E70FF8"/>
    <w:rsid w:val="00E712B8"/>
    <w:rsid w:val="00E71850"/>
    <w:rsid w:val="00E72033"/>
    <w:rsid w:val="00E737C1"/>
    <w:rsid w:val="00E73ADC"/>
    <w:rsid w:val="00E73F85"/>
    <w:rsid w:val="00E748B1"/>
    <w:rsid w:val="00E7501D"/>
    <w:rsid w:val="00E7515F"/>
    <w:rsid w:val="00E76254"/>
    <w:rsid w:val="00E76A06"/>
    <w:rsid w:val="00E80AA2"/>
    <w:rsid w:val="00E80D50"/>
    <w:rsid w:val="00E81143"/>
    <w:rsid w:val="00E81182"/>
    <w:rsid w:val="00E81DCD"/>
    <w:rsid w:val="00E81E10"/>
    <w:rsid w:val="00E8211C"/>
    <w:rsid w:val="00E827CB"/>
    <w:rsid w:val="00E82881"/>
    <w:rsid w:val="00E83C41"/>
    <w:rsid w:val="00E8687C"/>
    <w:rsid w:val="00E87790"/>
    <w:rsid w:val="00E87F9C"/>
    <w:rsid w:val="00E9013F"/>
    <w:rsid w:val="00E903C0"/>
    <w:rsid w:val="00E90A6B"/>
    <w:rsid w:val="00E9195D"/>
    <w:rsid w:val="00E91A3D"/>
    <w:rsid w:val="00E91D56"/>
    <w:rsid w:val="00E922BF"/>
    <w:rsid w:val="00E9245A"/>
    <w:rsid w:val="00E926F4"/>
    <w:rsid w:val="00E92BA2"/>
    <w:rsid w:val="00E92CB3"/>
    <w:rsid w:val="00E93186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357"/>
    <w:rsid w:val="00E96E8F"/>
    <w:rsid w:val="00E96E93"/>
    <w:rsid w:val="00E970FD"/>
    <w:rsid w:val="00E97161"/>
    <w:rsid w:val="00E97171"/>
    <w:rsid w:val="00E971AD"/>
    <w:rsid w:val="00E972C5"/>
    <w:rsid w:val="00E97886"/>
    <w:rsid w:val="00EA06B7"/>
    <w:rsid w:val="00EA0C36"/>
    <w:rsid w:val="00EA18C3"/>
    <w:rsid w:val="00EA1B57"/>
    <w:rsid w:val="00EA2242"/>
    <w:rsid w:val="00EA23A6"/>
    <w:rsid w:val="00EA24E3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344"/>
    <w:rsid w:val="00EA48CA"/>
    <w:rsid w:val="00EA4B86"/>
    <w:rsid w:val="00EA5002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585"/>
    <w:rsid w:val="00EB2807"/>
    <w:rsid w:val="00EB28BB"/>
    <w:rsid w:val="00EB2AE7"/>
    <w:rsid w:val="00EB2D5F"/>
    <w:rsid w:val="00EB2EE5"/>
    <w:rsid w:val="00EB6313"/>
    <w:rsid w:val="00EB6564"/>
    <w:rsid w:val="00EB6B78"/>
    <w:rsid w:val="00EB6D07"/>
    <w:rsid w:val="00EB7262"/>
    <w:rsid w:val="00EB7461"/>
    <w:rsid w:val="00EB75D8"/>
    <w:rsid w:val="00EC0CC8"/>
    <w:rsid w:val="00EC1BCC"/>
    <w:rsid w:val="00EC2BA7"/>
    <w:rsid w:val="00EC2CD6"/>
    <w:rsid w:val="00EC2D0D"/>
    <w:rsid w:val="00EC34E7"/>
    <w:rsid w:val="00EC36EF"/>
    <w:rsid w:val="00EC3F88"/>
    <w:rsid w:val="00EC62D3"/>
    <w:rsid w:val="00EC6437"/>
    <w:rsid w:val="00EC7059"/>
    <w:rsid w:val="00EC71E5"/>
    <w:rsid w:val="00EC749B"/>
    <w:rsid w:val="00EC7578"/>
    <w:rsid w:val="00EC7B48"/>
    <w:rsid w:val="00ED0FF6"/>
    <w:rsid w:val="00ED2918"/>
    <w:rsid w:val="00ED2D97"/>
    <w:rsid w:val="00ED352D"/>
    <w:rsid w:val="00ED4675"/>
    <w:rsid w:val="00ED46BB"/>
    <w:rsid w:val="00ED50D8"/>
    <w:rsid w:val="00ED51A9"/>
    <w:rsid w:val="00ED565C"/>
    <w:rsid w:val="00ED7D70"/>
    <w:rsid w:val="00EE020E"/>
    <w:rsid w:val="00EE0B59"/>
    <w:rsid w:val="00EE139D"/>
    <w:rsid w:val="00EE1430"/>
    <w:rsid w:val="00EE1FF4"/>
    <w:rsid w:val="00EE24A3"/>
    <w:rsid w:val="00EE4844"/>
    <w:rsid w:val="00EE4865"/>
    <w:rsid w:val="00EE5EBB"/>
    <w:rsid w:val="00EE5EE7"/>
    <w:rsid w:val="00EE6536"/>
    <w:rsid w:val="00EE65DB"/>
    <w:rsid w:val="00EE65DE"/>
    <w:rsid w:val="00EE6AB3"/>
    <w:rsid w:val="00EE7489"/>
    <w:rsid w:val="00EF03B1"/>
    <w:rsid w:val="00EF0CBF"/>
    <w:rsid w:val="00EF19A5"/>
    <w:rsid w:val="00EF1F7F"/>
    <w:rsid w:val="00EF2FEE"/>
    <w:rsid w:val="00EF308F"/>
    <w:rsid w:val="00EF3567"/>
    <w:rsid w:val="00EF45B6"/>
    <w:rsid w:val="00EF5131"/>
    <w:rsid w:val="00EF52E1"/>
    <w:rsid w:val="00EF556D"/>
    <w:rsid w:val="00EF5BBE"/>
    <w:rsid w:val="00EF5EA1"/>
    <w:rsid w:val="00EF6734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89D"/>
    <w:rsid w:val="00F03341"/>
    <w:rsid w:val="00F033A4"/>
    <w:rsid w:val="00F04402"/>
    <w:rsid w:val="00F0445C"/>
    <w:rsid w:val="00F049C3"/>
    <w:rsid w:val="00F04C0D"/>
    <w:rsid w:val="00F05C71"/>
    <w:rsid w:val="00F0694E"/>
    <w:rsid w:val="00F06FDA"/>
    <w:rsid w:val="00F076E0"/>
    <w:rsid w:val="00F07BB7"/>
    <w:rsid w:val="00F07EB4"/>
    <w:rsid w:val="00F07F42"/>
    <w:rsid w:val="00F1020B"/>
    <w:rsid w:val="00F106DA"/>
    <w:rsid w:val="00F109DF"/>
    <w:rsid w:val="00F10A06"/>
    <w:rsid w:val="00F1135E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059"/>
    <w:rsid w:val="00F154EC"/>
    <w:rsid w:val="00F15A9B"/>
    <w:rsid w:val="00F15B29"/>
    <w:rsid w:val="00F16206"/>
    <w:rsid w:val="00F171A8"/>
    <w:rsid w:val="00F17E5F"/>
    <w:rsid w:val="00F20B91"/>
    <w:rsid w:val="00F211B2"/>
    <w:rsid w:val="00F2134B"/>
    <w:rsid w:val="00F213EE"/>
    <w:rsid w:val="00F216B0"/>
    <w:rsid w:val="00F21EC6"/>
    <w:rsid w:val="00F22CF4"/>
    <w:rsid w:val="00F238E8"/>
    <w:rsid w:val="00F23D1D"/>
    <w:rsid w:val="00F2504E"/>
    <w:rsid w:val="00F25093"/>
    <w:rsid w:val="00F25BD1"/>
    <w:rsid w:val="00F25CE0"/>
    <w:rsid w:val="00F26003"/>
    <w:rsid w:val="00F264E4"/>
    <w:rsid w:val="00F26C9F"/>
    <w:rsid w:val="00F26E40"/>
    <w:rsid w:val="00F303D2"/>
    <w:rsid w:val="00F30B1F"/>
    <w:rsid w:val="00F311C0"/>
    <w:rsid w:val="00F3185F"/>
    <w:rsid w:val="00F31966"/>
    <w:rsid w:val="00F32010"/>
    <w:rsid w:val="00F32618"/>
    <w:rsid w:val="00F32AFD"/>
    <w:rsid w:val="00F32ECB"/>
    <w:rsid w:val="00F3379A"/>
    <w:rsid w:val="00F33DA2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72AA"/>
    <w:rsid w:val="00F40919"/>
    <w:rsid w:val="00F40A3C"/>
    <w:rsid w:val="00F413DE"/>
    <w:rsid w:val="00F421C6"/>
    <w:rsid w:val="00F432A6"/>
    <w:rsid w:val="00F43783"/>
    <w:rsid w:val="00F43A99"/>
    <w:rsid w:val="00F43DAA"/>
    <w:rsid w:val="00F44C93"/>
    <w:rsid w:val="00F46E1B"/>
    <w:rsid w:val="00F46FDB"/>
    <w:rsid w:val="00F4773F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3FD3"/>
    <w:rsid w:val="00F55232"/>
    <w:rsid w:val="00F55F7B"/>
    <w:rsid w:val="00F56237"/>
    <w:rsid w:val="00F5660A"/>
    <w:rsid w:val="00F56D79"/>
    <w:rsid w:val="00F577A0"/>
    <w:rsid w:val="00F57F6F"/>
    <w:rsid w:val="00F60783"/>
    <w:rsid w:val="00F608E2"/>
    <w:rsid w:val="00F61D79"/>
    <w:rsid w:val="00F62C82"/>
    <w:rsid w:val="00F63B65"/>
    <w:rsid w:val="00F645AC"/>
    <w:rsid w:val="00F646C1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9B7"/>
    <w:rsid w:val="00F70BBE"/>
    <w:rsid w:val="00F71072"/>
    <w:rsid w:val="00F711D9"/>
    <w:rsid w:val="00F71851"/>
    <w:rsid w:val="00F72861"/>
    <w:rsid w:val="00F73568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19C9"/>
    <w:rsid w:val="00F81A1E"/>
    <w:rsid w:val="00F81E86"/>
    <w:rsid w:val="00F8250C"/>
    <w:rsid w:val="00F83099"/>
    <w:rsid w:val="00F83631"/>
    <w:rsid w:val="00F839B4"/>
    <w:rsid w:val="00F83D15"/>
    <w:rsid w:val="00F8501F"/>
    <w:rsid w:val="00F863B3"/>
    <w:rsid w:val="00F86848"/>
    <w:rsid w:val="00F90ABA"/>
    <w:rsid w:val="00F91C4D"/>
    <w:rsid w:val="00F91D89"/>
    <w:rsid w:val="00F91F3F"/>
    <w:rsid w:val="00F92635"/>
    <w:rsid w:val="00F92898"/>
    <w:rsid w:val="00F92B80"/>
    <w:rsid w:val="00F92D8F"/>
    <w:rsid w:val="00F93293"/>
    <w:rsid w:val="00F93E63"/>
    <w:rsid w:val="00F93F2E"/>
    <w:rsid w:val="00F943ED"/>
    <w:rsid w:val="00F948F5"/>
    <w:rsid w:val="00F94FE1"/>
    <w:rsid w:val="00F9508F"/>
    <w:rsid w:val="00F95A8B"/>
    <w:rsid w:val="00F95AFF"/>
    <w:rsid w:val="00F967F4"/>
    <w:rsid w:val="00F96D49"/>
    <w:rsid w:val="00FA101D"/>
    <w:rsid w:val="00FA1263"/>
    <w:rsid w:val="00FA150F"/>
    <w:rsid w:val="00FA1A71"/>
    <w:rsid w:val="00FA22E5"/>
    <w:rsid w:val="00FA2475"/>
    <w:rsid w:val="00FA2C1B"/>
    <w:rsid w:val="00FA336D"/>
    <w:rsid w:val="00FA4F2D"/>
    <w:rsid w:val="00FA5925"/>
    <w:rsid w:val="00FA61D2"/>
    <w:rsid w:val="00FA63BC"/>
    <w:rsid w:val="00FA6498"/>
    <w:rsid w:val="00FA73E2"/>
    <w:rsid w:val="00FA7635"/>
    <w:rsid w:val="00FA7693"/>
    <w:rsid w:val="00FA7911"/>
    <w:rsid w:val="00FB0CE3"/>
    <w:rsid w:val="00FB0E7A"/>
    <w:rsid w:val="00FB1979"/>
    <w:rsid w:val="00FB203D"/>
    <w:rsid w:val="00FB36C8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2EF"/>
    <w:rsid w:val="00FB7493"/>
    <w:rsid w:val="00FB7673"/>
    <w:rsid w:val="00FC0452"/>
    <w:rsid w:val="00FC0585"/>
    <w:rsid w:val="00FC058C"/>
    <w:rsid w:val="00FC0990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4F0"/>
    <w:rsid w:val="00FD4BF8"/>
    <w:rsid w:val="00FD5E40"/>
    <w:rsid w:val="00FD6282"/>
    <w:rsid w:val="00FD6843"/>
    <w:rsid w:val="00FD6DBF"/>
    <w:rsid w:val="00FD73FB"/>
    <w:rsid w:val="00FD7678"/>
    <w:rsid w:val="00FD7B09"/>
    <w:rsid w:val="00FE0F7A"/>
    <w:rsid w:val="00FE1380"/>
    <w:rsid w:val="00FE18F4"/>
    <w:rsid w:val="00FE1AB2"/>
    <w:rsid w:val="00FE1D91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9D5"/>
    <w:rsid w:val="00FF1F70"/>
    <w:rsid w:val="00FF21E9"/>
    <w:rsid w:val="00FF2239"/>
    <w:rsid w:val="00FF239F"/>
    <w:rsid w:val="00FF259C"/>
    <w:rsid w:val="00FF26D8"/>
    <w:rsid w:val="00FF365F"/>
    <w:rsid w:val="00FF45B9"/>
    <w:rsid w:val="00FF5092"/>
    <w:rsid w:val="00FF516F"/>
    <w:rsid w:val="00FF5A21"/>
    <w:rsid w:val="00FF604F"/>
    <w:rsid w:val="00FF6300"/>
    <w:rsid w:val="00FF6A1F"/>
    <w:rsid w:val="00FF73BD"/>
    <w:rsid w:val="00FF7589"/>
    <w:rsid w:val="00FF7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761A08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8073D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2"/>
    <w:next w:val="a2"/>
    <w:link w:val="10"/>
    <w:qFormat/>
    <w:rsid w:val="009961CD"/>
    <w:pPr>
      <w:keepNext/>
      <w:pageBreakBefore/>
      <w:numPr>
        <w:numId w:val="1"/>
      </w:numPr>
      <w:spacing w:after="120"/>
      <w:ind w:left="1055" w:right="57" w:hanging="431"/>
      <w:jc w:val="left"/>
      <w:outlineLvl w:val="0"/>
    </w:pPr>
    <w:rPr>
      <w:b/>
      <w:sz w:val="32"/>
    </w:rPr>
  </w:style>
  <w:style w:type="paragraph" w:styleId="2">
    <w:name w:val="heading 2"/>
    <w:aliases w:val="H2,2,h2,Б2,RTC,iz2,Раздел Знак"/>
    <w:basedOn w:val="a2"/>
    <w:next w:val="a2"/>
    <w:link w:val="20"/>
    <w:qFormat/>
    <w:rsid w:val="009961CD"/>
    <w:pPr>
      <w:keepNext/>
      <w:keepLines/>
      <w:numPr>
        <w:ilvl w:val="1"/>
        <w:numId w:val="1"/>
      </w:numPr>
      <w:tabs>
        <w:tab w:val="left" w:pos="1854"/>
      </w:tabs>
      <w:spacing w:before="240"/>
      <w:jc w:val="left"/>
      <w:outlineLvl w:val="1"/>
    </w:pPr>
    <w:rPr>
      <w:b/>
      <w:szCs w:val="28"/>
    </w:rPr>
  </w:style>
  <w:style w:type="paragraph" w:styleId="3">
    <w:name w:val="heading 3"/>
    <w:basedOn w:val="a2"/>
    <w:next w:val="a2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2"/>
    <w:next w:val="a2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2"/>
    <w:next w:val="a2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2"/>
    <w:next w:val="a2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H2 Знак,2 Знак,h2 Знак,Б2 Знак,RTC Знак,iz2 Знак,Раздел Знак Знак"/>
    <w:basedOn w:val="a3"/>
    <w:link w:val="2"/>
    <w:rsid w:val="009961CD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3"/>
    <w:link w:val="3"/>
    <w:rsid w:val="00CE0CDF"/>
    <w:rPr>
      <w:rFonts w:ascii="ISOCPEUR" w:hAnsi="ISOCPEUR"/>
      <w:b/>
      <w:sz w:val="24"/>
    </w:rPr>
  </w:style>
  <w:style w:type="paragraph" w:customStyle="1" w:styleId="a6">
    <w:name w:val="Стиль По центру"/>
    <w:basedOn w:val="a2"/>
    <w:rsid w:val="005A16F8"/>
    <w:pPr>
      <w:ind w:left="0" w:firstLine="0"/>
      <w:jc w:val="center"/>
    </w:pPr>
  </w:style>
  <w:style w:type="paragraph" w:styleId="a7">
    <w:name w:val="Body Text"/>
    <w:basedOn w:val="a2"/>
    <w:rsid w:val="00D84437"/>
  </w:style>
  <w:style w:type="paragraph" w:styleId="11">
    <w:name w:val="toc 1"/>
    <w:basedOn w:val="a2"/>
    <w:next w:val="a2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2"/>
    <w:next w:val="a2"/>
    <w:autoRedefine/>
    <w:uiPriority w:val="39"/>
    <w:qFormat/>
    <w:rsid w:val="009423C4"/>
    <w:pPr>
      <w:spacing w:before="240"/>
      <w:ind w:left="0"/>
      <w:jc w:val="left"/>
    </w:pPr>
    <w:rPr>
      <w:rFonts w:ascii="Calibri" w:hAnsi="Calibri"/>
      <w:b/>
      <w:bCs/>
      <w:sz w:val="20"/>
    </w:rPr>
  </w:style>
  <w:style w:type="character" w:styleId="a8">
    <w:name w:val="Hyperlink"/>
    <w:basedOn w:val="a3"/>
    <w:uiPriority w:val="99"/>
    <w:rsid w:val="00D84437"/>
    <w:rPr>
      <w:color w:val="0000FF"/>
      <w:u w:val="single"/>
    </w:rPr>
  </w:style>
  <w:style w:type="character" w:styleId="a9">
    <w:name w:val="FollowedHyperlink"/>
    <w:basedOn w:val="a3"/>
    <w:uiPriority w:val="99"/>
    <w:rsid w:val="00D84437"/>
    <w:rPr>
      <w:color w:val="800080"/>
      <w:u w:val="single"/>
    </w:rPr>
  </w:style>
  <w:style w:type="paragraph" w:styleId="31">
    <w:name w:val="toc 3"/>
    <w:basedOn w:val="a2"/>
    <w:next w:val="a2"/>
    <w:autoRedefine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2"/>
    <w:next w:val="a2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2"/>
    <w:next w:val="a2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2"/>
    <w:next w:val="a2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2"/>
    <w:next w:val="a2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2"/>
    <w:next w:val="a2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2"/>
    <w:next w:val="a2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a">
    <w:name w:val="page number"/>
    <w:basedOn w:val="a3"/>
    <w:rsid w:val="00EB28BB"/>
  </w:style>
  <w:style w:type="character" w:styleId="ab">
    <w:name w:val="annotation reference"/>
    <w:basedOn w:val="a3"/>
    <w:semiHidden/>
    <w:rsid w:val="00A106DC"/>
    <w:rPr>
      <w:sz w:val="16"/>
      <w:szCs w:val="16"/>
    </w:rPr>
  </w:style>
  <w:style w:type="paragraph" w:styleId="ac">
    <w:name w:val="annotation text"/>
    <w:basedOn w:val="a2"/>
    <w:semiHidden/>
    <w:rsid w:val="00A106DC"/>
  </w:style>
  <w:style w:type="paragraph" w:styleId="ad">
    <w:name w:val="annotation subject"/>
    <w:basedOn w:val="ac"/>
    <w:next w:val="ac"/>
    <w:semiHidden/>
    <w:rsid w:val="00A106DC"/>
    <w:rPr>
      <w:b/>
      <w:bCs/>
    </w:rPr>
  </w:style>
  <w:style w:type="paragraph" w:styleId="ae">
    <w:name w:val="Balloon Text"/>
    <w:basedOn w:val="a2"/>
    <w:link w:val="af"/>
    <w:semiHidden/>
    <w:rsid w:val="00A10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2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2"/>
    <w:rsid w:val="003E3D3A"/>
    <w:pPr>
      <w:numPr>
        <w:numId w:val="2"/>
      </w:numPr>
    </w:pPr>
  </w:style>
  <w:style w:type="paragraph" w:customStyle="1" w:styleId="af2">
    <w:name w:val="Табличный"/>
    <w:basedOn w:val="a2"/>
    <w:rsid w:val="003D3E60"/>
    <w:pPr>
      <w:ind w:left="0" w:firstLine="0"/>
      <w:jc w:val="left"/>
    </w:pPr>
  </w:style>
  <w:style w:type="paragraph" w:styleId="af3">
    <w:name w:val="header"/>
    <w:basedOn w:val="a2"/>
    <w:link w:val="af4"/>
    <w:rsid w:val="00314FE9"/>
    <w:pPr>
      <w:tabs>
        <w:tab w:val="center" w:pos="4677"/>
        <w:tab w:val="right" w:pos="9355"/>
      </w:tabs>
    </w:pPr>
  </w:style>
  <w:style w:type="paragraph" w:styleId="af5">
    <w:name w:val="footer"/>
    <w:basedOn w:val="a2"/>
    <w:link w:val="af6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1"/>
    <w:rsid w:val="009B6ABC"/>
  </w:style>
  <w:style w:type="paragraph" w:styleId="a1">
    <w:name w:val="endnote text"/>
    <w:basedOn w:val="a2"/>
    <w:semiHidden/>
    <w:rsid w:val="000177E1"/>
    <w:pPr>
      <w:numPr>
        <w:numId w:val="3"/>
      </w:numPr>
    </w:pPr>
  </w:style>
  <w:style w:type="paragraph" w:customStyle="1" w:styleId="22">
    <w:name w:val="Стиль2"/>
    <w:basedOn w:val="11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2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3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2"/>
    <w:next w:val="a2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7">
    <w:name w:val="Title"/>
    <w:basedOn w:val="a2"/>
    <w:link w:val="af8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2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9">
    <w:name w:val="Normal (Web)"/>
    <w:basedOn w:val="a2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a">
    <w:name w:val="caption"/>
    <w:basedOn w:val="a2"/>
    <w:next w:val="a2"/>
    <w:qFormat/>
    <w:rsid w:val="007A1234"/>
    <w:rPr>
      <w:b/>
      <w:bCs/>
      <w:sz w:val="20"/>
    </w:rPr>
  </w:style>
  <w:style w:type="table" w:customStyle="1" w:styleId="afb">
    <w:name w:val="??????? ???????"/>
    <w:basedOn w:val="a4"/>
    <w:semiHidden/>
    <w:rsid w:val="00BC2F2D"/>
    <w:rPr>
      <w:rFonts w:ascii="Tahoma" w:hAnsi="Tahoma" w:cs="Tahoma"/>
      <w:sz w:val="16"/>
      <w:szCs w:val="16"/>
    </w:rPr>
    <w:tblPr/>
  </w:style>
  <w:style w:type="paragraph" w:styleId="afc">
    <w:name w:val="Block Text"/>
    <w:basedOn w:val="a2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d">
    <w:name w:val="Обычный без междустрочного"/>
    <w:basedOn w:val="a2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e">
    <w:name w:val="Strong"/>
    <w:basedOn w:val="a3"/>
    <w:qFormat/>
    <w:rsid w:val="00D16282"/>
    <w:rPr>
      <w:b/>
      <w:bCs/>
    </w:rPr>
  </w:style>
  <w:style w:type="paragraph" w:styleId="aff">
    <w:name w:val="Subtitle"/>
    <w:basedOn w:val="a2"/>
    <w:next w:val="a2"/>
    <w:link w:val="aff0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f0">
    <w:name w:val="Подзаголовок Знак"/>
    <w:basedOn w:val="a3"/>
    <w:link w:val="aff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1">
    <w:name w:val="Message Header"/>
    <w:basedOn w:val="a2"/>
    <w:link w:val="aff2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2">
    <w:name w:val="Шапка Знак"/>
    <w:basedOn w:val="a3"/>
    <w:link w:val="aff1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2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565BB"/>
    <w:rPr>
      <w:rFonts w:ascii="Arial" w:hAnsi="Arial"/>
      <w:sz w:val="22"/>
    </w:rPr>
  </w:style>
  <w:style w:type="paragraph" w:styleId="aff3">
    <w:name w:val="Body Text Indent"/>
    <w:basedOn w:val="a2"/>
    <w:link w:val="aff4"/>
    <w:rsid w:val="005565BB"/>
    <w:pPr>
      <w:spacing w:after="120"/>
      <w:ind w:left="283"/>
    </w:pPr>
  </w:style>
  <w:style w:type="character" w:customStyle="1" w:styleId="aff4">
    <w:name w:val="Основной текст с отступом Знак"/>
    <w:basedOn w:val="a3"/>
    <w:link w:val="aff3"/>
    <w:rsid w:val="005565BB"/>
    <w:rPr>
      <w:rFonts w:ascii="Arial" w:hAnsi="Arial"/>
      <w:sz w:val="22"/>
    </w:rPr>
  </w:style>
  <w:style w:type="paragraph" w:styleId="25">
    <w:name w:val="Body Text First Indent 2"/>
    <w:basedOn w:val="aff3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4"/>
    <w:link w:val="25"/>
    <w:rsid w:val="005565BB"/>
    <w:rPr>
      <w:rFonts w:ascii="Arial" w:hAnsi="Arial"/>
      <w:sz w:val="22"/>
    </w:rPr>
  </w:style>
  <w:style w:type="paragraph" w:styleId="aff5">
    <w:name w:val="TOC Heading"/>
    <w:basedOn w:val="1"/>
    <w:next w:val="a2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6">
    <w:name w:val="Emphasis"/>
    <w:basedOn w:val="a3"/>
    <w:qFormat/>
    <w:rsid w:val="00465DB6"/>
    <w:rPr>
      <w:i/>
      <w:iCs/>
    </w:rPr>
  </w:style>
  <w:style w:type="paragraph" w:customStyle="1" w:styleId="aff7">
    <w:name w:val="Основной текст ПЗ"/>
    <w:basedOn w:val="a2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2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8">
    <w:name w:val="Обычный (ТЭСП)"/>
    <w:basedOn w:val="a2"/>
    <w:link w:val="aff9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9">
    <w:name w:val="Обычный (ТЭСП) Знак"/>
    <w:link w:val="aff8"/>
    <w:rsid w:val="001D3FCF"/>
    <w:rPr>
      <w:sz w:val="24"/>
      <w:szCs w:val="24"/>
    </w:rPr>
  </w:style>
  <w:style w:type="paragraph" w:styleId="affa">
    <w:name w:val="List Paragraph"/>
    <w:basedOn w:val="a2"/>
    <w:link w:val="affb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4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Заголовок Знак"/>
    <w:link w:val="af7"/>
    <w:rsid w:val="005745D2"/>
    <w:rPr>
      <w:rFonts w:ascii="ISOCPEUR" w:hAnsi="ISOCPEUR" w:cs="Arial"/>
      <w:b/>
      <w:bCs/>
    </w:rPr>
  </w:style>
  <w:style w:type="character" w:customStyle="1" w:styleId="af4">
    <w:name w:val="Верхний колонтитул Знак"/>
    <w:basedOn w:val="a3"/>
    <w:link w:val="af3"/>
    <w:rsid w:val="00ED2918"/>
    <w:rPr>
      <w:rFonts w:ascii="ISOCPEUR" w:hAnsi="ISOCPEUR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3"/>
    <w:link w:val="HTML"/>
    <w:rsid w:val="00B773FD"/>
    <w:rPr>
      <w:rFonts w:ascii="Courier New" w:hAnsi="Courier New" w:cs="Courier New"/>
    </w:rPr>
  </w:style>
  <w:style w:type="character" w:customStyle="1" w:styleId="10">
    <w:name w:val="Заголовок 1 Знак"/>
    <w:basedOn w:val="a3"/>
    <w:link w:val="1"/>
    <w:rsid w:val="009961CD"/>
    <w:rPr>
      <w:rFonts w:ascii="ISOCPEUR" w:hAnsi="ISOCPEUR"/>
      <w:b/>
      <w:sz w:val="32"/>
    </w:rPr>
  </w:style>
  <w:style w:type="table" w:customStyle="1" w:styleId="13">
    <w:name w:val="Сетка таблицы1"/>
    <w:basedOn w:val="a4"/>
    <w:next w:val="af0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4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">
    <w:name w:val="Текст выноски Знак"/>
    <w:basedOn w:val="a3"/>
    <w:link w:val="ae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2"/>
    <w:rsid w:val="009C13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  <w:style w:type="character" w:styleId="affc">
    <w:name w:val="Placeholder Text"/>
    <w:basedOn w:val="a3"/>
    <w:uiPriority w:val="99"/>
    <w:semiHidden/>
    <w:rsid w:val="009C134B"/>
    <w:rPr>
      <w:color w:val="808080"/>
    </w:rPr>
  </w:style>
  <w:style w:type="table" w:styleId="-3">
    <w:name w:val="Light Grid Accent 3"/>
    <w:basedOn w:val="a4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d">
    <w:name w:val="Основной"/>
    <w:basedOn w:val="a2"/>
    <w:link w:val="affe"/>
    <w:rsid w:val="000211A4"/>
    <w:pPr>
      <w:spacing w:line="240" w:lineRule="auto"/>
      <w:ind w:left="0" w:firstLine="709"/>
    </w:pPr>
    <w:rPr>
      <w:rFonts w:ascii="Arial" w:hAnsi="Arial"/>
    </w:rPr>
  </w:style>
  <w:style w:type="character" w:customStyle="1" w:styleId="affe">
    <w:name w:val="Основной Знак"/>
    <w:basedOn w:val="a3"/>
    <w:link w:val="affd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12"/>
      </w:numPr>
    </w:pPr>
  </w:style>
  <w:style w:type="character" w:customStyle="1" w:styleId="affb">
    <w:name w:val="Абзац списка Знак"/>
    <w:link w:val="affa"/>
    <w:uiPriority w:val="34"/>
    <w:rsid w:val="002037FA"/>
    <w:rPr>
      <w:rFonts w:eastAsiaTheme="minorEastAsia" w:cstheme="minorBidi"/>
      <w:sz w:val="28"/>
      <w:szCs w:val="22"/>
    </w:rPr>
  </w:style>
  <w:style w:type="paragraph" w:customStyle="1" w:styleId="01">
    <w:name w:val="0 марк"/>
    <w:basedOn w:val="a2"/>
    <w:link w:val="02"/>
    <w:autoRedefine/>
    <w:qFormat/>
    <w:rsid w:val="006512B7"/>
    <w:pPr>
      <w:spacing w:line="240" w:lineRule="auto"/>
      <w:ind w:left="0" w:firstLine="0"/>
      <w:jc w:val="center"/>
    </w:pPr>
    <w:rPr>
      <w:rFonts w:ascii="Times New Roman" w:eastAsia="TimesNewRomanPSMT" w:hAnsi="Times New Roman"/>
      <w:b/>
      <w:bCs/>
      <w:color w:val="000000"/>
      <w:spacing w:val="-6"/>
      <w:szCs w:val="24"/>
    </w:rPr>
  </w:style>
  <w:style w:type="character" w:customStyle="1" w:styleId="02">
    <w:name w:val="0 марк Знак"/>
    <w:link w:val="01"/>
    <w:rsid w:val="006512B7"/>
    <w:rPr>
      <w:rFonts w:eastAsia="TimesNewRomanPSMT"/>
      <w:b/>
      <w:bCs/>
      <w:color w:val="000000"/>
      <w:spacing w:val="-6"/>
      <w:sz w:val="24"/>
      <w:szCs w:val="24"/>
    </w:rPr>
  </w:style>
  <w:style w:type="paragraph" w:customStyle="1" w:styleId="TableParagraph">
    <w:name w:val="Table Paragraph"/>
    <w:basedOn w:val="a2"/>
    <w:uiPriority w:val="1"/>
    <w:qFormat/>
    <w:rsid w:val="001A3E9D"/>
    <w:pPr>
      <w:widowControl w:val="0"/>
      <w:autoSpaceDE w:val="0"/>
      <w:autoSpaceDN w:val="0"/>
      <w:spacing w:line="240" w:lineRule="auto"/>
      <w:ind w:left="0" w:firstLine="0"/>
      <w:jc w:val="left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il@archime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B8DE8-AD53-447A-8A5F-F9CD642C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13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ОПЗ</vt:lpstr>
    </vt:vector>
  </TitlesOfParts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creator/>
  <cp:lastModifiedBy/>
  <cp:revision>1</cp:revision>
  <cp:lastPrinted>2009-10-06T09:11:00Z</cp:lastPrinted>
  <dcterms:created xsi:type="dcterms:W3CDTF">2023-09-12T17:44:00Z</dcterms:created>
  <dcterms:modified xsi:type="dcterms:W3CDTF">2023-09-12T19:15:00Z</dcterms:modified>
</cp:coreProperties>
</file>