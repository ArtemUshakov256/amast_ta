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page" w:horzAnchor="margin" w:tblpY="601"/>
        <w:tblW w:w="9992" w:type="dxa"/>
        <w:tblLayout w:type="fixed"/>
        <w:tblLook w:val="0000" w:firstRow="0" w:lastRow="0" w:firstColumn="0" w:lastColumn="0" w:noHBand="0" w:noVBand="0"/>
      </w:tblPr>
      <w:tblGrid>
        <w:gridCol w:w="3248"/>
        <w:gridCol w:w="1748"/>
        <w:gridCol w:w="4996"/>
      </w:tblGrid>
      <w:tr w:rsidR="00467929" w:rsidRPr="009537E8" w14:paraId="6425BC8A" w14:textId="77777777" w:rsidTr="00AD5023">
        <w:trPr>
          <w:cantSplit/>
          <w:trHeight w:val="2063"/>
        </w:trPr>
        <w:tc>
          <w:tcPr>
            <w:tcW w:w="3248" w:type="dxa"/>
            <w:vAlign w:val="center"/>
          </w:tcPr>
          <w:p w14:paraId="2DE12CBE" w14:textId="77777777" w:rsidR="00467929" w:rsidRPr="007B6F1B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 w:val="31"/>
                <w:szCs w:val="31"/>
              </w:rPr>
            </w:pPr>
            <w:r w:rsidRPr="007B6F1B">
              <w:rPr>
                <w:b/>
                <w:noProof/>
                <w:spacing w:val="20"/>
                <w:kern w:val="32"/>
                <w:sz w:val="27"/>
                <w:szCs w:val="27"/>
              </w:rPr>
              <w:drawing>
                <wp:inline distT="0" distB="0" distL="0" distR="0" wp14:anchorId="02BEC2F7" wp14:editId="6B4A1D59">
                  <wp:extent cx="1419225" cy="1524000"/>
                  <wp:effectExtent l="19050" t="0" r="9525" b="0"/>
                  <wp:docPr id="361828192" name="Рисунок 36182819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9225" cy="152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44" w:type="dxa"/>
            <w:gridSpan w:val="2"/>
            <w:vAlign w:val="center"/>
          </w:tcPr>
          <w:p w14:paraId="327E33AA" w14:textId="77777777" w:rsidR="00467929" w:rsidRPr="007B6F1B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 w:val="36"/>
                <w:szCs w:val="36"/>
              </w:rPr>
            </w:pPr>
            <w:r w:rsidRPr="007B6F1B">
              <w:rPr>
                <w:b/>
                <w:spacing w:val="20"/>
                <w:kern w:val="32"/>
                <w:sz w:val="36"/>
                <w:szCs w:val="36"/>
              </w:rPr>
              <w:t xml:space="preserve">Северо-Западный НПЦ </w:t>
            </w:r>
            <w:proofErr w:type="spellStart"/>
            <w:r w:rsidRPr="007B6F1B">
              <w:rPr>
                <w:b/>
                <w:spacing w:val="20"/>
                <w:kern w:val="32"/>
                <w:sz w:val="36"/>
                <w:szCs w:val="36"/>
              </w:rPr>
              <w:t>АрхиМет</w:t>
            </w:r>
            <w:proofErr w:type="spellEnd"/>
          </w:p>
          <w:p w14:paraId="2E90D4E7" w14:textId="77777777" w:rsidR="00467929" w:rsidRPr="007B6F1B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right"/>
              <w:rPr>
                <w:b/>
                <w:spacing w:val="20"/>
                <w:kern w:val="32"/>
                <w:szCs w:val="24"/>
              </w:rPr>
            </w:pPr>
            <w:r w:rsidRPr="007B6F1B">
              <w:rPr>
                <w:b/>
                <w:spacing w:val="20"/>
                <w:kern w:val="32"/>
                <w:szCs w:val="24"/>
              </w:rPr>
              <w:t>Общество с ограниченной ответственностью</w:t>
            </w:r>
          </w:p>
          <w:p w14:paraId="05447B16" w14:textId="77777777" w:rsidR="00467929" w:rsidRPr="007B6F1B" w:rsidRDefault="00467929" w:rsidP="00AD5023">
            <w:pPr>
              <w:ind w:firstLine="57"/>
              <w:jc w:val="right"/>
              <w:rPr>
                <w:szCs w:val="24"/>
              </w:rPr>
            </w:pPr>
            <w:r w:rsidRPr="007B6F1B">
              <w:rPr>
                <w:szCs w:val="24"/>
              </w:rPr>
              <w:t>ИНН 7816456217 КПП 780101001</w:t>
            </w:r>
          </w:p>
          <w:p w14:paraId="2F32B450" w14:textId="77777777" w:rsidR="00467929" w:rsidRPr="007B6F1B" w:rsidRDefault="00467929" w:rsidP="00AD5023">
            <w:pPr>
              <w:ind w:firstLine="57"/>
              <w:jc w:val="right"/>
              <w:rPr>
                <w:szCs w:val="24"/>
              </w:rPr>
            </w:pPr>
            <w:r w:rsidRPr="007B6F1B">
              <w:rPr>
                <w:szCs w:val="24"/>
              </w:rPr>
              <w:t>Юр. Адрес: Санкт-Петербург, 5-я линия В.О., д.70</w:t>
            </w:r>
          </w:p>
          <w:p w14:paraId="473C392E" w14:textId="77777777" w:rsidR="00467929" w:rsidRPr="007B6F1B" w:rsidRDefault="00467929" w:rsidP="00AD5023">
            <w:pPr>
              <w:ind w:firstLine="57"/>
              <w:jc w:val="right"/>
              <w:rPr>
                <w:szCs w:val="24"/>
              </w:rPr>
            </w:pPr>
            <w:r w:rsidRPr="007B6F1B">
              <w:rPr>
                <w:szCs w:val="24"/>
              </w:rPr>
              <w:t>Тел.: (812)309-</w:t>
            </w:r>
            <w:proofErr w:type="gramStart"/>
            <w:r w:rsidRPr="007B6F1B">
              <w:rPr>
                <w:szCs w:val="24"/>
              </w:rPr>
              <w:t>38-03</w:t>
            </w:r>
            <w:proofErr w:type="gramEnd"/>
          </w:p>
          <w:p w14:paraId="6C6A6490" w14:textId="77777777" w:rsidR="00467929" w:rsidRPr="007B6F1B" w:rsidRDefault="00467929" w:rsidP="00AD5023">
            <w:pPr>
              <w:ind w:firstLine="0"/>
              <w:jc w:val="right"/>
              <w:rPr>
                <w:szCs w:val="24"/>
              </w:rPr>
            </w:pPr>
            <w:hyperlink r:id="rId9" w:history="1">
              <w:r w:rsidRPr="007B6F1B">
                <w:rPr>
                  <w:szCs w:val="24"/>
                </w:rPr>
                <w:t>www.archimet.ru</w:t>
              </w:r>
            </w:hyperlink>
          </w:p>
          <w:p w14:paraId="48A0D3C2" w14:textId="77777777" w:rsidR="00467929" w:rsidRPr="007B6F1B" w:rsidRDefault="00467929" w:rsidP="00AD5023">
            <w:pPr>
              <w:ind w:firstLine="57"/>
              <w:jc w:val="right"/>
              <w:rPr>
                <w:szCs w:val="24"/>
              </w:rPr>
            </w:pPr>
            <w:hyperlink r:id="rId10" w:history="1">
              <w:r w:rsidRPr="007B6F1B">
                <w:rPr>
                  <w:rStyle w:val="ac"/>
                  <w:color w:val="auto"/>
                  <w:szCs w:val="24"/>
                </w:rPr>
                <w:t>mail@archimet.ru</w:t>
              </w:r>
            </w:hyperlink>
          </w:p>
          <w:p w14:paraId="5CE8A599" w14:textId="77777777" w:rsidR="00467929" w:rsidRPr="007B6F1B" w:rsidRDefault="00467929" w:rsidP="00AD5023">
            <w:pPr>
              <w:ind w:firstLine="57"/>
              <w:jc w:val="right"/>
              <w:rPr>
                <w:b/>
                <w:spacing w:val="20"/>
                <w:kern w:val="32"/>
                <w:szCs w:val="24"/>
              </w:rPr>
            </w:pPr>
          </w:p>
        </w:tc>
      </w:tr>
      <w:tr w:rsidR="00467929" w:rsidRPr="009537E8" w14:paraId="364ED5A8" w14:textId="77777777" w:rsidTr="00AD5023">
        <w:trPr>
          <w:cantSplit/>
          <w:trHeight w:hRule="exact" w:val="395"/>
        </w:trPr>
        <w:tc>
          <w:tcPr>
            <w:tcW w:w="9992" w:type="dxa"/>
            <w:gridSpan w:val="3"/>
          </w:tcPr>
          <w:p w14:paraId="16BEF1CC" w14:textId="77777777" w:rsidR="00467929" w:rsidRPr="007B6F1B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467929" w:rsidRPr="009537E8" w14:paraId="77E94F6D" w14:textId="77777777" w:rsidTr="00AD5023">
        <w:trPr>
          <w:cantSplit/>
          <w:trHeight w:hRule="exact" w:val="1989"/>
        </w:trPr>
        <w:tc>
          <w:tcPr>
            <w:tcW w:w="4996" w:type="dxa"/>
            <w:gridSpan w:val="2"/>
          </w:tcPr>
          <w:p w14:paraId="096770DE" w14:textId="77777777" w:rsidR="00467929" w:rsidRPr="007B6F1B" w:rsidRDefault="00467929" w:rsidP="00AD5023">
            <w:pPr>
              <w:pStyle w:val="afff4"/>
              <w:spacing w:line="360" w:lineRule="auto"/>
              <w:ind w:firstLine="212"/>
              <w:jc w:val="left"/>
              <w:rPr>
                <w:rFonts w:ascii="Times New Roman" w:hAnsi="Times New Roman"/>
              </w:rPr>
            </w:pPr>
            <w:r w:rsidRPr="007B6F1B">
              <w:rPr>
                <w:rFonts w:ascii="Times New Roman" w:hAnsi="Times New Roman"/>
              </w:rPr>
              <w:t>СОГЛАСОВАНО</w:t>
            </w:r>
          </w:p>
          <w:p w14:paraId="6061982A" w14:textId="77777777" w:rsidR="00467929" w:rsidRPr="007B6F1B" w:rsidRDefault="00467929" w:rsidP="00AD5023">
            <w:pPr>
              <w:pStyle w:val="afff4"/>
              <w:spacing w:line="360" w:lineRule="auto"/>
              <w:ind w:firstLine="212"/>
              <w:jc w:val="left"/>
              <w:rPr>
                <w:rFonts w:ascii="Times New Roman" w:hAnsi="Times New Roman"/>
              </w:rPr>
            </w:pPr>
            <w:r w:rsidRPr="007B6F1B">
              <w:rPr>
                <w:rFonts w:ascii="Times New Roman" w:hAnsi="Times New Roman"/>
                <w:noProof/>
              </w:rPr>
              <w:drawing>
                <wp:anchor distT="0" distB="0" distL="114300" distR="114300" simplePos="0" relativeHeight="251664384" behindDoc="1" locked="0" layoutInCell="1" allowOverlap="1" wp14:anchorId="1554D234" wp14:editId="7210CA76">
                  <wp:simplePos x="0" y="0"/>
                  <wp:positionH relativeFrom="column">
                    <wp:posOffset>701675</wp:posOffset>
                  </wp:positionH>
                  <wp:positionV relativeFrom="paragraph">
                    <wp:posOffset>172720</wp:posOffset>
                  </wp:positionV>
                  <wp:extent cx="498475" cy="346075"/>
                  <wp:effectExtent l="0" t="0" r="0" b="0"/>
                  <wp:wrapNone/>
                  <wp:docPr id="891848271" name="Рисунок 1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8271" name="Рисунок 1" descr="Изображение выглядит как зарисовка, рисунок, Детское искусство,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475" cy="34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B6F1B">
              <w:rPr>
                <w:rFonts w:ascii="Times New Roman" w:hAnsi="Times New Roman"/>
              </w:rPr>
              <w:t>Главный инженер проекта</w:t>
            </w:r>
          </w:p>
          <w:p w14:paraId="1B1760D9" w14:textId="77777777" w:rsidR="00467929" w:rsidRPr="007B6F1B" w:rsidRDefault="00467929" w:rsidP="00AD5023">
            <w:pPr>
              <w:pStyle w:val="afff4"/>
              <w:spacing w:line="360" w:lineRule="auto"/>
              <w:ind w:firstLine="212"/>
              <w:jc w:val="left"/>
              <w:rPr>
                <w:rFonts w:ascii="Times New Roman" w:hAnsi="Times New Roman"/>
              </w:rPr>
            </w:pPr>
            <w:r w:rsidRPr="007B6F1B">
              <w:rPr>
                <w:rFonts w:ascii="Times New Roman" w:hAnsi="Times New Roman"/>
              </w:rPr>
              <w:t>________________ С.В.</w:t>
            </w:r>
            <w:r w:rsidRPr="00736777">
              <w:rPr>
                <w:rFonts w:ascii="Times New Roman" w:hAnsi="Times New Roman"/>
              </w:rPr>
              <w:t xml:space="preserve"> </w:t>
            </w:r>
            <w:proofErr w:type="spellStart"/>
            <w:r w:rsidRPr="007B6F1B">
              <w:rPr>
                <w:rFonts w:ascii="Times New Roman" w:hAnsi="Times New Roman"/>
              </w:rPr>
              <w:t>Родчихин</w:t>
            </w:r>
            <w:proofErr w:type="spellEnd"/>
          </w:p>
          <w:p w14:paraId="6AEB1349" w14:textId="77777777" w:rsidR="00467929" w:rsidRPr="007B6F1B" w:rsidRDefault="00467929" w:rsidP="00AD5023">
            <w:pPr>
              <w:pStyle w:val="afff4"/>
              <w:spacing w:line="360" w:lineRule="auto"/>
              <w:ind w:firstLine="212"/>
              <w:jc w:val="left"/>
              <w:rPr>
                <w:rFonts w:ascii="Times New Roman" w:hAnsi="Times New Roman"/>
                <w:lang w:val="en-US"/>
              </w:rPr>
            </w:pPr>
            <w:proofErr w:type="gramStart"/>
            <w:r w:rsidRPr="007B6F1B">
              <w:rPr>
                <w:rFonts w:ascii="Times New Roman" w:hAnsi="Times New Roman"/>
                <w:lang w:val="en-US"/>
              </w:rPr>
              <w:t xml:space="preserve">{{ </w:t>
            </w:r>
            <w:proofErr w:type="spellStart"/>
            <w:r w:rsidRPr="007B6F1B">
              <w:rPr>
                <w:rFonts w:ascii="Times New Roman" w:hAnsi="Times New Roman"/>
                <w:lang w:val="en-US"/>
              </w:rPr>
              <w:t>current</w:t>
            </w:r>
            <w:proofErr w:type="gramEnd"/>
            <w:r w:rsidRPr="007B6F1B">
              <w:rPr>
                <w:rFonts w:ascii="Times New Roman" w:hAnsi="Times New Roman"/>
                <w:lang w:val="en-US"/>
              </w:rPr>
              <w:t>_date</w:t>
            </w:r>
            <w:proofErr w:type="spellEnd"/>
            <w:r w:rsidRPr="007B6F1B">
              <w:rPr>
                <w:rFonts w:ascii="Times New Roman" w:hAnsi="Times New Roman"/>
                <w:lang w:val="en-US"/>
              </w:rPr>
              <w:t xml:space="preserve"> }}</w:t>
            </w:r>
          </w:p>
          <w:p w14:paraId="574FC909" w14:textId="77777777" w:rsidR="00467929" w:rsidRPr="007B6F1B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  <w:tc>
          <w:tcPr>
            <w:tcW w:w="4996" w:type="dxa"/>
          </w:tcPr>
          <w:p w14:paraId="2AE03F4E" w14:textId="77777777" w:rsidR="00467929" w:rsidRPr="007B6F1B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36"/>
                <w:szCs w:val="36"/>
              </w:rPr>
            </w:pPr>
          </w:p>
        </w:tc>
      </w:tr>
      <w:tr w:rsidR="00467929" w:rsidRPr="009537E8" w14:paraId="241647B1" w14:textId="77777777" w:rsidTr="00AD5023">
        <w:trPr>
          <w:cantSplit/>
          <w:trHeight w:hRule="exact" w:val="713"/>
        </w:trPr>
        <w:tc>
          <w:tcPr>
            <w:tcW w:w="9992" w:type="dxa"/>
            <w:gridSpan w:val="3"/>
          </w:tcPr>
          <w:p w14:paraId="4C98FC5D" w14:textId="77777777" w:rsidR="00467929" w:rsidRPr="00A46D24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rPr>
                <w:spacing w:val="20"/>
                <w:kern w:val="32"/>
                <w:sz w:val="36"/>
                <w:szCs w:val="36"/>
                <w:lang w:val="en-US"/>
              </w:rPr>
            </w:pPr>
          </w:p>
        </w:tc>
      </w:tr>
      <w:tr w:rsidR="00467929" w:rsidRPr="007B6F1B" w14:paraId="2AEFA203" w14:textId="77777777" w:rsidTr="00AD5023">
        <w:trPr>
          <w:cantSplit/>
          <w:trHeight w:val="1401"/>
        </w:trPr>
        <w:tc>
          <w:tcPr>
            <w:tcW w:w="9992" w:type="dxa"/>
            <w:gridSpan w:val="3"/>
          </w:tcPr>
          <w:p w14:paraId="05C904DB" w14:textId="3BFDEC81" w:rsidR="00467929" w:rsidRPr="00467929" w:rsidRDefault="00467929" w:rsidP="00AD5023">
            <w:pPr>
              <w:spacing w:before="360"/>
              <w:ind w:left="67" w:firstLine="57"/>
              <w:jc w:val="center"/>
              <w:rPr>
                <w:b/>
                <w:bCs/>
                <w:szCs w:val="32"/>
              </w:rPr>
            </w:pPr>
            <w:proofErr w:type="gramStart"/>
            <w:r w:rsidRPr="007B6F1B">
              <w:rPr>
                <w:b/>
                <w:spacing w:val="20"/>
                <w:kern w:val="32"/>
                <w:sz w:val="36"/>
                <w:szCs w:val="36"/>
                <w:lang w:val="en-US"/>
              </w:rPr>
              <w:t xml:space="preserve">{{ </w:t>
            </w:r>
            <w:proofErr w:type="spellStart"/>
            <w:r w:rsidRPr="007B6F1B">
              <w:rPr>
                <w:b/>
                <w:spacing w:val="20"/>
                <w:kern w:val="32"/>
                <w:sz w:val="36"/>
                <w:szCs w:val="36"/>
                <w:lang w:val="en-US"/>
              </w:rPr>
              <w:t>project</w:t>
            </w:r>
            <w:proofErr w:type="gramEnd"/>
            <w:r w:rsidRPr="007B6F1B">
              <w:rPr>
                <w:b/>
                <w:spacing w:val="20"/>
                <w:kern w:val="32"/>
                <w:sz w:val="36"/>
                <w:szCs w:val="36"/>
                <w:lang w:val="en-US"/>
              </w:rPr>
              <w:t>_code</w:t>
            </w:r>
            <w:proofErr w:type="spellEnd"/>
            <w:r w:rsidRPr="007B6F1B">
              <w:rPr>
                <w:b/>
                <w:spacing w:val="20"/>
                <w:kern w:val="32"/>
                <w:sz w:val="36"/>
                <w:szCs w:val="36"/>
                <w:lang w:val="en-US"/>
              </w:rPr>
              <w:t xml:space="preserve"> }}-</w:t>
            </w:r>
            <w:r w:rsidRPr="007B6F1B">
              <w:rPr>
                <w:b/>
                <w:spacing w:val="20"/>
                <w:kern w:val="32"/>
                <w:sz w:val="36"/>
                <w:szCs w:val="36"/>
              </w:rPr>
              <w:t>КВП</w:t>
            </w:r>
            <w:r>
              <w:rPr>
                <w:b/>
                <w:spacing w:val="20"/>
                <w:kern w:val="32"/>
                <w:sz w:val="36"/>
                <w:szCs w:val="36"/>
                <w:lang w:val="en-US"/>
              </w:rPr>
              <w:t>-</w:t>
            </w:r>
            <w:r>
              <w:rPr>
                <w:b/>
                <w:spacing w:val="20"/>
                <w:kern w:val="32"/>
                <w:sz w:val="36"/>
                <w:szCs w:val="36"/>
              </w:rPr>
              <w:t>ПЗО</w:t>
            </w:r>
          </w:p>
          <w:p w14:paraId="0BCBF7D7" w14:textId="77777777" w:rsidR="00467929" w:rsidRPr="007B6F1B" w:rsidRDefault="00467929" w:rsidP="00AD5023">
            <w:pPr>
              <w:spacing w:before="360"/>
              <w:ind w:left="67" w:firstLine="57"/>
              <w:jc w:val="center"/>
              <w:rPr>
                <w:sz w:val="36"/>
                <w:szCs w:val="36"/>
                <w:lang w:val="en-US"/>
              </w:rPr>
            </w:pPr>
          </w:p>
        </w:tc>
      </w:tr>
      <w:tr w:rsidR="00467929" w:rsidRPr="007B6F1B" w14:paraId="655E1D88" w14:textId="77777777" w:rsidTr="00AD5023">
        <w:trPr>
          <w:cantSplit/>
          <w:trHeight w:val="1094"/>
        </w:trPr>
        <w:tc>
          <w:tcPr>
            <w:tcW w:w="9992" w:type="dxa"/>
            <w:gridSpan w:val="3"/>
          </w:tcPr>
          <w:p w14:paraId="46271BB1" w14:textId="77777777" w:rsidR="00467929" w:rsidRPr="007B6F1B" w:rsidRDefault="00467929" w:rsidP="00AD5023">
            <w:pPr>
              <w:pStyle w:val="afff4"/>
              <w:spacing w:line="360" w:lineRule="auto"/>
              <w:ind w:firstLine="0"/>
              <w:jc w:val="center"/>
              <w:rPr>
                <w:lang w:val="en-US"/>
              </w:rPr>
            </w:pPr>
            <w:proofErr w:type="gramStart"/>
            <w:r w:rsidRPr="007B6F1B">
              <w:rPr>
                <w:rFonts w:ascii="Times New Roman" w:hAnsi="Times New Roman"/>
                <w:b/>
                <w:bCs/>
                <w:szCs w:val="32"/>
                <w:lang w:val="en-US"/>
              </w:rPr>
              <w:t xml:space="preserve">{{ </w:t>
            </w:r>
            <w:proofErr w:type="spellStart"/>
            <w:r w:rsidRPr="007B6F1B">
              <w:rPr>
                <w:rFonts w:ascii="Times New Roman" w:hAnsi="Times New Roman"/>
                <w:b/>
                <w:bCs/>
                <w:szCs w:val="32"/>
                <w:lang w:val="en-US"/>
              </w:rPr>
              <w:t>project</w:t>
            </w:r>
            <w:proofErr w:type="gramEnd"/>
            <w:r w:rsidRPr="007B6F1B">
              <w:rPr>
                <w:rFonts w:ascii="Times New Roman" w:hAnsi="Times New Roman"/>
                <w:b/>
                <w:bCs/>
                <w:szCs w:val="32"/>
                <w:lang w:val="en-US"/>
              </w:rPr>
              <w:t>_name</w:t>
            </w:r>
            <w:proofErr w:type="spellEnd"/>
            <w:r w:rsidRPr="007B6F1B">
              <w:rPr>
                <w:rFonts w:ascii="Times New Roman" w:hAnsi="Times New Roman"/>
                <w:b/>
                <w:bCs/>
                <w:szCs w:val="32"/>
                <w:lang w:val="en-US"/>
              </w:rPr>
              <w:t xml:space="preserve"> }}</w:t>
            </w:r>
          </w:p>
        </w:tc>
      </w:tr>
      <w:tr w:rsidR="00467929" w:rsidRPr="009537E8" w14:paraId="18C49E52" w14:textId="77777777" w:rsidTr="00AD5023">
        <w:trPr>
          <w:cantSplit/>
          <w:trHeight w:val="1139"/>
        </w:trPr>
        <w:tc>
          <w:tcPr>
            <w:tcW w:w="9992" w:type="dxa"/>
            <w:gridSpan w:val="3"/>
            <w:vAlign w:val="bottom"/>
          </w:tcPr>
          <w:p w14:paraId="669FC824" w14:textId="77777777" w:rsidR="00467929" w:rsidRPr="007B6F1B" w:rsidRDefault="00467929" w:rsidP="00AD5023">
            <w:pPr>
              <w:pStyle w:val="afff4"/>
              <w:spacing w:line="360" w:lineRule="auto"/>
              <w:ind w:firstLine="0"/>
              <w:jc w:val="center"/>
              <w:rPr>
                <w:rFonts w:ascii="Times New Roman" w:hAnsi="Times New Roman"/>
              </w:rPr>
            </w:pPr>
            <w:r w:rsidRPr="007B6F1B">
              <w:rPr>
                <w:rFonts w:ascii="Times New Roman" w:hAnsi="Times New Roman"/>
              </w:rPr>
              <w:t>ТЕХНИЧЕСКАЯ ДОКУМЕНТАЦИЯ</w:t>
            </w:r>
          </w:p>
          <w:p w14:paraId="1ACDEFD6" w14:textId="3B30CD96" w:rsidR="00467929" w:rsidRPr="00446D0B" w:rsidRDefault="00467929" w:rsidP="00AD5023">
            <w:pPr>
              <w:pStyle w:val="afff4"/>
              <w:ind w:firstLine="0"/>
              <w:jc w:val="center"/>
              <w:rPr>
                <w:rFonts w:ascii="Times New Roman" w:hAnsi="Times New Roman"/>
              </w:rPr>
            </w:pPr>
            <w:r w:rsidRPr="007B6F1B">
              <w:rPr>
                <w:rFonts w:ascii="Times New Roman" w:hAnsi="Times New Roman"/>
              </w:rPr>
              <w:t xml:space="preserve">Том </w:t>
            </w:r>
            <w:r w:rsidR="00222EB6">
              <w:rPr>
                <w:rFonts w:ascii="Times New Roman" w:hAnsi="Times New Roman"/>
              </w:rPr>
              <w:t>3</w:t>
            </w:r>
            <w:r w:rsidRPr="007B6F1B">
              <w:rPr>
                <w:rFonts w:ascii="Times New Roman" w:hAnsi="Times New Roman"/>
              </w:rPr>
              <w:t xml:space="preserve">. </w:t>
            </w:r>
            <w:r>
              <w:t xml:space="preserve"> </w:t>
            </w:r>
            <w:r w:rsidRPr="00446D0B">
              <w:rPr>
                <w:rFonts w:ascii="Times New Roman" w:hAnsi="Times New Roman"/>
              </w:rPr>
              <w:t>Пояснительная записка</w:t>
            </w:r>
          </w:p>
          <w:p w14:paraId="6976A7A7" w14:textId="5B23653D" w:rsidR="00467929" w:rsidRPr="00446D0B" w:rsidRDefault="00222EB6" w:rsidP="00AD5023">
            <w:pPr>
              <w:pStyle w:val="afff4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опоры в составе </w:t>
            </w:r>
            <w:proofErr w:type="spellStart"/>
            <w:r>
              <w:rPr>
                <w:rFonts w:ascii="Times New Roman" w:hAnsi="Times New Roman"/>
              </w:rPr>
              <w:t>антисдвига</w:t>
            </w:r>
            <w:proofErr w:type="spellEnd"/>
            <w:r>
              <w:rPr>
                <w:rFonts w:ascii="Times New Roman" w:hAnsi="Times New Roman"/>
              </w:rPr>
              <w:t xml:space="preserve"> 4</w:t>
            </w:r>
          </w:p>
          <w:p w14:paraId="080A9361" w14:textId="77777777" w:rsidR="00467929" w:rsidRPr="007B6F1B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b/>
                <w:spacing w:val="20"/>
                <w:kern w:val="32"/>
                <w:szCs w:val="28"/>
              </w:rPr>
            </w:pPr>
          </w:p>
        </w:tc>
      </w:tr>
      <w:tr w:rsidR="00467929" w:rsidRPr="009537E8" w14:paraId="1EAE71F5" w14:textId="77777777" w:rsidTr="00AD5023">
        <w:trPr>
          <w:cantSplit/>
          <w:trHeight w:val="1064"/>
        </w:trPr>
        <w:tc>
          <w:tcPr>
            <w:tcW w:w="9992" w:type="dxa"/>
            <w:gridSpan w:val="3"/>
          </w:tcPr>
          <w:p w14:paraId="49FA7E77" w14:textId="77777777" w:rsidR="00467929" w:rsidRPr="00736777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</w:p>
          <w:p w14:paraId="29D26A6E" w14:textId="77777777" w:rsidR="00467929" w:rsidRPr="00736777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</w:p>
          <w:p w14:paraId="0849D794" w14:textId="77777777" w:rsidR="00467929" w:rsidRPr="00736777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</w:p>
          <w:p w14:paraId="13E00589" w14:textId="77777777" w:rsidR="00467929" w:rsidRPr="00736777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  <w:r w:rsidRPr="007B6F1B">
              <w:rPr>
                <w:noProof/>
                <w:spacing w:val="20"/>
                <w:kern w:val="32"/>
                <w:szCs w:val="28"/>
              </w:rPr>
              <w:drawing>
                <wp:anchor distT="0" distB="0" distL="114300" distR="114300" simplePos="0" relativeHeight="251665408" behindDoc="1" locked="0" layoutInCell="1" allowOverlap="1" wp14:anchorId="09340C34" wp14:editId="2CC4D9C5">
                  <wp:simplePos x="0" y="0"/>
                  <wp:positionH relativeFrom="column">
                    <wp:posOffset>4186555</wp:posOffset>
                  </wp:positionH>
                  <wp:positionV relativeFrom="paragraph">
                    <wp:posOffset>210185</wp:posOffset>
                  </wp:positionV>
                  <wp:extent cx="591363" cy="408467"/>
                  <wp:effectExtent l="0" t="0" r="0" b="0"/>
                  <wp:wrapNone/>
                  <wp:docPr id="1731873992" name="Рисунок 3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570384" name="Рисунок 3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1363" cy="4084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4411829" w14:textId="77777777" w:rsidR="00467929" w:rsidRPr="007B6F1B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  <w:r w:rsidRPr="007B6F1B">
              <w:rPr>
                <w:spacing w:val="20"/>
                <w:kern w:val="32"/>
                <w:szCs w:val="28"/>
              </w:rPr>
              <w:t xml:space="preserve">Главный инженер проекта                                              </w:t>
            </w:r>
            <w:proofErr w:type="spellStart"/>
            <w:r w:rsidRPr="007B6F1B">
              <w:rPr>
                <w:spacing w:val="20"/>
                <w:kern w:val="32"/>
                <w:szCs w:val="28"/>
              </w:rPr>
              <w:t>Родчихин</w:t>
            </w:r>
            <w:proofErr w:type="spellEnd"/>
            <w:r w:rsidRPr="007B6F1B">
              <w:rPr>
                <w:spacing w:val="20"/>
                <w:kern w:val="32"/>
                <w:szCs w:val="28"/>
              </w:rPr>
              <w:t xml:space="preserve"> С.В.</w:t>
            </w:r>
          </w:p>
          <w:p w14:paraId="2048A9FF" w14:textId="77777777" w:rsidR="00467929" w:rsidRPr="00A46D24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both"/>
              <w:rPr>
                <w:spacing w:val="20"/>
                <w:kern w:val="32"/>
                <w:szCs w:val="28"/>
              </w:rPr>
            </w:pPr>
          </w:p>
        </w:tc>
      </w:tr>
      <w:tr w:rsidR="00467929" w:rsidRPr="009537E8" w14:paraId="2BE81D74" w14:textId="77777777" w:rsidTr="00AD5023">
        <w:trPr>
          <w:cantSplit/>
          <w:trHeight w:val="140"/>
        </w:trPr>
        <w:tc>
          <w:tcPr>
            <w:tcW w:w="9992" w:type="dxa"/>
            <w:gridSpan w:val="3"/>
          </w:tcPr>
          <w:p w14:paraId="25568113" w14:textId="77777777" w:rsidR="00467929" w:rsidRPr="007B6F1B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</w:pPr>
          </w:p>
          <w:p w14:paraId="02A26ACE" w14:textId="77777777" w:rsidR="00467929" w:rsidRPr="007B6F1B" w:rsidRDefault="00467929" w:rsidP="00AD5023">
            <w:pPr>
              <w:pStyle w:val="aff8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hd w:val="clear" w:color="auto" w:fill="auto"/>
              <w:ind w:left="0" w:firstLine="0"/>
              <w:jc w:val="center"/>
              <w:rPr>
                <w:spacing w:val="20"/>
                <w:kern w:val="32"/>
                <w:sz w:val="27"/>
                <w:szCs w:val="27"/>
                <w:lang w:val="en-US"/>
              </w:rPr>
            </w:pPr>
            <w:proofErr w:type="gramStart"/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>{{ year</w:t>
            </w:r>
            <w:proofErr w:type="gramEnd"/>
            <w:r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  <w:lang w:val="en-US"/>
              </w:rPr>
              <w:t xml:space="preserve"> }}</w:t>
            </w:r>
            <w:r w:rsidRPr="00884766">
              <w:rPr>
                <w:rFonts w:ascii="Arial" w:hAnsi="Arial" w:cs="Arial"/>
                <w:b/>
                <w:spacing w:val="20"/>
                <w:kern w:val="32"/>
                <w:sz w:val="23"/>
                <w:szCs w:val="23"/>
              </w:rPr>
              <w:t xml:space="preserve"> г.</w:t>
            </w:r>
          </w:p>
        </w:tc>
      </w:tr>
    </w:tbl>
    <w:p w14:paraId="27437B09" w14:textId="77777777" w:rsidR="009669D4" w:rsidRDefault="009669D4" w:rsidP="009669D4">
      <w:pPr>
        <w:ind w:left="794" w:firstLine="0"/>
        <w:rPr>
          <w:b/>
        </w:rPr>
        <w:sectPr w:rsidR="009669D4" w:rsidSect="009669D4">
          <w:headerReference w:type="default" r:id="rId12"/>
          <w:footerReference w:type="default" r:id="rId13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sdt>
      <w:sdtPr>
        <w:id w:val="-7676263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2D3DC56" w14:textId="77777777" w:rsidR="009669D4" w:rsidRDefault="009669D4" w:rsidP="009669D4">
          <w:pPr>
            <w:ind w:left="794" w:firstLine="0"/>
          </w:pPr>
          <w:r w:rsidRPr="003673C9">
            <w:rPr>
              <w:b/>
            </w:rPr>
            <w:t>Содержание</w:t>
          </w:r>
          <w:r>
            <w:rPr>
              <w:b/>
            </w:rPr>
            <w:t xml:space="preserve"> тома</w:t>
          </w:r>
        </w:p>
        <w:p w14:paraId="2CD0BCFB" w14:textId="2D6D855D" w:rsidR="000C6517" w:rsidRDefault="009669D4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r>
            <w:rPr>
              <w:b/>
              <w:bCs w:val="0"/>
              <w:caps w:val="0"/>
            </w:rPr>
            <w:fldChar w:fldCharType="begin"/>
          </w:r>
          <w:r>
            <w:rPr>
              <w:b/>
              <w:bCs w:val="0"/>
              <w:caps w:val="0"/>
            </w:rPr>
            <w:instrText xml:space="preserve"> TOC \o "1-3" \h \z \u </w:instrText>
          </w:r>
          <w:r>
            <w:rPr>
              <w:b/>
              <w:bCs w:val="0"/>
              <w:caps w:val="0"/>
            </w:rPr>
            <w:fldChar w:fldCharType="separate"/>
          </w:r>
          <w:hyperlink w:anchor="_Toc179991967" w:history="1">
            <w:r w:rsidR="000C6517" w:rsidRPr="00FB6CB4">
              <w:rPr>
                <w:rStyle w:val="ac"/>
                <w:noProof/>
              </w:rPr>
              <w:t>1 Исходные данные.</w:t>
            </w:r>
            <w:r w:rsidR="000C6517">
              <w:rPr>
                <w:noProof/>
                <w:webHidden/>
              </w:rPr>
              <w:tab/>
            </w:r>
            <w:r w:rsidR="000C6517">
              <w:rPr>
                <w:noProof/>
                <w:webHidden/>
              </w:rPr>
              <w:fldChar w:fldCharType="begin"/>
            </w:r>
            <w:r w:rsidR="000C6517">
              <w:rPr>
                <w:noProof/>
                <w:webHidden/>
              </w:rPr>
              <w:instrText xml:space="preserve"> PAGEREF _Toc179991967 \h </w:instrText>
            </w:r>
            <w:r w:rsidR="000C6517">
              <w:rPr>
                <w:noProof/>
                <w:webHidden/>
              </w:rPr>
            </w:r>
            <w:r w:rsidR="000C6517">
              <w:rPr>
                <w:noProof/>
                <w:webHidden/>
              </w:rPr>
              <w:fldChar w:fldCharType="separate"/>
            </w:r>
            <w:r w:rsidR="006878F0">
              <w:rPr>
                <w:noProof/>
                <w:webHidden/>
              </w:rPr>
              <w:t>2</w:t>
            </w:r>
            <w:r w:rsidR="000C6517">
              <w:rPr>
                <w:noProof/>
                <w:webHidden/>
              </w:rPr>
              <w:fldChar w:fldCharType="end"/>
            </w:r>
          </w:hyperlink>
        </w:p>
        <w:p w14:paraId="5EEEA799" w14:textId="576A5567" w:rsidR="000C6517" w:rsidRDefault="000C6517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9991968" w:history="1">
            <w:r w:rsidRPr="00FB6CB4">
              <w:rPr>
                <w:rStyle w:val="ac"/>
                <w:noProof/>
              </w:rPr>
              <w:t>2 Условия примыкания элементов к узлам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8F0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7E30" w14:textId="37486271" w:rsidR="000C6517" w:rsidRDefault="000C6517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9991969" w:history="1">
            <w:r w:rsidRPr="00FB6CB4">
              <w:rPr>
                <w:rStyle w:val="ac"/>
                <w:noProof/>
              </w:rPr>
              <w:t>3 Характеристики использованных типов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8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15B69B" w14:textId="53420024" w:rsidR="000C6517" w:rsidRDefault="000C6517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9991970" w:history="1">
            <w:r w:rsidRPr="00FB6CB4">
              <w:rPr>
                <w:rStyle w:val="ac"/>
                <w:noProof/>
              </w:rPr>
              <w:t>4 Усилия и напряжения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8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B1082" w14:textId="422968C3" w:rsidR="000C6517" w:rsidRDefault="000C6517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9991971" w:history="1">
            <w:r w:rsidRPr="00FB6CB4">
              <w:rPr>
                <w:rStyle w:val="ac"/>
                <w:noProof/>
              </w:rPr>
              <w:t>5 Расчет на прочность и устойчивость элемента сплошного сечения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8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85078C" w14:textId="557FCA35" w:rsidR="000C6517" w:rsidRDefault="000C6517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kern w:val="2"/>
              <w14:ligatures w14:val="standardContextual"/>
            </w:rPr>
          </w:pPr>
          <w:hyperlink w:anchor="_Toc179991972" w:history="1">
            <w:r w:rsidRPr="00FB6CB4">
              <w:rPr>
                <w:rStyle w:val="ac"/>
                <w:noProof/>
              </w:rPr>
              <w:t>6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_Toc179991972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78F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437F5B" w14:textId="297F41CE" w:rsidR="009669D4" w:rsidRDefault="009669D4" w:rsidP="009669D4">
          <w:r>
            <w:rPr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14:paraId="2179B57B" w14:textId="77777777" w:rsidR="009669D4" w:rsidRDefault="009669D4" w:rsidP="009669D4">
      <w:pPr>
        <w:ind w:left="794" w:firstLine="0"/>
        <w:rPr>
          <w:rFonts w:ascii="Arial" w:hAnsi="Arial" w:cs="Arial"/>
        </w:rPr>
      </w:pPr>
    </w:p>
    <w:p w14:paraId="5533E70E" w14:textId="77777777" w:rsidR="009669D4" w:rsidRDefault="009669D4" w:rsidP="009669D4">
      <w:pPr>
        <w:ind w:left="794" w:firstLine="0"/>
        <w:rPr>
          <w:rFonts w:ascii="Arial" w:hAnsi="Arial" w:cs="Arial"/>
        </w:rPr>
        <w:sectPr w:rsidR="009669D4" w:rsidSect="009669D4">
          <w:headerReference w:type="default" r:id="rId14"/>
          <w:footerReference w:type="default" r:id="rId15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4333E6D7" w14:textId="77777777" w:rsidR="009669D4" w:rsidRPr="001E2D0D" w:rsidRDefault="009669D4" w:rsidP="009669D4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1E2D0D">
        <w:rPr>
          <w:b/>
          <w:szCs w:val="28"/>
        </w:rPr>
        <w:lastRenderedPageBreak/>
        <w:t>Заверение проектной организации</w:t>
      </w:r>
    </w:p>
    <w:p w14:paraId="392BAF61" w14:textId="77777777" w:rsidR="009669D4" w:rsidRDefault="009669D4" w:rsidP="009669D4"/>
    <w:p w14:paraId="5BF3FDF2" w14:textId="704B888B" w:rsidR="009669D4" w:rsidRPr="001E2D0D" w:rsidRDefault="009669D4" w:rsidP="009669D4">
      <w:r>
        <w:t>Настоящий раздел</w:t>
      </w:r>
      <w:r w:rsidRPr="001E2D0D">
        <w:t xml:space="preserve"> разработан в соответствии с</w:t>
      </w:r>
      <w:r>
        <w:t xml:space="preserve"> </w:t>
      </w:r>
      <w:r w:rsidRPr="001E2D0D">
        <w:t xml:space="preserve">заданием на </w:t>
      </w:r>
      <w:r w:rsidR="001B3DA2">
        <w:t>техническую документацию</w:t>
      </w:r>
      <w:r w:rsidRPr="001E2D0D">
        <w:t>, техническими регламентами, в том числе устанавливающими требования по обеспечению безопасной эксплуатации зданий, строений, сооружений и безопасного использования прилегающих к ним территорий, и с соблюдением технических условий.</w:t>
      </w:r>
    </w:p>
    <w:p w14:paraId="5CDAF518" w14:textId="47B1BA18" w:rsidR="009669D4" w:rsidRDefault="009669D4" w:rsidP="00C87CF4">
      <w:pPr>
        <w:spacing w:line="276" w:lineRule="auto"/>
        <w:ind w:left="425" w:firstLine="568"/>
        <w:contextualSpacing w:val="0"/>
        <w:rPr>
          <w:szCs w:val="28"/>
          <w:lang w:val="en-US"/>
        </w:rPr>
      </w:pPr>
    </w:p>
    <w:tbl>
      <w:tblPr>
        <w:tblStyle w:val="af6"/>
        <w:tblW w:w="0" w:type="auto"/>
        <w:tblInd w:w="4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1701"/>
        <w:gridCol w:w="2085"/>
        <w:gridCol w:w="2415"/>
      </w:tblGrid>
      <w:tr w:rsidR="00C87CF4" w:rsidRPr="002C68A0" w14:paraId="73A225BE" w14:textId="77777777" w:rsidTr="00AD5023">
        <w:tc>
          <w:tcPr>
            <w:tcW w:w="3511" w:type="dxa"/>
            <w:vAlign w:val="center"/>
            <w:hideMark/>
          </w:tcPr>
          <w:p w14:paraId="32082884" w14:textId="77777777" w:rsidR="00C87CF4" w:rsidRPr="002C68A0" w:rsidRDefault="00C87CF4" w:rsidP="00AD5023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Главный инженер проекта</w:t>
            </w:r>
          </w:p>
        </w:tc>
        <w:tc>
          <w:tcPr>
            <w:tcW w:w="1701" w:type="dxa"/>
            <w:vAlign w:val="center"/>
            <w:hideMark/>
          </w:tcPr>
          <w:p w14:paraId="7E073028" w14:textId="77777777" w:rsidR="00C87CF4" w:rsidRPr="002C68A0" w:rsidRDefault="00C87CF4" w:rsidP="00AD5023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noProof/>
                <w:szCs w:val="28"/>
              </w:rPr>
              <w:drawing>
                <wp:inline distT="0" distB="0" distL="0" distR="0" wp14:anchorId="2E8EE68E" wp14:editId="3B2FAB3B">
                  <wp:extent cx="609600" cy="419100"/>
                  <wp:effectExtent l="0" t="0" r="0" b="0"/>
                  <wp:docPr id="265151149" name="Рисунок 6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Изображение выглядит как зарисовка, рисунок, Детское искусство,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85" w:type="dxa"/>
            <w:vAlign w:val="center"/>
            <w:hideMark/>
          </w:tcPr>
          <w:p w14:paraId="74CF776C" w14:textId="77777777" w:rsidR="00C87CF4" w:rsidRPr="002C68A0" w:rsidRDefault="00C87CF4" w:rsidP="00AD5023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r w:rsidRPr="002C68A0">
              <w:rPr>
                <w:szCs w:val="28"/>
              </w:rPr>
              <w:t>С</w:t>
            </w:r>
            <w:r w:rsidRPr="002C68A0">
              <w:rPr>
                <w:szCs w:val="28"/>
                <w:lang w:val="en-US"/>
              </w:rPr>
              <w:t xml:space="preserve">. </w:t>
            </w:r>
            <w:r w:rsidRPr="002C68A0">
              <w:rPr>
                <w:szCs w:val="28"/>
              </w:rPr>
              <w:t>В</w:t>
            </w:r>
            <w:r w:rsidRPr="002C68A0">
              <w:rPr>
                <w:szCs w:val="28"/>
                <w:lang w:val="en-US"/>
              </w:rPr>
              <w:t xml:space="preserve">. </w:t>
            </w:r>
            <w:proofErr w:type="spellStart"/>
            <w:r w:rsidRPr="002C68A0">
              <w:rPr>
                <w:szCs w:val="28"/>
              </w:rPr>
              <w:t>Родчихин</w:t>
            </w:r>
            <w:proofErr w:type="spellEnd"/>
            <w:r w:rsidRPr="002C68A0">
              <w:rPr>
                <w:szCs w:val="28"/>
                <w:lang w:val="en-US"/>
              </w:rPr>
              <w:t xml:space="preserve">     </w:t>
            </w:r>
          </w:p>
        </w:tc>
        <w:tc>
          <w:tcPr>
            <w:tcW w:w="2415" w:type="dxa"/>
            <w:vAlign w:val="center"/>
            <w:hideMark/>
          </w:tcPr>
          <w:p w14:paraId="5625650A" w14:textId="77777777" w:rsidR="00C87CF4" w:rsidRPr="002C68A0" w:rsidRDefault="00C87CF4" w:rsidP="00AD5023">
            <w:pPr>
              <w:spacing w:line="276" w:lineRule="auto"/>
              <w:ind w:firstLine="0"/>
              <w:contextualSpacing w:val="0"/>
              <w:rPr>
                <w:szCs w:val="28"/>
              </w:rPr>
            </w:pPr>
            <w:proofErr w:type="gramStart"/>
            <w:r w:rsidRPr="002C68A0">
              <w:rPr>
                <w:szCs w:val="28"/>
                <w:lang w:val="en-US"/>
              </w:rPr>
              <w:t xml:space="preserve">{{ </w:t>
            </w:r>
            <w:proofErr w:type="spellStart"/>
            <w:r w:rsidRPr="002C68A0">
              <w:rPr>
                <w:szCs w:val="28"/>
                <w:lang w:val="en-US"/>
              </w:rPr>
              <w:t>current</w:t>
            </w:r>
            <w:proofErr w:type="gramEnd"/>
            <w:r w:rsidRPr="002C68A0">
              <w:rPr>
                <w:szCs w:val="28"/>
                <w:lang w:val="en-US"/>
              </w:rPr>
              <w:t>_date</w:t>
            </w:r>
            <w:proofErr w:type="spellEnd"/>
            <w:r w:rsidRPr="002C68A0">
              <w:rPr>
                <w:szCs w:val="28"/>
                <w:lang w:val="en-US"/>
              </w:rPr>
              <w:t xml:space="preserve"> }}</w:t>
            </w:r>
          </w:p>
        </w:tc>
      </w:tr>
    </w:tbl>
    <w:p w14:paraId="544339AB" w14:textId="77777777" w:rsidR="00C87CF4" w:rsidRPr="00C87CF4" w:rsidRDefault="00C87CF4" w:rsidP="00C87CF4">
      <w:pPr>
        <w:spacing w:line="276" w:lineRule="auto"/>
        <w:ind w:left="425" w:firstLine="568"/>
        <w:contextualSpacing w:val="0"/>
        <w:rPr>
          <w:szCs w:val="28"/>
          <w:lang w:val="en-US"/>
        </w:rPr>
      </w:pPr>
    </w:p>
    <w:p w14:paraId="56F98F48" w14:textId="77777777" w:rsidR="009669D4" w:rsidRPr="001558A3" w:rsidRDefault="009669D4" w:rsidP="009669D4">
      <w:pPr>
        <w:ind w:left="794" w:firstLine="0"/>
        <w:rPr>
          <w:szCs w:val="28"/>
        </w:rPr>
      </w:pPr>
    </w:p>
    <w:p w14:paraId="3EFA96C5" w14:textId="77777777" w:rsidR="009669D4" w:rsidRPr="001558A3" w:rsidRDefault="009669D4" w:rsidP="009669D4">
      <w:pPr>
        <w:ind w:left="794" w:firstLine="0"/>
        <w:rPr>
          <w:szCs w:val="28"/>
        </w:rPr>
      </w:pPr>
    </w:p>
    <w:p w14:paraId="2E76E6B3" w14:textId="77777777" w:rsidR="009669D4" w:rsidRPr="001558A3" w:rsidRDefault="009669D4" w:rsidP="009669D4">
      <w:pPr>
        <w:ind w:left="794" w:firstLine="0"/>
        <w:rPr>
          <w:szCs w:val="28"/>
        </w:rPr>
      </w:pPr>
    </w:p>
    <w:p w14:paraId="227D206B" w14:textId="77777777" w:rsidR="009669D4" w:rsidRDefault="009669D4" w:rsidP="009669D4">
      <w:pPr>
        <w:ind w:left="794" w:firstLine="0"/>
        <w:rPr>
          <w:sz w:val="24"/>
          <w:szCs w:val="24"/>
        </w:rPr>
        <w:sectPr w:rsidR="009669D4" w:rsidSect="009669D4">
          <w:headerReference w:type="default" r:id="rId17"/>
          <w:footerReference w:type="default" r:id="rId18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355175F9" w14:textId="1D62A727" w:rsidR="009669D4" w:rsidRDefault="009669D4" w:rsidP="009669D4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FA1FBD">
        <w:rPr>
          <w:b/>
          <w:szCs w:val="28"/>
        </w:rPr>
        <w:lastRenderedPageBreak/>
        <w:t xml:space="preserve">Состав </w:t>
      </w:r>
      <w:r w:rsidR="00AF6D2A">
        <w:rPr>
          <w:b/>
          <w:szCs w:val="28"/>
        </w:rPr>
        <w:t>технической</w:t>
      </w:r>
      <w:r w:rsidRPr="00FA1FBD">
        <w:rPr>
          <w:b/>
          <w:szCs w:val="28"/>
        </w:rPr>
        <w:t xml:space="preserve"> документации</w:t>
      </w:r>
    </w:p>
    <w:p w14:paraId="1127A7C7" w14:textId="77777777" w:rsidR="009669D4" w:rsidRPr="001E2D0D" w:rsidRDefault="009669D4" w:rsidP="009669D4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88"/>
        <w:gridCol w:w="2622"/>
        <w:gridCol w:w="4820"/>
        <w:gridCol w:w="1807"/>
      </w:tblGrid>
      <w:tr w:rsidR="00645F31" w14:paraId="0383A09C" w14:textId="77777777" w:rsidTr="006656ED">
        <w:tc>
          <w:tcPr>
            <w:tcW w:w="888" w:type="dxa"/>
            <w:vAlign w:val="center"/>
          </w:tcPr>
          <w:p w14:paraId="2B0535D2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Номер</w:t>
            </w:r>
          </w:p>
          <w:p w14:paraId="01EE7CBB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п/п</w:t>
            </w:r>
          </w:p>
        </w:tc>
        <w:tc>
          <w:tcPr>
            <w:tcW w:w="2622" w:type="dxa"/>
            <w:vAlign w:val="center"/>
          </w:tcPr>
          <w:p w14:paraId="3533B154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Обозначение</w:t>
            </w:r>
          </w:p>
        </w:tc>
        <w:tc>
          <w:tcPr>
            <w:tcW w:w="4820" w:type="dxa"/>
            <w:vAlign w:val="center"/>
          </w:tcPr>
          <w:p w14:paraId="1B26C17B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Наименование</w:t>
            </w:r>
          </w:p>
        </w:tc>
        <w:tc>
          <w:tcPr>
            <w:tcW w:w="1807" w:type="dxa"/>
            <w:vAlign w:val="center"/>
          </w:tcPr>
          <w:p w14:paraId="38D94D9F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Примечание</w:t>
            </w:r>
          </w:p>
        </w:tc>
      </w:tr>
      <w:tr w:rsidR="00645F31" w14:paraId="7193CAF3" w14:textId="77777777" w:rsidTr="006656ED">
        <w:tc>
          <w:tcPr>
            <w:tcW w:w="888" w:type="dxa"/>
            <w:vAlign w:val="center"/>
          </w:tcPr>
          <w:p w14:paraId="6BB53DF6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 w:rsidRPr="007B1D07">
              <w:rPr>
                <w:sz w:val="20"/>
              </w:rPr>
              <w:t>1</w:t>
            </w:r>
          </w:p>
        </w:tc>
        <w:tc>
          <w:tcPr>
            <w:tcW w:w="2622" w:type="dxa"/>
            <w:vAlign w:val="center"/>
          </w:tcPr>
          <w:p w14:paraId="2316F689" w14:textId="32087175" w:rsidR="00645F31" w:rsidRPr="007C6B29" w:rsidRDefault="007C6B29" w:rsidP="006656ED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7C6B29">
              <w:rPr>
                <w:sz w:val="20"/>
                <w:lang w:val="en-US"/>
              </w:rPr>
              <w:t xml:space="preserve">{{ </w:t>
            </w:r>
            <w:proofErr w:type="spellStart"/>
            <w:r w:rsidRPr="007C6B29">
              <w:rPr>
                <w:sz w:val="20"/>
                <w:lang w:val="en-US"/>
              </w:rPr>
              <w:t>project</w:t>
            </w:r>
            <w:proofErr w:type="gramEnd"/>
            <w:r w:rsidRPr="007C6B29">
              <w:rPr>
                <w:sz w:val="20"/>
                <w:lang w:val="en-US"/>
              </w:rPr>
              <w:t>_code</w:t>
            </w:r>
            <w:proofErr w:type="spellEnd"/>
            <w:r w:rsidRPr="007C6B29">
              <w:rPr>
                <w:sz w:val="20"/>
                <w:lang w:val="en-US"/>
              </w:rPr>
              <w:t xml:space="preserve"> }}</w:t>
            </w:r>
            <w:r w:rsidR="00645F31" w:rsidRPr="007C6B29">
              <w:rPr>
                <w:sz w:val="20"/>
              </w:rPr>
              <w:t>-КВП-ТКР</w:t>
            </w:r>
          </w:p>
        </w:tc>
        <w:tc>
          <w:tcPr>
            <w:tcW w:w="4820" w:type="dxa"/>
            <w:vAlign w:val="center"/>
          </w:tcPr>
          <w:p w14:paraId="42FCBC76" w14:textId="77777777" w:rsidR="00645F31" w:rsidRPr="007B1D07" w:rsidRDefault="00645F31" w:rsidP="006656E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Технологические и конструктивные решения. Искусственные сооружения</w:t>
            </w:r>
          </w:p>
        </w:tc>
        <w:tc>
          <w:tcPr>
            <w:tcW w:w="1807" w:type="dxa"/>
            <w:vAlign w:val="center"/>
          </w:tcPr>
          <w:p w14:paraId="74D6DAC6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645F31" w14:paraId="5B27D201" w14:textId="77777777" w:rsidTr="006656ED">
        <w:tc>
          <w:tcPr>
            <w:tcW w:w="888" w:type="dxa"/>
            <w:vAlign w:val="center"/>
          </w:tcPr>
          <w:p w14:paraId="4DDDB135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622" w:type="dxa"/>
            <w:vAlign w:val="center"/>
          </w:tcPr>
          <w:p w14:paraId="4CE40B81" w14:textId="279585F6" w:rsidR="00645F31" w:rsidRPr="007C6B29" w:rsidRDefault="007C6B29" w:rsidP="006656ED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7C6B29">
              <w:rPr>
                <w:sz w:val="20"/>
                <w:lang w:val="en-US"/>
              </w:rPr>
              <w:t xml:space="preserve">{{ </w:t>
            </w:r>
            <w:proofErr w:type="spellStart"/>
            <w:r w:rsidRPr="007C6B29">
              <w:rPr>
                <w:sz w:val="20"/>
                <w:lang w:val="en-US"/>
              </w:rPr>
              <w:t>project</w:t>
            </w:r>
            <w:proofErr w:type="gramEnd"/>
            <w:r w:rsidRPr="007C6B29">
              <w:rPr>
                <w:sz w:val="20"/>
                <w:lang w:val="en-US"/>
              </w:rPr>
              <w:t>_code</w:t>
            </w:r>
            <w:proofErr w:type="spellEnd"/>
            <w:r w:rsidRPr="007C6B29">
              <w:rPr>
                <w:sz w:val="20"/>
                <w:lang w:val="en-US"/>
              </w:rPr>
              <w:t xml:space="preserve"> }}</w:t>
            </w:r>
            <w:r w:rsidR="00645F31" w:rsidRPr="007C6B29">
              <w:rPr>
                <w:sz w:val="20"/>
              </w:rPr>
              <w:t>-КВП-Э</w:t>
            </w:r>
          </w:p>
        </w:tc>
        <w:tc>
          <w:tcPr>
            <w:tcW w:w="4820" w:type="dxa"/>
            <w:vAlign w:val="center"/>
          </w:tcPr>
          <w:p w14:paraId="639A381E" w14:textId="77777777" w:rsidR="00645F31" w:rsidRPr="007B1D07" w:rsidRDefault="00645F31" w:rsidP="006656ED">
            <w:pP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Эскиз КОЗ-У-Ш</w:t>
            </w:r>
          </w:p>
        </w:tc>
        <w:tc>
          <w:tcPr>
            <w:tcW w:w="1807" w:type="dxa"/>
            <w:vAlign w:val="center"/>
          </w:tcPr>
          <w:p w14:paraId="2E67B216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645F31" w14:paraId="09335D7D" w14:textId="77777777" w:rsidTr="006656ED">
        <w:tc>
          <w:tcPr>
            <w:tcW w:w="888" w:type="dxa"/>
            <w:vAlign w:val="center"/>
          </w:tcPr>
          <w:p w14:paraId="21B04C4D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622" w:type="dxa"/>
            <w:vAlign w:val="center"/>
          </w:tcPr>
          <w:p w14:paraId="036BFAF2" w14:textId="0EDF16B3" w:rsidR="00645F31" w:rsidRPr="007C6B29" w:rsidRDefault="007C6B29" w:rsidP="006656ED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7C6B29">
              <w:rPr>
                <w:sz w:val="20"/>
                <w:lang w:val="en-US"/>
              </w:rPr>
              <w:t xml:space="preserve">{{ </w:t>
            </w:r>
            <w:proofErr w:type="spellStart"/>
            <w:r w:rsidRPr="007C6B29">
              <w:rPr>
                <w:sz w:val="20"/>
                <w:lang w:val="en-US"/>
              </w:rPr>
              <w:t>project</w:t>
            </w:r>
            <w:proofErr w:type="gramEnd"/>
            <w:r w:rsidRPr="007C6B29">
              <w:rPr>
                <w:sz w:val="20"/>
                <w:lang w:val="en-US"/>
              </w:rPr>
              <w:t>_code</w:t>
            </w:r>
            <w:proofErr w:type="spellEnd"/>
            <w:r w:rsidRPr="007C6B29">
              <w:rPr>
                <w:sz w:val="20"/>
                <w:lang w:val="en-US"/>
              </w:rPr>
              <w:t xml:space="preserve"> }}</w:t>
            </w:r>
            <w:r w:rsidR="00645F31" w:rsidRPr="007C6B29">
              <w:rPr>
                <w:sz w:val="20"/>
              </w:rPr>
              <w:t>-КВП-ПЗ</w:t>
            </w:r>
          </w:p>
        </w:tc>
        <w:tc>
          <w:tcPr>
            <w:tcW w:w="4820" w:type="dxa"/>
            <w:vAlign w:val="center"/>
          </w:tcPr>
          <w:p w14:paraId="6086C8A4" w14:textId="77777777" w:rsidR="00645F31" w:rsidRPr="007B1D07" w:rsidRDefault="00645F31" w:rsidP="006656E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</w:p>
        </w:tc>
        <w:tc>
          <w:tcPr>
            <w:tcW w:w="1807" w:type="dxa"/>
            <w:vAlign w:val="center"/>
          </w:tcPr>
          <w:p w14:paraId="2DCC144B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645F31" w14:paraId="2487CD61" w14:textId="77777777" w:rsidTr="006656ED">
        <w:tc>
          <w:tcPr>
            <w:tcW w:w="888" w:type="dxa"/>
            <w:vAlign w:val="center"/>
          </w:tcPr>
          <w:p w14:paraId="12962887" w14:textId="77777777" w:rsidR="00645F31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622" w:type="dxa"/>
            <w:vAlign w:val="center"/>
          </w:tcPr>
          <w:p w14:paraId="259D8BA7" w14:textId="1F6A4A30" w:rsidR="00645F31" w:rsidRPr="007C6B29" w:rsidRDefault="007C6B29" w:rsidP="006656ED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7C6B29">
              <w:rPr>
                <w:sz w:val="20"/>
                <w:lang w:val="en-US"/>
              </w:rPr>
              <w:t xml:space="preserve">{{ </w:t>
            </w:r>
            <w:proofErr w:type="spellStart"/>
            <w:r w:rsidRPr="007C6B29">
              <w:rPr>
                <w:sz w:val="20"/>
                <w:lang w:val="en-US"/>
              </w:rPr>
              <w:t>project</w:t>
            </w:r>
            <w:proofErr w:type="gramEnd"/>
            <w:r w:rsidRPr="007C6B29">
              <w:rPr>
                <w:sz w:val="20"/>
                <w:lang w:val="en-US"/>
              </w:rPr>
              <w:t>_code</w:t>
            </w:r>
            <w:proofErr w:type="spellEnd"/>
            <w:r w:rsidRPr="007C6B29">
              <w:rPr>
                <w:sz w:val="20"/>
                <w:lang w:val="en-US"/>
              </w:rPr>
              <w:t xml:space="preserve"> }}</w:t>
            </w:r>
            <w:r w:rsidR="00645F31" w:rsidRPr="007C6B29">
              <w:rPr>
                <w:sz w:val="20"/>
              </w:rPr>
              <w:t>-КВП-ПЗО</w:t>
            </w:r>
          </w:p>
        </w:tc>
        <w:tc>
          <w:tcPr>
            <w:tcW w:w="4820" w:type="dxa"/>
            <w:vAlign w:val="center"/>
          </w:tcPr>
          <w:p w14:paraId="28033985" w14:textId="77777777" w:rsidR="00645F31" w:rsidRPr="007B1D07" w:rsidRDefault="00645F31" w:rsidP="006656ED">
            <w:pPr>
              <w:spacing w:line="240" w:lineRule="auto"/>
              <w:ind w:firstLine="0"/>
              <w:jc w:val="left"/>
              <w:rPr>
                <w:sz w:val="20"/>
              </w:rPr>
            </w:pPr>
            <w:r w:rsidRPr="007B1D07">
              <w:rPr>
                <w:sz w:val="20"/>
              </w:rPr>
              <w:t>Пояснительная записка</w:t>
            </w:r>
            <w:r>
              <w:rPr>
                <w:sz w:val="20"/>
              </w:rPr>
              <w:t xml:space="preserve"> опоры в составе </w:t>
            </w:r>
            <w:proofErr w:type="spellStart"/>
            <w:r>
              <w:rPr>
                <w:sz w:val="20"/>
              </w:rPr>
              <w:t>антисдвига</w:t>
            </w:r>
            <w:proofErr w:type="spellEnd"/>
            <w:r>
              <w:rPr>
                <w:sz w:val="20"/>
              </w:rPr>
              <w:t xml:space="preserve"> 4</w:t>
            </w:r>
          </w:p>
        </w:tc>
        <w:tc>
          <w:tcPr>
            <w:tcW w:w="1807" w:type="dxa"/>
            <w:vAlign w:val="center"/>
          </w:tcPr>
          <w:p w14:paraId="1EC27178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645F31" w14:paraId="17A4A936" w14:textId="77777777" w:rsidTr="006656ED">
        <w:tc>
          <w:tcPr>
            <w:tcW w:w="888" w:type="dxa"/>
            <w:vAlign w:val="center"/>
          </w:tcPr>
          <w:p w14:paraId="08DED257" w14:textId="77777777" w:rsidR="00645F31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2622" w:type="dxa"/>
            <w:vAlign w:val="center"/>
          </w:tcPr>
          <w:p w14:paraId="67380DBF" w14:textId="3E43B196" w:rsidR="00645F31" w:rsidRPr="007C6B29" w:rsidRDefault="007C6B29" w:rsidP="006656ED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7C6B29">
              <w:rPr>
                <w:sz w:val="20"/>
                <w:lang w:val="en-US"/>
              </w:rPr>
              <w:t xml:space="preserve">{{ </w:t>
            </w:r>
            <w:proofErr w:type="spellStart"/>
            <w:r w:rsidRPr="007C6B29">
              <w:rPr>
                <w:sz w:val="20"/>
                <w:lang w:val="en-US"/>
              </w:rPr>
              <w:t>project</w:t>
            </w:r>
            <w:proofErr w:type="gramEnd"/>
            <w:r w:rsidRPr="007C6B29">
              <w:rPr>
                <w:sz w:val="20"/>
                <w:lang w:val="en-US"/>
              </w:rPr>
              <w:t>_code</w:t>
            </w:r>
            <w:proofErr w:type="spellEnd"/>
            <w:r w:rsidRPr="007C6B29">
              <w:rPr>
                <w:sz w:val="20"/>
                <w:lang w:val="en-US"/>
              </w:rPr>
              <w:t xml:space="preserve"> }}</w:t>
            </w:r>
            <w:r w:rsidR="00645F31" w:rsidRPr="007C6B29">
              <w:rPr>
                <w:sz w:val="20"/>
              </w:rPr>
              <w:t>-КВП-ПЧ</w:t>
            </w:r>
          </w:p>
        </w:tc>
        <w:tc>
          <w:tcPr>
            <w:tcW w:w="4820" w:type="dxa"/>
            <w:vAlign w:val="center"/>
          </w:tcPr>
          <w:p w14:paraId="6C7456CA" w14:textId="77777777" w:rsidR="00645F31" w:rsidRPr="007B1D07" w:rsidRDefault="00645F31" w:rsidP="006656ED">
            <w:pP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Проектные чертежи</w:t>
            </w:r>
          </w:p>
        </w:tc>
        <w:tc>
          <w:tcPr>
            <w:tcW w:w="1807" w:type="dxa"/>
            <w:vAlign w:val="center"/>
          </w:tcPr>
          <w:p w14:paraId="46326DA2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645F31" w14:paraId="28A65A74" w14:textId="77777777" w:rsidTr="006656ED">
        <w:tc>
          <w:tcPr>
            <w:tcW w:w="888" w:type="dxa"/>
            <w:vAlign w:val="center"/>
          </w:tcPr>
          <w:p w14:paraId="22FC296D" w14:textId="77777777" w:rsidR="00645F31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2622" w:type="dxa"/>
            <w:vAlign w:val="center"/>
          </w:tcPr>
          <w:p w14:paraId="3ECE05E7" w14:textId="1FBBBCC1" w:rsidR="00645F31" w:rsidRPr="007C6B29" w:rsidRDefault="007C6B29" w:rsidP="006656ED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7C6B29">
              <w:rPr>
                <w:sz w:val="20"/>
                <w:lang w:val="en-US"/>
              </w:rPr>
              <w:t xml:space="preserve">{{ </w:t>
            </w:r>
            <w:proofErr w:type="spellStart"/>
            <w:r w:rsidRPr="007C6B29">
              <w:rPr>
                <w:sz w:val="20"/>
                <w:lang w:val="en-US"/>
              </w:rPr>
              <w:t>project</w:t>
            </w:r>
            <w:proofErr w:type="gramEnd"/>
            <w:r w:rsidRPr="007C6B29">
              <w:rPr>
                <w:sz w:val="20"/>
                <w:lang w:val="en-US"/>
              </w:rPr>
              <w:t>_code</w:t>
            </w:r>
            <w:proofErr w:type="spellEnd"/>
            <w:r w:rsidRPr="007C6B29">
              <w:rPr>
                <w:sz w:val="20"/>
                <w:lang w:val="en-US"/>
              </w:rPr>
              <w:t xml:space="preserve"> }}</w:t>
            </w:r>
            <w:r w:rsidR="00645F31" w:rsidRPr="007C6B29">
              <w:rPr>
                <w:sz w:val="20"/>
              </w:rPr>
              <w:t>-КВП-КЗ</w:t>
            </w:r>
          </w:p>
        </w:tc>
        <w:tc>
          <w:tcPr>
            <w:tcW w:w="4820" w:type="dxa"/>
            <w:vAlign w:val="center"/>
          </w:tcPr>
          <w:p w14:paraId="00C53774" w14:textId="77777777" w:rsidR="00645F31" w:rsidRPr="007B1D07" w:rsidRDefault="00645F31" w:rsidP="006656ED">
            <w:pP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Контур заземления</w:t>
            </w:r>
          </w:p>
        </w:tc>
        <w:tc>
          <w:tcPr>
            <w:tcW w:w="1807" w:type="dxa"/>
            <w:vAlign w:val="center"/>
          </w:tcPr>
          <w:p w14:paraId="28ED0A06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645F31" w14:paraId="7CE08D4E" w14:textId="77777777" w:rsidTr="006656ED">
        <w:tc>
          <w:tcPr>
            <w:tcW w:w="888" w:type="dxa"/>
            <w:vAlign w:val="center"/>
          </w:tcPr>
          <w:p w14:paraId="10E8E40E" w14:textId="77777777" w:rsidR="00645F31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2622" w:type="dxa"/>
            <w:vAlign w:val="center"/>
          </w:tcPr>
          <w:p w14:paraId="5181A8FE" w14:textId="70A41F4A" w:rsidR="00645F31" w:rsidRPr="007C6B29" w:rsidRDefault="007C6B29" w:rsidP="006656ED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7C6B29">
              <w:rPr>
                <w:sz w:val="20"/>
                <w:lang w:val="en-US"/>
              </w:rPr>
              <w:t xml:space="preserve">{{ </w:t>
            </w:r>
            <w:proofErr w:type="spellStart"/>
            <w:r w:rsidRPr="007C6B29">
              <w:rPr>
                <w:sz w:val="20"/>
                <w:lang w:val="en-US"/>
              </w:rPr>
              <w:t>project</w:t>
            </w:r>
            <w:proofErr w:type="gramEnd"/>
            <w:r w:rsidRPr="007C6B29">
              <w:rPr>
                <w:sz w:val="20"/>
                <w:lang w:val="en-US"/>
              </w:rPr>
              <w:t>_code</w:t>
            </w:r>
            <w:proofErr w:type="spellEnd"/>
            <w:r w:rsidRPr="007C6B29">
              <w:rPr>
                <w:sz w:val="20"/>
                <w:lang w:val="en-US"/>
              </w:rPr>
              <w:t xml:space="preserve"> }}</w:t>
            </w:r>
            <w:r w:rsidR="00645F31" w:rsidRPr="007C6B29">
              <w:rPr>
                <w:sz w:val="20"/>
              </w:rPr>
              <w:t>-КВП</w:t>
            </w:r>
            <w:r w:rsidR="0056777D" w:rsidRPr="007C6B29">
              <w:rPr>
                <w:sz w:val="20"/>
              </w:rPr>
              <w:t>-</w:t>
            </w:r>
            <w:r w:rsidR="00645F31" w:rsidRPr="007C6B29">
              <w:rPr>
                <w:sz w:val="20"/>
              </w:rPr>
              <w:t>МС</w:t>
            </w:r>
          </w:p>
        </w:tc>
        <w:tc>
          <w:tcPr>
            <w:tcW w:w="4820" w:type="dxa"/>
            <w:vAlign w:val="center"/>
          </w:tcPr>
          <w:p w14:paraId="763CE76F" w14:textId="77777777" w:rsidR="00645F31" w:rsidRPr="007B1D07" w:rsidRDefault="00645F31" w:rsidP="006656ED">
            <w:pP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Монтажная схема</w:t>
            </w:r>
          </w:p>
        </w:tc>
        <w:tc>
          <w:tcPr>
            <w:tcW w:w="1807" w:type="dxa"/>
            <w:vAlign w:val="center"/>
          </w:tcPr>
          <w:p w14:paraId="198776AD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  <w:tr w:rsidR="00645F31" w14:paraId="5BDCC189" w14:textId="77777777" w:rsidTr="006656ED">
        <w:tc>
          <w:tcPr>
            <w:tcW w:w="888" w:type="dxa"/>
            <w:vAlign w:val="center"/>
          </w:tcPr>
          <w:p w14:paraId="4D99EDF5" w14:textId="77777777" w:rsidR="00645F31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2622" w:type="dxa"/>
            <w:vAlign w:val="center"/>
          </w:tcPr>
          <w:p w14:paraId="254ABD54" w14:textId="42110887" w:rsidR="00645F31" w:rsidRPr="007C6B29" w:rsidRDefault="007C6B29" w:rsidP="006656ED">
            <w:pPr>
              <w:spacing w:line="240" w:lineRule="auto"/>
              <w:ind w:firstLine="0"/>
              <w:rPr>
                <w:sz w:val="20"/>
              </w:rPr>
            </w:pPr>
            <w:proofErr w:type="gramStart"/>
            <w:r w:rsidRPr="007C6B29">
              <w:rPr>
                <w:sz w:val="20"/>
                <w:lang w:val="en-US"/>
              </w:rPr>
              <w:t xml:space="preserve">{{ </w:t>
            </w:r>
            <w:proofErr w:type="spellStart"/>
            <w:r w:rsidRPr="007C6B29">
              <w:rPr>
                <w:sz w:val="20"/>
                <w:lang w:val="en-US"/>
              </w:rPr>
              <w:t>project</w:t>
            </w:r>
            <w:proofErr w:type="gramEnd"/>
            <w:r w:rsidRPr="007C6B29">
              <w:rPr>
                <w:sz w:val="20"/>
                <w:lang w:val="en-US"/>
              </w:rPr>
              <w:t>_code</w:t>
            </w:r>
            <w:proofErr w:type="spellEnd"/>
            <w:r w:rsidRPr="007C6B29">
              <w:rPr>
                <w:sz w:val="20"/>
                <w:lang w:val="en-US"/>
              </w:rPr>
              <w:t xml:space="preserve"> }}</w:t>
            </w:r>
            <w:r w:rsidR="00645F31" w:rsidRPr="007C6B29">
              <w:rPr>
                <w:sz w:val="20"/>
              </w:rPr>
              <w:t>-КВП-ВОР</w:t>
            </w:r>
          </w:p>
        </w:tc>
        <w:tc>
          <w:tcPr>
            <w:tcW w:w="4820" w:type="dxa"/>
            <w:vAlign w:val="center"/>
          </w:tcPr>
          <w:p w14:paraId="3F4DF384" w14:textId="77777777" w:rsidR="00645F31" w:rsidRDefault="00645F31" w:rsidP="006656ED">
            <w:pPr>
              <w:spacing w:line="240" w:lineRule="auto"/>
              <w:ind w:firstLine="0"/>
              <w:jc w:val="left"/>
              <w:rPr>
                <w:sz w:val="20"/>
              </w:rPr>
            </w:pPr>
            <w:r>
              <w:rPr>
                <w:sz w:val="20"/>
              </w:rPr>
              <w:t>Ведомость объёма работ</w:t>
            </w:r>
          </w:p>
        </w:tc>
        <w:tc>
          <w:tcPr>
            <w:tcW w:w="1807" w:type="dxa"/>
            <w:vAlign w:val="center"/>
          </w:tcPr>
          <w:p w14:paraId="2C83EB0B" w14:textId="77777777" w:rsidR="00645F31" w:rsidRPr="007B1D07" w:rsidRDefault="00645F31" w:rsidP="006656ED">
            <w:pPr>
              <w:spacing w:line="240" w:lineRule="auto"/>
              <w:ind w:firstLine="0"/>
              <w:jc w:val="center"/>
              <w:rPr>
                <w:sz w:val="20"/>
              </w:rPr>
            </w:pPr>
          </w:p>
        </w:tc>
      </w:tr>
    </w:tbl>
    <w:p w14:paraId="6FEF01AD" w14:textId="77777777" w:rsidR="009669D4" w:rsidRPr="00FA1FBD" w:rsidRDefault="009669D4" w:rsidP="009669D4"/>
    <w:p w14:paraId="3F204D92" w14:textId="77777777" w:rsidR="009669D4" w:rsidRDefault="009669D4" w:rsidP="009669D4">
      <w:pPr>
        <w:ind w:left="794" w:firstLine="0"/>
        <w:rPr>
          <w:rFonts w:ascii="Arial" w:hAnsi="Arial" w:cs="Arial"/>
        </w:rPr>
      </w:pPr>
    </w:p>
    <w:p w14:paraId="2E76246E" w14:textId="77777777" w:rsidR="009669D4" w:rsidRDefault="009669D4" w:rsidP="009669D4">
      <w:pPr>
        <w:ind w:left="794" w:firstLine="0"/>
        <w:rPr>
          <w:rFonts w:ascii="Arial" w:hAnsi="Arial" w:cs="Arial"/>
        </w:rPr>
      </w:pPr>
    </w:p>
    <w:p w14:paraId="5A55625B" w14:textId="79A2644E" w:rsidR="00AB713C" w:rsidRDefault="00AB713C" w:rsidP="00AB713C">
      <w:pPr>
        <w:tabs>
          <w:tab w:val="left" w:pos="4896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54CC077" w14:textId="18AB2B22" w:rsidR="00AB713C" w:rsidRPr="00AB713C" w:rsidRDefault="00AB713C" w:rsidP="00AB713C">
      <w:pPr>
        <w:tabs>
          <w:tab w:val="left" w:pos="4896"/>
        </w:tabs>
        <w:rPr>
          <w:rFonts w:ascii="Arial" w:hAnsi="Arial" w:cs="Arial"/>
        </w:rPr>
        <w:sectPr w:rsidR="00AB713C" w:rsidRPr="00AB713C" w:rsidSect="009669D4">
          <w:headerReference w:type="default" r:id="rId19"/>
          <w:footerReference w:type="default" r:id="rId20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  <w:r>
        <w:rPr>
          <w:rFonts w:ascii="Arial" w:hAnsi="Arial" w:cs="Arial"/>
        </w:rPr>
        <w:tab/>
      </w:r>
    </w:p>
    <w:p w14:paraId="7C807AAE" w14:textId="1C49B881" w:rsidR="009669D4" w:rsidRPr="00A61122" w:rsidRDefault="009669D4" w:rsidP="009669D4">
      <w:pPr>
        <w:spacing w:line="276" w:lineRule="auto"/>
        <w:ind w:left="142" w:firstLine="0"/>
        <w:contextualSpacing w:val="0"/>
        <w:jc w:val="center"/>
        <w:rPr>
          <w:b/>
          <w:szCs w:val="28"/>
        </w:rPr>
      </w:pPr>
      <w:r w:rsidRPr="00A61122">
        <w:rPr>
          <w:b/>
          <w:szCs w:val="28"/>
        </w:rPr>
        <w:lastRenderedPageBreak/>
        <w:t>Лист подписей</w:t>
      </w:r>
    </w:p>
    <w:tbl>
      <w:tblPr>
        <w:tblW w:w="9522" w:type="dxa"/>
        <w:tblInd w:w="250" w:type="dxa"/>
        <w:tblLook w:val="0000" w:firstRow="0" w:lastRow="0" w:firstColumn="0" w:lastColumn="0" w:noHBand="0" w:noVBand="0"/>
      </w:tblPr>
      <w:tblGrid>
        <w:gridCol w:w="3827"/>
        <w:gridCol w:w="4111"/>
        <w:gridCol w:w="268"/>
        <w:gridCol w:w="1316"/>
      </w:tblGrid>
      <w:tr w:rsidR="00470C90" w:rsidRPr="002014BB" w14:paraId="4D80C0F9" w14:textId="77777777" w:rsidTr="00AD5023">
        <w:trPr>
          <w:trHeight w:val="563"/>
        </w:trPr>
        <w:tc>
          <w:tcPr>
            <w:tcW w:w="3827" w:type="dxa"/>
            <w:vAlign w:val="center"/>
          </w:tcPr>
          <w:p w14:paraId="05E86856" w14:textId="77777777" w:rsidR="00470C90" w:rsidRPr="002014BB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>Главный инженер проекта</w:t>
            </w:r>
          </w:p>
        </w:tc>
        <w:tc>
          <w:tcPr>
            <w:tcW w:w="4111" w:type="dxa"/>
            <w:vAlign w:val="center"/>
          </w:tcPr>
          <w:p w14:paraId="3FF768FC" w14:textId="77777777" w:rsidR="00470C90" w:rsidRPr="002014BB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b/>
                <w:noProof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1B07142E" wp14:editId="799DF1FD">
                  <wp:simplePos x="0" y="0"/>
                  <wp:positionH relativeFrom="column">
                    <wp:posOffset>1908810</wp:posOffset>
                  </wp:positionH>
                  <wp:positionV relativeFrom="paragraph">
                    <wp:posOffset>-35560</wp:posOffset>
                  </wp:positionV>
                  <wp:extent cx="471170" cy="325120"/>
                  <wp:effectExtent l="0" t="0" r="0" b="0"/>
                  <wp:wrapNone/>
                  <wp:doc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3493183" name="Рисунок 5" descr="Изображение выглядит как зарисовка, рисунок, Детское искусство, диаграмма&#10;&#10;Автоматически созданное описание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170" cy="32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2014BB">
              <w:rPr>
                <w:position w:val="6"/>
                <w:szCs w:val="24"/>
              </w:rPr>
              <w:t>Родчихин</w:t>
            </w:r>
            <w:proofErr w:type="spellEnd"/>
            <w:r w:rsidRPr="002014BB">
              <w:rPr>
                <w:position w:val="6"/>
                <w:szCs w:val="24"/>
              </w:rPr>
              <w:t xml:space="preserve"> С. В.</w:t>
            </w:r>
          </w:p>
        </w:tc>
        <w:tc>
          <w:tcPr>
            <w:tcW w:w="268" w:type="dxa"/>
            <w:vAlign w:val="center"/>
          </w:tcPr>
          <w:p w14:paraId="118358CD" w14:textId="77777777" w:rsidR="00470C90" w:rsidRPr="00A35EF8" w:rsidRDefault="00470C90" w:rsidP="00AD5023">
            <w:pPr>
              <w:ind w:firstLine="0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76F26E5C" w14:textId="77777777" w:rsidR="00470C90" w:rsidRPr="00D74CB2" w:rsidRDefault="00470C90" w:rsidP="00AD5023">
            <w:pPr>
              <w:ind w:firstLine="0"/>
              <w:jc w:val="left"/>
              <w:rPr>
                <w:position w:val="6"/>
                <w:szCs w:val="24"/>
                <w:highlight w:val="red"/>
                <w:lang w:val="en-US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470C90" w:rsidRPr="002014BB" w14:paraId="26D867D1" w14:textId="77777777" w:rsidTr="00AD5023">
        <w:trPr>
          <w:trHeight w:val="563"/>
        </w:trPr>
        <w:tc>
          <w:tcPr>
            <w:tcW w:w="3827" w:type="dxa"/>
            <w:vAlign w:val="center"/>
          </w:tcPr>
          <w:p w14:paraId="5F77EC8B" w14:textId="77777777" w:rsidR="00470C90" w:rsidRPr="002014BB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  <w:proofErr w:type="spellStart"/>
            <w:r w:rsidRPr="002014BB">
              <w:rPr>
                <w:position w:val="6"/>
                <w:szCs w:val="24"/>
              </w:rPr>
              <w:t>Нормоконтролер</w:t>
            </w:r>
            <w:proofErr w:type="spellEnd"/>
          </w:p>
        </w:tc>
        <w:tc>
          <w:tcPr>
            <w:tcW w:w="4111" w:type="dxa"/>
            <w:vAlign w:val="center"/>
          </w:tcPr>
          <w:p w14:paraId="16BA7367" w14:textId="77777777" w:rsidR="00470C90" w:rsidRPr="002014BB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B59697A" wp14:editId="70303CD1">
                  <wp:simplePos x="0" y="0"/>
                  <wp:positionH relativeFrom="column">
                    <wp:posOffset>1842135</wp:posOffset>
                  </wp:positionH>
                  <wp:positionV relativeFrom="paragraph">
                    <wp:posOffset>-3810</wp:posOffset>
                  </wp:positionV>
                  <wp:extent cx="638810" cy="297180"/>
                  <wp:effectExtent l="0" t="0" r="0" b="0"/>
                  <wp:wrapNone/>
                  <wp:docPr id="94713058" name="Рисунок 7" descr="Изображение выглядит как рукописный текст, Шрифт, линия, каллиграфия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713058" name="Рисунок 7" descr="Изображение выглядит как рукописный текст, Шрифт, линия, каллиграфия&#10;&#10;Автоматически созданное описание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810" cy="297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014BB">
              <w:rPr>
                <w:position w:val="6"/>
                <w:szCs w:val="24"/>
              </w:rPr>
              <w:t>Собин К. Н.</w:t>
            </w:r>
          </w:p>
        </w:tc>
        <w:tc>
          <w:tcPr>
            <w:tcW w:w="268" w:type="dxa"/>
            <w:vAlign w:val="center"/>
          </w:tcPr>
          <w:p w14:paraId="09EA0745" w14:textId="77777777" w:rsidR="00470C90" w:rsidRPr="00A35EF8" w:rsidRDefault="00470C90" w:rsidP="00AD5023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7225952A" w14:textId="77777777" w:rsidR="00470C90" w:rsidRPr="00A35EF8" w:rsidRDefault="00470C90" w:rsidP="00AD5023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470C90" w:rsidRPr="002014BB" w14:paraId="6F6FA96A" w14:textId="77777777" w:rsidTr="00AD5023">
        <w:trPr>
          <w:trHeight w:val="563"/>
        </w:trPr>
        <w:tc>
          <w:tcPr>
            <w:tcW w:w="3827" w:type="dxa"/>
            <w:vAlign w:val="center"/>
          </w:tcPr>
          <w:p w14:paraId="571384A2" w14:textId="77777777" w:rsidR="00470C90" w:rsidRPr="002014BB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  <w:r w:rsidRPr="002014BB"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22D40E2D" w14:textId="77777777" w:rsidR="00470C90" w:rsidRPr="002014BB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noProof/>
                <w:position w:val="6"/>
                <w:szCs w:val="24"/>
              </w:rPr>
              <w:drawing>
                <wp:anchor distT="0" distB="0" distL="114300" distR="114300" simplePos="0" relativeHeight="251668480" behindDoc="1" locked="0" layoutInCell="1" allowOverlap="1" wp14:anchorId="059A136B" wp14:editId="02E79C28">
                  <wp:simplePos x="0" y="0"/>
                  <wp:positionH relativeFrom="column">
                    <wp:posOffset>1820545</wp:posOffset>
                  </wp:positionH>
                  <wp:positionV relativeFrom="paragraph">
                    <wp:posOffset>-25400</wp:posOffset>
                  </wp:positionV>
                  <wp:extent cx="370840" cy="307975"/>
                  <wp:effectExtent l="0" t="0" r="0" b="0"/>
                  <wp:wrapNone/>
                  <wp:docPr id="704054048" name="Рисунок 6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4054048" name="Рисунок 6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840" cy="307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2014BB">
              <w:rPr>
                <w:position w:val="6"/>
                <w:szCs w:val="24"/>
              </w:rPr>
              <w:t>Ушаков А. А.</w:t>
            </w:r>
          </w:p>
        </w:tc>
        <w:tc>
          <w:tcPr>
            <w:tcW w:w="268" w:type="dxa"/>
            <w:vAlign w:val="center"/>
          </w:tcPr>
          <w:p w14:paraId="3C308739" w14:textId="77777777" w:rsidR="00470C90" w:rsidRPr="00A35EF8" w:rsidRDefault="00470C90" w:rsidP="00AD5023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2CC07C5C" w14:textId="77777777" w:rsidR="00470C90" w:rsidRPr="00A35EF8" w:rsidRDefault="00470C90" w:rsidP="00AD5023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470C90" w:rsidRPr="002014BB" w14:paraId="1FD80755" w14:textId="77777777" w:rsidTr="00AD5023">
        <w:trPr>
          <w:trHeight w:val="563"/>
        </w:trPr>
        <w:tc>
          <w:tcPr>
            <w:tcW w:w="3827" w:type="dxa"/>
            <w:vAlign w:val="center"/>
          </w:tcPr>
          <w:p w14:paraId="29C3391A" w14:textId="77777777" w:rsidR="00470C90" w:rsidRPr="002014BB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position w:val="6"/>
                <w:szCs w:val="24"/>
              </w:rPr>
              <w:t xml:space="preserve">Инженер </w:t>
            </w:r>
          </w:p>
        </w:tc>
        <w:tc>
          <w:tcPr>
            <w:tcW w:w="4111" w:type="dxa"/>
            <w:vAlign w:val="center"/>
          </w:tcPr>
          <w:p w14:paraId="41725C02" w14:textId="77777777" w:rsidR="00470C90" w:rsidRPr="002014BB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  <w:r>
              <w:rPr>
                <w:rFonts w:ascii="Arial" w:hAnsi="Arial" w:cs="Arial"/>
                <w:noProof/>
              </w:rPr>
              <w:drawing>
                <wp:anchor distT="0" distB="0" distL="114300" distR="114300" simplePos="0" relativeHeight="251670528" behindDoc="1" locked="0" layoutInCell="1" allowOverlap="1" wp14:anchorId="0A5E6B6C" wp14:editId="634BCD40">
                  <wp:simplePos x="0" y="0"/>
                  <wp:positionH relativeFrom="column">
                    <wp:posOffset>1869440</wp:posOffset>
                  </wp:positionH>
                  <wp:positionV relativeFrom="paragraph">
                    <wp:posOffset>8890</wp:posOffset>
                  </wp:positionV>
                  <wp:extent cx="587375" cy="280035"/>
                  <wp:effectExtent l="0" t="0" r="0" b="0"/>
                  <wp:wrapNone/>
                  <wp:docPr id="866780070" name="Рисунок 8" descr="Изображение выглядит как зарисовка, рисунок, Штриховая графика, штриховой рисунок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780070" name="Рисунок 8" descr="Изображение выглядит как зарисовка, рисунок, Штриховая графика, штриховой рисунок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375" cy="2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>
              <w:rPr>
                <w:position w:val="6"/>
                <w:szCs w:val="24"/>
              </w:rPr>
              <w:t>Мельситов</w:t>
            </w:r>
            <w:proofErr w:type="spellEnd"/>
            <w:r>
              <w:rPr>
                <w:position w:val="6"/>
                <w:szCs w:val="24"/>
              </w:rPr>
              <w:t xml:space="preserve"> П. А.</w:t>
            </w:r>
          </w:p>
        </w:tc>
        <w:tc>
          <w:tcPr>
            <w:tcW w:w="268" w:type="dxa"/>
            <w:vAlign w:val="center"/>
          </w:tcPr>
          <w:p w14:paraId="5B409017" w14:textId="77777777" w:rsidR="00470C90" w:rsidRPr="00A35EF8" w:rsidRDefault="00470C90" w:rsidP="00AD5023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</w:p>
        </w:tc>
        <w:tc>
          <w:tcPr>
            <w:tcW w:w="1316" w:type="dxa"/>
            <w:vAlign w:val="center"/>
          </w:tcPr>
          <w:p w14:paraId="56E4BA9D" w14:textId="77777777" w:rsidR="00470C90" w:rsidRPr="00A35EF8" w:rsidRDefault="00470C90" w:rsidP="00AD5023">
            <w:pPr>
              <w:ind w:firstLine="0"/>
              <w:jc w:val="left"/>
              <w:rPr>
                <w:position w:val="6"/>
                <w:szCs w:val="24"/>
                <w:highlight w:val="red"/>
              </w:rPr>
            </w:pPr>
            <w:proofErr w:type="gramStart"/>
            <w:r w:rsidRPr="00D74CB2">
              <w:rPr>
                <w:position w:val="6"/>
                <w:szCs w:val="24"/>
                <w:lang w:val="en-US"/>
              </w:rPr>
              <w:t xml:space="preserve">{{ </w:t>
            </w:r>
            <w:proofErr w:type="spellStart"/>
            <w:r w:rsidRPr="00D74CB2">
              <w:rPr>
                <w:position w:val="6"/>
                <w:szCs w:val="24"/>
                <w:lang w:val="en-US"/>
              </w:rPr>
              <w:t>mm</w:t>
            </w:r>
            <w:proofErr w:type="gramEnd"/>
            <w:r w:rsidRPr="00D74CB2">
              <w:rPr>
                <w:position w:val="6"/>
                <w:szCs w:val="24"/>
                <w:lang w:val="en-US"/>
              </w:rPr>
              <w:t>_yy</w:t>
            </w:r>
            <w:proofErr w:type="spellEnd"/>
            <w:r w:rsidRPr="00D74CB2">
              <w:rPr>
                <w:position w:val="6"/>
                <w:szCs w:val="24"/>
                <w:lang w:val="en-US"/>
              </w:rPr>
              <w:t xml:space="preserve"> }}</w:t>
            </w:r>
          </w:p>
        </w:tc>
      </w:tr>
      <w:tr w:rsidR="00470C90" w:rsidRPr="002014BB" w14:paraId="17F487B6" w14:textId="77777777" w:rsidTr="00AD5023">
        <w:trPr>
          <w:trHeight w:val="563"/>
        </w:trPr>
        <w:tc>
          <w:tcPr>
            <w:tcW w:w="3827" w:type="dxa"/>
            <w:vAlign w:val="center"/>
          </w:tcPr>
          <w:p w14:paraId="3D9E09BE" w14:textId="77777777" w:rsidR="00470C90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4111" w:type="dxa"/>
            <w:vAlign w:val="center"/>
          </w:tcPr>
          <w:p w14:paraId="72E88AE6" w14:textId="77777777" w:rsidR="00470C90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268" w:type="dxa"/>
            <w:vAlign w:val="center"/>
          </w:tcPr>
          <w:p w14:paraId="5E258154" w14:textId="77777777" w:rsidR="00470C90" w:rsidRPr="002014BB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</w:p>
        </w:tc>
        <w:tc>
          <w:tcPr>
            <w:tcW w:w="1316" w:type="dxa"/>
            <w:vAlign w:val="center"/>
          </w:tcPr>
          <w:p w14:paraId="5FDF6362" w14:textId="77777777" w:rsidR="00470C90" w:rsidRDefault="00470C90" w:rsidP="00AD5023">
            <w:pPr>
              <w:ind w:firstLine="0"/>
              <w:jc w:val="left"/>
              <w:rPr>
                <w:position w:val="6"/>
                <w:szCs w:val="24"/>
              </w:rPr>
            </w:pPr>
          </w:p>
        </w:tc>
      </w:tr>
    </w:tbl>
    <w:p w14:paraId="2D22926F" w14:textId="77777777" w:rsidR="009669D4" w:rsidRDefault="009669D4" w:rsidP="009669D4"/>
    <w:p w14:paraId="2258698B" w14:textId="77777777" w:rsidR="009669D4" w:rsidRPr="00B56A71" w:rsidRDefault="009669D4" w:rsidP="009669D4">
      <w:pPr>
        <w:ind w:left="794" w:firstLine="0"/>
        <w:rPr>
          <w:rFonts w:ascii="Arial" w:hAnsi="Arial" w:cs="Arial"/>
        </w:rPr>
        <w:sectPr w:rsidR="009669D4" w:rsidRPr="00B56A71" w:rsidSect="009669D4">
          <w:headerReference w:type="default" r:id="rId24"/>
          <w:footerReference w:type="default" r:id="rId25"/>
          <w:pgSz w:w="11906" w:h="16838" w:code="9"/>
          <w:pgMar w:top="567" w:right="567" w:bottom="964" w:left="1418" w:header="0" w:footer="0" w:gutter="0"/>
          <w:cols w:space="720"/>
          <w:docGrid w:linePitch="326"/>
        </w:sectPr>
      </w:pPr>
    </w:p>
    <w:p w14:paraId="4AE0C7D3" w14:textId="77777777" w:rsidR="000C6517" w:rsidRPr="003D4AF1" w:rsidRDefault="000C6517" w:rsidP="000C6517">
      <w:pPr>
        <w:pStyle w:val="10"/>
        <w:jc w:val="both"/>
      </w:pPr>
      <w:bookmarkStart w:id="0" w:name="_Toc179991967"/>
      <w:r w:rsidRPr="003D4AF1">
        <w:lastRenderedPageBreak/>
        <w:t>Исходные данные.</w:t>
      </w:r>
      <w:bookmarkEnd w:id="0"/>
    </w:p>
    <w:p w14:paraId="2C5ED76C" w14:textId="77777777" w:rsidR="000C6517" w:rsidRPr="003D4AF1" w:rsidRDefault="000C6517" w:rsidP="000C6517">
      <w:pPr>
        <w:widowControl w:val="0"/>
        <w:autoSpaceDE w:val="0"/>
        <w:autoSpaceDN w:val="0"/>
        <w:adjustRightInd w:val="0"/>
        <w:spacing w:before="240"/>
        <w:ind w:firstLine="708"/>
        <w:rPr>
          <w:szCs w:val="28"/>
        </w:rPr>
      </w:pPr>
      <w:bookmarkStart w:id="1" w:name="_Toc163030871"/>
      <w:bookmarkStart w:id="2" w:name="_Toc164842319"/>
      <w:bookmarkStart w:id="3" w:name="_Toc166581398"/>
      <w:bookmarkStart w:id="4" w:name="_Toc169001295"/>
      <w:bookmarkStart w:id="5" w:name="_Toc170117677"/>
      <w:bookmarkStart w:id="6" w:name="_Toc171222466"/>
      <w:bookmarkStart w:id="7" w:name="_Toc183940717"/>
      <w:r>
        <w:rPr>
          <w:szCs w:val="28"/>
        </w:rPr>
        <w:t xml:space="preserve">Задача по расчету составной конструкции, представляющей собой совокупность прокатных уголков и элементов из листовой стали, сводится к определению пригодности к нормальной эксплуатации упрощенной модели.  </w:t>
      </w:r>
      <w:r w:rsidRPr="003D4AF1">
        <w:rPr>
          <w:szCs w:val="28"/>
        </w:rPr>
        <w:t xml:space="preserve">В качестве </w:t>
      </w:r>
      <w:r>
        <w:rPr>
          <w:szCs w:val="28"/>
        </w:rPr>
        <w:t>упрощенной</w:t>
      </w:r>
      <w:r w:rsidRPr="003D4AF1">
        <w:rPr>
          <w:szCs w:val="28"/>
        </w:rPr>
        <w:t xml:space="preserve"> модели принимаем схему однопролетного стержня постоянного сечения-уголок 140х9 по ГОСТ </w:t>
      </w:r>
      <w:proofErr w:type="gramStart"/>
      <w:r w:rsidRPr="003D4AF1">
        <w:rPr>
          <w:szCs w:val="28"/>
        </w:rPr>
        <w:t>8509-93</w:t>
      </w:r>
      <w:proofErr w:type="gramEnd"/>
      <w:r w:rsidRPr="003D4AF1">
        <w:rPr>
          <w:szCs w:val="28"/>
        </w:rPr>
        <w:t>) на жестких опорах. Также</w:t>
      </w:r>
      <w:r>
        <w:rPr>
          <w:szCs w:val="28"/>
        </w:rPr>
        <w:t xml:space="preserve"> в настоящем отчете результаты расчета предоставляются выборочно, </w:t>
      </w:r>
      <w:proofErr w:type="gramStart"/>
      <w:r>
        <w:rPr>
          <w:szCs w:val="28"/>
        </w:rPr>
        <w:t>т.к.</w:t>
      </w:r>
      <w:proofErr w:type="gramEnd"/>
      <w:r w:rsidRPr="003D4AF1">
        <w:rPr>
          <w:szCs w:val="28"/>
        </w:rPr>
        <w:t xml:space="preserve"> в рамках принятой идеализированной схемы рассм</w:t>
      </w:r>
      <w:r>
        <w:rPr>
          <w:szCs w:val="28"/>
        </w:rPr>
        <w:t>а</w:t>
      </w:r>
      <w:r w:rsidRPr="003D4AF1">
        <w:rPr>
          <w:szCs w:val="28"/>
        </w:rPr>
        <w:t>три</w:t>
      </w:r>
      <w:r>
        <w:rPr>
          <w:szCs w:val="28"/>
        </w:rPr>
        <w:t>вается</w:t>
      </w:r>
      <w:r w:rsidRPr="003D4AF1">
        <w:rPr>
          <w:szCs w:val="28"/>
        </w:rPr>
        <w:t xml:space="preserve"> наиболее развит</w:t>
      </w:r>
      <w:r>
        <w:rPr>
          <w:szCs w:val="28"/>
        </w:rPr>
        <w:t>ая</w:t>
      </w:r>
      <w:r w:rsidRPr="003D4AF1">
        <w:rPr>
          <w:szCs w:val="28"/>
        </w:rPr>
        <w:t xml:space="preserve"> по высоте ног</w:t>
      </w:r>
      <w:r>
        <w:rPr>
          <w:szCs w:val="28"/>
        </w:rPr>
        <w:t>а</w:t>
      </w:r>
      <w:r w:rsidRPr="003D4AF1">
        <w:rPr>
          <w:szCs w:val="28"/>
        </w:rPr>
        <w:t xml:space="preserve"> </w:t>
      </w:r>
      <w:r w:rsidRPr="003D4AF1">
        <w:rPr>
          <w:szCs w:val="28"/>
          <w:lang w:val="en-US"/>
        </w:rPr>
        <w:t>L</w:t>
      </w:r>
      <w:r w:rsidRPr="003D4AF1">
        <w:rPr>
          <w:szCs w:val="28"/>
        </w:rPr>
        <w:t>= 1,5м. В случае, когда ее устойчивость будет обеспечена, устойчивость других конструкций можно считать обеспеченной.</w:t>
      </w:r>
    </w:p>
    <w:p w14:paraId="4D7B280B" w14:textId="77777777" w:rsidR="000C6517" w:rsidRPr="00A52CAC" w:rsidRDefault="000C6517" w:rsidP="000C6517">
      <w:pPr>
        <w:widowControl w:val="0"/>
        <w:autoSpaceDE w:val="0"/>
        <w:autoSpaceDN w:val="0"/>
        <w:adjustRightInd w:val="0"/>
        <w:jc w:val="center"/>
      </w:pPr>
      <w:r w:rsidRPr="00762761">
        <w:rPr>
          <w:noProof/>
        </w:rPr>
        <w:drawing>
          <wp:inline distT="0" distB="0" distL="0" distR="0" wp14:anchorId="5C08CEF6" wp14:editId="58F89273">
            <wp:extent cx="1200150" cy="283149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02009" cy="283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04"/>
        <w:gridCol w:w="2269"/>
      </w:tblGrid>
      <w:tr w:rsidR="000C6517" w:rsidRPr="00A52CAC" w14:paraId="5C3962B7" w14:textId="77777777" w:rsidTr="009802C3">
        <w:trPr>
          <w:tblHeader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C17B9" w14:textId="77777777" w:rsidR="000C6517" w:rsidRPr="00A52CAC" w:rsidRDefault="000C6517" w:rsidP="009802C3">
            <w:pPr>
              <w:keepNext/>
              <w:widowControl w:val="0"/>
              <w:autoSpaceDE w:val="0"/>
              <w:autoSpaceDN w:val="0"/>
              <w:adjustRightInd w:val="0"/>
            </w:pPr>
            <w:r w:rsidRPr="00A52CAC">
              <w:t>Материал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6D300" w14:textId="77777777" w:rsidR="000C6517" w:rsidRPr="00A52CAC" w:rsidRDefault="000C6517" w:rsidP="000C6517">
            <w:pPr>
              <w:keepNext/>
              <w:widowControl w:val="0"/>
              <w:autoSpaceDE w:val="0"/>
              <w:autoSpaceDN w:val="0"/>
              <w:adjustRightInd w:val="0"/>
              <w:ind w:hanging="5"/>
            </w:pPr>
            <w:r w:rsidRPr="00A52CAC">
              <w:t xml:space="preserve">Сталь нержавеющая </w:t>
            </w:r>
          </w:p>
        </w:tc>
      </w:tr>
      <w:tr w:rsidR="000C6517" w:rsidRPr="00A52CAC" w14:paraId="2753C64A" w14:textId="77777777" w:rsidTr="009802C3">
        <w:trPr>
          <w:tblHeader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CFDC5" w14:textId="77777777" w:rsidR="000C6517" w:rsidRPr="00A52CAC" w:rsidRDefault="000C6517" w:rsidP="009802C3">
            <w:pPr>
              <w:keepNext/>
              <w:widowControl w:val="0"/>
              <w:autoSpaceDE w:val="0"/>
              <w:autoSpaceDN w:val="0"/>
              <w:adjustRightInd w:val="0"/>
            </w:pPr>
            <w:r w:rsidRPr="00A52CAC">
              <w:t>Длина стержня, L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028A2" w14:textId="77777777" w:rsidR="000C6517" w:rsidRPr="00A52CAC" w:rsidRDefault="000C6517" w:rsidP="009802C3">
            <w:pPr>
              <w:keepNext/>
              <w:widowControl w:val="0"/>
              <w:autoSpaceDE w:val="0"/>
              <w:autoSpaceDN w:val="0"/>
              <w:adjustRightInd w:val="0"/>
            </w:pPr>
            <w:r w:rsidRPr="00A52CAC">
              <w:t>1,5 м</w:t>
            </w:r>
          </w:p>
        </w:tc>
      </w:tr>
      <w:tr w:rsidR="000C6517" w:rsidRPr="00A52CAC" w14:paraId="633C8F26" w14:textId="77777777" w:rsidTr="009802C3">
        <w:trPr>
          <w:tblHeader/>
        </w:trPr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ACCE3" w14:textId="77777777" w:rsidR="000C6517" w:rsidRPr="003D4AF1" w:rsidRDefault="000C6517" w:rsidP="009802C3">
            <w:pPr>
              <w:keepNext/>
              <w:widowControl w:val="0"/>
              <w:autoSpaceDE w:val="0"/>
              <w:autoSpaceDN w:val="0"/>
              <w:adjustRightInd w:val="0"/>
              <w:rPr>
                <w:lang w:val="en-US"/>
              </w:rPr>
            </w:pPr>
            <w:r>
              <w:t xml:space="preserve">Усилие </w:t>
            </w:r>
            <w:r>
              <w:rPr>
                <w:lang w:val="en-US"/>
              </w:rPr>
              <w:t>N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30FA8" w14:textId="77777777" w:rsidR="000C6517" w:rsidRPr="003D4AF1" w:rsidRDefault="000C6517" w:rsidP="009802C3">
            <w:pPr>
              <w:keepNext/>
              <w:widowControl w:val="0"/>
              <w:autoSpaceDE w:val="0"/>
              <w:autoSpaceDN w:val="0"/>
              <w:adjustRightInd w:val="0"/>
            </w:pPr>
            <w:r>
              <w:rPr>
                <w:lang w:val="en-US"/>
              </w:rPr>
              <w:t>7</w:t>
            </w:r>
            <w:r>
              <w:t>4,</w:t>
            </w:r>
            <w:r>
              <w:rPr>
                <w:lang w:val="en-US"/>
              </w:rPr>
              <w:t xml:space="preserve">53 </w:t>
            </w:r>
            <w:r>
              <w:t>кН</w:t>
            </w:r>
          </w:p>
        </w:tc>
      </w:tr>
    </w:tbl>
    <w:p w14:paraId="254C8D08" w14:textId="77777777" w:rsidR="000C6517" w:rsidRPr="00743923" w:rsidRDefault="000C6517" w:rsidP="000C6517">
      <w:pPr>
        <w:pStyle w:val="10"/>
        <w:jc w:val="both"/>
      </w:pPr>
      <w:bookmarkStart w:id="8" w:name="_Toc163030872"/>
      <w:bookmarkStart w:id="9" w:name="_Toc164842320"/>
      <w:bookmarkStart w:id="10" w:name="_Toc166581399"/>
      <w:bookmarkStart w:id="11" w:name="_Toc169001296"/>
      <w:bookmarkStart w:id="12" w:name="_Toc170117678"/>
      <w:bookmarkStart w:id="13" w:name="_Toc171222467"/>
      <w:bookmarkStart w:id="14" w:name="_Toc183940718"/>
      <w:bookmarkStart w:id="15" w:name="_Toc179991968"/>
      <w:bookmarkEnd w:id="1"/>
      <w:bookmarkEnd w:id="2"/>
      <w:bookmarkEnd w:id="3"/>
      <w:bookmarkEnd w:id="4"/>
      <w:bookmarkEnd w:id="5"/>
      <w:bookmarkEnd w:id="6"/>
      <w:bookmarkEnd w:id="7"/>
      <w:r w:rsidRPr="00743923">
        <w:t>Условия примыкания элементов к узлам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04CB38C9" w14:textId="0FC9AEF4" w:rsidR="000C6517" w:rsidRDefault="000C6517" w:rsidP="000C6517">
      <w:pPr>
        <w:tabs>
          <w:tab w:val="left" w:pos="9923"/>
        </w:tabs>
        <w:ind w:right="-2" w:firstLine="709"/>
        <w:rPr>
          <w:szCs w:val="28"/>
        </w:rPr>
      </w:pPr>
      <w:r w:rsidRPr="002F0B76">
        <w:rPr>
          <w:szCs w:val="28"/>
        </w:rPr>
        <w:t xml:space="preserve">Для стержневого элемента предусмотрено наличие шарниров, разрешающих угловые и/или линейные перемещения узлов и концевых сечений элементов относительно узлов расчетной схемы. </w:t>
      </w:r>
    </w:p>
    <w:p w14:paraId="3A23F062" w14:textId="6AECAAE7" w:rsidR="000C6517" w:rsidRPr="002F0B76" w:rsidRDefault="000C6517" w:rsidP="000C6517">
      <w:pPr>
        <w:spacing w:line="276" w:lineRule="auto"/>
        <w:ind w:left="425" w:firstLine="142"/>
        <w:contextualSpacing w:val="0"/>
        <w:rPr>
          <w:szCs w:val="28"/>
        </w:rPr>
      </w:pPr>
      <w:r>
        <w:rPr>
          <w:szCs w:val="28"/>
        </w:rPr>
        <w:br w:type="page"/>
      </w:r>
    </w:p>
    <w:p w14:paraId="034E3870" w14:textId="77777777" w:rsidR="000C6517" w:rsidRPr="00743923" w:rsidRDefault="000C6517" w:rsidP="000C6517">
      <w:pPr>
        <w:pStyle w:val="10"/>
        <w:jc w:val="both"/>
      </w:pPr>
      <w:bookmarkStart w:id="16" w:name="_Toc163030873"/>
      <w:bookmarkStart w:id="17" w:name="_Toc164842321"/>
      <w:bookmarkStart w:id="18" w:name="_Toc166581400"/>
      <w:bookmarkStart w:id="19" w:name="_Toc169001297"/>
      <w:bookmarkStart w:id="20" w:name="_Toc170117679"/>
      <w:bookmarkStart w:id="21" w:name="_Toc171222468"/>
      <w:bookmarkStart w:id="22" w:name="_Toc183940719"/>
      <w:bookmarkStart w:id="23" w:name="_Toc179991969"/>
      <w:r w:rsidRPr="002F0B76">
        <w:rPr>
          <w:szCs w:val="28"/>
        </w:rPr>
        <w:lastRenderedPageBreak/>
        <w:t>Характеристики</w:t>
      </w:r>
      <w:r w:rsidRPr="00743923">
        <w:t xml:space="preserve"> использованных типов конечных элементов</w:t>
      </w:r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6AD7C3C0" w14:textId="77777777" w:rsidR="000C6517" w:rsidRPr="002F0B76" w:rsidRDefault="000C6517" w:rsidP="000C6517">
      <w:pPr>
        <w:tabs>
          <w:tab w:val="left" w:pos="9923"/>
        </w:tabs>
        <w:ind w:right="-2" w:firstLine="709"/>
        <w:rPr>
          <w:szCs w:val="28"/>
        </w:rPr>
      </w:pPr>
      <w:r w:rsidRPr="002F0B76">
        <w:rPr>
          <w:szCs w:val="28"/>
        </w:rPr>
        <w:t xml:space="preserve">Расчетная схема представляет собой стержневой конечный элемент, для которого предусмотрена работа по обычным правилам сопротивления материалов. Описание напряженного состояния </w:t>
      </w:r>
      <w:proofErr w:type="spellStart"/>
      <w:r w:rsidRPr="002F0B76">
        <w:rPr>
          <w:szCs w:val="28"/>
        </w:rPr>
        <w:t>элементоа</w:t>
      </w:r>
      <w:proofErr w:type="spellEnd"/>
      <w:r w:rsidRPr="002F0B76">
        <w:rPr>
          <w:szCs w:val="28"/>
        </w:rPr>
        <w:t>, для которого предусмотрена работа по обычным правилам сопротивления материалов, связано с местной системой координат, у которой ось X1 ориентирована вдоль стержня, а оси Y1 и Z1 — вдоль главных осей инерции поперечного сечения.</w:t>
      </w:r>
    </w:p>
    <w:p w14:paraId="727D9D40" w14:textId="77777777" w:rsidR="000C6517" w:rsidRPr="00175B6A" w:rsidRDefault="000C6517" w:rsidP="000C6517">
      <w:pPr>
        <w:pStyle w:val="10"/>
        <w:jc w:val="both"/>
        <w:rPr>
          <w:szCs w:val="28"/>
        </w:rPr>
      </w:pPr>
      <w:bookmarkStart w:id="24" w:name="_Toc163030877"/>
      <w:bookmarkStart w:id="25" w:name="_Toc164842325"/>
      <w:bookmarkStart w:id="26" w:name="_Toc166581404"/>
      <w:bookmarkStart w:id="27" w:name="_Toc169001301"/>
      <w:bookmarkStart w:id="28" w:name="_Toc170117683"/>
      <w:bookmarkStart w:id="29" w:name="_Toc171222472"/>
      <w:bookmarkStart w:id="30" w:name="_Toc183940723"/>
      <w:bookmarkStart w:id="31" w:name="_Toc179991970"/>
      <w:r w:rsidRPr="00175B6A">
        <w:rPr>
          <w:szCs w:val="28"/>
        </w:rPr>
        <w:t>Усилия и напряжения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5806A4CC" w14:textId="77777777" w:rsidR="000C6517" w:rsidRPr="00175B6A" w:rsidRDefault="000C6517" w:rsidP="000C6517">
      <w:pPr>
        <w:tabs>
          <w:tab w:val="left" w:pos="9923"/>
        </w:tabs>
        <w:ind w:right="-2" w:firstLine="709"/>
        <w:rPr>
          <w:szCs w:val="28"/>
        </w:rPr>
      </w:pPr>
      <w:r w:rsidRPr="00175B6A">
        <w:rPr>
          <w:szCs w:val="28"/>
        </w:rPr>
        <w:t xml:space="preserve">Вычисленные значения усилий и напряжений в элементах от комбинаций </w:t>
      </w:r>
      <w:proofErr w:type="spellStart"/>
      <w:r w:rsidRPr="00175B6A">
        <w:rPr>
          <w:szCs w:val="28"/>
        </w:rPr>
        <w:t>загружений</w:t>
      </w:r>
      <w:proofErr w:type="spellEnd"/>
      <w:r w:rsidRPr="00175B6A">
        <w:rPr>
          <w:szCs w:val="28"/>
        </w:rPr>
        <w:t xml:space="preserve"> представлены в отчете. В качестве расчетного усилия принимаем значение</w:t>
      </w:r>
      <w:r>
        <w:rPr>
          <w:szCs w:val="28"/>
        </w:rPr>
        <w:t xml:space="preserve"> усилия</w:t>
      </w:r>
      <w:r w:rsidRPr="00175B6A">
        <w:rPr>
          <w:szCs w:val="28"/>
        </w:rPr>
        <w:t xml:space="preserve">, воздействие которого наиболее неблагоприятное </w:t>
      </w:r>
      <w:r w:rsidRPr="00175B6A">
        <w:rPr>
          <w:szCs w:val="28"/>
          <w:lang w:val="en-US"/>
        </w:rPr>
        <w:t>N</w:t>
      </w:r>
      <w:r w:rsidRPr="00175B6A">
        <w:rPr>
          <w:szCs w:val="28"/>
        </w:rPr>
        <w:t xml:space="preserve">= 74,53 </w:t>
      </w:r>
      <w:proofErr w:type="spellStart"/>
      <w:r w:rsidRPr="00175B6A">
        <w:rPr>
          <w:szCs w:val="28"/>
        </w:rPr>
        <w:t>кН.</w:t>
      </w:r>
      <w:proofErr w:type="spellEnd"/>
    </w:p>
    <w:p w14:paraId="11ED0C64" w14:textId="0BEE0ACA" w:rsidR="000C6517" w:rsidRDefault="000C6517" w:rsidP="000C6517">
      <w:pPr>
        <w:tabs>
          <w:tab w:val="left" w:pos="9923"/>
        </w:tabs>
        <w:ind w:right="-2" w:firstLine="709"/>
        <w:rPr>
          <w:szCs w:val="28"/>
        </w:rPr>
      </w:pPr>
      <w:r w:rsidRPr="00175B6A">
        <w:rPr>
          <w:szCs w:val="28"/>
        </w:rPr>
        <w:t>Для стержневых элементов усилия по умолчанию выводятся в концевых сечениях упругой части (начальном и конечном) и в центре упругой части.</w:t>
      </w:r>
    </w:p>
    <w:p w14:paraId="69B414AE" w14:textId="77777777" w:rsidR="000C6517" w:rsidRDefault="000C6517" w:rsidP="000C6517">
      <w:pPr>
        <w:tabs>
          <w:tab w:val="left" w:pos="9923"/>
        </w:tabs>
        <w:ind w:right="-2" w:firstLine="709"/>
      </w:pPr>
    </w:p>
    <w:p w14:paraId="4E01097B" w14:textId="25D25657" w:rsidR="000C6517" w:rsidRPr="003D4AF1" w:rsidRDefault="000C6517" w:rsidP="000C6517">
      <w:pPr>
        <w:pStyle w:val="10"/>
        <w:ind w:left="0" w:firstLine="708"/>
        <w:jc w:val="center"/>
      </w:pPr>
      <w:bookmarkStart w:id="32" w:name="_Toc179991971"/>
      <w:r w:rsidRPr="0056577A">
        <w:t>Расчет на прочность и устойчивость элемента сплошного сечения</w:t>
      </w:r>
      <w:bookmarkEnd w:id="32"/>
    </w:p>
    <w:p w14:paraId="18D59385" w14:textId="77777777" w:rsidR="000C6517" w:rsidRPr="0056577A" w:rsidRDefault="000C6517" w:rsidP="000C6517">
      <w:pPr>
        <w:spacing w:before="240"/>
        <w:ind w:firstLine="708"/>
        <w:rPr>
          <w:rFonts w:eastAsiaTheme="minorEastAsia"/>
          <w:szCs w:val="28"/>
        </w:rPr>
      </w:pPr>
      <w:r w:rsidRPr="0056577A">
        <w:rPr>
          <w:rFonts w:eastAsiaTheme="minorEastAsia"/>
          <w:szCs w:val="28"/>
        </w:rPr>
        <w:t xml:space="preserve">Материал стержня принимаем в зависимости от группы конструкции и расчетной температуры воздуха по табл. В.1 </w:t>
      </w:r>
      <w:r w:rsidRPr="0056577A">
        <w:rPr>
          <w:szCs w:val="28"/>
        </w:rPr>
        <w:t>СП 16.13330.2017</w:t>
      </w:r>
      <w:r w:rsidRPr="0056577A">
        <w:rPr>
          <w:rFonts w:eastAsiaTheme="minorEastAsia"/>
          <w:szCs w:val="28"/>
        </w:rPr>
        <w:t xml:space="preserve">. В нашем случае принимаем сталь С245, Расчетное сопротивление по табл. В.3 </w:t>
      </w:r>
      <w:r w:rsidRPr="0056577A">
        <w:rPr>
          <w:szCs w:val="28"/>
        </w:rPr>
        <w:t>СП 16.13330.201</w:t>
      </w:r>
      <w:r w:rsidRPr="0056577A">
        <w:rPr>
          <w:rFonts w:eastAsiaTheme="minorEastAsia"/>
          <w:szCs w:val="28"/>
        </w:rPr>
        <w:t xml:space="preserve">7, для С245 при t=2-20 мм </w:t>
      </w:r>
      <w:proofErr w:type="gramStart"/>
      <w:r w:rsidRPr="0056577A">
        <w:rPr>
          <w:rFonts w:eastAsiaTheme="minorEastAsia"/>
          <w:szCs w:val="28"/>
        </w:rPr>
        <w:t xml:space="preserve">принимаем  </w:t>
      </w:r>
      <w:proofErr w:type="spellStart"/>
      <w:r w:rsidRPr="0056577A">
        <w:rPr>
          <w:rFonts w:eastAsiaTheme="minorEastAsia"/>
          <w:szCs w:val="28"/>
        </w:rPr>
        <w:t>Ry</w:t>
      </w:r>
      <w:proofErr w:type="spellEnd"/>
      <w:proofErr w:type="gramEnd"/>
      <w:r w:rsidRPr="0056577A">
        <w:rPr>
          <w:rFonts w:eastAsiaTheme="minorEastAsia"/>
          <w:szCs w:val="28"/>
        </w:rPr>
        <w:t xml:space="preserve"> </w:t>
      </w:r>
      <w:r w:rsidRPr="0056577A">
        <w:rPr>
          <w:rFonts w:eastAsiaTheme="minorEastAsia"/>
          <w:szCs w:val="28"/>
        </w:rPr>
        <w:sym w:font="Symbol" w:char="F03D"/>
      </w:r>
      <w:r w:rsidRPr="0056577A">
        <w:rPr>
          <w:rFonts w:eastAsiaTheme="minorEastAsia"/>
          <w:szCs w:val="28"/>
        </w:rPr>
        <w:t xml:space="preserve"> 240Н / мм</w:t>
      </w:r>
      <w:r w:rsidRPr="0056577A">
        <w:rPr>
          <w:rFonts w:eastAsiaTheme="minorEastAsia"/>
          <w:szCs w:val="28"/>
          <w:vertAlign w:val="superscript"/>
        </w:rPr>
        <w:t>2</w:t>
      </w:r>
      <w:r w:rsidRPr="0056577A">
        <w:rPr>
          <w:rFonts w:eastAsiaTheme="minorEastAsia"/>
          <w:szCs w:val="28"/>
        </w:rPr>
        <w:t xml:space="preserve">. Модуль упругости Е </w:t>
      </w:r>
      <w:r w:rsidRPr="0056577A">
        <w:rPr>
          <w:rFonts w:eastAsiaTheme="minorEastAsia"/>
          <w:szCs w:val="28"/>
        </w:rPr>
        <w:sym w:font="Symbol" w:char="F03D"/>
      </w:r>
      <w:r w:rsidRPr="0056577A">
        <w:rPr>
          <w:rFonts w:eastAsiaTheme="minorEastAsia"/>
          <w:szCs w:val="28"/>
        </w:rPr>
        <w:t xml:space="preserve"> 2,06</w:t>
      </w:r>
      <w:r w:rsidRPr="0056577A">
        <w:rPr>
          <w:rFonts w:eastAsiaTheme="minorEastAsia"/>
          <w:szCs w:val="28"/>
        </w:rPr>
        <w:sym w:font="Symbol" w:char="F0D7"/>
      </w:r>
      <w:r w:rsidRPr="0056577A">
        <w:rPr>
          <w:rFonts w:eastAsiaTheme="minorEastAsia"/>
          <w:szCs w:val="28"/>
        </w:rPr>
        <w:t>10</w:t>
      </w:r>
      <w:r w:rsidRPr="0056577A">
        <w:rPr>
          <w:rFonts w:eastAsiaTheme="minorEastAsia"/>
          <w:szCs w:val="28"/>
          <w:vertAlign w:val="superscript"/>
        </w:rPr>
        <w:t>5</w:t>
      </w:r>
      <w:r w:rsidRPr="0056577A">
        <w:rPr>
          <w:rFonts w:eastAsiaTheme="minorEastAsia"/>
          <w:szCs w:val="28"/>
        </w:rPr>
        <w:t xml:space="preserve"> Н / мм</w:t>
      </w:r>
      <w:r w:rsidRPr="0056577A">
        <w:rPr>
          <w:rFonts w:eastAsiaTheme="minorEastAsia"/>
          <w:szCs w:val="28"/>
          <w:vertAlign w:val="superscript"/>
        </w:rPr>
        <w:t>2</w:t>
      </w:r>
      <w:r w:rsidRPr="0056577A">
        <w:rPr>
          <w:rFonts w:eastAsiaTheme="minorEastAsia"/>
          <w:szCs w:val="28"/>
        </w:rPr>
        <w:t xml:space="preserve"> (табл. Б.1 </w:t>
      </w:r>
      <w:r w:rsidRPr="0056577A">
        <w:rPr>
          <w:szCs w:val="28"/>
        </w:rPr>
        <w:t>СП 16.13330.201</w:t>
      </w:r>
      <w:r w:rsidRPr="0056577A">
        <w:rPr>
          <w:rFonts w:eastAsiaTheme="minorEastAsia"/>
          <w:szCs w:val="28"/>
        </w:rPr>
        <w:t>7).</w:t>
      </w:r>
    </w:p>
    <w:p w14:paraId="54891501" w14:textId="77777777" w:rsidR="000C6517" w:rsidRPr="0056577A" w:rsidRDefault="000C6517" w:rsidP="000C6517">
      <w:pPr>
        <w:spacing w:before="240"/>
        <w:ind w:firstLine="708"/>
        <w:rPr>
          <w:rFonts w:eastAsiaTheme="minorEastAsia"/>
          <w:szCs w:val="28"/>
        </w:rPr>
      </w:pPr>
      <w:r w:rsidRPr="0056577A">
        <w:rPr>
          <w:rFonts w:eastAsiaTheme="minorEastAsia"/>
          <w:szCs w:val="28"/>
        </w:rPr>
        <w:t xml:space="preserve">В качестве стержня предварительно принят прокатный равнополочный </w:t>
      </w:r>
      <w:r w:rsidRPr="003D4AF1">
        <w:rPr>
          <w:rFonts w:ascii="MS Gothic" w:eastAsia="MS Gothic" w:hAnsi="MS Gothic" w:cs="MS Gothic" w:hint="eastAsia"/>
          <w:sz w:val="40"/>
          <w:szCs w:val="40"/>
          <w:vertAlign w:val="subscript"/>
        </w:rPr>
        <w:t>┖</w:t>
      </w:r>
      <w:r w:rsidRPr="0056577A">
        <w:rPr>
          <w:rFonts w:eastAsiaTheme="minorEastAsia"/>
          <w:szCs w:val="28"/>
          <w:vertAlign w:val="subscript"/>
        </w:rPr>
        <w:t xml:space="preserve"> </w:t>
      </w:r>
      <w:r w:rsidRPr="0056577A">
        <w:rPr>
          <w:rFonts w:eastAsiaTheme="minorEastAsia"/>
          <w:szCs w:val="28"/>
        </w:rPr>
        <w:t xml:space="preserve">140х9 по ГОСТ8509-93 с площадью поперечного сечения 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n</m:t>
            </m:r>
          </m:sub>
        </m:sSub>
        <m:r>
          <w:rPr>
            <w:rFonts w:ascii="Cambria Math" w:hAnsi="Cambria Math"/>
            <w:szCs w:val="28"/>
          </w:rPr>
          <m:t xml:space="preserve">=24,72 </m:t>
        </m:r>
      </m:oMath>
      <w:r w:rsidRPr="0056577A">
        <w:rPr>
          <w:rFonts w:eastAsiaTheme="minorEastAsia"/>
          <w:szCs w:val="28"/>
        </w:rPr>
        <w:t>см</w:t>
      </w:r>
      <w:r w:rsidRPr="0056577A">
        <w:rPr>
          <w:rFonts w:eastAsiaTheme="minorEastAsia"/>
          <w:szCs w:val="28"/>
          <w:vertAlign w:val="superscript"/>
        </w:rPr>
        <w:t>2</w:t>
      </w:r>
      <w:r w:rsidRPr="0056577A">
        <w:rPr>
          <w:rFonts w:eastAsiaTheme="minorEastAsia"/>
          <w:szCs w:val="28"/>
        </w:rPr>
        <w:t xml:space="preserve">. </w:t>
      </w:r>
    </w:p>
    <w:p w14:paraId="29F7B057" w14:textId="77777777" w:rsidR="000C6517" w:rsidRPr="0056577A" w:rsidRDefault="000C6517" w:rsidP="000C6517">
      <w:pPr>
        <w:ind w:firstLine="708"/>
        <w:rPr>
          <w:rFonts w:eastAsiaTheme="minorEastAsia"/>
          <w:szCs w:val="28"/>
        </w:rPr>
      </w:pPr>
      <w:r w:rsidRPr="0056577A">
        <w:rPr>
          <w:rFonts w:eastAsiaTheme="minorEastAsia"/>
          <w:szCs w:val="28"/>
        </w:rPr>
        <w:t xml:space="preserve">Коэффициент расчетной длины, исходя из схемы закрепления, </w:t>
      </w:r>
      <m:oMath>
        <m:r>
          <w:rPr>
            <w:rFonts w:ascii="Cambria Math" w:eastAsiaTheme="minorEastAsia" w:hAnsi="Cambria Math"/>
            <w:szCs w:val="28"/>
          </w:rPr>
          <m:t>μ=1,0</m:t>
        </m:r>
      </m:oMath>
      <w:r w:rsidRPr="0056577A">
        <w:rPr>
          <w:rFonts w:eastAsiaTheme="minorEastAsia"/>
          <w:szCs w:val="28"/>
        </w:rPr>
        <w:t xml:space="preserve">. Расчетная длина стержня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ef</m:t>
            </m:r>
          </m:sub>
        </m:sSub>
        <m:r>
          <w:rPr>
            <w:rFonts w:ascii="Cambria Math" w:eastAsiaTheme="minorEastAsia" w:hAnsi="Cambria Math"/>
            <w:szCs w:val="28"/>
          </w:rPr>
          <m:t xml:space="preserve"> </m:t>
        </m:r>
        <m:r>
          <w:rPr>
            <w:rFonts w:ascii="Cambria Math" w:eastAsiaTheme="minorEastAsia" w:hAnsi="Cambria Math"/>
            <w:i/>
            <w:iCs/>
            <w:szCs w:val="28"/>
          </w:rPr>
          <w:sym w:font="Symbol" w:char="F03D"/>
        </m:r>
        <m:r>
          <w:rPr>
            <w:rFonts w:ascii="Cambria Math" w:eastAsiaTheme="minorEastAsia" w:hAnsi="Cambria Math"/>
            <w:szCs w:val="28"/>
          </w:rPr>
          <m:t xml:space="preserve"> μ∙l =1,5м</m:t>
        </m:r>
      </m:oMath>
      <w:r w:rsidRPr="0056577A">
        <w:rPr>
          <w:rFonts w:eastAsiaTheme="minorEastAsia"/>
          <w:i/>
          <w:iCs/>
          <w:szCs w:val="28"/>
        </w:rPr>
        <w:t>.</w:t>
      </w:r>
      <w:r w:rsidRPr="0056577A">
        <w:rPr>
          <w:rFonts w:eastAsiaTheme="minorEastAsia"/>
          <w:szCs w:val="28"/>
        </w:rPr>
        <w:t xml:space="preserve"> </w:t>
      </w:r>
    </w:p>
    <w:p w14:paraId="1E34BF71" w14:textId="77777777" w:rsidR="000C6517" w:rsidRPr="0056577A" w:rsidRDefault="000C6517" w:rsidP="000C6517">
      <w:pPr>
        <w:spacing w:before="240"/>
        <w:ind w:firstLine="708"/>
        <w:rPr>
          <w:szCs w:val="28"/>
        </w:rPr>
      </w:pPr>
      <w:r w:rsidRPr="0056577A">
        <w:rPr>
          <w:szCs w:val="28"/>
        </w:rPr>
        <w:t>Расчет на прочность элементов из стали при центральном сжатии силой N:</w:t>
      </w:r>
    </w:p>
    <w:p w14:paraId="68A1109D" w14:textId="77777777" w:rsidR="000C6517" w:rsidRPr="003D4AF1" w:rsidRDefault="00000000" w:rsidP="000C6517">
      <w:pPr>
        <w:ind w:firstLine="708"/>
        <w:jc w:val="center"/>
        <w:rPr>
          <w:szCs w:val="28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Cs w:val="28"/>
          </w:rPr>
          <m:t>≤1</m:t>
        </m:r>
      </m:oMath>
      <w:r w:rsidR="000C6517">
        <w:rPr>
          <w:szCs w:val="28"/>
          <w:lang w:val="en-US"/>
        </w:rPr>
        <w:t>;</w:t>
      </w:r>
    </w:p>
    <w:p w14:paraId="06074A94" w14:textId="77777777" w:rsidR="000C6517" w:rsidRPr="003D4AF1" w:rsidRDefault="00000000" w:rsidP="000C6517">
      <w:pPr>
        <w:ind w:firstLine="708"/>
        <w:rPr>
          <w:i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/>
                </w:rPr>
                <m:t>74,53</m:t>
              </m:r>
            </m:num>
            <m:den>
              <m:r>
                <w:rPr>
                  <w:rFonts w:ascii="Cambria Math" w:hAnsi="Cambria Math"/>
                  <w:szCs w:val="28"/>
                </w:rPr>
                <m:t>24,72∙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-4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>∙240∙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Cs w:val="28"/>
                </w:rPr>
                <m:t xml:space="preserve"> ∙1</m:t>
              </m:r>
            </m:den>
          </m:f>
          <m:r>
            <w:rPr>
              <w:rFonts w:ascii="Cambria Math" w:hAnsi="Cambria Math"/>
              <w:szCs w:val="28"/>
            </w:rPr>
            <m:t>=0,126&lt;1;</m:t>
          </m:r>
        </m:oMath>
      </m:oMathPara>
    </w:p>
    <w:p w14:paraId="60C4C6B0" w14:textId="77777777" w:rsidR="000C6517" w:rsidRPr="0056577A" w:rsidRDefault="000C6517" w:rsidP="000C6517">
      <w:pPr>
        <w:ind w:firstLine="708"/>
        <w:rPr>
          <w:i/>
          <w:szCs w:val="28"/>
        </w:rPr>
      </w:pPr>
      <w:r w:rsidRPr="0056577A">
        <w:rPr>
          <w:i/>
          <w:szCs w:val="28"/>
        </w:rPr>
        <w:t>Прочность обеспечена.</w:t>
      </w:r>
    </w:p>
    <w:p w14:paraId="78072D3E" w14:textId="77777777" w:rsidR="000C6517" w:rsidRPr="0056577A" w:rsidRDefault="000C6517" w:rsidP="000C6517">
      <w:pPr>
        <w:spacing w:before="240"/>
        <w:ind w:firstLine="708"/>
        <w:rPr>
          <w:szCs w:val="28"/>
        </w:rPr>
      </w:pPr>
      <w:r w:rsidRPr="0056577A">
        <w:rPr>
          <w:szCs w:val="28"/>
        </w:rPr>
        <w:t>Расчет на устойчивость элементов сплошного сечения при центральном сжатии силой N:</w:t>
      </w:r>
    </w:p>
    <w:p w14:paraId="465FA586" w14:textId="77777777" w:rsidR="000C6517" w:rsidRPr="00356FFA" w:rsidRDefault="00000000" w:rsidP="000C6517">
      <w:pPr>
        <w:spacing w:before="240"/>
        <w:ind w:firstLine="708"/>
        <w:jc w:val="center"/>
        <w:rPr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N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φA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y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γ</m:t>
                </m:r>
              </m:e>
              <m:sub>
                <m:r>
                  <w:rPr>
                    <w:rFonts w:ascii="Cambria Math" w:hAnsi="Cambria Math"/>
                    <w:szCs w:val="28"/>
                  </w:rPr>
                  <m:t>c</m:t>
                </m:r>
              </m:sub>
            </m:sSub>
          </m:den>
        </m:f>
        <m:r>
          <w:rPr>
            <w:rFonts w:ascii="Cambria Math" w:hAnsi="Cambria Math"/>
            <w:szCs w:val="28"/>
          </w:rPr>
          <m:t>≤1</m:t>
        </m:r>
      </m:oMath>
      <w:r w:rsidR="000C6517" w:rsidRPr="00356FFA">
        <w:rPr>
          <w:szCs w:val="28"/>
        </w:rPr>
        <w:t>;</w:t>
      </w:r>
    </w:p>
    <w:p w14:paraId="5E5DE536" w14:textId="77777777" w:rsidR="000C6517" w:rsidRPr="0056577A" w:rsidRDefault="000C6517" w:rsidP="000C6517">
      <w:pPr>
        <w:rPr>
          <w:szCs w:val="28"/>
        </w:rPr>
      </w:pPr>
      <w:r w:rsidRPr="0056577A">
        <w:rPr>
          <w:szCs w:val="28"/>
        </w:rPr>
        <w:t xml:space="preserve">где </w:t>
      </w:r>
      <m:oMath>
        <m:r>
          <w:rPr>
            <w:rFonts w:ascii="Cambria Math" w:hAnsi="Cambria Math"/>
            <w:szCs w:val="28"/>
          </w:rPr>
          <m:t>φ</m:t>
        </m:r>
      </m:oMath>
      <w:r w:rsidRPr="0056577A">
        <w:rPr>
          <w:szCs w:val="28"/>
        </w:rPr>
        <w:t>- коэффициент устойчивости при центральном сжатии.</w:t>
      </w:r>
    </w:p>
    <w:p w14:paraId="532F3929" w14:textId="77777777" w:rsidR="000C6517" w:rsidRPr="0056577A" w:rsidRDefault="000C6517" w:rsidP="000C6517">
      <w:pPr>
        <w:spacing w:before="240"/>
        <w:rPr>
          <w:szCs w:val="28"/>
        </w:rPr>
      </w:pPr>
      <w:r w:rsidRPr="0056577A">
        <w:rPr>
          <w:szCs w:val="28"/>
        </w:rPr>
        <w:tab/>
        <w:t>Радиус инерции:</w:t>
      </w:r>
    </w:p>
    <w:p w14:paraId="55B0ACFD" w14:textId="77777777" w:rsidR="000C6517" w:rsidRPr="00356FFA" w:rsidRDefault="000C6517" w:rsidP="000C6517">
      <w:pPr>
        <w:spacing w:before="240"/>
        <w:jc w:val="center"/>
        <w:rPr>
          <w:szCs w:val="28"/>
        </w:rPr>
      </w:pPr>
      <w:r w:rsidRPr="00356FFA">
        <w:rPr>
          <w:szCs w:val="28"/>
        </w:rPr>
        <w:t xml:space="preserve">-  </w:t>
      </w:r>
      <m:oMath>
        <m:r>
          <w:rPr>
            <w:rFonts w:ascii="Cambria Math" w:hAnsi="Cambria Math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y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y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Cs w:val="28"/>
          </w:rPr>
          <m:t>=0,099 м;</m:t>
        </m:r>
      </m:oMath>
    </w:p>
    <w:p w14:paraId="75E9509B" w14:textId="77777777" w:rsidR="000C6517" w:rsidRPr="00356FFA" w:rsidRDefault="000C6517" w:rsidP="000C6517">
      <w:pPr>
        <w:spacing w:before="240"/>
        <w:jc w:val="center"/>
        <w:rPr>
          <w:i/>
          <w:szCs w:val="28"/>
        </w:rPr>
      </w:pPr>
      <w:r w:rsidRPr="00356FFA">
        <w:rPr>
          <w:szCs w:val="28"/>
        </w:rPr>
        <w:t>-</w:t>
      </w:r>
      <m:oMath>
        <m:sSub>
          <m:sSubPr>
            <m:ctrlPr>
              <w:rPr>
                <w:rFonts w:ascii="Cambria Math" w:hAnsi="Cambria Math"/>
                <w:i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 xml:space="preserve">   </m:t>
            </m:r>
            <m:r>
              <w:rPr>
                <w:rFonts w:ascii="Cambria Math" w:hAnsi="Cambria Math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szCs w:val="28"/>
              </w:rPr>
              <m:t>z</m:t>
            </m:r>
          </m:sub>
        </m:sSub>
        <m:r>
          <w:rPr>
            <w:rFonts w:ascii="Cambria Math" w:hAnsi="Cambria Math"/>
            <w:szCs w:val="28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z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n</m:t>
                    </m:r>
                  </m:sub>
                </m:sSub>
              </m:den>
            </m:f>
          </m:e>
        </m:rad>
        <m:r>
          <w:rPr>
            <w:rFonts w:ascii="Cambria Math" w:hAnsi="Cambria Math"/>
            <w:szCs w:val="28"/>
          </w:rPr>
          <m:t>=0,053 м.</m:t>
        </m:r>
      </m:oMath>
    </w:p>
    <w:p w14:paraId="12C63D54" w14:textId="77777777" w:rsidR="000C6517" w:rsidRPr="003D4AF1" w:rsidRDefault="000C6517" w:rsidP="000C6517">
      <w:pPr>
        <w:spacing w:before="240"/>
        <w:ind w:firstLine="708"/>
        <w:rPr>
          <w:rFonts w:eastAsiaTheme="minorEastAsia"/>
          <w:szCs w:val="28"/>
        </w:rPr>
      </w:pPr>
      <w:r w:rsidRPr="003D4AF1">
        <w:rPr>
          <w:rFonts w:eastAsiaTheme="minorEastAsia"/>
          <w:szCs w:val="28"/>
        </w:rPr>
        <w:t>Определяем гибкость стойки для самой неблагоприятной оси (меньший радиус инерции):</w:t>
      </w:r>
    </w:p>
    <w:p w14:paraId="5A2B6C19" w14:textId="77777777" w:rsidR="000C6517" w:rsidRPr="003D4AF1" w:rsidRDefault="000C6517" w:rsidP="000C6517">
      <w:pPr>
        <w:spacing w:before="240"/>
        <w:ind w:firstLine="708"/>
        <w:jc w:val="center"/>
        <w:rPr>
          <w:rFonts w:eastAsiaTheme="minorEastAsia"/>
          <w:szCs w:val="28"/>
        </w:rPr>
      </w:pPr>
      <m:oMath>
        <m:r>
          <m:rPr>
            <m:sty m:val="p"/>
          </m:rPr>
          <w:rPr>
            <w:rFonts w:ascii="Cambria Math" w:eastAsiaTheme="minorEastAsia" w:hAnsi="Cambria Math"/>
            <w:szCs w:val="28"/>
          </w:rPr>
          <m:t>λ=</m:t>
        </m:r>
        <m:f>
          <m:fPr>
            <m:ctrlPr>
              <w:rPr>
                <w:rFonts w:ascii="Cambria Math" w:eastAsiaTheme="minorEastAsia" w:hAnsi="Cambria Math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l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Cs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szCs w:val="28"/>
                  </w:rPr>
                  <m:t>z</m:t>
                </m:r>
              </m:sub>
            </m:sSub>
          </m:den>
        </m:f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1,5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0,053</m:t>
            </m:r>
          </m:den>
        </m:f>
        <m:r>
          <w:rPr>
            <w:rFonts w:ascii="Cambria Math" w:eastAsiaTheme="minorEastAsia" w:hAnsi="Cambria Math"/>
            <w:szCs w:val="28"/>
          </w:rPr>
          <m:t>=28,3</m:t>
        </m:r>
      </m:oMath>
      <w:r w:rsidRPr="003D4AF1">
        <w:rPr>
          <w:rFonts w:eastAsiaTheme="minorEastAsia"/>
          <w:szCs w:val="28"/>
        </w:rPr>
        <w:t>.</w:t>
      </w:r>
    </w:p>
    <w:p w14:paraId="4EDED7D8" w14:textId="77777777" w:rsidR="000C6517" w:rsidRPr="003D4AF1" w:rsidRDefault="000C6517" w:rsidP="000C6517">
      <w:pPr>
        <w:spacing w:before="240"/>
        <w:ind w:firstLine="708"/>
        <w:rPr>
          <w:rFonts w:eastAsiaTheme="minorEastAsia"/>
          <w:szCs w:val="28"/>
        </w:rPr>
      </w:pPr>
      <w:r w:rsidRPr="003D4AF1">
        <w:rPr>
          <w:rFonts w:eastAsiaTheme="minorEastAsia"/>
          <w:szCs w:val="28"/>
        </w:rPr>
        <w:t>Условная гибкость:</w:t>
      </w:r>
    </w:p>
    <w:p w14:paraId="560B4E5D" w14:textId="77777777" w:rsidR="000C6517" w:rsidRPr="003D4AF1" w:rsidRDefault="00000000" w:rsidP="000C6517">
      <w:pPr>
        <w:spacing w:before="240"/>
        <w:ind w:firstLine="708"/>
        <w:rPr>
          <w:rFonts w:eastAsiaTheme="minorEastAsia"/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λ</m:t>
              </m:r>
            </m:e>
          </m:acc>
          <m:r>
            <w:rPr>
              <w:rFonts w:ascii="Cambria Math" w:eastAsiaTheme="minorEastAsia" w:hAnsi="Cambria Math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λ</m:t>
          </m:r>
          <m:rad>
            <m:radPr>
              <m:degHide m:val="1"/>
              <m:ctrlPr>
                <w:rPr>
                  <w:rFonts w:ascii="Cambria Math" w:eastAsiaTheme="minorEastAsia" w:hAnsi="Cambria Math"/>
                  <w:szCs w:val="28"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eastAsiaTheme="minorEastAsia" w:hAnsi="Cambria Math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Cs w:val="28"/>
                    </w:rPr>
                    <m:t>y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/E</m:t>
              </m:r>
            </m:e>
          </m:rad>
          <m:r>
            <w:rPr>
              <w:rFonts w:ascii="Cambria Math" w:eastAsiaTheme="minorEastAsia" w:hAnsi="Cambria Math"/>
              <w:szCs w:val="28"/>
            </w:rPr>
            <m:t>=28,3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szCs w:val="28"/>
                </w:rPr>
                <m:t>240/206000</m:t>
              </m:r>
            </m:e>
          </m:rad>
          <m:r>
            <w:rPr>
              <w:rFonts w:ascii="Cambria Math" w:eastAsiaTheme="minorEastAsia" w:hAnsi="Cambria Math"/>
              <w:szCs w:val="28"/>
            </w:rPr>
            <m:t>=0,966</m:t>
          </m:r>
        </m:oMath>
      </m:oMathPara>
    </w:p>
    <w:p w14:paraId="0ACA17E9" w14:textId="77777777" w:rsidR="000C6517" w:rsidRDefault="000C6517" w:rsidP="000C6517">
      <w:pPr>
        <w:spacing w:before="240"/>
        <w:ind w:firstLine="708"/>
        <w:rPr>
          <w:rFonts w:eastAsiaTheme="minorEastAsia"/>
          <w:iCs/>
          <w:szCs w:val="28"/>
        </w:rPr>
      </w:pPr>
      <w:r w:rsidRPr="003D4AF1">
        <w:rPr>
          <w:rFonts w:eastAsiaTheme="minorEastAsia"/>
          <w:iCs/>
          <w:szCs w:val="28"/>
        </w:rPr>
        <w:t>Проверка устойчивости стержня:</w:t>
      </w:r>
    </w:p>
    <w:p w14:paraId="0603FC1F" w14:textId="77777777" w:rsidR="000C6517" w:rsidRPr="00F26724" w:rsidRDefault="00000000" w:rsidP="000C6517">
      <w:pPr>
        <w:spacing w:before="240"/>
        <w:ind w:firstLine="708"/>
        <w:jc w:val="center"/>
        <w:rPr>
          <w:rFonts w:eastAsiaTheme="minorEastAsia"/>
          <w:iCs/>
          <w:szCs w:val="28"/>
        </w:rPr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</w:rPr>
              <m:t>74,53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0,906∙</m:t>
            </m:r>
            <m:r>
              <w:rPr>
                <w:rFonts w:ascii="Cambria Math" w:hAnsi="Cambria Math"/>
                <w:szCs w:val="28"/>
              </w:rPr>
              <m:t>24,72∙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-4</m:t>
                </m:r>
              </m:sup>
            </m:sSup>
            <m:r>
              <w:rPr>
                <w:rFonts w:ascii="Cambria Math" w:hAnsi="Cambria Math"/>
                <w:szCs w:val="28"/>
              </w:rPr>
              <m:t>∙240∙</m:t>
            </m:r>
            <m:sSup>
              <m:sSupPr>
                <m:ctrlPr>
                  <w:rPr>
                    <w:rFonts w:ascii="Cambria Math" w:hAnsi="Cambria Math"/>
                    <w:i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Cs w:val="28"/>
              </w:rPr>
              <m:t xml:space="preserve"> ∙1,0</m:t>
            </m:r>
          </m:den>
        </m:f>
        <m:r>
          <w:rPr>
            <w:rFonts w:ascii="Cambria Math" w:hAnsi="Cambria Math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Cs w:val="28"/>
          </w:rPr>
          <m:t>0,139&lt;1</m:t>
        </m:r>
      </m:oMath>
      <w:r w:rsidR="000C6517" w:rsidRPr="003D4AF1">
        <w:rPr>
          <w:szCs w:val="28"/>
        </w:rPr>
        <w:t>,</w:t>
      </w:r>
    </w:p>
    <w:p w14:paraId="61EBE6C2" w14:textId="77777777" w:rsidR="000C6517" w:rsidRPr="003D4AF1" w:rsidRDefault="000C6517" w:rsidP="000C6517">
      <w:pPr>
        <w:autoSpaceDE w:val="0"/>
        <w:autoSpaceDN w:val="0"/>
        <w:adjustRightInd w:val="0"/>
        <w:rPr>
          <w:szCs w:val="28"/>
        </w:rPr>
      </w:pPr>
      <w:r w:rsidRPr="003D4AF1">
        <w:rPr>
          <w:szCs w:val="28"/>
        </w:rPr>
        <w:t xml:space="preserve">где </w:t>
      </w:r>
      <w:r w:rsidRPr="003D4AF1">
        <w:rPr>
          <w:rFonts w:ascii="Cambria Math" w:hAnsi="Cambria Math" w:cs="Cambria Math"/>
          <w:szCs w:val="28"/>
        </w:rPr>
        <w:t>𝜑</w:t>
      </w:r>
      <w:r w:rsidRPr="003D4AF1">
        <w:rPr>
          <w:szCs w:val="28"/>
        </w:rPr>
        <w:t xml:space="preserve">=0,906 – коэффициент продольного изгиба при </w:t>
      </w:r>
      <m:oMath>
        <m:acc>
          <m:accPr>
            <m:chr m:val="̅"/>
            <m:ctrlPr>
              <w:rPr>
                <w:rFonts w:ascii="Cambria Math" w:hAnsi="Cambria Math"/>
                <w:i/>
                <w:szCs w:val="28"/>
              </w:rPr>
            </m:ctrlPr>
          </m:accPr>
          <m:e>
            <m:r>
              <w:rPr>
                <w:rFonts w:ascii="Cambria Math" w:hAnsi="Cambria Math"/>
                <w:szCs w:val="28"/>
              </w:rPr>
              <m:t>λ</m:t>
            </m:r>
          </m:e>
        </m:acc>
        <m:r>
          <w:rPr>
            <w:rFonts w:ascii="Cambria Math" w:hAnsi="Cambria Math"/>
            <w:szCs w:val="28"/>
          </w:rPr>
          <m:t xml:space="preserve"> </m:t>
        </m:r>
      </m:oMath>
      <w:r w:rsidRPr="003D4AF1">
        <w:rPr>
          <w:szCs w:val="28"/>
        </w:rPr>
        <w:t xml:space="preserve">= 0,966 (см. табл. Д1 СП 16.13330.2017) при для типа сечения </w:t>
      </w:r>
      <w:r w:rsidRPr="003D4AF1">
        <w:rPr>
          <w:i/>
          <w:iCs/>
          <w:szCs w:val="28"/>
        </w:rPr>
        <w:t>с</w:t>
      </w:r>
      <w:r w:rsidRPr="003D4AF1">
        <w:rPr>
          <w:szCs w:val="28"/>
        </w:rPr>
        <w:t>.</w:t>
      </w:r>
    </w:p>
    <w:p w14:paraId="320094D7" w14:textId="62DE0AB8" w:rsidR="000C6517" w:rsidRDefault="000C6517" w:rsidP="000C6517">
      <w:pPr>
        <w:ind w:firstLine="708"/>
        <w:rPr>
          <w:rFonts w:eastAsiaTheme="minorEastAsia"/>
          <w:i/>
          <w:szCs w:val="28"/>
        </w:rPr>
      </w:pPr>
      <w:r w:rsidRPr="003D4AF1">
        <w:rPr>
          <w:rFonts w:eastAsiaTheme="minorEastAsia"/>
          <w:i/>
          <w:szCs w:val="28"/>
        </w:rPr>
        <w:t>Устойчивость обеспечена.</w:t>
      </w:r>
    </w:p>
    <w:p w14:paraId="214B5A90" w14:textId="016749C5" w:rsidR="000C6517" w:rsidRDefault="000C6517" w:rsidP="000C6517">
      <w:pPr>
        <w:spacing w:line="276" w:lineRule="auto"/>
        <w:ind w:left="425" w:firstLine="142"/>
        <w:contextualSpacing w:val="0"/>
        <w:rPr>
          <w:rFonts w:eastAsiaTheme="minorEastAsia"/>
          <w:i/>
          <w:szCs w:val="28"/>
        </w:rPr>
      </w:pPr>
      <w:r>
        <w:rPr>
          <w:rFonts w:eastAsiaTheme="minorEastAsia"/>
          <w:i/>
          <w:szCs w:val="28"/>
        </w:rPr>
        <w:br w:type="page"/>
      </w:r>
    </w:p>
    <w:p w14:paraId="5B5AD951" w14:textId="77777777" w:rsidR="000C6517" w:rsidRDefault="000C6517" w:rsidP="000C6517">
      <w:pPr>
        <w:pStyle w:val="10"/>
        <w:rPr>
          <w:rFonts w:eastAsiaTheme="minorEastAsia"/>
        </w:rPr>
      </w:pPr>
      <w:bookmarkStart w:id="33" w:name="_Toc179991972"/>
      <w:r>
        <w:rPr>
          <w:rFonts w:eastAsiaTheme="minorEastAsia"/>
        </w:rPr>
        <w:lastRenderedPageBreak/>
        <w:t>Заключение</w:t>
      </w:r>
      <w:bookmarkEnd w:id="33"/>
    </w:p>
    <w:p w14:paraId="474FD0C4" w14:textId="77777777" w:rsidR="000C6517" w:rsidRPr="00F26724" w:rsidRDefault="000C6517" w:rsidP="000C6517">
      <w:pPr>
        <w:ind w:firstLine="708"/>
        <w:rPr>
          <w:rFonts w:eastAsiaTheme="minorEastAsia"/>
          <w:iCs/>
          <w:szCs w:val="28"/>
        </w:rPr>
      </w:pPr>
      <w:r>
        <w:rPr>
          <w:rFonts w:eastAsiaTheme="minorEastAsia"/>
          <w:iCs/>
          <w:szCs w:val="28"/>
        </w:rPr>
        <w:t>По результатам расчета предварительно принятый элемент допускается к применению. Условия по прочности и устойчивости выполняются с учетом необходимого запаса.</w:t>
      </w:r>
    </w:p>
    <w:p w14:paraId="635E0E03" w14:textId="77777777" w:rsidR="009669D4" w:rsidRPr="00951889" w:rsidRDefault="009669D4" w:rsidP="009669D4">
      <w:pPr>
        <w:jc w:val="center"/>
        <w:rPr>
          <w:szCs w:val="28"/>
        </w:rPr>
      </w:pPr>
    </w:p>
    <w:p w14:paraId="2A4C6601" w14:textId="4A6BE213" w:rsidR="00001F61" w:rsidRDefault="00001F61">
      <w:pPr>
        <w:spacing w:line="276" w:lineRule="auto"/>
        <w:ind w:left="425" w:firstLine="142"/>
        <w:contextualSpacing w:val="0"/>
      </w:pPr>
    </w:p>
    <w:sectPr w:rsidR="00001F61" w:rsidSect="000C6517">
      <w:headerReference w:type="default" r:id="rId27"/>
      <w:footerReference w:type="default" r:id="rId28"/>
      <w:pgSz w:w="11906" w:h="16838" w:code="9"/>
      <w:pgMar w:top="567" w:right="709" w:bottom="964" w:left="1418" w:header="0" w:footer="476" w:gutter="0"/>
      <w:pgNumType w:start="2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693986" w14:textId="77777777" w:rsidR="00A27A36" w:rsidRDefault="00A27A36">
      <w:r>
        <w:separator/>
      </w:r>
    </w:p>
  </w:endnote>
  <w:endnote w:type="continuationSeparator" w:id="0">
    <w:p w14:paraId="2116DB3E" w14:textId="77777777" w:rsidR="00A27A36" w:rsidRDefault="00A27A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charset w:val="CC"/>
    <w:family w:val="swiss"/>
    <w:pitch w:val="variable"/>
    <w:sig w:usb0="00000287" w:usb1="00000000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E91DEE" w14:textId="77777777" w:rsidR="009669D4" w:rsidRPr="00640708" w:rsidRDefault="009669D4" w:rsidP="00640708">
    <w:pPr>
      <w:pStyle w:val="afc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9669D4" w:rsidRPr="00837BBC" w14:paraId="6B5101DA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56FFF8" w14:textId="77777777" w:rsidR="009669D4" w:rsidRDefault="009669D4" w:rsidP="00BF6863">
          <w:pPr>
            <w:pStyle w:val="af9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A6860A" w14:textId="77777777" w:rsidR="009669D4" w:rsidRPr="00B56A71" w:rsidRDefault="009669D4" w:rsidP="00BF686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710946" w14:textId="77777777" w:rsidR="009669D4" w:rsidRPr="00B56A71" w:rsidRDefault="009669D4" w:rsidP="00BF6863">
          <w:pPr>
            <w:pStyle w:val="af9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87D7B87" w14:textId="77777777" w:rsidR="009669D4" w:rsidRPr="00B56A71" w:rsidRDefault="009669D4" w:rsidP="00BF6863">
          <w:pPr>
            <w:pStyle w:val="af9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F8AD41" w14:textId="77777777" w:rsidR="009669D4" w:rsidRPr="00B56A71" w:rsidRDefault="009669D4" w:rsidP="00BF6863">
          <w:pPr>
            <w:pStyle w:val="af9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F1B6DD4" w14:textId="77777777" w:rsidR="009669D4" w:rsidRPr="00B56A71" w:rsidRDefault="009669D4" w:rsidP="00BF6863">
          <w:pPr>
            <w:pStyle w:val="af9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0A514858" w14:textId="05465AEE" w:rsidR="009669D4" w:rsidRPr="00837BBC" w:rsidRDefault="00837BBC" w:rsidP="00074231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  <w:proofErr w:type="gramStart"/>
          <w:r w:rsidRPr="00837BBC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837BBC">
            <w:rPr>
              <w:sz w:val="36"/>
              <w:szCs w:val="24"/>
              <w:lang w:val="en-US"/>
            </w:rPr>
            <w:t>project</w:t>
          </w:r>
          <w:proofErr w:type="gramEnd"/>
          <w:r w:rsidRPr="00837BBC">
            <w:rPr>
              <w:sz w:val="36"/>
              <w:szCs w:val="24"/>
              <w:lang w:val="en-US"/>
            </w:rPr>
            <w:t>_code</w:t>
          </w:r>
          <w:proofErr w:type="spellEnd"/>
          <w:r w:rsidRPr="00837BBC">
            <w:rPr>
              <w:sz w:val="36"/>
              <w:szCs w:val="24"/>
              <w:lang w:val="en-US"/>
            </w:rPr>
            <w:t xml:space="preserve"> }}</w:t>
          </w:r>
          <w:r w:rsidR="00327101" w:rsidRPr="00837BBC">
            <w:rPr>
              <w:sz w:val="36"/>
              <w:szCs w:val="24"/>
              <w:lang w:val="en-US"/>
            </w:rPr>
            <w:t>-</w:t>
          </w:r>
          <w:r w:rsidR="00327101" w:rsidRPr="00837BBC">
            <w:rPr>
              <w:sz w:val="36"/>
              <w:szCs w:val="24"/>
            </w:rPr>
            <w:t>КВП</w:t>
          </w:r>
          <w:r w:rsidR="009669D4" w:rsidRPr="00837BBC">
            <w:rPr>
              <w:sz w:val="36"/>
              <w:szCs w:val="24"/>
              <w:lang w:val="en-US"/>
            </w:rPr>
            <w:t>-</w:t>
          </w:r>
          <w:r w:rsidR="001C4978" w:rsidRPr="00837BBC">
            <w:rPr>
              <w:sz w:val="36"/>
              <w:szCs w:val="24"/>
            </w:rPr>
            <w:t>ПЗ</w:t>
          </w:r>
          <w:r w:rsidR="000C6517" w:rsidRPr="00837BBC">
            <w:rPr>
              <w:sz w:val="36"/>
              <w:szCs w:val="24"/>
            </w:rPr>
            <w:t>Н</w:t>
          </w:r>
          <w:r w:rsidR="001C4978" w:rsidRPr="00837BBC">
            <w:rPr>
              <w:sz w:val="36"/>
              <w:szCs w:val="24"/>
              <w:lang w:val="en-US"/>
            </w:rPr>
            <w:t>-</w:t>
          </w:r>
          <w:r w:rsidR="009669D4" w:rsidRPr="00837BBC">
            <w:rPr>
              <w:sz w:val="36"/>
              <w:szCs w:val="24"/>
            </w:rPr>
            <w:t>С</w:t>
          </w:r>
        </w:p>
      </w:tc>
    </w:tr>
    <w:tr w:rsidR="009669D4" w:rsidRPr="00837BBC" w14:paraId="5E03C14E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C0F6A4" w14:textId="77777777" w:rsidR="009669D4" w:rsidRPr="00837BBC" w:rsidRDefault="009669D4" w:rsidP="00BF6863">
          <w:pPr>
            <w:pStyle w:val="af9"/>
            <w:rPr>
              <w:noProof/>
              <w:spacing w:val="-6"/>
              <w:sz w:val="18"/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EC2C188" w14:textId="77777777" w:rsidR="009669D4" w:rsidRPr="00837BBC" w:rsidRDefault="009669D4" w:rsidP="00BF6863">
          <w:pPr>
            <w:pStyle w:val="af9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0872A9D" w14:textId="77777777" w:rsidR="009669D4" w:rsidRPr="00837BBC" w:rsidRDefault="009669D4" w:rsidP="00BF6863">
          <w:pPr>
            <w:pStyle w:val="af9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7AA952" w14:textId="77777777" w:rsidR="009669D4" w:rsidRPr="00837BBC" w:rsidRDefault="009669D4" w:rsidP="00BF6863">
          <w:pPr>
            <w:pStyle w:val="af9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8BE71ED" w14:textId="77777777" w:rsidR="009669D4" w:rsidRPr="00837BBC" w:rsidRDefault="009669D4" w:rsidP="00BF6863">
          <w:pPr>
            <w:pStyle w:val="af9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256158" w14:textId="77777777" w:rsidR="009669D4" w:rsidRPr="00837BBC" w:rsidRDefault="009669D4" w:rsidP="00BF6863">
          <w:pPr>
            <w:pStyle w:val="af9"/>
            <w:rPr>
              <w:lang w:val="en-US"/>
            </w:rPr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E145B6A" w14:textId="77777777" w:rsidR="009669D4" w:rsidRPr="00837BBC" w:rsidRDefault="009669D4" w:rsidP="00637A6F">
          <w:pPr>
            <w:spacing w:line="240" w:lineRule="auto"/>
            <w:ind w:firstLine="0"/>
            <w:jc w:val="center"/>
            <w:rPr>
              <w:sz w:val="36"/>
              <w:szCs w:val="24"/>
              <w:lang w:val="en-US"/>
            </w:rPr>
          </w:pPr>
        </w:p>
      </w:tc>
    </w:tr>
    <w:tr w:rsidR="009669D4" w:rsidRPr="00B56A71" w14:paraId="7A51767C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1BB855" w14:textId="1FD7FBD7" w:rsidR="009669D4" w:rsidRPr="00837BBC" w:rsidRDefault="00000000" w:rsidP="00BF6863">
          <w:pPr>
            <w:pStyle w:val="af9"/>
            <w:rPr>
              <w:lang w:val="en-US"/>
            </w:rPr>
          </w:pPr>
          <w:r>
            <w:rPr>
              <w:noProof/>
            </w:rPr>
            <w:pict w14:anchorId="65C84F5B">
              <v:rect id="Прямоугольник 1120036565" o:spid="_x0000_s1600" style="position:absolute;margin-left:-32.8pt;margin-top:-125.95pt;width:13.7pt;height:70.15pt;z-index:2518717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" filled="f" stroked="f">
                <v:textbox style="layout-flow:vertical;mso-layout-flow-alt:bottom-to-top;mso-next-textbox:#Прямоугольник 1120036565" inset="1pt,1pt,1pt,1pt">
                  <w:txbxContent>
                    <w:p w14:paraId="5CA4A155" w14:textId="77777777" w:rsidR="009669D4" w:rsidRPr="002578B6" w:rsidRDefault="009669D4" w:rsidP="008A6264">
                      <w:pPr>
                        <w:pStyle w:val="afc"/>
                        <w:ind w:firstLine="0"/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3381825C">
              <v:line id="Прямая соединительная линия 1120036564" o:spid="_x0000_s1599" style="position:absolute;flip:x;z-index:251869696;visibility:visible;mso-position-horizontal-relative:text;mso-position-vertical-relative:text" from="-33.65pt,-55.85pt" to="-.75pt,-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</w:rPr>
            <w:pict w14:anchorId="572A429A">
              <v:rect id="Прямоугольник 1120036563" o:spid="_x0000_s1598" style="position:absolute;margin-left:-33.45pt;margin-top:-55.7pt;width:14.65pt;height:97.95pt;z-index:2518707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" filled="f" stroked="f">
                <v:textbox style="layout-flow:vertical;mso-layout-flow-alt:bottom-to-top;mso-next-textbox:#Прямоугольник 1120036563" inset="1pt,1pt,1pt,1pt">
                  <w:txbxContent>
                    <w:p w14:paraId="32CE29BF" w14:textId="77777777" w:rsidR="009669D4" w:rsidRPr="002578B6" w:rsidRDefault="009669D4" w:rsidP="008A6264">
                      <w:pPr>
                        <w:pStyle w:val="afc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F7B7D68" w14:textId="77777777" w:rsidR="009669D4" w:rsidRPr="00837BBC" w:rsidRDefault="009669D4" w:rsidP="00BF6863">
          <w:pPr>
            <w:pStyle w:val="af9"/>
            <w:rPr>
              <w:lang w:val="en-US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F86C12B" w14:textId="77777777" w:rsidR="009669D4" w:rsidRPr="00837BBC" w:rsidRDefault="009669D4" w:rsidP="00BF6863">
          <w:pPr>
            <w:pStyle w:val="af9"/>
            <w:rPr>
              <w:lang w:val="en-US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AD65E9" w14:textId="77777777" w:rsidR="009669D4" w:rsidRPr="00837BBC" w:rsidRDefault="009669D4" w:rsidP="00BF6863">
          <w:pPr>
            <w:pStyle w:val="af9"/>
            <w:rPr>
              <w:lang w:val="en-US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A2B8CF0" w14:textId="77777777" w:rsidR="009669D4" w:rsidRPr="00837BBC" w:rsidRDefault="009669D4" w:rsidP="00BF6863">
          <w:pPr>
            <w:pStyle w:val="af9"/>
            <w:rPr>
              <w:lang w:val="en-US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3CA9F3E" w14:textId="77777777" w:rsidR="009669D4" w:rsidRPr="00837BBC" w:rsidRDefault="009669D4" w:rsidP="00BF6863">
          <w:pPr>
            <w:pStyle w:val="af9"/>
            <w:rPr>
              <w:lang w:val="en-US"/>
            </w:rPr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F4BCF02" w14:textId="186AAB8A" w:rsidR="009669D4" w:rsidRPr="00837BBC" w:rsidRDefault="00837BBC" w:rsidP="00B263B5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proofErr w:type="gramStart"/>
          <w:r>
            <w:rPr>
              <w:sz w:val="24"/>
              <w:szCs w:val="24"/>
              <w:lang w:val="en-US"/>
            </w:rPr>
            <w:t xml:space="preserve">{{ </w:t>
          </w:r>
          <w:proofErr w:type="spellStart"/>
          <w:r>
            <w:rPr>
              <w:sz w:val="24"/>
              <w:szCs w:val="24"/>
              <w:lang w:val="en-US"/>
            </w:rPr>
            <w:t>project</w:t>
          </w:r>
          <w:proofErr w:type="gramEnd"/>
          <w:r>
            <w:rPr>
              <w:sz w:val="24"/>
              <w:szCs w:val="24"/>
              <w:lang w:val="en-US"/>
            </w:rPr>
            <w:t>_name</w:t>
          </w:r>
          <w:proofErr w:type="spellEnd"/>
          <w:r>
            <w:rPr>
              <w:sz w:val="24"/>
              <w:szCs w:val="24"/>
              <w:lang w:val="en-US"/>
            </w:rPr>
            <w:t xml:space="preserve"> }}</w:t>
          </w:r>
        </w:p>
      </w:tc>
    </w:tr>
    <w:tr w:rsidR="009669D4" w:rsidRPr="00B56A71" w14:paraId="6D41EE9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3B6F6E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D2E9684" w14:textId="77777777" w:rsidR="009669D4" w:rsidRPr="00CD789D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F5131B3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8EC8182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13E21" w14:textId="77777777" w:rsidR="009669D4" w:rsidRPr="00CD789D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0295306" w14:textId="77777777" w:rsidR="009669D4" w:rsidRPr="007212CC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2C63019F" w14:textId="77777777" w:rsidR="009669D4" w:rsidRPr="00B56A71" w:rsidRDefault="009669D4" w:rsidP="00BF6863">
          <w:pPr>
            <w:pStyle w:val="af9"/>
            <w:jc w:val="center"/>
          </w:pPr>
        </w:p>
      </w:tc>
    </w:tr>
    <w:tr w:rsidR="009669D4" w:rsidRPr="00B56A71" w14:paraId="1B57A6E4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56A77FD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89DEAE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3094C6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C8486B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C8F1E92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9947784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FB9F0CB" w14:textId="77777777" w:rsidR="009669D4" w:rsidRPr="00B56A71" w:rsidRDefault="009669D4" w:rsidP="00BF6863">
          <w:pPr>
            <w:pStyle w:val="af9"/>
            <w:jc w:val="center"/>
            <w:rPr>
              <w:szCs w:val="24"/>
            </w:rPr>
          </w:pPr>
        </w:p>
      </w:tc>
    </w:tr>
    <w:tr w:rsidR="009669D4" w:rsidRPr="00B56A71" w14:paraId="041B3A0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AA3825" w14:textId="6F2EB6B8" w:rsidR="009669D4" w:rsidRPr="003C3D64" w:rsidRDefault="00000000" w:rsidP="00597956">
          <w:pPr>
            <w:pStyle w:val="af9"/>
            <w:spacing w:line="240" w:lineRule="auto"/>
            <w:ind w:left="40"/>
            <w:rPr>
              <w:sz w:val="18"/>
            </w:rPr>
          </w:pPr>
          <w:r>
            <w:rPr>
              <w:noProof/>
            </w:rPr>
            <w:pict w14:anchorId="1C3B8F23">
              <v:line id="Прямая соединительная линия 1120036562" o:spid="_x0000_s1597" style="position:absolute;left:0;text-align:left;flip:x;z-index:251874816;visibility:visible;mso-position-horizontal-relative:text;mso-position-vertical-relative:text" from="-34.45pt,-1.15pt" to="-1.5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</w:rPr>
            <w:pict w14:anchorId="5AD4B137">
              <v:rect id="Прямоугольник 1120036561" o:spid="_x0000_s1596" style="position:absolute;left:0;text-align:left;margin-left:-33.65pt;margin-top:.45pt;width:13.7pt;height:69.2pt;z-index:2518758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" filled="f" stroked="f">
                <v:textbox style="layout-flow:vertical;mso-layout-flow-alt:bottom-to-top;mso-next-textbox:#Прямоугольник 1120036561" inset="1pt,1pt,1pt,1pt">
                  <w:txbxContent>
                    <w:p w14:paraId="2A24657F" w14:textId="77777777" w:rsidR="009669D4" w:rsidRPr="008A6264" w:rsidRDefault="009669D4" w:rsidP="008A6264">
                      <w:pPr>
                        <w:pStyle w:val="afc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d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="009669D4"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938A992" w14:textId="0E6C5F09" w:rsidR="009669D4" w:rsidRPr="00837BBC" w:rsidRDefault="00837BBC" w:rsidP="00597956">
          <w:pPr>
            <w:pStyle w:val="af9"/>
            <w:spacing w:line="240" w:lineRule="auto"/>
            <w:ind w:left="25"/>
            <w:rPr>
              <w:sz w:val="18"/>
              <w:lang w:val="en-US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CE46D8" w14:textId="77777777" w:rsidR="009669D4" w:rsidRPr="00B56A71" w:rsidRDefault="009669D4" w:rsidP="00597956">
          <w:pPr>
            <w:pStyle w:val="af9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48000" behindDoc="1" locked="0" layoutInCell="1" allowOverlap="1" wp14:anchorId="1F3F6DB3" wp14:editId="5F6025B9">
                <wp:simplePos x="0" y="0"/>
                <wp:positionH relativeFrom="column">
                  <wp:posOffset>167640</wp:posOffset>
                </wp:positionH>
                <wp:positionV relativeFrom="paragraph">
                  <wp:posOffset>-27940</wp:posOffset>
                </wp:positionV>
                <wp:extent cx="165735" cy="138430"/>
                <wp:effectExtent l="0" t="0" r="0" b="0"/>
                <wp:wrapNone/>
                <wp:docPr id="1719431687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465244" name="Рисунок 41446524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" cy="138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D80893C" w14:textId="60E4CCB8" w:rsidR="009669D4" w:rsidRPr="00837BBC" w:rsidRDefault="00837BBC" w:rsidP="00597956">
          <w:pPr>
            <w:pStyle w:val="af9"/>
            <w:spacing w:line="240" w:lineRule="auto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1DA88E" w14:textId="77777777" w:rsidR="009669D4" w:rsidRPr="00BD3E83" w:rsidRDefault="009669D4" w:rsidP="00BD3E83">
          <w:pPr>
            <w:pStyle w:val="af9"/>
            <w:jc w:val="center"/>
            <w:rPr>
              <w:szCs w:val="24"/>
            </w:rPr>
          </w:pPr>
          <w:r>
            <w:rPr>
              <w:rFonts w:cs="Arial"/>
            </w:rPr>
            <w:t>Содержание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7D7F654" w14:textId="77777777" w:rsidR="009669D4" w:rsidRPr="00B56A71" w:rsidRDefault="009669D4" w:rsidP="00CC51CF">
          <w:pPr>
            <w:pStyle w:val="af9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311A478" w14:textId="77777777" w:rsidR="009669D4" w:rsidRPr="00B56A71" w:rsidRDefault="009669D4" w:rsidP="00BD3E83">
          <w:pPr>
            <w:pStyle w:val="af9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66DF7306" w14:textId="77777777" w:rsidR="009669D4" w:rsidRPr="008F6749" w:rsidRDefault="009669D4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254C8872" w14:textId="77777777" w:rsidR="009669D4" w:rsidRPr="00B56A71" w:rsidRDefault="009669D4" w:rsidP="008F6749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9669D4" w:rsidRPr="00B56A71" w14:paraId="3269027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38E1CB9" w14:textId="77777777" w:rsidR="009669D4" w:rsidRPr="003C3D64" w:rsidRDefault="009669D4" w:rsidP="00597956">
          <w:pPr>
            <w:pStyle w:val="af9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F0BA8E" w14:textId="77777777" w:rsidR="009669D4" w:rsidRPr="003C3D64" w:rsidRDefault="009669D4" w:rsidP="00597956">
          <w:pPr>
            <w:pStyle w:val="af9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73188CB" w14:textId="77777777" w:rsidR="009669D4" w:rsidRPr="00B56A71" w:rsidRDefault="009669D4" w:rsidP="00597956">
          <w:pPr>
            <w:pStyle w:val="af9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5997DC" w14:textId="77777777" w:rsidR="009669D4" w:rsidRPr="00597956" w:rsidRDefault="009669D4" w:rsidP="00597956">
          <w:pPr>
            <w:pStyle w:val="af9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2238AAB" w14:textId="77777777" w:rsidR="009669D4" w:rsidRPr="00B56A71" w:rsidRDefault="009669D4" w:rsidP="00BD3E83">
          <w:pPr>
            <w:pStyle w:val="af9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88BA15B" w14:textId="77777777" w:rsidR="009669D4" w:rsidRPr="008F6749" w:rsidRDefault="009669D4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FBA0BBB" w14:textId="77777777" w:rsidR="009669D4" w:rsidRPr="008F6749" w:rsidRDefault="009669D4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F60DF73" w14:textId="77777777" w:rsidR="009669D4" w:rsidRPr="008F6749" w:rsidRDefault="009669D4" w:rsidP="008F6749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9669D4" w:rsidRPr="00B56A71" w14:paraId="7CB6FCB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18F5D5B" w14:textId="77777777" w:rsidR="009669D4" w:rsidRPr="003C3D64" w:rsidRDefault="009669D4" w:rsidP="004C16FE">
          <w:pPr>
            <w:pStyle w:val="af9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3FD174A" w14:textId="77777777" w:rsidR="009669D4" w:rsidRPr="003C3D64" w:rsidRDefault="009669D4" w:rsidP="004C16FE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736AAB" w14:textId="77777777" w:rsidR="009669D4" w:rsidRPr="00B56A71" w:rsidRDefault="009669D4" w:rsidP="004C16FE">
          <w:pPr>
            <w:pStyle w:val="af9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50048" behindDoc="1" locked="0" layoutInCell="1" allowOverlap="1" wp14:anchorId="069415CF" wp14:editId="7A155361">
                <wp:simplePos x="0" y="0"/>
                <wp:positionH relativeFrom="column">
                  <wp:posOffset>134620</wp:posOffset>
                </wp:positionH>
                <wp:positionV relativeFrom="paragraph">
                  <wp:posOffset>-3175</wp:posOffset>
                </wp:positionV>
                <wp:extent cx="241300" cy="166370"/>
                <wp:effectExtent l="0" t="0" r="0" b="0"/>
                <wp:wrapNone/>
                <wp:docPr id="65146798" name="Рисунок 2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270405" name="Рисунок 2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166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D00002" w14:textId="164F365C" w:rsidR="009669D4" w:rsidRPr="00837BBC" w:rsidRDefault="00837BBC" w:rsidP="004C16FE">
          <w:pPr>
            <w:pStyle w:val="af9"/>
            <w:jc w:val="center"/>
            <w:rPr>
              <w:spacing w:val="-12"/>
              <w:sz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5B9D170E" w14:textId="77777777" w:rsidR="009669D4" w:rsidRPr="00B56A71" w:rsidRDefault="009669D4" w:rsidP="00BD3E83">
          <w:pPr>
            <w:pStyle w:val="af9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48A551E" w14:textId="77777777" w:rsidR="009669D4" w:rsidRPr="00B56A71" w:rsidRDefault="009669D4" w:rsidP="004C16FE">
          <w:pPr>
            <w:pStyle w:val="af9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9F0425B" w14:textId="77777777" w:rsidR="009669D4" w:rsidRPr="00B56A71" w:rsidRDefault="009669D4" w:rsidP="004C16FE">
          <w:pPr>
            <w:pStyle w:val="af9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12E6A75" w14:textId="77777777" w:rsidR="009669D4" w:rsidRPr="00B56A71" w:rsidRDefault="009669D4" w:rsidP="004C16FE">
          <w:pPr>
            <w:pStyle w:val="af9"/>
            <w:spacing w:line="240" w:lineRule="auto"/>
            <w:jc w:val="center"/>
            <w:rPr>
              <w:szCs w:val="24"/>
            </w:rPr>
          </w:pPr>
        </w:p>
      </w:tc>
    </w:tr>
    <w:tr w:rsidR="009669D4" w:rsidRPr="00B56A71" w14:paraId="5CB4DB8A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090B9D" w14:textId="77777777" w:rsidR="009669D4" w:rsidRPr="003C3D64" w:rsidRDefault="009669D4" w:rsidP="00BD3E83">
          <w:pPr>
            <w:pStyle w:val="af9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D0F3C82" w14:textId="77777777" w:rsidR="009669D4" w:rsidRPr="003C3D64" w:rsidRDefault="009669D4" w:rsidP="00BD3E83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912317" w14:textId="77777777" w:rsidR="009669D4" w:rsidRPr="00B56A71" w:rsidRDefault="009669D4" w:rsidP="00BD3E83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6FBF75B" w14:textId="77777777" w:rsidR="009669D4" w:rsidRPr="00B56A71" w:rsidRDefault="009669D4" w:rsidP="00BD3E83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B4D3B46" w14:textId="77777777" w:rsidR="009669D4" w:rsidRPr="00B56A71" w:rsidRDefault="009669D4" w:rsidP="00BD3E83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7CE79E67" w14:textId="77777777" w:rsidR="009669D4" w:rsidRPr="00B56A71" w:rsidRDefault="009669D4" w:rsidP="00BD3E83">
          <w:pPr>
            <w:pStyle w:val="af9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9669D4" w:rsidRPr="00B56A71" w14:paraId="2931A1D6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571C5E" w14:textId="77777777" w:rsidR="009669D4" w:rsidRPr="003C3D64" w:rsidRDefault="009669D4" w:rsidP="00BD3E83">
          <w:pPr>
            <w:pStyle w:val="af9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E816D2" w14:textId="77777777" w:rsidR="009669D4" w:rsidRPr="003C3D64" w:rsidRDefault="009669D4" w:rsidP="00BD3E83">
          <w:pPr>
            <w:pStyle w:val="af9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C03381" w14:textId="77777777" w:rsidR="009669D4" w:rsidRPr="00B56A71" w:rsidRDefault="009669D4" w:rsidP="00BD3E83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F84C511" w14:textId="77777777" w:rsidR="009669D4" w:rsidRPr="00B56A71" w:rsidRDefault="009669D4" w:rsidP="00BD3E83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388D18C" w14:textId="77777777" w:rsidR="009669D4" w:rsidRPr="00B56A71" w:rsidRDefault="009669D4" w:rsidP="00BD3E83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62DBE6C9" w14:textId="77777777" w:rsidR="009669D4" w:rsidRPr="00B56A71" w:rsidRDefault="009669D4" w:rsidP="00BD3E83">
          <w:pPr>
            <w:pStyle w:val="af9"/>
            <w:spacing w:line="240" w:lineRule="auto"/>
            <w:jc w:val="center"/>
            <w:rPr>
              <w:rFonts w:cs="Arial"/>
            </w:rPr>
          </w:pPr>
        </w:p>
      </w:tc>
    </w:tr>
    <w:tr w:rsidR="009669D4" w14:paraId="424A2524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01A4909" w14:textId="27747AEE" w:rsidR="009669D4" w:rsidRPr="003C3D64" w:rsidRDefault="00000000" w:rsidP="00BD3E83">
          <w:pPr>
            <w:pStyle w:val="af9"/>
            <w:ind w:left="42"/>
            <w:rPr>
              <w:sz w:val="18"/>
            </w:rPr>
          </w:pPr>
          <w:r>
            <w:rPr>
              <w:noProof/>
            </w:rPr>
            <w:pict w14:anchorId="556A9D6B">
              <v:line id="Прямая соединительная линия 1120036560" o:spid="_x0000_s1595" style="position:absolute;left:0;text-align:left;flip:y;z-index:251873792;visibility:visible;mso-position-horizontal-relative:text;mso-position-vertical-relative:text" from="-34.6pt,13.25pt" to="523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" strokeweight="1.5pt"/>
            </w:pict>
          </w:r>
          <w:r w:rsidR="009669D4"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70C43F" w14:textId="77777777" w:rsidR="009669D4" w:rsidRPr="003C3D64" w:rsidRDefault="009669D4" w:rsidP="00BD3E83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02586F7" w14:textId="77777777" w:rsidR="009669D4" w:rsidRPr="00B56A71" w:rsidRDefault="009669D4" w:rsidP="00BD3E83">
          <w:pPr>
            <w:pStyle w:val="af9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652096" behindDoc="1" locked="0" layoutInCell="1" allowOverlap="1" wp14:anchorId="573992B0" wp14:editId="56BD48B9">
                <wp:simplePos x="0" y="0"/>
                <wp:positionH relativeFrom="column">
                  <wp:posOffset>71120</wp:posOffset>
                </wp:positionH>
                <wp:positionV relativeFrom="paragraph">
                  <wp:posOffset>-3175</wp:posOffset>
                </wp:positionV>
                <wp:extent cx="299720" cy="139700"/>
                <wp:effectExtent l="0" t="0" r="0" b="0"/>
                <wp:wrapNone/>
                <wp:docPr id="1424629155" name="Рисунок 3" descr="Изображение выглядит как рукописный текст, Шрифт, линия, каллиграфия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227952" name="Рисунок 3" descr="Изображение выглядит как рукописный текст, Шрифт, линия, каллиграфия&#10;&#10;Автоматически созданное описание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13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B7A904" w14:textId="23B7FAA7" w:rsidR="009669D4" w:rsidRPr="00837BBC" w:rsidRDefault="00837BBC" w:rsidP="00BD3E83">
          <w:pPr>
            <w:pStyle w:val="af9"/>
            <w:jc w:val="center"/>
            <w:rPr>
              <w:sz w:val="18"/>
              <w:szCs w:val="18"/>
              <w:lang w:val="en-US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2DBDEE3" w14:textId="77777777" w:rsidR="009669D4" w:rsidRPr="007864C3" w:rsidRDefault="009669D4" w:rsidP="00BD3E83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8027B89" w14:textId="77777777" w:rsidR="009669D4" w:rsidRPr="00FB1979" w:rsidRDefault="009669D4" w:rsidP="00BD3E83">
          <w:pPr>
            <w:pStyle w:val="af9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317F9EE9" w14:textId="273744E9" w:rsidR="009669D4" w:rsidRPr="00805902" w:rsidRDefault="00000000" w:rsidP="00BF6863">
    <w:pPr>
      <w:pStyle w:val="afc"/>
      <w:ind w:firstLine="0"/>
      <w:rPr>
        <w:sz w:val="24"/>
        <w:szCs w:val="24"/>
      </w:rPr>
    </w:pPr>
    <w:r>
      <w:rPr>
        <w:noProof/>
      </w:rPr>
      <w:pict w14:anchorId="5349BBB0">
        <v:group id="Группа 1120036559" o:spid="_x0000_s1592" style="position:absolute;left:0;text-align:left;margin-left:-53.95pt;margin-top:-255.55pt;width:15.5pt;height:254.6pt;z-index:251868672;mso-position-horizontal-relative:text;mso-position-vertical-relative:text" coordorigin="376,11630" coordsize="295,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">
          <v:line id="Line 10" o:spid="_x0000_s1593" style="position:absolute;flip:x y;visibility:visible" from="376,11640" to="380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" strokeweight="1.5pt">
            <v:stroke startarrowwidth="narrow" startarrowlength="short" endarrowwidth="narrow" endarrowlength="short"/>
          </v:line>
          <v:line id="Line 11" o:spid="_x0000_s1594" style="position:absolute;flip:x y;visibility:visible" from="667,11630" to="671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" strokeweight="1.5pt">
            <v:stroke startarrowwidth="narrow" startarrowlength="short" endarrowwidth="narrow" endarrowlength="short"/>
          </v:line>
        </v:group>
      </w:pict>
    </w:r>
    <w:r>
      <w:rPr>
        <w:noProof/>
      </w:rPr>
      <w:pict w14:anchorId="06B1D49A">
        <v:line id="Прямая соединительная линия 1120036558" o:spid="_x0000_s1591" style="position:absolute;left:0;text-align:left;flip:x;z-index:251872768;visibility:visible;mso-position-horizontal-relative:text;mso-position-vertical-relative:text" from="-53.6pt,-255.65pt" to="-20.7pt,-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" strokeweight="1.5pt">
          <v:stroke startarrowwidth="narrow" startarrowlength="short" endarrowwidth="narrow" endarrowlength="short"/>
        </v:lin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9669D4" w:rsidRPr="00B56A71" w14:paraId="4E2ED508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39B81CC" w14:textId="77777777" w:rsidR="009669D4" w:rsidRDefault="009669D4" w:rsidP="00BF6863">
          <w:pPr>
            <w:pStyle w:val="af9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FCF11CC" w14:textId="77777777" w:rsidR="009669D4" w:rsidRPr="00B56A71" w:rsidRDefault="009669D4" w:rsidP="00BF686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EAC322" w14:textId="77777777" w:rsidR="009669D4" w:rsidRPr="00B56A71" w:rsidRDefault="009669D4" w:rsidP="00BF6863">
          <w:pPr>
            <w:pStyle w:val="af9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4CCB4A" w14:textId="77777777" w:rsidR="009669D4" w:rsidRPr="00B56A71" w:rsidRDefault="009669D4" w:rsidP="00BF6863">
          <w:pPr>
            <w:pStyle w:val="af9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1FAADA" w14:textId="77777777" w:rsidR="009669D4" w:rsidRPr="00B56A71" w:rsidRDefault="009669D4" w:rsidP="00BF6863">
          <w:pPr>
            <w:pStyle w:val="af9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CEA464A" w14:textId="77777777" w:rsidR="009669D4" w:rsidRPr="00B56A71" w:rsidRDefault="009669D4" w:rsidP="00BF6863">
          <w:pPr>
            <w:pStyle w:val="af9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1297373D" w14:textId="6E4F5DE9" w:rsidR="009669D4" w:rsidRPr="00637A6F" w:rsidRDefault="00837BBC" w:rsidP="00074231">
          <w:pPr>
            <w:spacing w:line="240" w:lineRule="auto"/>
            <w:ind w:firstLine="0"/>
            <w:jc w:val="center"/>
            <w:rPr>
              <w:sz w:val="36"/>
              <w:szCs w:val="24"/>
            </w:rPr>
          </w:pPr>
          <w:proofErr w:type="gramStart"/>
          <w:r w:rsidRPr="00837BBC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837BBC">
            <w:rPr>
              <w:sz w:val="36"/>
              <w:szCs w:val="24"/>
              <w:lang w:val="en-US"/>
            </w:rPr>
            <w:t>project</w:t>
          </w:r>
          <w:proofErr w:type="gramEnd"/>
          <w:r w:rsidRPr="00837BBC">
            <w:rPr>
              <w:sz w:val="36"/>
              <w:szCs w:val="24"/>
              <w:lang w:val="en-US"/>
            </w:rPr>
            <w:t>_code</w:t>
          </w:r>
          <w:proofErr w:type="spellEnd"/>
          <w:r w:rsidRPr="00837BBC">
            <w:rPr>
              <w:sz w:val="36"/>
              <w:szCs w:val="24"/>
              <w:lang w:val="en-US"/>
            </w:rPr>
            <w:t xml:space="preserve"> }}</w:t>
          </w:r>
          <w:r w:rsidR="00327101" w:rsidRPr="00837BBC">
            <w:rPr>
              <w:sz w:val="36"/>
              <w:szCs w:val="24"/>
            </w:rPr>
            <w:t>-КВП</w:t>
          </w:r>
          <w:r w:rsidR="009669D4" w:rsidRPr="00837BBC">
            <w:rPr>
              <w:sz w:val="36"/>
              <w:szCs w:val="24"/>
            </w:rPr>
            <w:t>-ЗП</w:t>
          </w:r>
        </w:p>
      </w:tc>
    </w:tr>
    <w:tr w:rsidR="009669D4" w:rsidRPr="00B56A71" w14:paraId="66E4C15F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5AF84BF" w14:textId="77777777" w:rsidR="009669D4" w:rsidRDefault="009669D4" w:rsidP="00BF6863">
          <w:pPr>
            <w:pStyle w:val="af9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984825A" w14:textId="77777777" w:rsidR="009669D4" w:rsidRPr="00B56A71" w:rsidRDefault="009669D4" w:rsidP="00BF686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B89B75A" w14:textId="77777777" w:rsidR="009669D4" w:rsidRPr="00B56A71" w:rsidRDefault="009669D4" w:rsidP="00BF6863">
          <w:pPr>
            <w:pStyle w:val="af9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D4BA674" w14:textId="77777777" w:rsidR="009669D4" w:rsidRPr="00B56A71" w:rsidRDefault="009669D4" w:rsidP="00BF6863">
          <w:pPr>
            <w:pStyle w:val="af9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A3D70CE" w14:textId="77777777" w:rsidR="009669D4" w:rsidRPr="00B56A71" w:rsidRDefault="009669D4" w:rsidP="00BF6863">
          <w:pPr>
            <w:pStyle w:val="af9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21D5F50" w14:textId="77777777" w:rsidR="009669D4" w:rsidRPr="00B56A71" w:rsidRDefault="009669D4" w:rsidP="00BF6863">
          <w:pPr>
            <w:pStyle w:val="af9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BDE36B0" w14:textId="77777777" w:rsidR="009669D4" w:rsidRPr="00637A6F" w:rsidRDefault="009669D4" w:rsidP="00637A6F">
          <w:pPr>
            <w:spacing w:line="240" w:lineRule="auto"/>
            <w:ind w:firstLine="0"/>
            <w:jc w:val="center"/>
            <w:rPr>
              <w:sz w:val="36"/>
              <w:szCs w:val="24"/>
            </w:rPr>
          </w:pPr>
        </w:p>
      </w:tc>
    </w:tr>
    <w:tr w:rsidR="009669D4" w:rsidRPr="00B56A71" w14:paraId="68608B22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0DB45A1" w14:textId="1A994698" w:rsidR="009669D4" w:rsidRPr="00B56A71" w:rsidRDefault="00000000" w:rsidP="00BF6863">
          <w:pPr>
            <w:pStyle w:val="af9"/>
          </w:pPr>
          <w:r>
            <w:rPr>
              <w:noProof/>
            </w:rPr>
            <w:pict w14:anchorId="1B0C8B89">
              <v:rect id="Прямоугольник 1120036554" o:spid="_x0000_s1613" style="position:absolute;margin-left:-32.8pt;margin-top:-125.95pt;width:13.7pt;height:70.15pt;z-index:2518440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" filled="f" stroked="f">
                <v:textbox style="layout-flow:vertical;mso-layout-flow-alt:bottom-to-top;mso-next-textbox:#Прямоугольник 1120036554" inset="1pt,1pt,1pt,1pt">
                  <w:txbxContent>
                    <w:p w14:paraId="51567C32" w14:textId="77777777" w:rsidR="009669D4" w:rsidRPr="002578B6" w:rsidRDefault="009669D4" w:rsidP="008A6264">
                      <w:pPr>
                        <w:pStyle w:val="afc"/>
                        <w:ind w:firstLine="0"/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6761279E">
              <v:line id="Прямая соединительная линия 1120036553" o:spid="_x0000_s1612" style="position:absolute;flip:x;z-index:251842048;visibility:visible;mso-position-horizontal-relative:text;mso-position-vertical-relative:text" from="-33.65pt,-55.85pt" to="-.75pt,-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</w:rPr>
            <w:pict w14:anchorId="19FF553F">
              <v:rect id="Прямоугольник 1120036552" o:spid="_x0000_s1611" style="position:absolute;margin-left:-33.45pt;margin-top:-55.7pt;width:14.65pt;height:97.95pt;z-index:2518430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" filled="f" stroked="f">
                <v:textbox style="layout-flow:vertical;mso-layout-flow-alt:bottom-to-top;mso-next-textbox:#Прямоугольник 1120036552" inset="1pt,1pt,1pt,1pt">
                  <w:txbxContent>
                    <w:p w14:paraId="7DE779CE" w14:textId="77777777" w:rsidR="009669D4" w:rsidRPr="002578B6" w:rsidRDefault="009669D4" w:rsidP="008A6264">
                      <w:pPr>
                        <w:pStyle w:val="afc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0B35D0" w14:textId="77777777" w:rsidR="009669D4" w:rsidRPr="00B56A71" w:rsidRDefault="009669D4" w:rsidP="00BF686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1C3E02" w14:textId="77777777" w:rsidR="009669D4" w:rsidRPr="00B56A71" w:rsidRDefault="009669D4" w:rsidP="00BF6863">
          <w:pPr>
            <w:pStyle w:val="af9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A83BD92" w14:textId="77777777" w:rsidR="009669D4" w:rsidRPr="00B56A71" w:rsidRDefault="009669D4" w:rsidP="00BF6863">
          <w:pPr>
            <w:pStyle w:val="af9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B0C8B24" w14:textId="77777777" w:rsidR="009669D4" w:rsidRPr="00B56A71" w:rsidRDefault="009669D4" w:rsidP="00BF6863">
          <w:pPr>
            <w:pStyle w:val="af9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B42BCB9" w14:textId="77777777" w:rsidR="009669D4" w:rsidRPr="00B56A71" w:rsidRDefault="009669D4" w:rsidP="00BF6863">
          <w:pPr>
            <w:pStyle w:val="af9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A4EB41C" w14:textId="69F1D1F5" w:rsidR="009669D4" w:rsidRPr="00BD3E83" w:rsidRDefault="00837BBC" w:rsidP="0000470F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proofErr w:type="gramStart"/>
          <w:r>
            <w:rPr>
              <w:sz w:val="24"/>
              <w:szCs w:val="24"/>
              <w:lang w:val="en-US"/>
            </w:rPr>
            <w:t xml:space="preserve">{{ </w:t>
          </w:r>
          <w:proofErr w:type="spellStart"/>
          <w:r>
            <w:rPr>
              <w:sz w:val="24"/>
              <w:szCs w:val="24"/>
              <w:lang w:val="en-US"/>
            </w:rPr>
            <w:t>project</w:t>
          </w:r>
          <w:proofErr w:type="gramEnd"/>
          <w:r>
            <w:rPr>
              <w:sz w:val="24"/>
              <w:szCs w:val="24"/>
              <w:lang w:val="en-US"/>
            </w:rPr>
            <w:t>_name</w:t>
          </w:r>
          <w:proofErr w:type="spellEnd"/>
          <w:r>
            <w:rPr>
              <w:sz w:val="24"/>
              <w:szCs w:val="24"/>
              <w:lang w:val="en-US"/>
            </w:rPr>
            <w:t xml:space="preserve"> }}</w:t>
          </w:r>
        </w:p>
      </w:tc>
    </w:tr>
    <w:tr w:rsidR="009669D4" w:rsidRPr="00B56A71" w14:paraId="329BB120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C685F2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D0D72A7" w14:textId="77777777" w:rsidR="009669D4" w:rsidRPr="00CD789D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7F42D0F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D7181B9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8A77EB" w14:textId="77777777" w:rsidR="009669D4" w:rsidRPr="00CD789D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9272073" w14:textId="77777777" w:rsidR="009669D4" w:rsidRPr="007212CC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D14D0D1" w14:textId="77777777" w:rsidR="009669D4" w:rsidRPr="00B56A71" w:rsidRDefault="009669D4" w:rsidP="00BF6863">
          <w:pPr>
            <w:pStyle w:val="af9"/>
            <w:jc w:val="center"/>
          </w:pPr>
        </w:p>
      </w:tc>
    </w:tr>
    <w:tr w:rsidR="009669D4" w:rsidRPr="00B56A71" w14:paraId="2805C366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E6F23E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E7F14A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2089A3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74CFF51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FEB9CBE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CE90875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2F62568" w14:textId="77777777" w:rsidR="009669D4" w:rsidRPr="00B56A71" w:rsidRDefault="009669D4" w:rsidP="00BF6863">
          <w:pPr>
            <w:pStyle w:val="af9"/>
            <w:jc w:val="center"/>
            <w:rPr>
              <w:szCs w:val="24"/>
            </w:rPr>
          </w:pPr>
        </w:p>
      </w:tc>
    </w:tr>
    <w:tr w:rsidR="00837BBC" w:rsidRPr="00B56A71" w14:paraId="6B949867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025F7E0" w14:textId="3217259E" w:rsidR="00837BBC" w:rsidRPr="003C3D64" w:rsidRDefault="00837BBC" w:rsidP="00837BBC">
          <w:pPr>
            <w:pStyle w:val="af9"/>
            <w:spacing w:line="240" w:lineRule="auto"/>
            <w:ind w:left="40"/>
            <w:rPr>
              <w:sz w:val="18"/>
            </w:rPr>
          </w:pPr>
          <w:r>
            <w:rPr>
              <w:noProof/>
            </w:rPr>
            <w:pict w14:anchorId="17F89526">
              <v:line id="Прямая соединительная линия 1120036551" o:spid="_x0000_s1647" style="position:absolute;left:0;text-align:left;flip:x;z-index:251890176;visibility:visible;mso-position-horizontal-relative:text;mso-position-vertical-relative:text" from="-34.45pt,-1.15pt" to="-1.5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</w:rPr>
            <w:pict w14:anchorId="64C900A2">
              <v:rect id="Прямоугольник 1120036550" o:spid="_x0000_s1648" style="position:absolute;left:0;text-align:left;margin-left:-33.65pt;margin-top:.45pt;width:13.7pt;height:69.2pt;z-index:251891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" filled="f" stroked="f">
                <v:textbox style="layout-flow:vertical;mso-layout-flow-alt:bottom-to-top;mso-next-textbox:#Прямоугольник 1120036550" inset="1pt,1pt,1pt,1pt">
                  <w:txbxContent>
                    <w:p w14:paraId="3438C667" w14:textId="77777777" w:rsidR="00837BBC" w:rsidRPr="008A6264" w:rsidRDefault="00837BBC" w:rsidP="008A6264">
                      <w:pPr>
                        <w:pStyle w:val="afc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d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A2FB5B" w14:textId="42D02FF2" w:rsidR="00837BBC" w:rsidRPr="003C3D64" w:rsidRDefault="00837BBC" w:rsidP="00837BBC">
          <w:pPr>
            <w:pStyle w:val="af9"/>
            <w:spacing w:line="240" w:lineRule="auto"/>
            <w:ind w:left="25"/>
            <w:rPr>
              <w:sz w:val="18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91A7A1" w14:textId="002C45A4" w:rsidR="00837BBC" w:rsidRPr="00B56A71" w:rsidRDefault="00837BBC" w:rsidP="00837BBC">
          <w:pPr>
            <w:pStyle w:val="af9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892224" behindDoc="1" locked="0" layoutInCell="1" allowOverlap="1" wp14:anchorId="3D786085" wp14:editId="4E1BB425">
                <wp:simplePos x="0" y="0"/>
                <wp:positionH relativeFrom="column">
                  <wp:posOffset>167640</wp:posOffset>
                </wp:positionH>
                <wp:positionV relativeFrom="paragraph">
                  <wp:posOffset>-27940</wp:posOffset>
                </wp:positionV>
                <wp:extent cx="165735" cy="138430"/>
                <wp:effectExtent l="0" t="0" r="0" b="0"/>
                <wp:wrapNone/>
                <wp:docPr id="1680333974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465244" name="Рисунок 41446524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" cy="138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D89DFC" w14:textId="40B331F5" w:rsidR="00837BBC" w:rsidRPr="00597956" w:rsidRDefault="00837BBC" w:rsidP="00837BBC">
          <w:pPr>
            <w:pStyle w:val="af9"/>
            <w:spacing w:line="240" w:lineRule="auto"/>
            <w:jc w:val="center"/>
            <w:rPr>
              <w:sz w:val="18"/>
              <w:szCs w:val="18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D31A5DC" w14:textId="77777777" w:rsidR="00837BBC" w:rsidRPr="00BD3E83" w:rsidRDefault="00837BBC" w:rsidP="00837BBC">
          <w:pPr>
            <w:pStyle w:val="af9"/>
            <w:jc w:val="center"/>
            <w:rPr>
              <w:szCs w:val="24"/>
            </w:rPr>
          </w:pPr>
          <w:r>
            <w:rPr>
              <w:rFonts w:cs="Arial"/>
            </w:rPr>
            <w:t>Заверение проектной организации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4B4D68A" w14:textId="77777777" w:rsidR="00837BBC" w:rsidRPr="00B56A71" w:rsidRDefault="00837BBC" w:rsidP="00837BBC">
          <w:pPr>
            <w:pStyle w:val="af9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8976272" w14:textId="77777777" w:rsidR="00837BBC" w:rsidRPr="00B56A71" w:rsidRDefault="00837BBC" w:rsidP="00837BBC">
          <w:pPr>
            <w:pStyle w:val="af9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42A8820F" w14:textId="77777777" w:rsidR="00837BBC" w:rsidRPr="008F6749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559260B3" w14:textId="77777777" w:rsidR="00837BBC" w:rsidRPr="00B56A71" w:rsidRDefault="00837BBC" w:rsidP="00837BBC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837BBC" w:rsidRPr="00B56A71" w14:paraId="242ED129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EA79E68" w14:textId="77777777" w:rsidR="00837BBC" w:rsidRPr="003C3D64" w:rsidRDefault="00837BBC" w:rsidP="00837BBC">
          <w:pPr>
            <w:pStyle w:val="af9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F74C057" w14:textId="7C537152" w:rsidR="00837BBC" w:rsidRPr="003C3D64" w:rsidRDefault="00837BBC" w:rsidP="00837BBC">
          <w:pPr>
            <w:pStyle w:val="af9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03AB29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0CA30C5" w14:textId="77777777" w:rsidR="00837BBC" w:rsidRPr="00597956" w:rsidRDefault="00837BBC" w:rsidP="00837BBC">
          <w:pPr>
            <w:pStyle w:val="af9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7BDA632" w14:textId="77777777" w:rsidR="00837BBC" w:rsidRPr="00B56A71" w:rsidRDefault="00837BBC" w:rsidP="00837BBC">
          <w:pPr>
            <w:pStyle w:val="af9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19DA196" w14:textId="77777777" w:rsidR="00837BBC" w:rsidRPr="008F6749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74CADAB" w14:textId="77777777" w:rsidR="00837BBC" w:rsidRPr="008F6749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3AF391C" w14:textId="77777777" w:rsidR="00837BBC" w:rsidRPr="008F6749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837BBC" w:rsidRPr="00B56A71" w14:paraId="75410306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31AD601" w14:textId="77777777" w:rsidR="00837BBC" w:rsidRPr="003C3D64" w:rsidRDefault="00837BBC" w:rsidP="00837BBC">
          <w:pPr>
            <w:pStyle w:val="af9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790C27A" w14:textId="3B993B0D" w:rsidR="00837BBC" w:rsidRPr="003C3D64" w:rsidRDefault="00837BBC" w:rsidP="00837BBC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7817B30" w14:textId="13976A41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893248" behindDoc="1" locked="0" layoutInCell="1" allowOverlap="1" wp14:anchorId="32D3F5DD" wp14:editId="088BF1BF">
                <wp:simplePos x="0" y="0"/>
                <wp:positionH relativeFrom="column">
                  <wp:posOffset>134620</wp:posOffset>
                </wp:positionH>
                <wp:positionV relativeFrom="paragraph">
                  <wp:posOffset>-3175</wp:posOffset>
                </wp:positionV>
                <wp:extent cx="241300" cy="166370"/>
                <wp:effectExtent l="0" t="0" r="0" b="0"/>
                <wp:wrapNone/>
                <wp:docPr id="1669664915" name="Рисунок 2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270405" name="Рисунок 2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166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D5FDB78" w14:textId="737008C4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1736E53" w14:textId="77777777" w:rsidR="00837BBC" w:rsidRPr="00B56A71" w:rsidRDefault="00837BBC" w:rsidP="00837BBC">
          <w:pPr>
            <w:pStyle w:val="af9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5C36EC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B3F498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2BB4488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zCs w:val="24"/>
            </w:rPr>
          </w:pPr>
        </w:p>
      </w:tc>
    </w:tr>
    <w:tr w:rsidR="00837BBC" w:rsidRPr="00B56A71" w14:paraId="318F1816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1DF36A" w14:textId="77777777" w:rsidR="00837BBC" w:rsidRPr="003C3D64" w:rsidRDefault="00837BBC" w:rsidP="00837BBC">
          <w:pPr>
            <w:pStyle w:val="af9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A101BA0" w14:textId="12F803DC" w:rsidR="00837BBC" w:rsidRPr="003C3D64" w:rsidRDefault="00837BBC" w:rsidP="00837BBC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00951A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64E755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60B5608" w14:textId="77777777" w:rsidR="00837BBC" w:rsidRPr="00B56A71" w:rsidRDefault="00837BBC" w:rsidP="00837BBC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5BF06CE9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837BBC" w:rsidRPr="00B56A71" w14:paraId="021B425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99BDDFB" w14:textId="77777777" w:rsidR="00837BBC" w:rsidRPr="003C3D64" w:rsidRDefault="00837BBC" w:rsidP="00837BBC">
          <w:pPr>
            <w:pStyle w:val="af9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9FC5CB" w14:textId="77777777" w:rsidR="00837BBC" w:rsidRPr="003C3D64" w:rsidRDefault="00837BBC" w:rsidP="00837BBC">
          <w:pPr>
            <w:pStyle w:val="af9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B73CDE5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4AE992B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936CB55" w14:textId="77777777" w:rsidR="00837BBC" w:rsidRPr="00B56A71" w:rsidRDefault="00837BBC" w:rsidP="00837BBC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36234503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rFonts w:cs="Arial"/>
            </w:rPr>
          </w:pPr>
        </w:p>
      </w:tc>
    </w:tr>
    <w:tr w:rsidR="00837BBC" w14:paraId="19850683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ACD74B9" w14:textId="2F1FD08E" w:rsidR="00837BBC" w:rsidRPr="003C3D64" w:rsidRDefault="00837BBC" w:rsidP="00837BBC">
          <w:pPr>
            <w:pStyle w:val="af9"/>
            <w:ind w:left="42"/>
            <w:rPr>
              <w:sz w:val="18"/>
            </w:rPr>
          </w:pPr>
          <w:r>
            <w:rPr>
              <w:noProof/>
            </w:rPr>
            <w:pict w14:anchorId="775CDF8D">
              <v:line id="Прямая соединительная линия 1120036549" o:spid="_x0000_s1646" style="position:absolute;left:0;text-align:left;flip:y;z-index:251889152;visibility:visible;mso-position-horizontal-relative:text;mso-position-vertical-relative:text" from="-34.6pt,13.25pt" to="523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" strokeweight="1.5pt"/>
            </w:pict>
          </w:r>
          <w:r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703CAFA" w14:textId="01454F5B" w:rsidR="00837BBC" w:rsidRPr="003C3D64" w:rsidRDefault="00837BBC" w:rsidP="00837BBC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78ECDA3" w14:textId="77E14231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894272" behindDoc="1" locked="0" layoutInCell="1" allowOverlap="1" wp14:anchorId="17B53B14" wp14:editId="1EA829B0">
                <wp:simplePos x="0" y="0"/>
                <wp:positionH relativeFrom="column">
                  <wp:posOffset>71120</wp:posOffset>
                </wp:positionH>
                <wp:positionV relativeFrom="paragraph">
                  <wp:posOffset>-3175</wp:posOffset>
                </wp:positionV>
                <wp:extent cx="299720" cy="139700"/>
                <wp:effectExtent l="0" t="0" r="0" b="0"/>
                <wp:wrapNone/>
                <wp:docPr id="1889554786" name="Рисунок 3" descr="Изображение выглядит как рукописный текст, Шрифт, линия, каллиграфия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227952" name="Рисунок 3" descr="Изображение выглядит как рукописный текст, Шрифт, линия, каллиграфия&#10;&#10;Автоматически созданное описание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13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73A082" w14:textId="14AA2977" w:rsidR="00837BBC" w:rsidRPr="0024755C" w:rsidRDefault="00837BBC" w:rsidP="00837BBC">
          <w:pPr>
            <w:pStyle w:val="af9"/>
            <w:jc w:val="center"/>
            <w:rPr>
              <w:sz w:val="18"/>
              <w:szCs w:val="18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E18134" w14:textId="77777777" w:rsidR="00837BBC" w:rsidRPr="007864C3" w:rsidRDefault="00837BBC" w:rsidP="00837BBC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82689E6" w14:textId="77777777" w:rsidR="00837BBC" w:rsidRPr="00FB1979" w:rsidRDefault="00837BBC" w:rsidP="00837BBC">
          <w:pPr>
            <w:pStyle w:val="af9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1F578DC8" w14:textId="66CC863C" w:rsidR="009669D4" w:rsidRPr="00805902" w:rsidRDefault="00000000" w:rsidP="00BF6863">
    <w:pPr>
      <w:pStyle w:val="afc"/>
      <w:ind w:firstLine="0"/>
      <w:rPr>
        <w:sz w:val="24"/>
        <w:szCs w:val="24"/>
      </w:rPr>
    </w:pPr>
    <w:r>
      <w:rPr>
        <w:noProof/>
      </w:rPr>
      <w:pict w14:anchorId="0608D68D">
        <v:group id="Группа 1120036546" o:spid="_x0000_s1605" style="position:absolute;left:0;text-align:left;margin-left:-53.95pt;margin-top:-255.55pt;width:15.5pt;height:254.6pt;z-index:251841024;mso-position-horizontal-relative:text;mso-position-vertical-relative:text" coordorigin="376,11630" coordsize="295,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">
          <v:line id="Line 10" o:spid="_x0000_s1606" style="position:absolute;flip:x y;visibility:visible" from="376,11640" to="380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" strokeweight="1.5pt">
            <v:stroke startarrowwidth="narrow" startarrowlength="short" endarrowwidth="narrow" endarrowlength="short"/>
          </v:line>
          <v:line id="Line 11" o:spid="_x0000_s1607" style="position:absolute;flip:x y;visibility:visible" from="667,11630" to="671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" strokeweight="1.5pt">
            <v:stroke startarrowwidth="narrow" startarrowlength="short" endarrowwidth="narrow" endarrowlength="short"/>
          </v:line>
        </v:group>
      </w:pict>
    </w:r>
    <w:r>
      <w:rPr>
        <w:noProof/>
      </w:rPr>
      <w:pict w14:anchorId="1679B269">
        <v:line id="Прямая соединительная линия 1120036545" o:spid="_x0000_s1604" style="position:absolute;left:0;text-align:left;flip:x;z-index:251845120;visibility:visible;mso-position-horizontal-relative:text;mso-position-vertical-relative:text" from="-53.6pt,-255.65pt" to="-20.7pt,-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" strokeweight="1.5pt">
          <v:stroke startarrowwidth="narrow" startarrowlength="short" endarrowwidth="narrow" endarrowlength="short"/>
        </v:lin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9669D4" w:rsidRPr="00B56A71" w14:paraId="35382702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FA7458" w14:textId="77777777" w:rsidR="009669D4" w:rsidRDefault="009669D4" w:rsidP="00BF6863">
          <w:pPr>
            <w:pStyle w:val="af9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D4E2783" w14:textId="77777777" w:rsidR="009669D4" w:rsidRPr="00B56A71" w:rsidRDefault="009669D4" w:rsidP="00BF686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4EBABC" w14:textId="77777777" w:rsidR="009669D4" w:rsidRPr="00B56A71" w:rsidRDefault="009669D4" w:rsidP="00BF6863">
          <w:pPr>
            <w:pStyle w:val="af9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95E98BB" w14:textId="77777777" w:rsidR="009669D4" w:rsidRPr="00B56A71" w:rsidRDefault="009669D4" w:rsidP="00BF6863">
          <w:pPr>
            <w:pStyle w:val="af9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D16475A" w14:textId="77777777" w:rsidR="009669D4" w:rsidRPr="00B56A71" w:rsidRDefault="009669D4" w:rsidP="00BF6863">
          <w:pPr>
            <w:pStyle w:val="af9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ABC26A2" w14:textId="77777777" w:rsidR="009669D4" w:rsidRPr="00B56A71" w:rsidRDefault="009669D4" w:rsidP="00BF6863">
          <w:pPr>
            <w:pStyle w:val="af9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3F22CDA6" w14:textId="0360C303" w:rsidR="009669D4" w:rsidRPr="00637A6F" w:rsidRDefault="00837BBC" w:rsidP="00637A6F">
          <w:pPr>
            <w:spacing w:line="240" w:lineRule="auto"/>
            <w:ind w:firstLine="0"/>
            <w:jc w:val="center"/>
            <w:rPr>
              <w:sz w:val="36"/>
              <w:szCs w:val="24"/>
            </w:rPr>
          </w:pPr>
          <w:proofErr w:type="gramStart"/>
          <w:r w:rsidRPr="00837BBC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837BBC">
            <w:rPr>
              <w:sz w:val="36"/>
              <w:szCs w:val="24"/>
              <w:lang w:val="en-US"/>
            </w:rPr>
            <w:t>project</w:t>
          </w:r>
          <w:proofErr w:type="gramEnd"/>
          <w:r w:rsidRPr="00837BBC">
            <w:rPr>
              <w:sz w:val="36"/>
              <w:szCs w:val="24"/>
              <w:lang w:val="en-US"/>
            </w:rPr>
            <w:t>_code</w:t>
          </w:r>
          <w:proofErr w:type="spellEnd"/>
          <w:r w:rsidRPr="00837BBC">
            <w:rPr>
              <w:sz w:val="36"/>
              <w:szCs w:val="24"/>
              <w:lang w:val="en-US"/>
            </w:rPr>
            <w:t xml:space="preserve"> }}</w:t>
          </w:r>
          <w:r w:rsidR="00327101" w:rsidRPr="00837BBC">
            <w:rPr>
              <w:sz w:val="36"/>
              <w:szCs w:val="24"/>
            </w:rPr>
            <w:t>-КВП</w:t>
          </w:r>
          <w:r w:rsidR="009669D4" w:rsidRPr="00837BBC">
            <w:rPr>
              <w:sz w:val="36"/>
              <w:szCs w:val="24"/>
            </w:rPr>
            <w:t>-СП</w:t>
          </w:r>
        </w:p>
      </w:tc>
    </w:tr>
    <w:tr w:rsidR="009669D4" w:rsidRPr="00B56A71" w14:paraId="299DBB7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63D3910" w14:textId="77777777" w:rsidR="009669D4" w:rsidRDefault="009669D4" w:rsidP="00BF6863">
          <w:pPr>
            <w:pStyle w:val="af9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5C303A3" w14:textId="77777777" w:rsidR="009669D4" w:rsidRPr="00B56A71" w:rsidRDefault="009669D4" w:rsidP="00BF686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56F627A" w14:textId="77777777" w:rsidR="009669D4" w:rsidRPr="00B56A71" w:rsidRDefault="009669D4" w:rsidP="00BF6863">
          <w:pPr>
            <w:pStyle w:val="af9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D21A920" w14:textId="77777777" w:rsidR="009669D4" w:rsidRPr="00B56A71" w:rsidRDefault="009669D4" w:rsidP="00BF6863">
          <w:pPr>
            <w:pStyle w:val="af9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F62236A" w14:textId="77777777" w:rsidR="009669D4" w:rsidRPr="00B56A71" w:rsidRDefault="009669D4" w:rsidP="00BF6863">
          <w:pPr>
            <w:pStyle w:val="af9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F57DD7" w14:textId="77777777" w:rsidR="009669D4" w:rsidRPr="00B56A71" w:rsidRDefault="009669D4" w:rsidP="00BF6863">
          <w:pPr>
            <w:pStyle w:val="af9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EE95CE7" w14:textId="77777777" w:rsidR="009669D4" w:rsidRPr="00637A6F" w:rsidRDefault="009669D4" w:rsidP="00637A6F">
          <w:pPr>
            <w:spacing w:line="240" w:lineRule="auto"/>
            <w:ind w:firstLine="0"/>
            <w:jc w:val="center"/>
            <w:rPr>
              <w:sz w:val="36"/>
              <w:szCs w:val="24"/>
            </w:rPr>
          </w:pPr>
        </w:p>
      </w:tc>
    </w:tr>
    <w:tr w:rsidR="009669D4" w:rsidRPr="00B56A71" w14:paraId="4BB9C23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32CE0BA" w14:textId="0A420501" w:rsidR="009669D4" w:rsidRPr="00B56A71" w:rsidRDefault="00000000" w:rsidP="00BF6863">
          <w:pPr>
            <w:pStyle w:val="af9"/>
          </w:pPr>
          <w:r>
            <w:rPr>
              <w:noProof/>
            </w:rPr>
            <w:pict w14:anchorId="3340D708">
              <v:rect id="Прямоугольник 61" o:spid="_x0000_s1626" style="position:absolute;margin-left:-32.8pt;margin-top:-125.95pt;width:13.7pt;height:70.15pt;z-index:251852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" filled="f" stroked="f">
                <v:textbox style="layout-flow:vertical;mso-layout-flow-alt:bottom-to-top;mso-next-textbox:#Прямоугольник 61" inset="1pt,1pt,1pt,1pt">
                  <w:txbxContent>
                    <w:p w14:paraId="01202CEC" w14:textId="77777777" w:rsidR="009669D4" w:rsidRPr="002578B6" w:rsidRDefault="009669D4" w:rsidP="008A6264">
                      <w:pPr>
                        <w:pStyle w:val="afc"/>
                        <w:ind w:firstLine="0"/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4BAB00D0">
              <v:line id="Прямая соединительная линия 60" o:spid="_x0000_s1625" style="position:absolute;flip:x;z-index:251850240;visibility:visible;mso-position-horizontal-relative:text;mso-position-vertical-relative:text" from="-33.65pt,-55.85pt" to="-.75pt,-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</w:rPr>
            <w:pict w14:anchorId="67C0298B">
              <v:rect id="Прямоугольник 59" o:spid="_x0000_s1624" style="position:absolute;margin-left:-33.45pt;margin-top:-55.7pt;width:14.65pt;height:97.95pt;z-index:251851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" filled="f" stroked="f">
                <v:textbox style="layout-flow:vertical;mso-layout-flow-alt:bottom-to-top;mso-next-textbox:#Прямоугольник 59" inset="1pt,1pt,1pt,1pt">
                  <w:txbxContent>
                    <w:p w14:paraId="4A68027F" w14:textId="77777777" w:rsidR="009669D4" w:rsidRPr="002578B6" w:rsidRDefault="009669D4" w:rsidP="008A6264">
                      <w:pPr>
                        <w:pStyle w:val="afc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BB61105" w14:textId="77777777" w:rsidR="009669D4" w:rsidRPr="00B56A71" w:rsidRDefault="009669D4" w:rsidP="00BF686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B7B14D" w14:textId="77777777" w:rsidR="009669D4" w:rsidRPr="00B56A71" w:rsidRDefault="009669D4" w:rsidP="00BF6863">
          <w:pPr>
            <w:pStyle w:val="af9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C19B190" w14:textId="77777777" w:rsidR="009669D4" w:rsidRPr="00B56A71" w:rsidRDefault="009669D4" w:rsidP="00BF6863">
          <w:pPr>
            <w:pStyle w:val="af9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0BDABF1" w14:textId="77777777" w:rsidR="009669D4" w:rsidRPr="00B56A71" w:rsidRDefault="009669D4" w:rsidP="00BF6863">
          <w:pPr>
            <w:pStyle w:val="af9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77A1318" w14:textId="77777777" w:rsidR="009669D4" w:rsidRPr="00B56A71" w:rsidRDefault="009669D4" w:rsidP="00BF6863">
          <w:pPr>
            <w:pStyle w:val="af9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313B51B1" w14:textId="10252B85" w:rsidR="009669D4" w:rsidRPr="00837BBC" w:rsidRDefault="00837BBC" w:rsidP="0000470F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proofErr w:type="gramStart"/>
          <w:r>
            <w:rPr>
              <w:sz w:val="24"/>
              <w:szCs w:val="24"/>
              <w:lang w:val="en-US"/>
            </w:rPr>
            <w:t xml:space="preserve">{{ </w:t>
          </w:r>
          <w:proofErr w:type="spellStart"/>
          <w:r>
            <w:rPr>
              <w:sz w:val="24"/>
              <w:szCs w:val="24"/>
              <w:lang w:val="en-US"/>
            </w:rPr>
            <w:t>project</w:t>
          </w:r>
          <w:proofErr w:type="gramEnd"/>
          <w:r>
            <w:rPr>
              <w:sz w:val="24"/>
              <w:szCs w:val="24"/>
              <w:lang w:val="en-US"/>
            </w:rPr>
            <w:t>_name</w:t>
          </w:r>
          <w:proofErr w:type="spellEnd"/>
          <w:r>
            <w:rPr>
              <w:sz w:val="24"/>
              <w:szCs w:val="24"/>
              <w:lang w:val="en-US"/>
            </w:rPr>
            <w:t xml:space="preserve"> }}</w:t>
          </w:r>
        </w:p>
      </w:tc>
    </w:tr>
    <w:tr w:rsidR="009669D4" w:rsidRPr="00B56A71" w14:paraId="1EF691E2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05C02A2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4DDCE1A" w14:textId="77777777" w:rsidR="009669D4" w:rsidRPr="00CD789D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C389FB3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3537138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32B26FE" w14:textId="77777777" w:rsidR="009669D4" w:rsidRPr="00CD789D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983BA37" w14:textId="77777777" w:rsidR="009669D4" w:rsidRPr="007212CC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D8B9596" w14:textId="77777777" w:rsidR="009669D4" w:rsidRPr="00B56A71" w:rsidRDefault="009669D4" w:rsidP="00BF6863">
          <w:pPr>
            <w:pStyle w:val="af9"/>
            <w:jc w:val="center"/>
          </w:pPr>
        </w:p>
      </w:tc>
    </w:tr>
    <w:tr w:rsidR="009669D4" w:rsidRPr="00B56A71" w14:paraId="494984E8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4473E46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C2D05F4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64A4BAB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B45937F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73847B3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2392B1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0BF631A" w14:textId="77777777" w:rsidR="009669D4" w:rsidRPr="00B56A71" w:rsidRDefault="009669D4" w:rsidP="00BF6863">
          <w:pPr>
            <w:pStyle w:val="af9"/>
            <w:jc w:val="center"/>
            <w:rPr>
              <w:szCs w:val="24"/>
            </w:rPr>
          </w:pPr>
        </w:p>
      </w:tc>
    </w:tr>
    <w:tr w:rsidR="00837BBC" w:rsidRPr="00B56A71" w14:paraId="749871A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47C956C" w14:textId="17F3B1AA" w:rsidR="00837BBC" w:rsidRPr="003C3D64" w:rsidRDefault="00837BBC" w:rsidP="00837BBC">
          <w:pPr>
            <w:pStyle w:val="af9"/>
            <w:spacing w:line="240" w:lineRule="auto"/>
            <w:ind w:left="40"/>
            <w:rPr>
              <w:sz w:val="18"/>
            </w:rPr>
          </w:pPr>
          <w:r>
            <w:rPr>
              <w:noProof/>
            </w:rPr>
            <w:pict w14:anchorId="37275B16">
              <v:line id="Прямая соединительная линия 58" o:spid="_x0000_s1650" style="position:absolute;left:0;text-align:left;flip:x;z-index:251897344;visibility:visible;mso-position-horizontal-relative:text;mso-position-vertical-relative:text" from="-34.45pt,-1.15pt" to="-1.5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</w:rPr>
            <w:pict w14:anchorId="31B4E18D">
              <v:rect id="Прямоугольник 57" o:spid="_x0000_s1651" style="position:absolute;left:0;text-align:left;margin-left:-33.65pt;margin-top:.45pt;width:13.7pt;height:69.2pt;z-index:251898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" filled="f" stroked="f">
                <v:textbox style="layout-flow:vertical;mso-layout-flow-alt:bottom-to-top;mso-next-textbox:#Прямоугольник 57" inset="1pt,1pt,1pt,1pt">
                  <w:txbxContent>
                    <w:p w14:paraId="133494C9" w14:textId="77777777" w:rsidR="00837BBC" w:rsidRPr="008A6264" w:rsidRDefault="00837BBC" w:rsidP="008A6264">
                      <w:pPr>
                        <w:pStyle w:val="afc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d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A7D06B5" w14:textId="1F079359" w:rsidR="00837BBC" w:rsidRPr="003C3D64" w:rsidRDefault="00837BBC" w:rsidP="00837BBC">
          <w:pPr>
            <w:pStyle w:val="af9"/>
            <w:spacing w:line="240" w:lineRule="auto"/>
            <w:ind w:left="25"/>
            <w:rPr>
              <w:sz w:val="18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977299F" w14:textId="74E8EA6B" w:rsidR="00837BBC" w:rsidRPr="00B56A71" w:rsidRDefault="00837BBC" w:rsidP="00837BBC">
          <w:pPr>
            <w:pStyle w:val="af9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899392" behindDoc="1" locked="0" layoutInCell="1" allowOverlap="1" wp14:anchorId="2675F25A" wp14:editId="15DF1FDE">
                <wp:simplePos x="0" y="0"/>
                <wp:positionH relativeFrom="column">
                  <wp:posOffset>167640</wp:posOffset>
                </wp:positionH>
                <wp:positionV relativeFrom="paragraph">
                  <wp:posOffset>-27940</wp:posOffset>
                </wp:positionV>
                <wp:extent cx="165735" cy="138430"/>
                <wp:effectExtent l="0" t="0" r="0" b="0"/>
                <wp:wrapNone/>
                <wp:docPr id="586467972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465244" name="Рисунок 41446524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" cy="138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B846066" w14:textId="580E051C" w:rsidR="00837BBC" w:rsidRPr="00597956" w:rsidRDefault="00837BBC" w:rsidP="00837BBC">
          <w:pPr>
            <w:pStyle w:val="af9"/>
            <w:spacing w:line="240" w:lineRule="auto"/>
            <w:jc w:val="center"/>
            <w:rPr>
              <w:sz w:val="18"/>
              <w:szCs w:val="18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0730644" w14:textId="7E81CB5B" w:rsidR="00837BBC" w:rsidRPr="00BD3E83" w:rsidRDefault="00837BBC" w:rsidP="00837BBC">
          <w:pPr>
            <w:pStyle w:val="af9"/>
            <w:jc w:val="center"/>
            <w:rPr>
              <w:szCs w:val="24"/>
            </w:rPr>
          </w:pPr>
          <w:r>
            <w:rPr>
              <w:rFonts w:cs="Arial"/>
            </w:rPr>
            <w:t>Состав технической документации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37C4370B" w14:textId="77777777" w:rsidR="00837BBC" w:rsidRPr="00B56A71" w:rsidRDefault="00837BBC" w:rsidP="00837BBC">
          <w:pPr>
            <w:pStyle w:val="af9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7D8080C0" w14:textId="77777777" w:rsidR="00837BBC" w:rsidRPr="00B56A71" w:rsidRDefault="00837BBC" w:rsidP="00837BBC">
          <w:pPr>
            <w:pStyle w:val="af9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45D84B32" w14:textId="77777777" w:rsidR="00837BBC" w:rsidRPr="008F6749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5C9AA56" w14:textId="77777777" w:rsidR="00837BBC" w:rsidRPr="00B56A71" w:rsidRDefault="00837BBC" w:rsidP="00837BBC">
          <w:pPr>
            <w:spacing w:line="240" w:lineRule="auto"/>
            <w:ind w:firstLine="0"/>
            <w:jc w:val="center"/>
            <w:rPr>
              <w:sz w:val="18"/>
            </w:rPr>
          </w:pPr>
          <w:r w:rsidRPr="00B56A71">
            <w:rPr>
              <w:sz w:val="18"/>
            </w:rPr>
            <w:t>Листов</w:t>
          </w:r>
        </w:p>
      </w:tc>
    </w:tr>
    <w:tr w:rsidR="00837BBC" w:rsidRPr="00B56A71" w14:paraId="530F8DC1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74D9174" w14:textId="77777777" w:rsidR="00837BBC" w:rsidRPr="003C3D64" w:rsidRDefault="00837BBC" w:rsidP="00837BBC">
          <w:pPr>
            <w:pStyle w:val="af9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5D1CB03" w14:textId="324050AA" w:rsidR="00837BBC" w:rsidRPr="003C3D64" w:rsidRDefault="00837BBC" w:rsidP="00837BBC">
          <w:pPr>
            <w:pStyle w:val="af9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C65EA96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E554AE" w14:textId="77777777" w:rsidR="00837BBC" w:rsidRPr="00597956" w:rsidRDefault="00837BBC" w:rsidP="00837BBC">
          <w:pPr>
            <w:pStyle w:val="af9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4EE8F65" w14:textId="77777777" w:rsidR="00837BBC" w:rsidRPr="00B56A71" w:rsidRDefault="00837BBC" w:rsidP="00837BBC">
          <w:pPr>
            <w:pStyle w:val="af9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EFFFD05" w14:textId="77777777" w:rsidR="00837BBC" w:rsidRPr="008F6749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2D9A6ECD" w14:textId="77777777" w:rsidR="00837BBC" w:rsidRPr="008F6749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8997AFA" w14:textId="77777777" w:rsidR="00837BBC" w:rsidRPr="008F6749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</w:tr>
    <w:tr w:rsidR="00837BBC" w:rsidRPr="00B56A71" w14:paraId="4C3D3CFD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6BE0327" w14:textId="77777777" w:rsidR="00837BBC" w:rsidRPr="003C3D64" w:rsidRDefault="00837BBC" w:rsidP="00837BBC">
          <w:pPr>
            <w:pStyle w:val="af9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28BA113" w14:textId="46E56248" w:rsidR="00837BBC" w:rsidRPr="003C3D64" w:rsidRDefault="00837BBC" w:rsidP="00837BBC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1AF0855" w14:textId="164F92BC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900416" behindDoc="1" locked="0" layoutInCell="1" allowOverlap="1" wp14:anchorId="05BCF04C" wp14:editId="3C5B375A">
                <wp:simplePos x="0" y="0"/>
                <wp:positionH relativeFrom="column">
                  <wp:posOffset>134620</wp:posOffset>
                </wp:positionH>
                <wp:positionV relativeFrom="paragraph">
                  <wp:posOffset>-3175</wp:posOffset>
                </wp:positionV>
                <wp:extent cx="241300" cy="166370"/>
                <wp:effectExtent l="0" t="0" r="0" b="0"/>
                <wp:wrapNone/>
                <wp:docPr id="859194880" name="Рисунок 2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270405" name="Рисунок 2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166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2DF61BA" w14:textId="1EA1BE1C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4EB4BC90" w14:textId="77777777" w:rsidR="00837BBC" w:rsidRPr="00B56A71" w:rsidRDefault="00837BBC" w:rsidP="00837BBC">
          <w:pPr>
            <w:pStyle w:val="af9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6B2CFA9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4D54DBB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13AF69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zCs w:val="24"/>
            </w:rPr>
          </w:pPr>
        </w:p>
      </w:tc>
    </w:tr>
    <w:tr w:rsidR="00837BBC" w:rsidRPr="00B56A71" w14:paraId="1DF3A88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4599AB0" w14:textId="77777777" w:rsidR="00837BBC" w:rsidRPr="003C3D64" w:rsidRDefault="00837BBC" w:rsidP="00837BBC">
          <w:pPr>
            <w:pStyle w:val="af9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C90378A" w14:textId="2E42862C" w:rsidR="00837BBC" w:rsidRPr="003C3D64" w:rsidRDefault="00837BBC" w:rsidP="00837BBC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3AF8EAA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00C7F5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03BE52" w14:textId="77777777" w:rsidR="00837BBC" w:rsidRPr="00B56A71" w:rsidRDefault="00837BBC" w:rsidP="00837BBC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48A93218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837BBC" w:rsidRPr="00B56A71" w14:paraId="148DF9A7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795D6EE" w14:textId="77777777" w:rsidR="00837BBC" w:rsidRPr="003C3D64" w:rsidRDefault="00837BBC" w:rsidP="00837BBC">
          <w:pPr>
            <w:pStyle w:val="af9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A633AA8" w14:textId="77777777" w:rsidR="00837BBC" w:rsidRPr="003C3D64" w:rsidRDefault="00837BBC" w:rsidP="00837BBC">
          <w:pPr>
            <w:pStyle w:val="af9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BCE22D7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E1B437B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76F8BA6B" w14:textId="77777777" w:rsidR="00837BBC" w:rsidRPr="00B56A71" w:rsidRDefault="00837BBC" w:rsidP="00837BBC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3F149B13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rFonts w:cs="Arial"/>
            </w:rPr>
          </w:pPr>
        </w:p>
      </w:tc>
    </w:tr>
    <w:tr w:rsidR="00837BBC" w14:paraId="7E83004B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AF35AA" w14:textId="16135F45" w:rsidR="00837BBC" w:rsidRPr="003C3D64" w:rsidRDefault="00837BBC" w:rsidP="00837BBC">
          <w:pPr>
            <w:pStyle w:val="af9"/>
            <w:ind w:left="42"/>
            <w:rPr>
              <w:sz w:val="18"/>
            </w:rPr>
          </w:pPr>
          <w:r>
            <w:rPr>
              <w:noProof/>
            </w:rPr>
            <w:pict w14:anchorId="5077F0B0">
              <v:line id="Прямая соединительная линия 56" o:spid="_x0000_s1649" style="position:absolute;left:0;text-align:left;flip:y;z-index:251896320;visibility:visible;mso-position-horizontal-relative:text;mso-position-vertical-relative:text" from="-34.6pt,13.25pt" to="523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" strokeweight="1.5pt"/>
            </w:pict>
          </w:r>
          <w:r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DAA84DD" w14:textId="39E738F5" w:rsidR="00837BBC" w:rsidRPr="003C3D64" w:rsidRDefault="00837BBC" w:rsidP="00837BBC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1B7DE6A" w14:textId="4BDE87B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901440" behindDoc="1" locked="0" layoutInCell="1" allowOverlap="1" wp14:anchorId="33095EA8" wp14:editId="09813172">
                <wp:simplePos x="0" y="0"/>
                <wp:positionH relativeFrom="column">
                  <wp:posOffset>71120</wp:posOffset>
                </wp:positionH>
                <wp:positionV relativeFrom="paragraph">
                  <wp:posOffset>-3175</wp:posOffset>
                </wp:positionV>
                <wp:extent cx="299720" cy="139700"/>
                <wp:effectExtent l="0" t="0" r="0" b="0"/>
                <wp:wrapNone/>
                <wp:docPr id="1324339787" name="Рисунок 3" descr="Изображение выглядит как рукописный текст, Шрифт, линия, каллиграфия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227952" name="Рисунок 3" descr="Изображение выглядит как рукописный текст, Шрифт, линия, каллиграфия&#10;&#10;Автоматически созданное описание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13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5DC50F7" w14:textId="4689A64B" w:rsidR="00837BBC" w:rsidRPr="0024755C" w:rsidRDefault="00837BBC" w:rsidP="00837BBC">
          <w:pPr>
            <w:pStyle w:val="af9"/>
            <w:jc w:val="center"/>
            <w:rPr>
              <w:sz w:val="18"/>
              <w:szCs w:val="18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01AE003" w14:textId="77777777" w:rsidR="00837BBC" w:rsidRPr="007864C3" w:rsidRDefault="00837BBC" w:rsidP="00837BBC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7210831E" w14:textId="77777777" w:rsidR="00837BBC" w:rsidRPr="00FB1979" w:rsidRDefault="00837BBC" w:rsidP="00837BBC">
          <w:pPr>
            <w:pStyle w:val="af9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02AF3AC1" w14:textId="49AF9701" w:rsidR="009669D4" w:rsidRPr="00805902" w:rsidRDefault="00000000" w:rsidP="00BF6863">
    <w:pPr>
      <w:pStyle w:val="afc"/>
      <w:ind w:firstLine="0"/>
      <w:rPr>
        <w:sz w:val="24"/>
        <w:szCs w:val="24"/>
      </w:rPr>
    </w:pPr>
    <w:r>
      <w:rPr>
        <w:noProof/>
      </w:rPr>
      <w:pict w14:anchorId="11D39668">
        <v:group id="Группа 53" o:spid="_x0000_s1618" style="position:absolute;left:0;text-align:left;margin-left:-53.95pt;margin-top:-255.55pt;width:15.5pt;height:254.6pt;z-index:251849216;mso-position-horizontal-relative:text;mso-position-vertical-relative:text" coordorigin="376,11630" coordsize="295,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">
          <v:line id="Line 10" o:spid="_x0000_s1619" style="position:absolute;flip:x y;visibility:visible" from="376,11640" to="380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" strokeweight="1.5pt">
            <v:stroke startarrowwidth="narrow" startarrowlength="short" endarrowwidth="narrow" endarrowlength="short"/>
          </v:line>
          <v:line id="Line 11" o:spid="_x0000_s1620" style="position:absolute;flip:x y;visibility:visible" from="667,11630" to="671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" strokeweight="1.5pt">
            <v:stroke startarrowwidth="narrow" startarrowlength="short" endarrowwidth="narrow" endarrowlength="short"/>
          </v:line>
        </v:group>
      </w:pict>
    </w:r>
    <w:r>
      <w:rPr>
        <w:noProof/>
      </w:rPr>
      <w:pict w14:anchorId="25ED3432">
        <v:line id="Прямая соединительная линия 52" o:spid="_x0000_s1617" style="position:absolute;left:0;text-align:left;flip:x;z-index:251853312;visibility:visible;mso-position-horizontal-relative:text;mso-position-vertical-relative:text" from="-53.6pt,-255.65pt" to="-20.7pt,-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" strokeweight="1.5pt">
          <v:stroke startarrowwidth="narrow" startarrowlength="short" endarrowwidth="narrow" endarrowlength="short"/>
        </v:lin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99" w:type="dxa"/>
      <w:tblInd w:w="-387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83"/>
      <w:gridCol w:w="573"/>
      <w:gridCol w:w="573"/>
      <w:gridCol w:w="496"/>
      <w:gridCol w:w="850"/>
      <w:gridCol w:w="660"/>
      <w:gridCol w:w="4019"/>
      <w:gridCol w:w="948"/>
      <w:gridCol w:w="948"/>
      <w:gridCol w:w="949"/>
    </w:tblGrid>
    <w:tr w:rsidR="009669D4" w:rsidRPr="00B56A71" w14:paraId="4BF54B3B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B1F3DCE" w14:textId="77777777" w:rsidR="009669D4" w:rsidRDefault="009669D4" w:rsidP="00BF6863">
          <w:pPr>
            <w:pStyle w:val="af9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892B7A5" w14:textId="77777777" w:rsidR="009669D4" w:rsidRPr="00B56A71" w:rsidRDefault="009669D4" w:rsidP="00BF686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F9BE412" w14:textId="77777777" w:rsidR="009669D4" w:rsidRPr="00B56A71" w:rsidRDefault="009669D4" w:rsidP="00BF6863">
          <w:pPr>
            <w:pStyle w:val="af9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A896A0C" w14:textId="77777777" w:rsidR="009669D4" w:rsidRPr="00B56A71" w:rsidRDefault="009669D4" w:rsidP="00BF6863">
          <w:pPr>
            <w:pStyle w:val="af9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4B60A39" w14:textId="77777777" w:rsidR="009669D4" w:rsidRPr="00B56A71" w:rsidRDefault="009669D4" w:rsidP="00BF6863">
          <w:pPr>
            <w:pStyle w:val="af9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6B331EF" w14:textId="77777777" w:rsidR="009669D4" w:rsidRPr="00B56A71" w:rsidRDefault="009669D4" w:rsidP="00BF6863">
          <w:pPr>
            <w:pStyle w:val="af9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238F4FCE" w14:textId="797C6E00" w:rsidR="009669D4" w:rsidRPr="00637A6F" w:rsidRDefault="00837BBC" w:rsidP="00074231">
          <w:pPr>
            <w:spacing w:line="240" w:lineRule="auto"/>
            <w:ind w:firstLine="0"/>
            <w:jc w:val="center"/>
            <w:rPr>
              <w:sz w:val="36"/>
              <w:szCs w:val="24"/>
            </w:rPr>
          </w:pPr>
          <w:proofErr w:type="gramStart"/>
          <w:r w:rsidRPr="00837BBC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837BBC">
            <w:rPr>
              <w:sz w:val="36"/>
              <w:szCs w:val="24"/>
              <w:lang w:val="en-US"/>
            </w:rPr>
            <w:t>project</w:t>
          </w:r>
          <w:proofErr w:type="gramEnd"/>
          <w:r w:rsidRPr="00837BBC">
            <w:rPr>
              <w:sz w:val="36"/>
              <w:szCs w:val="24"/>
              <w:lang w:val="en-US"/>
            </w:rPr>
            <w:t>_code</w:t>
          </w:r>
          <w:proofErr w:type="spellEnd"/>
          <w:r w:rsidRPr="00837BBC">
            <w:rPr>
              <w:sz w:val="36"/>
              <w:szCs w:val="24"/>
              <w:lang w:val="en-US"/>
            </w:rPr>
            <w:t xml:space="preserve"> }}</w:t>
          </w:r>
          <w:r w:rsidR="00AB713C" w:rsidRPr="00837BBC">
            <w:rPr>
              <w:sz w:val="36"/>
              <w:szCs w:val="24"/>
            </w:rPr>
            <w:t>-КВП</w:t>
          </w:r>
          <w:r w:rsidR="009669D4" w:rsidRPr="00837BBC">
            <w:rPr>
              <w:sz w:val="36"/>
              <w:szCs w:val="24"/>
            </w:rPr>
            <w:t>-ПЗ</w:t>
          </w:r>
          <w:r w:rsidR="000C6517" w:rsidRPr="00837BBC">
            <w:rPr>
              <w:sz w:val="36"/>
              <w:szCs w:val="24"/>
            </w:rPr>
            <w:t>Н</w:t>
          </w:r>
        </w:p>
      </w:tc>
    </w:tr>
    <w:tr w:rsidR="009669D4" w:rsidRPr="00B56A71" w14:paraId="7341C5C3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C53F585" w14:textId="77777777" w:rsidR="009669D4" w:rsidRDefault="009669D4" w:rsidP="00BF6863">
          <w:pPr>
            <w:pStyle w:val="af9"/>
            <w:rPr>
              <w:noProof/>
              <w:spacing w:val="-6"/>
              <w:sz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BFEB60C" w14:textId="77777777" w:rsidR="009669D4" w:rsidRPr="00B56A71" w:rsidRDefault="009669D4" w:rsidP="00BF686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59AD62E" w14:textId="77777777" w:rsidR="009669D4" w:rsidRPr="00B56A71" w:rsidRDefault="009669D4" w:rsidP="00BF6863">
          <w:pPr>
            <w:pStyle w:val="af9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0178B2A" w14:textId="77777777" w:rsidR="009669D4" w:rsidRPr="00B56A71" w:rsidRDefault="009669D4" w:rsidP="00BF6863">
          <w:pPr>
            <w:pStyle w:val="af9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24285AE" w14:textId="77777777" w:rsidR="009669D4" w:rsidRPr="00B56A71" w:rsidRDefault="009669D4" w:rsidP="00BF6863">
          <w:pPr>
            <w:pStyle w:val="af9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D0F1943" w14:textId="77777777" w:rsidR="009669D4" w:rsidRPr="00B56A71" w:rsidRDefault="009669D4" w:rsidP="00BF6863">
          <w:pPr>
            <w:pStyle w:val="af9"/>
          </w:pPr>
        </w:p>
      </w:tc>
      <w:tc>
        <w:tcPr>
          <w:tcW w:w="6864" w:type="dxa"/>
          <w:gridSpan w:val="4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748E9E4" w14:textId="77777777" w:rsidR="009669D4" w:rsidRPr="00637A6F" w:rsidRDefault="009669D4" w:rsidP="00637A6F">
          <w:pPr>
            <w:spacing w:line="240" w:lineRule="auto"/>
            <w:ind w:firstLine="0"/>
            <w:jc w:val="center"/>
            <w:rPr>
              <w:sz w:val="36"/>
              <w:szCs w:val="24"/>
            </w:rPr>
          </w:pPr>
        </w:p>
      </w:tc>
    </w:tr>
    <w:tr w:rsidR="009669D4" w:rsidRPr="00B56A71" w14:paraId="2E1B1F50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D4CC64C" w14:textId="2E91AF50" w:rsidR="009669D4" w:rsidRPr="00B56A71" w:rsidRDefault="00000000" w:rsidP="00BF6863">
          <w:pPr>
            <w:pStyle w:val="af9"/>
          </w:pPr>
          <w:r>
            <w:rPr>
              <w:noProof/>
            </w:rPr>
            <w:pict w14:anchorId="50BD42F4">
              <v:rect id="Прямоугольник 48" o:spid="_x0000_s1639" style="position:absolute;margin-left:-32.8pt;margin-top:-125.95pt;width:13.7pt;height:70.15pt;z-index:251860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" filled="f" stroked="f">
                <v:textbox style="layout-flow:vertical;mso-layout-flow-alt:bottom-to-top;mso-next-textbox:#Прямоугольник 48" inset="1pt,1pt,1pt,1pt">
                  <w:txbxContent>
                    <w:p w14:paraId="633CAF5F" w14:textId="77777777" w:rsidR="009669D4" w:rsidRPr="002578B6" w:rsidRDefault="009669D4" w:rsidP="008A6264">
                      <w:pPr>
                        <w:pStyle w:val="afc"/>
                        <w:ind w:firstLine="0"/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</w:pPr>
                      <w:proofErr w:type="spellStart"/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>Взам</w:t>
                      </w:r>
                      <w:proofErr w:type="spellEnd"/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>. инв. №</w:t>
                      </w:r>
                    </w:p>
                  </w:txbxContent>
                </v:textbox>
              </v:rect>
            </w:pict>
          </w:r>
          <w:r>
            <w:rPr>
              <w:noProof/>
            </w:rPr>
            <w:pict w14:anchorId="02532F70">
              <v:line id="Прямая соединительная линия 47" o:spid="_x0000_s1638" style="position:absolute;flip:x;z-index:251858432;visibility:visible;mso-position-horizontal-relative:text;mso-position-vertical-relative:text" from="-33.65pt,-55.85pt" to="-.75pt,-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</w:rPr>
            <w:pict w14:anchorId="4A3A1663">
              <v:rect id="Прямоугольник 46" o:spid="_x0000_s1637" style="position:absolute;margin-left:-33.45pt;margin-top:-55.7pt;width:14.65pt;height:97.95pt;z-index:251859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" filled="f" stroked="f">
                <v:textbox style="layout-flow:vertical;mso-layout-flow-alt:bottom-to-top;mso-next-textbox:#Прямоугольник 46" inset="1pt,1pt,1pt,1pt">
                  <w:txbxContent>
                    <w:p w14:paraId="2A20ACE0" w14:textId="77777777" w:rsidR="009669D4" w:rsidRPr="002578B6" w:rsidRDefault="009669D4" w:rsidP="008A6264">
                      <w:pPr>
                        <w:pStyle w:val="afc"/>
                        <w:ind w:firstLine="0"/>
                        <w:jc w:val="center"/>
                        <w:rPr>
                          <w:sz w:val="20"/>
                          <w:szCs w:val="18"/>
                        </w:rPr>
                      </w:pPr>
                      <w:r w:rsidRPr="002578B6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 xml:space="preserve">Подп. и </w:t>
                      </w:r>
                      <w:r w:rsidRPr="002578B6">
                        <w:rPr>
                          <w:sz w:val="20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</w:pic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5602036" w14:textId="77777777" w:rsidR="009669D4" w:rsidRPr="00B56A71" w:rsidRDefault="009669D4" w:rsidP="00BF686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3C07FDA" w14:textId="77777777" w:rsidR="009669D4" w:rsidRPr="00B56A71" w:rsidRDefault="009669D4" w:rsidP="00BF6863">
          <w:pPr>
            <w:pStyle w:val="af9"/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F58591" w14:textId="77777777" w:rsidR="009669D4" w:rsidRPr="00B56A71" w:rsidRDefault="009669D4" w:rsidP="00BF6863">
          <w:pPr>
            <w:pStyle w:val="af9"/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811EE6F" w14:textId="77777777" w:rsidR="009669D4" w:rsidRPr="00B56A71" w:rsidRDefault="009669D4" w:rsidP="00BF6863">
          <w:pPr>
            <w:pStyle w:val="af9"/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2F4DB3D" w14:textId="77777777" w:rsidR="009669D4" w:rsidRPr="00B56A71" w:rsidRDefault="009669D4" w:rsidP="00BF6863">
          <w:pPr>
            <w:pStyle w:val="af9"/>
          </w:pPr>
        </w:p>
      </w:tc>
      <w:tc>
        <w:tcPr>
          <w:tcW w:w="6864" w:type="dxa"/>
          <w:gridSpan w:val="4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68B6E82" w14:textId="4198768F" w:rsidR="009669D4" w:rsidRPr="00837BBC" w:rsidRDefault="00837BBC" w:rsidP="0000470F">
          <w:pPr>
            <w:spacing w:line="240" w:lineRule="auto"/>
            <w:ind w:firstLine="0"/>
            <w:jc w:val="center"/>
            <w:rPr>
              <w:sz w:val="24"/>
              <w:szCs w:val="24"/>
              <w:lang w:val="en-US"/>
            </w:rPr>
          </w:pPr>
          <w:proofErr w:type="gramStart"/>
          <w:r>
            <w:rPr>
              <w:sz w:val="24"/>
              <w:szCs w:val="24"/>
              <w:lang w:val="en-US"/>
            </w:rPr>
            <w:t xml:space="preserve">{{ </w:t>
          </w:r>
          <w:proofErr w:type="spellStart"/>
          <w:r>
            <w:rPr>
              <w:sz w:val="24"/>
              <w:szCs w:val="24"/>
              <w:lang w:val="en-US"/>
            </w:rPr>
            <w:t>project</w:t>
          </w:r>
          <w:proofErr w:type="gramEnd"/>
          <w:r>
            <w:rPr>
              <w:sz w:val="24"/>
              <w:szCs w:val="24"/>
              <w:lang w:val="en-US"/>
            </w:rPr>
            <w:t>_name</w:t>
          </w:r>
          <w:proofErr w:type="spellEnd"/>
          <w:r>
            <w:rPr>
              <w:sz w:val="24"/>
              <w:szCs w:val="24"/>
              <w:lang w:val="en-US"/>
            </w:rPr>
            <w:t xml:space="preserve"> }}</w:t>
          </w:r>
        </w:p>
      </w:tc>
    </w:tr>
    <w:tr w:rsidR="009669D4" w:rsidRPr="00B56A71" w14:paraId="13C9EA2D" w14:textId="77777777" w:rsidTr="00BD3E83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18CFF5E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792D9665" w14:textId="77777777" w:rsidR="009669D4" w:rsidRPr="00CD789D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4EF8FBC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56A00A1" w14:textId="77777777" w:rsidR="009669D4" w:rsidRPr="00CD789D" w:rsidRDefault="009669D4" w:rsidP="00923E70">
          <w:pPr>
            <w:pStyle w:val="af9"/>
            <w:rPr>
              <w:sz w:val="18"/>
              <w:szCs w:val="18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EA6F874" w14:textId="77777777" w:rsidR="009669D4" w:rsidRPr="00CD789D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6965D6C" w14:textId="77777777" w:rsidR="009669D4" w:rsidRPr="007212CC" w:rsidRDefault="009669D4" w:rsidP="00CD789D">
          <w:pPr>
            <w:pStyle w:val="af9"/>
            <w:jc w:val="center"/>
            <w:rPr>
              <w:sz w:val="18"/>
              <w:szCs w:val="18"/>
            </w:rPr>
          </w:pP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118AC590" w14:textId="77777777" w:rsidR="009669D4" w:rsidRPr="00B56A71" w:rsidRDefault="009669D4" w:rsidP="00BF6863">
          <w:pPr>
            <w:pStyle w:val="af9"/>
            <w:jc w:val="center"/>
          </w:pPr>
        </w:p>
      </w:tc>
    </w:tr>
    <w:tr w:rsidR="009669D4" w:rsidRPr="00B56A71" w14:paraId="73DDA057" w14:textId="77777777" w:rsidTr="00EA0C36">
      <w:trPr>
        <w:cantSplit/>
        <w:trHeight w:hRule="exact" w:val="284"/>
      </w:trPr>
      <w:tc>
        <w:tcPr>
          <w:tcW w:w="48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429710D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4E2DC1D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proofErr w:type="spellStart"/>
          <w:r w:rsidRPr="00B56A71">
            <w:rPr>
              <w:spacing w:val="-12"/>
              <w:sz w:val="18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0E22F697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Лист</w:t>
          </w:r>
        </w:p>
      </w:tc>
      <w:tc>
        <w:tcPr>
          <w:tcW w:w="49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E5ABF37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№док.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2A66A24F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Подпись</w:t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E6D77F5" w14:textId="77777777" w:rsidR="009669D4" w:rsidRPr="00B56A71" w:rsidRDefault="009669D4" w:rsidP="00EA0C36">
          <w:pPr>
            <w:pStyle w:val="af9"/>
            <w:jc w:val="center"/>
            <w:rPr>
              <w:spacing w:val="-12"/>
              <w:sz w:val="18"/>
            </w:rPr>
          </w:pPr>
          <w:r w:rsidRPr="00B56A71">
            <w:rPr>
              <w:spacing w:val="-12"/>
              <w:sz w:val="18"/>
            </w:rPr>
            <w:t>Дата</w:t>
          </w:r>
        </w:p>
      </w:tc>
      <w:tc>
        <w:tcPr>
          <w:tcW w:w="6864" w:type="dxa"/>
          <w:gridSpan w:val="4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089FC1E2" w14:textId="77777777" w:rsidR="009669D4" w:rsidRPr="00B56A71" w:rsidRDefault="009669D4" w:rsidP="00BF6863">
          <w:pPr>
            <w:pStyle w:val="af9"/>
            <w:jc w:val="center"/>
            <w:rPr>
              <w:szCs w:val="24"/>
            </w:rPr>
          </w:pPr>
        </w:p>
      </w:tc>
    </w:tr>
    <w:tr w:rsidR="00837BBC" w:rsidRPr="00B56A71" w14:paraId="2E56A294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85D0E03" w14:textId="16B2E9F0" w:rsidR="00837BBC" w:rsidRPr="003C3D64" w:rsidRDefault="00837BBC" w:rsidP="00837BBC">
          <w:pPr>
            <w:pStyle w:val="af9"/>
            <w:spacing w:line="240" w:lineRule="auto"/>
            <w:ind w:left="40"/>
            <w:rPr>
              <w:sz w:val="18"/>
            </w:rPr>
          </w:pPr>
          <w:r>
            <w:rPr>
              <w:noProof/>
            </w:rPr>
            <w:pict w14:anchorId="57E8FBF2">
              <v:line id="Прямая соединительная линия 45" o:spid="_x0000_s1653" style="position:absolute;left:0;text-align:left;flip:x;z-index:251904512;visibility:visible;mso-position-horizontal-relative:text;mso-position-vertical-relative:text" from="-34.45pt,-1.15pt" to="-1.55pt,-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" strokeweight="1.5pt">
                <v:stroke startarrowwidth="narrow" startarrowlength="short" endarrowwidth="narrow" endarrowlength="short"/>
              </v:line>
            </w:pict>
          </w:r>
          <w:r>
            <w:rPr>
              <w:noProof/>
            </w:rPr>
            <w:pict w14:anchorId="277D6C67">
              <v:rect id="Прямоугольник 44" o:spid="_x0000_s1654" style="position:absolute;left:0;text-align:left;margin-left:-33.65pt;margin-top:.45pt;width:13.7pt;height:69.2pt;z-index:2519055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" filled="f" stroked="f">
                <v:textbox style="layout-flow:vertical;mso-layout-flow-alt:bottom-to-top;mso-next-textbox:#Прямоугольник 44" inset="1pt,1pt,1pt,1pt">
                  <w:txbxContent>
                    <w:p w14:paraId="4294CD4A" w14:textId="77777777" w:rsidR="00837BBC" w:rsidRPr="008A6264" w:rsidRDefault="00837BBC" w:rsidP="008A6264">
                      <w:pPr>
                        <w:pStyle w:val="afc"/>
                        <w:ind w:firstLine="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8A6264">
                        <w:rPr>
                          <w:rStyle w:val="afd"/>
                          <w:rFonts w:ascii="Times New Roman" w:hAnsi="Times New Roman"/>
                          <w:sz w:val="20"/>
                          <w:szCs w:val="18"/>
                        </w:rPr>
                        <w:t xml:space="preserve">Инв. № </w:t>
                      </w:r>
                      <w:r w:rsidRPr="008A6264">
                        <w:rPr>
                          <w:rStyle w:val="afd"/>
                          <w:rFonts w:ascii="Times New Roman" w:hAnsi="Times New Roman"/>
                          <w:sz w:val="18"/>
                          <w:szCs w:val="18"/>
                        </w:rPr>
                        <w:t>подл.</w:t>
                      </w:r>
                    </w:p>
                  </w:txbxContent>
                </v:textbox>
              </v:rect>
            </w:pict>
          </w:r>
          <w:r w:rsidRPr="003C3D64">
            <w:rPr>
              <w:sz w:val="18"/>
            </w:rPr>
            <w:t>Разработал</w:t>
          </w:r>
        </w:p>
      </w:tc>
      <w:tc>
        <w:tcPr>
          <w:tcW w:w="1069" w:type="dxa"/>
          <w:gridSpan w:val="2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4EF4BDA" w14:textId="4E0A500A" w:rsidR="00837BBC" w:rsidRPr="003C3D64" w:rsidRDefault="00837BBC" w:rsidP="00837BBC">
          <w:pPr>
            <w:pStyle w:val="af9"/>
            <w:spacing w:line="240" w:lineRule="auto"/>
            <w:ind w:left="25"/>
            <w:rPr>
              <w:sz w:val="18"/>
            </w:rPr>
          </w:pPr>
          <w:proofErr w:type="gramStart"/>
          <w:r>
            <w:rPr>
              <w:sz w:val="18"/>
              <w:lang w:val="en-US"/>
            </w:rPr>
            <w:t>{{ developer</w:t>
          </w:r>
          <w:proofErr w:type="gramEnd"/>
          <w:r>
            <w:rPr>
              <w:sz w:val="18"/>
              <w:lang w:val="en-US"/>
            </w:rPr>
            <w:t xml:space="preserve"> }}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B3DBDF7" w14:textId="252F878F" w:rsidR="00837BBC" w:rsidRPr="00B56A71" w:rsidRDefault="00837BBC" w:rsidP="00837BBC">
          <w:pPr>
            <w:pStyle w:val="af9"/>
            <w:spacing w:line="240" w:lineRule="auto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906560" behindDoc="1" locked="0" layoutInCell="1" allowOverlap="1" wp14:anchorId="2B704B99" wp14:editId="0E10ED79">
                <wp:simplePos x="0" y="0"/>
                <wp:positionH relativeFrom="column">
                  <wp:posOffset>167640</wp:posOffset>
                </wp:positionH>
                <wp:positionV relativeFrom="paragraph">
                  <wp:posOffset>-27940</wp:posOffset>
                </wp:positionV>
                <wp:extent cx="165735" cy="138430"/>
                <wp:effectExtent l="0" t="0" r="0" b="0"/>
                <wp:wrapNone/>
                <wp:docPr id="392884676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4465244" name="Рисунок 41446524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5735" cy="1384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AAD896A" w14:textId="67EC9614" w:rsidR="00837BBC" w:rsidRPr="00597956" w:rsidRDefault="00837BBC" w:rsidP="00837BBC">
          <w:pPr>
            <w:pStyle w:val="af9"/>
            <w:spacing w:line="240" w:lineRule="auto"/>
            <w:jc w:val="center"/>
            <w:rPr>
              <w:sz w:val="18"/>
              <w:szCs w:val="18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E7D9BCB" w14:textId="77777777" w:rsidR="00837BBC" w:rsidRPr="00BD3E83" w:rsidRDefault="00837BBC" w:rsidP="00837BBC">
          <w:pPr>
            <w:pStyle w:val="af9"/>
            <w:jc w:val="center"/>
            <w:rPr>
              <w:szCs w:val="24"/>
            </w:rPr>
          </w:pPr>
          <w:r>
            <w:rPr>
              <w:rFonts w:cs="Arial"/>
            </w:rPr>
            <w:t>Лист подписей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63CEB75A" w14:textId="77777777" w:rsidR="00837BBC" w:rsidRPr="00B56A71" w:rsidRDefault="00837BBC" w:rsidP="00837BBC">
          <w:pPr>
            <w:pStyle w:val="af9"/>
            <w:jc w:val="center"/>
            <w:rPr>
              <w:sz w:val="18"/>
            </w:rPr>
          </w:pPr>
          <w:r>
            <w:rPr>
              <w:sz w:val="18"/>
            </w:rPr>
            <w:t>Стадия</w:t>
          </w:r>
        </w:p>
      </w:tc>
      <w:tc>
        <w:tcPr>
          <w:tcW w:w="94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C5CD43C" w14:textId="77777777" w:rsidR="00837BBC" w:rsidRPr="00B56A71" w:rsidRDefault="00837BBC" w:rsidP="00837BBC">
          <w:pPr>
            <w:pStyle w:val="af9"/>
            <w:jc w:val="center"/>
            <w:rPr>
              <w:sz w:val="18"/>
            </w:rPr>
          </w:pPr>
          <w:r w:rsidRPr="00B56A71">
            <w:rPr>
              <w:sz w:val="18"/>
            </w:rPr>
            <w:t>Лист</w:t>
          </w:r>
        </w:p>
        <w:p w14:paraId="6046C1C9" w14:textId="77777777" w:rsidR="00837BBC" w:rsidRPr="008F6749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</w:p>
      </w:tc>
      <w:tc>
        <w:tcPr>
          <w:tcW w:w="949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15851A82" w14:textId="77777777" w:rsidR="00837BBC" w:rsidRPr="003673C9" w:rsidRDefault="00837BBC" w:rsidP="00837BBC">
          <w:pPr>
            <w:spacing w:line="240" w:lineRule="auto"/>
            <w:ind w:firstLine="0"/>
            <w:jc w:val="center"/>
            <w:rPr>
              <w:sz w:val="18"/>
            </w:rPr>
          </w:pPr>
          <w:r w:rsidRPr="003673C9">
            <w:rPr>
              <w:sz w:val="18"/>
            </w:rPr>
            <w:t>Листов</w:t>
          </w:r>
        </w:p>
      </w:tc>
    </w:tr>
    <w:tr w:rsidR="00837BBC" w:rsidRPr="00B56A71" w14:paraId="4108A474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A7C7D4" w14:textId="77777777" w:rsidR="00837BBC" w:rsidRPr="003C3D64" w:rsidRDefault="00837BBC" w:rsidP="00837BBC">
          <w:pPr>
            <w:pStyle w:val="af9"/>
            <w:spacing w:line="240" w:lineRule="auto"/>
            <w:ind w:left="40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BA9F578" w14:textId="7A17DAFE" w:rsidR="00837BBC" w:rsidRPr="003C3D64" w:rsidRDefault="00837BBC" w:rsidP="00837BBC">
          <w:pPr>
            <w:pStyle w:val="af9"/>
            <w:spacing w:line="240" w:lineRule="auto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223AD430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5EAF5E0" w14:textId="77777777" w:rsidR="00837BBC" w:rsidRPr="00597956" w:rsidRDefault="00837BBC" w:rsidP="00837BBC">
          <w:pPr>
            <w:pStyle w:val="af9"/>
            <w:spacing w:line="240" w:lineRule="auto"/>
            <w:jc w:val="center"/>
            <w:rPr>
              <w:sz w:val="18"/>
              <w:szCs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1E7744E" w14:textId="77777777" w:rsidR="00837BBC" w:rsidRPr="00B56A71" w:rsidRDefault="00837BBC" w:rsidP="00837BBC">
          <w:pPr>
            <w:pStyle w:val="af9"/>
            <w:jc w:val="center"/>
            <w:rPr>
              <w:sz w:val="20"/>
            </w:rPr>
          </w:pP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765BDB0" w14:textId="77777777" w:rsidR="00837BBC" w:rsidRPr="008F6749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П</w:t>
          </w:r>
        </w:p>
      </w:tc>
      <w:tc>
        <w:tcPr>
          <w:tcW w:w="948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652ACB3F" w14:textId="77777777" w:rsidR="00837BBC" w:rsidRPr="008F6749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1</w:t>
          </w:r>
        </w:p>
      </w:tc>
      <w:tc>
        <w:tcPr>
          <w:tcW w:w="949" w:type="dxa"/>
          <w:vMerge w:val="restart"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5C42693" w14:textId="3E158691" w:rsidR="00837BBC" w:rsidRPr="000C6517" w:rsidRDefault="00837BBC" w:rsidP="00837BBC">
          <w:pPr>
            <w:spacing w:line="240" w:lineRule="auto"/>
            <w:ind w:firstLine="0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5</w:t>
          </w:r>
        </w:p>
      </w:tc>
    </w:tr>
    <w:tr w:rsidR="00837BBC" w:rsidRPr="00B56A71" w14:paraId="2FEFB17E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0399C1D2" w14:textId="77777777" w:rsidR="00837BBC" w:rsidRPr="003C3D64" w:rsidRDefault="00837BBC" w:rsidP="00837BBC">
          <w:pPr>
            <w:pStyle w:val="af9"/>
            <w:ind w:left="42"/>
            <w:rPr>
              <w:sz w:val="18"/>
            </w:rPr>
          </w:pPr>
          <w:r w:rsidRPr="003C3D64">
            <w:rPr>
              <w:sz w:val="18"/>
            </w:rPr>
            <w:t>ГИП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CAD5A4C" w14:textId="2CD8352D" w:rsidR="00837BBC" w:rsidRPr="003C3D64" w:rsidRDefault="00837BBC" w:rsidP="00837BBC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  <w:proofErr w:type="spellStart"/>
          <w:r w:rsidRPr="003C3D64">
            <w:rPr>
              <w:sz w:val="18"/>
            </w:rPr>
            <w:t>Родчихин</w:t>
          </w:r>
          <w:proofErr w:type="spellEnd"/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16DFA9C" w14:textId="37BF1C5A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907584" behindDoc="1" locked="0" layoutInCell="1" allowOverlap="1" wp14:anchorId="39AF8349" wp14:editId="1D4C5227">
                <wp:simplePos x="0" y="0"/>
                <wp:positionH relativeFrom="column">
                  <wp:posOffset>134620</wp:posOffset>
                </wp:positionH>
                <wp:positionV relativeFrom="paragraph">
                  <wp:posOffset>-3175</wp:posOffset>
                </wp:positionV>
                <wp:extent cx="241300" cy="166370"/>
                <wp:effectExtent l="0" t="0" r="0" b="0"/>
                <wp:wrapNone/>
                <wp:docPr id="1804258261" name="Рисунок 2" descr="Изображение выглядит как зарисовка, рисунок, Детское искусство, диаграмма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8270405" name="Рисунок 2" descr="Изображение выглядит как зарисовка, рисунок, Детское искусство, диаграмма&#10;&#10;Автоматически созданное описание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300" cy="166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3342D2E" w14:textId="387BF24E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13B616E1" w14:textId="77777777" w:rsidR="00837BBC" w:rsidRPr="00B56A71" w:rsidRDefault="00837BBC" w:rsidP="00837BBC">
          <w:pPr>
            <w:pStyle w:val="af9"/>
            <w:jc w:val="center"/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B986F0F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zCs w:val="24"/>
            </w:rPr>
          </w:pPr>
        </w:p>
      </w:tc>
      <w:tc>
        <w:tcPr>
          <w:tcW w:w="94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31E96A91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zCs w:val="24"/>
            </w:rPr>
          </w:pPr>
        </w:p>
      </w:tc>
      <w:tc>
        <w:tcPr>
          <w:tcW w:w="9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62AA0787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szCs w:val="24"/>
            </w:rPr>
          </w:pPr>
        </w:p>
      </w:tc>
    </w:tr>
    <w:tr w:rsidR="00837BBC" w:rsidRPr="00B56A71" w14:paraId="4552C5E0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978F462" w14:textId="77777777" w:rsidR="00837BBC" w:rsidRPr="003C3D64" w:rsidRDefault="00837BBC" w:rsidP="00837BBC">
          <w:pPr>
            <w:pStyle w:val="af9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4423A0" w14:textId="7ED106E6" w:rsidR="00837BBC" w:rsidRPr="003C3D64" w:rsidRDefault="00837BBC" w:rsidP="00837BBC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1178AAA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F2F77EB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B185C3F" w14:textId="77777777" w:rsidR="00837BBC" w:rsidRPr="00B56A71" w:rsidRDefault="00837BBC" w:rsidP="00837BBC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14:paraId="3097A99D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rFonts w:cs="Arial"/>
            </w:rPr>
          </w:pPr>
          <w:r>
            <w:rPr>
              <w:szCs w:val="24"/>
            </w:rPr>
            <w:t>ООО «</w:t>
          </w:r>
          <w:proofErr w:type="spellStart"/>
          <w:r>
            <w:rPr>
              <w:szCs w:val="24"/>
            </w:rPr>
            <w:t>СевЗап</w:t>
          </w:r>
          <w:proofErr w:type="spellEnd"/>
          <w:r>
            <w:rPr>
              <w:szCs w:val="24"/>
            </w:rPr>
            <w:t xml:space="preserve"> НПЦ </w:t>
          </w:r>
          <w:proofErr w:type="spellStart"/>
          <w:r>
            <w:rPr>
              <w:szCs w:val="24"/>
            </w:rPr>
            <w:t>АрхиМет</w:t>
          </w:r>
          <w:proofErr w:type="spellEnd"/>
          <w:r>
            <w:rPr>
              <w:szCs w:val="24"/>
            </w:rPr>
            <w:t>»</w:t>
          </w:r>
        </w:p>
      </w:tc>
    </w:tr>
    <w:tr w:rsidR="00837BBC" w:rsidRPr="00B56A71" w14:paraId="5310F2AC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137DF40D" w14:textId="77777777" w:rsidR="00837BBC" w:rsidRPr="003C3D64" w:rsidRDefault="00837BBC" w:rsidP="00837BBC">
          <w:pPr>
            <w:pStyle w:val="af9"/>
            <w:ind w:left="42"/>
            <w:rPr>
              <w:sz w:val="18"/>
            </w:rPr>
          </w:pP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620849BF" w14:textId="77777777" w:rsidR="00837BBC" w:rsidRPr="003C3D64" w:rsidRDefault="00837BBC" w:rsidP="00837BBC">
          <w:pPr>
            <w:pStyle w:val="af9"/>
            <w:ind w:left="25"/>
            <w:rPr>
              <w:sz w:val="18"/>
            </w:rPr>
          </w:pP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30218F9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284FA93" w14:textId="7777777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</w:p>
      </w:tc>
      <w:tc>
        <w:tcPr>
          <w:tcW w:w="4019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28DA575" w14:textId="77777777" w:rsidR="00837BBC" w:rsidRPr="00B56A71" w:rsidRDefault="00837BBC" w:rsidP="00837BBC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right w:val="nil"/>
          </w:tcBorders>
          <w:vAlign w:val="center"/>
        </w:tcPr>
        <w:p w14:paraId="7F113AFD" w14:textId="77777777" w:rsidR="00837BBC" w:rsidRPr="00B56A71" w:rsidRDefault="00837BBC" w:rsidP="00837BBC">
          <w:pPr>
            <w:pStyle w:val="af9"/>
            <w:spacing w:line="240" w:lineRule="auto"/>
            <w:jc w:val="center"/>
            <w:rPr>
              <w:rFonts w:cs="Arial"/>
            </w:rPr>
          </w:pPr>
        </w:p>
      </w:tc>
    </w:tr>
    <w:tr w:rsidR="00837BBC" w14:paraId="284BC2D5" w14:textId="77777777" w:rsidTr="006D0E8F">
      <w:trPr>
        <w:cantSplit/>
        <w:trHeight w:hRule="exact" w:val="284"/>
      </w:trPr>
      <w:tc>
        <w:tcPr>
          <w:tcW w:w="1056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4C3A8694" w14:textId="3343F2A2" w:rsidR="00837BBC" w:rsidRPr="003C3D64" w:rsidRDefault="00837BBC" w:rsidP="00837BBC">
          <w:pPr>
            <w:pStyle w:val="af9"/>
            <w:ind w:left="42"/>
            <w:rPr>
              <w:sz w:val="18"/>
            </w:rPr>
          </w:pPr>
          <w:r>
            <w:rPr>
              <w:noProof/>
            </w:rPr>
            <w:pict w14:anchorId="67F09E20">
              <v:line id="Прямая соединительная линия 43" o:spid="_x0000_s1652" style="position:absolute;left:0;text-align:left;flip:y;z-index:251903488;visibility:visible;mso-position-horizontal-relative:text;mso-position-vertical-relative:text" from="-34.6pt,13.25pt" to="523.8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" strokeweight="1.5pt"/>
            </w:pict>
          </w:r>
          <w:r w:rsidRPr="003C3D64">
            <w:rPr>
              <w:sz w:val="18"/>
            </w:rPr>
            <w:t>Утвердил</w:t>
          </w:r>
        </w:p>
      </w:tc>
      <w:tc>
        <w:tcPr>
          <w:tcW w:w="1069" w:type="dxa"/>
          <w:gridSpan w:val="2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7C49AA4A" w14:textId="62BAEAF3" w:rsidR="00837BBC" w:rsidRPr="003C3D64" w:rsidRDefault="00837BBC" w:rsidP="00837BBC">
          <w:pPr>
            <w:pStyle w:val="af9"/>
            <w:ind w:left="25"/>
            <w:rPr>
              <w:sz w:val="18"/>
            </w:rPr>
          </w:pPr>
          <w:r w:rsidRPr="003C3D64">
            <w:rPr>
              <w:sz w:val="18"/>
            </w:rPr>
            <w:t xml:space="preserve">Собин </w:t>
          </w:r>
        </w:p>
      </w:tc>
      <w:tc>
        <w:tcPr>
          <w:tcW w:w="85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3116C083" w14:textId="66D1D037" w:rsidR="00837BBC" w:rsidRPr="00B56A71" w:rsidRDefault="00837BBC" w:rsidP="00837BBC">
          <w:pPr>
            <w:pStyle w:val="af9"/>
            <w:jc w:val="center"/>
            <w:rPr>
              <w:spacing w:val="-12"/>
              <w:sz w:val="18"/>
            </w:rPr>
          </w:pPr>
          <w:r>
            <w:rPr>
              <w:noProof/>
              <w:spacing w:val="-12"/>
              <w:sz w:val="18"/>
            </w:rPr>
            <w:drawing>
              <wp:anchor distT="0" distB="0" distL="114300" distR="114300" simplePos="0" relativeHeight="251908608" behindDoc="1" locked="0" layoutInCell="1" allowOverlap="1" wp14:anchorId="1A2DAA4B" wp14:editId="64EAD0B1">
                <wp:simplePos x="0" y="0"/>
                <wp:positionH relativeFrom="column">
                  <wp:posOffset>71120</wp:posOffset>
                </wp:positionH>
                <wp:positionV relativeFrom="paragraph">
                  <wp:posOffset>-3175</wp:posOffset>
                </wp:positionV>
                <wp:extent cx="299720" cy="139700"/>
                <wp:effectExtent l="0" t="0" r="0" b="0"/>
                <wp:wrapNone/>
                <wp:docPr id="95318013" name="Рисунок 3" descr="Изображение выглядит как рукописный текст, Шрифт, линия, каллиграфия&#10;&#10;Автоматически созданное описание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4227952" name="Рисунок 3" descr="Изображение выглядит как рукописный текст, Шрифт, линия, каллиграфия&#10;&#10;Автоматически созданное описание"/>
                        <pic:cNvPicPr/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9720" cy="139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60" w:type="dxa"/>
          <w:tcBorders>
            <w:top w:val="single" w:sz="4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  <w:vAlign w:val="center"/>
        </w:tcPr>
        <w:p w14:paraId="50E41D28" w14:textId="1B19E965" w:rsidR="00837BBC" w:rsidRPr="0024755C" w:rsidRDefault="00837BBC" w:rsidP="00837BBC">
          <w:pPr>
            <w:pStyle w:val="af9"/>
            <w:jc w:val="center"/>
            <w:rPr>
              <w:sz w:val="18"/>
              <w:szCs w:val="18"/>
            </w:rPr>
          </w:pPr>
          <w:proofErr w:type="gramStart"/>
          <w:r>
            <w:rPr>
              <w:sz w:val="18"/>
              <w:szCs w:val="18"/>
              <w:lang w:val="en-US"/>
            </w:rPr>
            <w:t xml:space="preserve">{{ </w:t>
          </w:r>
          <w:proofErr w:type="spellStart"/>
          <w:r>
            <w:rPr>
              <w:sz w:val="18"/>
              <w:szCs w:val="18"/>
              <w:lang w:val="en-US"/>
            </w:rPr>
            <w:t>mm</w:t>
          </w:r>
          <w:proofErr w:type="gramEnd"/>
          <w:r>
            <w:rPr>
              <w:sz w:val="18"/>
              <w:szCs w:val="18"/>
              <w:lang w:val="en-US"/>
            </w:rPr>
            <w:t>_yy</w:t>
          </w:r>
          <w:proofErr w:type="spellEnd"/>
          <w:r>
            <w:rPr>
              <w:sz w:val="18"/>
              <w:szCs w:val="18"/>
              <w:lang w:val="en-US"/>
            </w:rPr>
            <w:t xml:space="preserve"> }}</w:t>
          </w:r>
        </w:p>
      </w:tc>
      <w:tc>
        <w:tcPr>
          <w:tcW w:w="401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A3F70E1" w14:textId="77777777" w:rsidR="00837BBC" w:rsidRPr="007864C3" w:rsidRDefault="00837BBC" w:rsidP="00837BBC">
          <w:pPr>
            <w:pStyle w:val="af9"/>
            <w:jc w:val="center"/>
            <w:rPr>
              <w:rFonts w:cs="Arial"/>
            </w:rPr>
          </w:pPr>
        </w:p>
      </w:tc>
      <w:tc>
        <w:tcPr>
          <w:tcW w:w="2845" w:type="dxa"/>
          <w:gridSpan w:val="3"/>
          <w:vMerge/>
          <w:tcBorders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4EDA506A" w14:textId="77777777" w:rsidR="00837BBC" w:rsidRPr="00FB1979" w:rsidRDefault="00837BBC" w:rsidP="00837BBC">
          <w:pPr>
            <w:pStyle w:val="af9"/>
            <w:jc w:val="center"/>
            <w:rPr>
              <w:rFonts w:cs="Arial"/>
              <w:b/>
              <w:bCs/>
              <w:caps/>
              <w:sz w:val="18"/>
            </w:rPr>
          </w:pPr>
        </w:p>
      </w:tc>
    </w:tr>
  </w:tbl>
  <w:p w14:paraId="7D7E346D" w14:textId="726D1610" w:rsidR="009669D4" w:rsidRPr="00805902" w:rsidRDefault="00000000" w:rsidP="00BF6863">
    <w:pPr>
      <w:pStyle w:val="afc"/>
      <w:ind w:firstLine="0"/>
      <w:rPr>
        <w:sz w:val="24"/>
        <w:szCs w:val="24"/>
      </w:rPr>
    </w:pPr>
    <w:r>
      <w:rPr>
        <w:noProof/>
      </w:rPr>
      <w:pict w14:anchorId="651A6310">
        <v:group id="Группа 40" o:spid="_x0000_s1631" style="position:absolute;left:0;text-align:left;margin-left:-53.95pt;margin-top:-255.55pt;width:15.5pt;height:254.6pt;z-index:251857408;mso-position-horizontal-relative:text;mso-position-vertical-relative:text" coordorigin="376,11630" coordsize="295,48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">
          <v:line id="Line 10" o:spid="_x0000_s1632" style="position:absolute;flip:x y;visibility:visible" from="376,11640" to="380,16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" strokeweight="1.5pt">
            <v:stroke startarrowwidth="narrow" startarrowlength="short" endarrowwidth="narrow" endarrowlength="short"/>
          </v:line>
          <v:line id="Line 11" o:spid="_x0000_s1633" style="position:absolute;flip:x y;visibility:visible" from="667,11630" to="671,16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" strokeweight="1.5pt">
            <v:stroke startarrowwidth="narrow" startarrowlength="short" endarrowwidth="narrow" endarrowlength="short"/>
          </v:line>
        </v:group>
      </w:pict>
    </w:r>
    <w:r>
      <w:rPr>
        <w:noProof/>
      </w:rPr>
      <w:pict w14:anchorId="25ADF9DF">
        <v:line id="Прямая соединительная линия 39" o:spid="_x0000_s1630" style="position:absolute;left:0;text-align:left;flip:x;z-index:251861504;visibility:visible;mso-position-horizontal-relative:text;mso-position-vertical-relative:text" from="-53.6pt,-255.65pt" to="-20.7pt,-2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" strokeweight="1.5pt">
          <v:stroke startarrowwidth="narrow" startarrowlength="short" endarrowwidth="narrow" endarrowlength="short"/>
        </v:lin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tblpX="-389" w:tblpY="1"/>
      <w:tblOverlap w:val="never"/>
      <w:tblW w:w="10488" w:type="dxa"/>
      <w:tblBorders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8" w:space="0" w:color="auto"/>
        <w:insideV w:val="single" w:sz="8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90"/>
      <w:gridCol w:w="573"/>
      <w:gridCol w:w="573"/>
      <w:gridCol w:w="573"/>
      <w:gridCol w:w="860"/>
      <w:gridCol w:w="573"/>
      <w:gridCol w:w="5637"/>
      <w:gridCol w:w="709"/>
    </w:tblGrid>
    <w:tr w:rsidR="00DB7D32" w:rsidRPr="00C9466C" w14:paraId="415054D9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single" w:sz="8" w:space="0" w:color="auto"/>
          </w:tcBorders>
        </w:tcPr>
        <w:p w14:paraId="61B6B102" w14:textId="77777777" w:rsidR="00DB7D32" w:rsidRPr="00DD2B53" w:rsidRDefault="00DB7D32" w:rsidP="00DD2B53">
          <w:pPr>
            <w:pStyle w:val="af9"/>
            <w:ind w:left="-139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38B18F4A" w14:textId="77777777" w:rsidR="00DB7D32" w:rsidRPr="00DD2B53" w:rsidRDefault="00DB7D32" w:rsidP="00DD2B5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0ED2E380" w14:textId="77777777" w:rsidR="00DB7D32" w:rsidRPr="00DD2B53" w:rsidRDefault="00DB7D32" w:rsidP="00DD2B5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</w:tcBorders>
        </w:tcPr>
        <w:p w14:paraId="4B6E6244" w14:textId="77777777" w:rsidR="00DB7D32" w:rsidRPr="00DD2B53" w:rsidRDefault="00DB7D32" w:rsidP="00DD2B53">
          <w:pPr>
            <w:pStyle w:val="af9"/>
          </w:pPr>
        </w:p>
      </w:tc>
      <w:tc>
        <w:tcPr>
          <w:tcW w:w="860" w:type="dxa"/>
          <w:tcBorders>
            <w:top w:val="single" w:sz="12" w:space="0" w:color="auto"/>
            <w:bottom w:val="single" w:sz="8" w:space="0" w:color="auto"/>
          </w:tcBorders>
        </w:tcPr>
        <w:p w14:paraId="64BCB074" w14:textId="77777777" w:rsidR="00DB7D32" w:rsidRPr="00DD2B53" w:rsidRDefault="00DB7D32" w:rsidP="00DD2B53">
          <w:pPr>
            <w:pStyle w:val="af9"/>
          </w:pPr>
        </w:p>
      </w:tc>
      <w:tc>
        <w:tcPr>
          <w:tcW w:w="573" w:type="dxa"/>
          <w:tcBorders>
            <w:top w:val="single" w:sz="12" w:space="0" w:color="auto"/>
            <w:bottom w:val="single" w:sz="8" w:space="0" w:color="auto"/>
            <w:right w:val="nil"/>
          </w:tcBorders>
        </w:tcPr>
        <w:p w14:paraId="35CA459B" w14:textId="77777777" w:rsidR="00DB7D32" w:rsidRPr="00DD2B53" w:rsidRDefault="00DB7D32" w:rsidP="00DD2B53">
          <w:pPr>
            <w:pStyle w:val="af9"/>
          </w:pPr>
        </w:p>
      </w:tc>
      <w:tc>
        <w:tcPr>
          <w:tcW w:w="5637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14:paraId="2BDD21A1" w14:textId="630D4227" w:rsidR="00DB7D32" w:rsidRPr="00B8442D" w:rsidRDefault="00837BBC" w:rsidP="00074231">
          <w:pPr>
            <w:spacing w:line="240" w:lineRule="auto"/>
            <w:ind w:firstLine="0"/>
            <w:jc w:val="center"/>
            <w:rPr>
              <w:sz w:val="36"/>
              <w:szCs w:val="36"/>
            </w:rPr>
          </w:pPr>
          <w:proofErr w:type="gramStart"/>
          <w:r w:rsidRPr="00837BBC">
            <w:rPr>
              <w:sz w:val="36"/>
              <w:szCs w:val="24"/>
              <w:lang w:val="en-US"/>
            </w:rPr>
            <w:t xml:space="preserve">{{ </w:t>
          </w:r>
          <w:proofErr w:type="spellStart"/>
          <w:r w:rsidRPr="00837BBC">
            <w:rPr>
              <w:sz w:val="36"/>
              <w:szCs w:val="24"/>
              <w:lang w:val="en-US"/>
            </w:rPr>
            <w:t>project</w:t>
          </w:r>
          <w:proofErr w:type="gramEnd"/>
          <w:r w:rsidRPr="00837BBC">
            <w:rPr>
              <w:sz w:val="36"/>
              <w:szCs w:val="24"/>
              <w:lang w:val="en-US"/>
            </w:rPr>
            <w:t>_code</w:t>
          </w:r>
          <w:proofErr w:type="spellEnd"/>
          <w:r w:rsidRPr="00837BBC">
            <w:rPr>
              <w:sz w:val="36"/>
              <w:szCs w:val="24"/>
              <w:lang w:val="en-US"/>
            </w:rPr>
            <w:t xml:space="preserve"> }}</w:t>
          </w:r>
          <w:r w:rsidR="001D693F" w:rsidRPr="00837BBC">
            <w:rPr>
              <w:sz w:val="36"/>
              <w:szCs w:val="24"/>
            </w:rPr>
            <w:t>-КВП-</w:t>
          </w:r>
          <w:r w:rsidR="000C6517" w:rsidRPr="00837BBC">
            <w:rPr>
              <w:sz w:val="36"/>
              <w:szCs w:val="24"/>
            </w:rPr>
            <w:t>ПЗН</w:t>
          </w:r>
        </w:p>
      </w:tc>
      <w:tc>
        <w:tcPr>
          <w:tcW w:w="709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5D5FDA8E" w14:textId="77777777" w:rsidR="00DB7D32" w:rsidRPr="00DD2B53" w:rsidRDefault="00DB7D32" w:rsidP="00DD2B53">
          <w:pPr>
            <w:pStyle w:val="af9"/>
            <w:jc w:val="center"/>
            <w:rPr>
              <w:sz w:val="20"/>
              <w:highlight w:val="yellow"/>
            </w:rPr>
          </w:pPr>
          <w:r w:rsidRPr="00DD2B53">
            <w:rPr>
              <w:sz w:val="20"/>
            </w:rPr>
            <w:t>Лист</w:t>
          </w:r>
        </w:p>
      </w:tc>
    </w:tr>
    <w:tr w:rsidR="00DB7D32" w14:paraId="28A61035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8" w:space="0" w:color="auto"/>
            <w:left w:val="single" w:sz="2" w:space="0" w:color="auto"/>
            <w:bottom w:val="nil"/>
          </w:tcBorders>
        </w:tcPr>
        <w:p w14:paraId="41D3EBD0" w14:textId="77777777" w:rsidR="00DB7D32" w:rsidRPr="00DD2B53" w:rsidRDefault="00DB7D32" w:rsidP="00DD2B53">
          <w:pPr>
            <w:pStyle w:val="af9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A0A6260" w14:textId="77777777" w:rsidR="00DB7D32" w:rsidRPr="00DD2B53" w:rsidRDefault="00DB7D32" w:rsidP="00DD2B53">
          <w:pPr>
            <w:pStyle w:val="af9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7B6CF894" w14:textId="77777777" w:rsidR="00DB7D32" w:rsidRPr="00DD2B53" w:rsidRDefault="00DB7D32" w:rsidP="00DD2B53">
          <w:pPr>
            <w:pStyle w:val="af9"/>
          </w:pPr>
        </w:p>
      </w:tc>
      <w:tc>
        <w:tcPr>
          <w:tcW w:w="573" w:type="dxa"/>
          <w:tcBorders>
            <w:top w:val="nil"/>
            <w:bottom w:val="nil"/>
          </w:tcBorders>
        </w:tcPr>
        <w:p w14:paraId="1E8941C6" w14:textId="77777777" w:rsidR="00DB7D32" w:rsidRPr="00DD2B53" w:rsidRDefault="00DB7D32" w:rsidP="00DD2B53">
          <w:pPr>
            <w:pStyle w:val="af9"/>
          </w:pPr>
        </w:p>
      </w:tc>
      <w:tc>
        <w:tcPr>
          <w:tcW w:w="860" w:type="dxa"/>
          <w:tcBorders>
            <w:top w:val="nil"/>
            <w:bottom w:val="nil"/>
          </w:tcBorders>
        </w:tcPr>
        <w:p w14:paraId="12AD1416" w14:textId="77777777" w:rsidR="00DB7D32" w:rsidRPr="00DD2B53" w:rsidRDefault="00DB7D32" w:rsidP="00DD2B53">
          <w:pPr>
            <w:pStyle w:val="af9"/>
          </w:pPr>
        </w:p>
      </w:tc>
      <w:tc>
        <w:tcPr>
          <w:tcW w:w="573" w:type="dxa"/>
          <w:tcBorders>
            <w:top w:val="nil"/>
            <w:bottom w:val="nil"/>
            <w:right w:val="nil"/>
          </w:tcBorders>
        </w:tcPr>
        <w:p w14:paraId="14E84A97" w14:textId="77777777" w:rsidR="00DB7D32" w:rsidRPr="00DD2B53" w:rsidRDefault="00DB7D32" w:rsidP="00DD2B53">
          <w:pPr>
            <w:pStyle w:val="af9"/>
          </w:pPr>
        </w:p>
      </w:tc>
      <w:tc>
        <w:tcPr>
          <w:tcW w:w="5637" w:type="dxa"/>
          <w:vMerge/>
          <w:tcBorders>
            <w:top w:val="single" w:sz="8" w:space="0" w:color="auto"/>
            <w:left w:val="single" w:sz="12" w:space="0" w:color="auto"/>
            <w:bottom w:val="nil"/>
            <w:right w:val="single" w:sz="12" w:space="0" w:color="auto"/>
          </w:tcBorders>
        </w:tcPr>
        <w:p w14:paraId="2E8237FB" w14:textId="77777777" w:rsidR="00DB7D32" w:rsidRPr="00DD2B53" w:rsidRDefault="00DB7D32" w:rsidP="00DD2B53"/>
      </w:tc>
      <w:tc>
        <w:tcPr>
          <w:tcW w:w="709" w:type="dxa"/>
          <w:vMerge w:val="restart"/>
          <w:tcBorders>
            <w:top w:val="single" w:sz="8" w:space="0" w:color="auto"/>
            <w:left w:val="nil"/>
            <w:bottom w:val="nil"/>
            <w:right w:val="nil"/>
          </w:tcBorders>
          <w:vAlign w:val="center"/>
        </w:tcPr>
        <w:p w14:paraId="54AA69B4" w14:textId="04FF1523" w:rsidR="00DB7D32" w:rsidRPr="004E3369" w:rsidRDefault="00EA7973" w:rsidP="00DD2B53">
          <w:pPr>
            <w:pStyle w:val="a9"/>
            <w:rPr>
              <w:szCs w:val="28"/>
              <w:highlight w:val="yellow"/>
            </w:rPr>
          </w:pPr>
          <w:r w:rsidRPr="00EA7973">
            <w:rPr>
              <w:szCs w:val="28"/>
            </w:rPr>
            <w:fldChar w:fldCharType="begin"/>
          </w:r>
          <w:r w:rsidRPr="00EA7973">
            <w:rPr>
              <w:szCs w:val="28"/>
            </w:rPr>
            <w:instrText>PAGE   \* MERGEFORMAT</w:instrText>
          </w:r>
          <w:r w:rsidRPr="00EA7973">
            <w:rPr>
              <w:szCs w:val="28"/>
            </w:rPr>
            <w:fldChar w:fldCharType="separate"/>
          </w:r>
          <w:r w:rsidRPr="00EA7973">
            <w:rPr>
              <w:szCs w:val="28"/>
            </w:rPr>
            <w:t>1</w:t>
          </w:r>
          <w:r w:rsidRPr="00EA7973">
            <w:rPr>
              <w:szCs w:val="28"/>
            </w:rPr>
            <w:fldChar w:fldCharType="end"/>
          </w:r>
        </w:p>
      </w:tc>
    </w:tr>
    <w:tr w:rsidR="00DB7D32" w14:paraId="5F14299D" w14:textId="77777777" w:rsidTr="00DD2B53">
      <w:trPr>
        <w:cantSplit/>
        <w:trHeight w:hRule="exact" w:val="280"/>
      </w:trPr>
      <w:tc>
        <w:tcPr>
          <w:tcW w:w="990" w:type="dxa"/>
          <w:tcBorders>
            <w:top w:val="single" w:sz="12" w:space="0" w:color="auto"/>
            <w:left w:val="single" w:sz="2" w:space="0" w:color="auto"/>
            <w:bottom w:val="nil"/>
          </w:tcBorders>
        </w:tcPr>
        <w:p w14:paraId="05C897BA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  <w:r w:rsidRPr="00DD2B53">
            <w:rPr>
              <w:sz w:val="20"/>
            </w:rPr>
            <w:t>Изм.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7B715F35" w14:textId="77777777" w:rsidR="00DB7D32" w:rsidRPr="00DD2B53" w:rsidRDefault="00DB7D32" w:rsidP="00DD2B53">
          <w:pPr>
            <w:pStyle w:val="af9"/>
            <w:jc w:val="center"/>
            <w:rPr>
              <w:spacing w:val="-10"/>
              <w:sz w:val="20"/>
            </w:rPr>
          </w:pPr>
          <w:proofErr w:type="spellStart"/>
          <w:r w:rsidRPr="00DD2B53">
            <w:rPr>
              <w:spacing w:val="-10"/>
              <w:sz w:val="20"/>
            </w:rPr>
            <w:t>Кол.уч</w:t>
          </w:r>
          <w:proofErr w:type="spellEnd"/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475E6DA3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  <w:r w:rsidRPr="00DD2B53">
            <w:rPr>
              <w:sz w:val="20"/>
            </w:rPr>
            <w:t>Лист</w:t>
          </w:r>
        </w:p>
      </w:tc>
      <w:tc>
        <w:tcPr>
          <w:tcW w:w="573" w:type="dxa"/>
          <w:tcBorders>
            <w:top w:val="single" w:sz="12" w:space="0" w:color="auto"/>
            <w:bottom w:val="nil"/>
          </w:tcBorders>
        </w:tcPr>
        <w:p w14:paraId="0CA0E9F3" w14:textId="77777777" w:rsidR="00DB7D32" w:rsidRPr="00DD2B53" w:rsidRDefault="00DB7D32" w:rsidP="00DD2B53">
          <w:pPr>
            <w:pStyle w:val="af9"/>
            <w:jc w:val="center"/>
            <w:rPr>
              <w:spacing w:val="-10"/>
              <w:sz w:val="20"/>
            </w:rPr>
          </w:pPr>
          <w:r w:rsidRPr="00DD2B53">
            <w:rPr>
              <w:spacing w:val="-10"/>
              <w:sz w:val="20"/>
            </w:rPr>
            <w:t>№ док</w:t>
          </w:r>
        </w:p>
      </w:tc>
      <w:tc>
        <w:tcPr>
          <w:tcW w:w="860" w:type="dxa"/>
          <w:tcBorders>
            <w:top w:val="single" w:sz="12" w:space="0" w:color="auto"/>
            <w:bottom w:val="nil"/>
          </w:tcBorders>
        </w:tcPr>
        <w:p w14:paraId="143BB9B1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  <w:r w:rsidRPr="00DD2B53">
            <w:rPr>
              <w:sz w:val="20"/>
            </w:rPr>
            <w:t>Подпись</w:t>
          </w:r>
        </w:p>
      </w:tc>
      <w:tc>
        <w:tcPr>
          <w:tcW w:w="573" w:type="dxa"/>
          <w:tcBorders>
            <w:top w:val="single" w:sz="12" w:space="0" w:color="auto"/>
            <w:bottom w:val="nil"/>
            <w:right w:val="nil"/>
          </w:tcBorders>
        </w:tcPr>
        <w:p w14:paraId="524F676F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  <w:r w:rsidRPr="00DD2B53">
            <w:rPr>
              <w:sz w:val="20"/>
            </w:rPr>
            <w:t>Дата</w:t>
          </w:r>
        </w:p>
      </w:tc>
      <w:tc>
        <w:tcPr>
          <w:tcW w:w="5637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</w:tcPr>
        <w:p w14:paraId="4B3FE6A3" w14:textId="77777777" w:rsidR="00DB7D32" w:rsidRPr="00DD2B53" w:rsidRDefault="00DB7D32" w:rsidP="00DD2B53"/>
      </w:tc>
      <w:tc>
        <w:tcPr>
          <w:tcW w:w="709" w:type="dxa"/>
          <w:vMerge/>
          <w:tcBorders>
            <w:left w:val="nil"/>
            <w:bottom w:val="nil"/>
            <w:right w:val="nil"/>
          </w:tcBorders>
        </w:tcPr>
        <w:p w14:paraId="6D7FE8D5" w14:textId="77777777" w:rsidR="00DB7D32" w:rsidRPr="00DD2B53" w:rsidRDefault="00DB7D32" w:rsidP="00DD2B53"/>
      </w:tc>
    </w:tr>
    <w:tr w:rsidR="00DB7D32" w14:paraId="36BCAFF0" w14:textId="77777777" w:rsidTr="00DD2B53">
      <w:trPr>
        <w:cantSplit/>
        <w:trHeight w:hRule="exact" w:val="280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238D5E27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161CA26" w14:textId="77777777" w:rsidR="00DB7D32" w:rsidRPr="00DD2B53" w:rsidRDefault="00DB7D32" w:rsidP="00DD2B53">
          <w:pPr>
            <w:pStyle w:val="af9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F94CE53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ABC1AAD" w14:textId="77777777" w:rsidR="00DB7D32" w:rsidRPr="00DD2B53" w:rsidRDefault="00DB7D32" w:rsidP="00DD2B53">
          <w:pPr>
            <w:pStyle w:val="af9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0D5819A2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07DC0F38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0408B62" w14:textId="77777777" w:rsidR="00DB7D32" w:rsidRPr="00DD2B53" w:rsidRDefault="00DB7D32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672FFAFD" w14:textId="77777777" w:rsidR="00DB7D32" w:rsidRPr="00DD2B53" w:rsidRDefault="00DB7D32" w:rsidP="00DD2B53"/>
      </w:tc>
    </w:tr>
    <w:tr w:rsidR="00DB7D32" w14:paraId="1C344EA3" w14:textId="77777777" w:rsidTr="00DD2B53">
      <w:trPr>
        <w:cantSplit/>
        <w:trHeight w:hRule="exact" w:val="142"/>
      </w:trPr>
      <w:tc>
        <w:tcPr>
          <w:tcW w:w="990" w:type="dxa"/>
          <w:tcBorders>
            <w:top w:val="nil"/>
            <w:left w:val="nil"/>
            <w:bottom w:val="nil"/>
            <w:right w:val="nil"/>
          </w:tcBorders>
        </w:tcPr>
        <w:p w14:paraId="7FB65B42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1D7E159" w14:textId="77777777" w:rsidR="00DB7D32" w:rsidRPr="00DD2B53" w:rsidRDefault="00DB7D32" w:rsidP="00DD2B53">
          <w:pPr>
            <w:pStyle w:val="af9"/>
            <w:jc w:val="center"/>
            <w:rPr>
              <w:spacing w:val="-10"/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21ECDC3D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16C9DFE3" w14:textId="77777777" w:rsidR="00DB7D32" w:rsidRPr="00DD2B53" w:rsidRDefault="00DB7D32" w:rsidP="00DD2B53">
          <w:pPr>
            <w:pStyle w:val="af9"/>
            <w:jc w:val="center"/>
            <w:rPr>
              <w:spacing w:val="-10"/>
              <w:sz w:val="20"/>
            </w:rPr>
          </w:pPr>
        </w:p>
      </w:tc>
      <w:tc>
        <w:tcPr>
          <w:tcW w:w="860" w:type="dxa"/>
          <w:tcBorders>
            <w:top w:val="nil"/>
            <w:left w:val="nil"/>
            <w:bottom w:val="nil"/>
            <w:right w:val="nil"/>
          </w:tcBorders>
        </w:tcPr>
        <w:p w14:paraId="599EC521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</w:p>
      </w:tc>
      <w:tc>
        <w:tcPr>
          <w:tcW w:w="573" w:type="dxa"/>
          <w:tcBorders>
            <w:top w:val="nil"/>
            <w:left w:val="nil"/>
            <w:bottom w:val="nil"/>
            <w:right w:val="nil"/>
          </w:tcBorders>
        </w:tcPr>
        <w:p w14:paraId="3AFD6FA3" w14:textId="77777777" w:rsidR="00DB7D32" w:rsidRPr="00DD2B53" w:rsidRDefault="00DB7D32" w:rsidP="00DD2B53">
          <w:pPr>
            <w:pStyle w:val="af9"/>
            <w:jc w:val="center"/>
            <w:rPr>
              <w:sz w:val="20"/>
            </w:rPr>
          </w:pPr>
        </w:p>
      </w:tc>
      <w:tc>
        <w:tcPr>
          <w:tcW w:w="5637" w:type="dxa"/>
          <w:tcBorders>
            <w:top w:val="nil"/>
            <w:left w:val="nil"/>
            <w:bottom w:val="nil"/>
            <w:right w:val="nil"/>
          </w:tcBorders>
        </w:tcPr>
        <w:p w14:paraId="27B0823A" w14:textId="77777777" w:rsidR="00DB7D32" w:rsidRPr="00DD2B53" w:rsidRDefault="00DB7D32" w:rsidP="00DD2B53"/>
      </w:tc>
      <w:tc>
        <w:tcPr>
          <w:tcW w:w="709" w:type="dxa"/>
          <w:tcBorders>
            <w:top w:val="nil"/>
            <w:left w:val="nil"/>
            <w:bottom w:val="nil"/>
            <w:right w:val="nil"/>
          </w:tcBorders>
        </w:tcPr>
        <w:p w14:paraId="3980C5E2" w14:textId="77777777" w:rsidR="00DB7D32" w:rsidRPr="00DD2B53" w:rsidRDefault="00DB7D32" w:rsidP="00DD2B53"/>
      </w:tc>
    </w:tr>
  </w:tbl>
  <w:p w14:paraId="1DB98D65" w14:textId="77777777" w:rsidR="00DB7D32" w:rsidRPr="002578B6" w:rsidRDefault="00000000" w:rsidP="00711BB5">
    <w:pPr>
      <w:pStyle w:val="afc"/>
      <w:ind w:firstLine="0"/>
      <w:rPr>
        <w:szCs w:val="28"/>
      </w:rPr>
    </w:pPr>
    <w:r>
      <w:rPr>
        <w:noProof/>
      </w:rPr>
      <w:pict w14:anchorId="1FDEC701">
        <v:rect id="_x0000_s1328" alt="1" style="position:absolute;left:0;text-align:left;margin-left:-52.8pt;margin-top:-210.4pt;width:13.7pt;height:70.15pt;z-index:251816448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66c2cIA&#10;AADaAAAADwAAAGRycy9kb3ducmV2LnhtbESP3YrCMBSE7wXfIRxhb2RN3Qu1XaOI6CLohT/7AIfm&#10;bFNsTkoTbfftjSB4OczMN8x82dlK3KnxpWMF41ECgjh3uuRCwe9l+zkD4QOyxsoxKfgnD8tFvzfH&#10;TLuWT3Q/h0JECPsMFZgQ6kxKnxuy6EeuJo7en2sshiibQuoG2wi3lfxKkom0WHJcMFjT2lB+Pd+s&#10;Am/KdXVMftrNoUuLXXoJw71LlfoYdKtvEIG68A6/2jutYArPK/EG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pzZwgAAANoAAAAPAAAAAAAAAAAAAAAAAJgCAABkcnMvZG93&#10;bnJldi54bWxQSwUGAAAAAAQABAD1AAAAhwMAAAAA&#10;" filled="f" stroked="f" strokeweight="1pt">
          <v:textbox style="layout-flow:vertical;mso-layout-flow-alt:bottom-to-top;mso-next-textbox:#_x0000_s1328" inset="1pt,1pt,1pt,1pt">
            <w:txbxContent>
              <w:p w14:paraId="636B6BE1" w14:textId="77777777" w:rsidR="00DB7D32" w:rsidRPr="002578B6" w:rsidRDefault="00DB7D32" w:rsidP="002578B6">
                <w:pPr>
                  <w:pStyle w:val="afc"/>
                  <w:ind w:firstLine="0"/>
                  <w:rPr>
                    <w:rStyle w:val="afd"/>
                    <w:rFonts w:ascii="Times New Roman" w:hAnsi="Times New Roman"/>
                    <w:sz w:val="20"/>
                    <w:szCs w:val="18"/>
                  </w:rPr>
                </w:pPr>
                <w:proofErr w:type="spellStart"/>
                <w:r w:rsidRPr="002578B6">
                  <w:rPr>
                    <w:rStyle w:val="afd"/>
                    <w:rFonts w:ascii="Times New Roman" w:hAnsi="Times New Roman"/>
                    <w:sz w:val="20"/>
                    <w:szCs w:val="18"/>
                  </w:rPr>
                  <w:t>Взам</w:t>
                </w:r>
                <w:proofErr w:type="spellEnd"/>
                <w:r w:rsidRPr="002578B6">
                  <w:rPr>
                    <w:rStyle w:val="afd"/>
                    <w:rFonts w:ascii="Times New Roman" w:hAnsi="Times New Roman"/>
                    <w:sz w:val="20"/>
                    <w:szCs w:val="18"/>
                  </w:rPr>
                  <w:t>. инв. №</w:t>
                </w:r>
              </w:p>
            </w:txbxContent>
          </v:textbox>
        </v:rect>
      </w:pict>
    </w:r>
    <w:r>
      <w:rPr>
        <w:noProof/>
      </w:rPr>
      <w:pict w14:anchorId="408533C0">
        <v:rect id="_x0000_s1326" style="position:absolute;left:0;text-align:left;margin-left:-53.2pt;margin-top:-42.05pt;width:13.7pt;height:69.2pt;z-index:251814400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CnNcIA&#10;AADaAAAADwAAAGRycy9kb3ducmV2LnhtbESP3YrCMBSE7wXfIRxhb2RNXVBs1ygiugh64c8+wKE5&#10;2xSbk9JE2317IwheDjPzDTNfdrYSd2p86VjBeJSAIM6dLrlQ8HvZfs5A+ICssXJMCv7Jw3LR780x&#10;067lE93PoRARwj5DBSaEOpPS54Ys+pGriaP35xqLIcqmkLrBNsJtJb+SZCotlhwXDNa0NpRfzzer&#10;wJtyXR2Tn3Zz6NJil17CcO9SpT4G3eobRKAuvMOv9k4rmMDzSrwBcvE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MKc1wgAAANoAAAAPAAAAAAAAAAAAAAAAAJgCAABkcnMvZG93&#10;bnJldi54bWxQSwUGAAAAAAQABAD1AAAAhwMAAAAA&#10;" filled="f" stroked="f" strokeweight="1pt">
          <v:textbox style="layout-flow:vertical;mso-layout-flow-alt:bottom-to-top;mso-next-textbox:#_x0000_s1326" inset="1pt,1pt,1pt,1pt">
            <w:txbxContent>
              <w:p w14:paraId="1B649BD7" w14:textId="77777777" w:rsidR="00DB7D32" w:rsidRPr="008A6264" w:rsidRDefault="00DB7D32" w:rsidP="008A6264">
                <w:pPr>
                  <w:pStyle w:val="afc"/>
                  <w:ind w:firstLine="0"/>
                  <w:jc w:val="center"/>
                  <w:rPr>
                    <w:sz w:val="18"/>
                    <w:szCs w:val="18"/>
                  </w:rPr>
                </w:pPr>
                <w:r w:rsidRPr="008A6264">
                  <w:rPr>
                    <w:rStyle w:val="afd"/>
                    <w:rFonts w:ascii="Times New Roman" w:hAnsi="Times New Roman"/>
                    <w:sz w:val="20"/>
                    <w:szCs w:val="18"/>
                  </w:rPr>
                  <w:t xml:space="preserve">Инв. № </w:t>
                </w:r>
                <w:r w:rsidRPr="008A6264">
                  <w:rPr>
                    <w:rStyle w:val="afd"/>
                    <w:rFonts w:ascii="Times New Roman" w:hAnsi="Times New Roman"/>
                    <w:sz w:val="18"/>
                    <w:szCs w:val="18"/>
                  </w:rPr>
                  <w:t>подл.</w:t>
                </w:r>
              </w:p>
            </w:txbxContent>
          </v:textbox>
        </v:rect>
      </w:pict>
    </w:r>
    <w:r>
      <w:rPr>
        <w:noProof/>
        <w:szCs w:val="28"/>
      </w:rPr>
      <w:pict w14:anchorId="511F240A">
        <v:rect id="_x0000_s1327" alt="1" style="position:absolute;left:0;text-align:left;margin-left:-53.35pt;margin-top:-140.05pt;width:14.65pt;height:97.95pt;z-index:251815424;visibility:visible;mso-position-horizontal-relative:text;mso-position-vertical-relative:tex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5QsIA&#10;AADaAAAADwAAAGRycy9kb3ducmV2LnhtbESPQYvCMBSE78L+h/AWvMia6kG21SgiKoIe1ro/4NE8&#10;m2LzUppo6783Cwseh5n5hlmseluLB7W+cqxgMk5AEBdOV1wq+L3svr5B+ICssXZMCp7kYbX8GCww&#10;067jMz3yUIoIYZ+hAhNCk0npC0MW/dg1xNG7utZiiLItpW6xi3Bby2mSzKTFiuOCwYY2hopbfrcK&#10;vKk29U+y77anPi0P6SWMji5VavjZr+cgAvXhHf5vH7SCGfxdiTdAL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4jlCwgAAANoAAAAPAAAAAAAAAAAAAAAAAJgCAABkcnMvZG93&#10;bnJldi54bWxQSwUGAAAAAAQABAD1AAAAhwMAAAAA&#10;" filled="f" stroked="f" strokeweight="1pt">
          <v:textbox style="layout-flow:vertical;mso-layout-flow-alt:bottom-to-top;mso-next-textbox:#_x0000_s1327" inset="1pt,1pt,1pt,1pt">
            <w:txbxContent>
              <w:p w14:paraId="137E0F66" w14:textId="77777777" w:rsidR="00DB7D32" w:rsidRPr="002578B6" w:rsidRDefault="00DB7D32" w:rsidP="00F948F5">
                <w:pPr>
                  <w:pStyle w:val="afc"/>
                  <w:ind w:firstLine="0"/>
                  <w:jc w:val="center"/>
                  <w:rPr>
                    <w:sz w:val="20"/>
                    <w:szCs w:val="18"/>
                  </w:rPr>
                </w:pPr>
                <w:r w:rsidRPr="002578B6">
                  <w:rPr>
                    <w:rStyle w:val="afd"/>
                    <w:rFonts w:ascii="Times New Roman" w:hAnsi="Times New Roman"/>
                    <w:sz w:val="20"/>
                    <w:szCs w:val="18"/>
                  </w:rPr>
                  <w:t xml:space="preserve">Подп. и </w:t>
                </w:r>
                <w:r w:rsidRPr="002578B6">
                  <w:rPr>
                    <w:sz w:val="20"/>
                    <w:szCs w:val="18"/>
                  </w:rPr>
                  <w:t>дата</w:t>
                </w:r>
              </w:p>
            </w:txbxContent>
          </v:textbox>
        </v:rect>
      </w:pict>
    </w:r>
    <w:r>
      <w:rPr>
        <w:noProof/>
      </w:rPr>
      <w:pict w14:anchorId="32B684ED">
        <v:line id="_x0000_s1325" alt="1" style="position:absolute;left:0;text-align:left;flip:x;z-index:251813376;visibility:visible;mso-position-horizontal-relative:text;mso-position-vertical-relative:text" from="-54.15pt,-42.1pt" to="-21.25pt,-42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wRqq8MAAADbAAAADwAAAGRycy9kb3ducmV2LnhtbERPTWvCQBC9F/wPyxS8lGZjhCKpq9Sq&#10;IN6qhdLbkJ1kQ7OzaXY10V/vFgre5vE+Z74cbCPO1PnasYJJkoIgLpyuuVLwedw+z0D4gKyxcUwK&#10;LuRhuRg9zDHXrucPOh9CJWII+xwVmBDaXEpfGLLoE9cSR650ncUQYVdJ3WEfw20jszR9kRZrjg0G&#10;W3o3VPwcTlbBtPzePP1O15Msq9N9aa59sfqqlBo/Dm+vIAIN4S7+d+90nJ/B3y/xALm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8Eaqv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1F164427">
        <v:line id="_x0000_s1324" alt="1" style="position:absolute;left:0;text-align:left;flip:x;z-index:251812352;visibility:visible;mso-position-horizontal-relative:text;mso-position-vertical-relative:text" from="-54.15pt,-140.1pt" to="-21.25pt,-140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jPMMMAAADbAAAADwAAAGRycy9kb3ducmV2LnhtbERPS2vCQBC+F/oflhF6KboxAZHoKvYF&#10;xVtVEG9DdpINZmfT7Nak/fVuQfA2H99zluvBNuJCna8dK5hOEhDEhdM1VwoO+4/xHIQPyBobx6Tg&#10;lzysV48PS8y16/mLLrtQiRjCPkcFJoQ2l9IXhiz6iWuJI1e6zmKIsKuk7rCP4baRaZLMpMWaY4PB&#10;ll4NFefdj1WQlaf35+/sbZqmdbItzV9fvBwrpZ5Gw2YBItAQ7uKb+1PH+Rn8/xIPkK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BIzzD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  <w:r>
      <w:rPr>
        <w:noProof/>
      </w:rPr>
      <w:pict w14:anchorId="34414DA8">
        <v:group id="_x0000_s1321" alt="1" style="position:absolute;left:0;text-align:left;margin-left:-53.45pt;margin-top:-212pt;width:14.75pt;height:241.45pt;z-index:251811328;mso-position-horizontal-relative:text;mso-position-vertical-relative:text" coordorigin="376,11630" coordsize="295,48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<v:line id="Line 10" o:spid="_x0000_s1322" style="position:absolute;flip:x y;visibility:visible" from="376,11640" to="380,16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d2i8QAAADbAAAADwAAAGRycy9kb3ducmV2LnhtbESPwWrDQAxE74X8w6JCLiVZJwfXON6E&#10;EhpS6MmuP0D1qrapV2u829j5++pQ6E1iRjNPxWlxg7rRFHrPBnbbBBRx423PrYH647LJQIWIbHHw&#10;TAbuFOB0XD0UmFs/c0m3KrZKQjjkaKCLccy1Dk1HDsPWj8SiffnJYZR1arWdcJZwN+h9kqTaYc/S&#10;0OFI546a7+rHGZjr97TZxczNz5crJ59Z+fqUlcasH5eXA6hIS/w3/12/WcEXevlFBtDH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3aLxAAAANsAAAAPAAAAAAAAAAAA&#10;AAAAAKECAABkcnMvZG93bnJldi54bWxQSwUGAAAAAAQABAD5AAAAkgMAAAAA&#10;" strokeweight="1.5pt">
            <v:stroke startarrowwidth="narrow" startarrowlength="short" endarrowwidth="narrow" endarrowlength="short"/>
          </v:line>
          <v:line id="Line 11" o:spid="_x0000_s1323" style="position:absolute;flip:x y;visibility:visible" from="667,11630" to="671,164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vTEMEAAADbAAAADwAAAGRycy9kb3ducmV2LnhtbERPzWqDQBC+F/oOyxR6KXG1B7uYrCGU&#10;hhZ6MskDTNyJStxZcbdq3j5bKPQ2H9/vbLaL7cVEo+8ca8iSFARx7UzHjYbTcb9SIHxANtg7Jg03&#10;8rAtHx82WBg3c0XTITQihrAvUEMbwlBI6euWLPrEDcSRu7jRYohwbKQZcY7htpevaZpLix3HhhYH&#10;em+pvh5+rIb59J3XWVB2ftt/cnpW1ceLqrR+flp2axCBlvAv/nN/mTg/g99f4gGyv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W9MQwQAAANsAAAAPAAAAAAAAAAAAAAAA&#10;AKECAABkcnMvZG93bnJldi54bWxQSwUGAAAAAAQABAD5AAAAjwMAAAAA&#10;" strokeweight="1.5pt">
            <v:stroke startarrowwidth="narrow" startarrowlength="short" endarrowwidth="narrow" endarrowlength="short"/>
          </v:line>
        </v:group>
      </w:pict>
    </w:r>
    <w:r>
      <w:rPr>
        <w:noProof/>
      </w:rPr>
      <w:pict w14:anchorId="484CF66E">
        <v:line id="_x0000_s1320" alt="1" style="position:absolute;left:0;text-align:left;flip:y;z-index:251810304;visibility:visible;mso-position-horizontal-relative:text;mso-position-vertical-relative:text" from="-53.35pt,27.55pt" to="505.1pt,28.1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AyAb0AAADaAAAADwAAAGRycy9kb3ducmV2LnhtbERPTYvCMBC9C/6HMIK3NdWDSNcoIgiK&#10;HtQV9jo006bYTEoSbf335iB4fLzv5bq3jXiSD7VjBdNJBoK4cLrmSsHtb/ezABEissbGMSl4UYD1&#10;ajhYYq5dxxd6XmMlUgiHHBWYGNtcylAYshgmriVOXOm8xZigr6T22KVw28hZls2lxZpTg8GWtoaK&#10;+/VhFcjDsTv73exWVuW+df8Hc5p3vVLjUb/5BRGpj1/xx73XCtLWdCXdALl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TwMgG9AAAA2gAAAA8AAAAAAAAAAAAAAAAAoQIA&#10;AGRycy9kb3ducmV2LnhtbFBLBQYAAAAABAAEAPkAAACLAwAAAAA=&#10;" strokeweight="1.5pt"/>
      </w:pict>
    </w:r>
    <w:r>
      <w:rPr>
        <w:noProof/>
      </w:rPr>
      <w:pict w14:anchorId="4B96AFFA">
        <v:line id="_x0000_s1319" alt="1" style="position:absolute;left:0;text-align:left;flip:x;z-index:251809280;visibility:visible;mso-position-horizontal-relative:text;mso-position-vertical-relative:text" from="-54.15pt,-211.1pt" to="-21.25pt,-211.0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FXRMMAAADbAAAADwAAAGRycy9kb3ducmV2LnhtbERPS2vCQBC+C/6HZYRepG6MRUrqKvYF&#10;4k0tlN6G7CQbzM6m2a2J/npXKHibj+85i1Vva3Gi1leOFUwnCQji3OmKSwVfh8/HZxA+IGusHZOC&#10;M3lYLYeDBWbadbyj0z6UIoawz1CBCaHJpPS5IYt+4hriyBWutRgibEupW+xiuK1lmiRzabHi2GCw&#10;oTdD+XH/ZxXMip+P8e/sfZqmVbItzKXLX79LpR5G/foFRKA+3MX/7o2O85/g9ks8QC6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hV0TDAAAA2wAAAA8AAAAAAAAAAAAA&#10;AAAAoQIAAGRycy9kb3ducmV2LnhtbFBLBQYAAAAABAAEAPkAAACRAwAAAAA=&#10;" strokeweight="1.5pt">
          <v:stroke startarrowwidth="narrow" startarrowlength="short" endarrowwidth="narrow" endarrowlength="short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9D5F45" w14:textId="77777777" w:rsidR="00A27A36" w:rsidRDefault="00A27A36">
      <w:r>
        <w:separator/>
      </w:r>
    </w:p>
  </w:footnote>
  <w:footnote w:type="continuationSeparator" w:id="0">
    <w:p w14:paraId="761E2092" w14:textId="77777777" w:rsidR="00A27A36" w:rsidRDefault="00A27A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537D79" w14:textId="77777777" w:rsidR="00467929" w:rsidRDefault="00467929" w:rsidP="00467929">
    <w:pPr>
      <w:pStyle w:val="afa"/>
    </w:pPr>
    <w:r>
      <w:rPr>
        <w:noProof/>
      </w:rPr>
      <w:pict w14:anchorId="5E321BDF">
        <v:shapetype id="_x0000_t202" coordsize="21600,21600" o:spt="202" path="m,l,21600r21600,l21600,xe">
          <v:stroke joinstyle="miter"/>
          <v:path gradientshapeok="t" o:connecttype="rect"/>
        </v:shapetype>
        <v:shape id="_x0000_s1645" type="#_x0000_t202" style="position:absolute;left:0;text-align:left;margin-left:-74.3pt;margin-top:12.55pt;width:590.4pt;height:835.2pt;z-index:-251429376;mso-position-vertical-relative:page" o:allowincell="f" stroked="f">
          <v:textbox style="mso-next-textbox:#_x0000_s1645">
            <w:txbxContent>
              <w:tbl>
                <w:tblPr>
                  <w:tblW w:w="0" w:type="auto"/>
                  <w:tblInd w:w="227" w:type="dxa"/>
                  <w:tblLayout w:type="fixed"/>
                  <w:tblCellMar>
                    <w:left w:w="28" w:type="dxa"/>
                    <w:right w:w="28" w:type="dxa"/>
                  </w:tblCellMar>
                  <w:tblLook w:val="0000" w:firstRow="0" w:lastRow="0" w:firstColumn="0" w:lastColumn="0" w:noHBand="0" w:noVBand="0"/>
                </w:tblPr>
                <w:tblGrid>
                  <w:gridCol w:w="284"/>
                  <w:gridCol w:w="397"/>
                  <w:gridCol w:w="10490"/>
                </w:tblGrid>
                <w:tr w:rsidR="00467929" w14:paraId="41871360" w14:textId="77777777" w:rsidTr="00F57F41">
                  <w:tblPrEx>
                    <w:tblCellMar>
                      <w:top w:w="0" w:type="dxa"/>
                      <w:bottom w:w="0" w:type="dxa"/>
                    </w:tblCellMar>
                  </w:tblPrEx>
                  <w:trPr>
                    <w:cantSplit/>
                    <w:trHeight w:hRule="exact" w:val="11085"/>
                  </w:trPr>
                  <w:tc>
                    <w:tcPr>
                      <w:tcW w:w="284" w:type="dxa"/>
                      <w:tcBorders>
                        <w:bottom w:val="single" w:sz="18" w:space="0" w:color="auto"/>
                      </w:tcBorders>
                    </w:tcPr>
                    <w:p w14:paraId="43642742" w14:textId="77777777" w:rsidR="00467929" w:rsidRDefault="00467929"/>
                  </w:tc>
                  <w:tc>
                    <w:tcPr>
                      <w:tcW w:w="397" w:type="dxa"/>
                      <w:tcBorders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7442E25E" w14:textId="77777777" w:rsidR="00467929" w:rsidRDefault="00467929"/>
                  </w:tc>
                  <w:tc>
                    <w:tcPr>
                      <w:tcW w:w="10490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44F336B8" w14:textId="77777777" w:rsidR="00467929" w:rsidRDefault="00467929">
                      <w:pPr>
                        <w:ind w:right="284"/>
                        <w:rPr>
                          <w:lang w:val="en-US"/>
                        </w:rPr>
                      </w:pPr>
                    </w:p>
                  </w:tc>
                </w:tr>
                <w:tr w:rsidR="00467929" w14:paraId="0B24E73F" w14:textId="77777777" w:rsidTr="004D1EEE">
                  <w:tblPrEx>
                    <w:tblCellMar>
                      <w:top w:w="0" w:type="dxa"/>
                      <w:bottom w:w="0" w:type="dxa"/>
                    </w:tblCellMar>
                  </w:tblPrEx>
                  <w:trPr>
                    <w:cantSplit/>
                    <w:trHeight w:hRule="exact" w:val="1420"/>
                  </w:trPr>
                  <w:tc>
                    <w:tcPr>
                      <w:tcW w:w="284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75FF1E3E" w14:textId="77777777" w:rsidR="00467929" w:rsidRDefault="00467929">
                      <w:pPr>
                        <w:jc w:val="center"/>
                        <w:rPr>
                          <w:rFonts w:ascii="Arial" w:hAnsi="Arial"/>
                        </w:rPr>
                      </w:pPr>
                      <w:proofErr w:type="spellStart"/>
                      <w:r>
                        <w:rPr>
                          <w:rFonts w:ascii="Arial" w:hAnsi="Arial"/>
                        </w:rPr>
                        <w:t>Взам</w:t>
                      </w:r>
                      <w:proofErr w:type="spellEnd"/>
                      <w:r>
                        <w:rPr>
                          <w:rFonts w:ascii="Arial" w:hAnsi="Arial"/>
                        </w:rPr>
                        <w:t>.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инв.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№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57381E98" w14:textId="77777777" w:rsidR="00467929" w:rsidRDefault="00467929">
                      <w:pPr>
                        <w:spacing w:before="60"/>
                        <w:jc w:val="center"/>
                        <w:rPr>
                          <w:rFonts w:ascii="Arial" w:hAnsi="Arial"/>
                        </w:rPr>
                      </w:pPr>
                    </w:p>
                  </w:tc>
                  <w:tc>
                    <w:tcPr>
                      <w:tcW w:w="10490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1EFA809E" w14:textId="77777777" w:rsidR="00467929" w:rsidRDefault="00467929"/>
                  </w:tc>
                </w:tr>
                <w:tr w:rsidR="00467929" w14:paraId="4F5187F0" w14:textId="77777777" w:rsidTr="004D1EEE">
                  <w:tblPrEx>
                    <w:tblCellMar>
                      <w:top w:w="0" w:type="dxa"/>
                      <w:bottom w:w="0" w:type="dxa"/>
                    </w:tblCellMar>
                  </w:tblPrEx>
                  <w:trPr>
                    <w:cantSplit/>
                    <w:trHeight w:hRule="exact" w:val="2000"/>
                  </w:trPr>
                  <w:tc>
                    <w:tcPr>
                      <w:tcW w:w="284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21C8180E" w14:textId="77777777" w:rsidR="00467929" w:rsidRDefault="00467929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Подпись и дата</w:t>
                      </w:r>
                    </w:p>
                  </w:tc>
                  <w:tc>
                    <w:tcPr>
                      <w:tcW w:w="397" w:type="dxa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144FA575" w14:textId="77777777" w:rsidR="00467929" w:rsidRDefault="00467929">
                      <w:pPr>
                        <w:spacing w:before="60"/>
                        <w:jc w:val="center"/>
                        <w:rPr>
                          <w:rFonts w:ascii="Arial" w:hAnsi="Arial"/>
                        </w:rPr>
                      </w:pPr>
                    </w:p>
                  </w:tc>
                  <w:tc>
                    <w:tcPr>
                      <w:tcW w:w="10490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4E8B4136" w14:textId="77777777" w:rsidR="00467929" w:rsidRDefault="00467929">
                      <w:pPr>
                        <w:jc w:val="center"/>
                      </w:pPr>
                    </w:p>
                  </w:tc>
                </w:tr>
                <w:tr w:rsidR="00467929" w14:paraId="72B17E30" w14:textId="77777777" w:rsidTr="004D1EEE">
                  <w:tblPrEx>
                    <w:tblCellMar>
                      <w:top w:w="0" w:type="dxa"/>
                      <w:bottom w:w="0" w:type="dxa"/>
                    </w:tblCellMar>
                  </w:tblPrEx>
                  <w:trPr>
                    <w:cantSplit/>
                    <w:trHeight w:hRule="exact" w:val="492"/>
                  </w:trPr>
                  <w:tc>
                    <w:tcPr>
                      <w:tcW w:w="284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05D8DB6E" w14:textId="77777777" w:rsidR="00467929" w:rsidRDefault="00467929">
                      <w:pPr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</w:rPr>
                        <w:t>Инв.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№</w:t>
                      </w:r>
                      <w:r>
                        <w:rPr>
                          <w:rFonts w:ascii="Arial" w:hAnsi="Arial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/>
                        </w:rPr>
                        <w:t>подл.</w:t>
                      </w:r>
                    </w:p>
                  </w:tc>
                  <w:tc>
                    <w:tcPr>
                      <w:tcW w:w="397" w:type="dxa"/>
                      <w:vMerge w:val="restart"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textDirection w:val="btLr"/>
                    </w:tcPr>
                    <w:p w14:paraId="6B66CB3F" w14:textId="77777777" w:rsidR="00467929" w:rsidRDefault="00467929">
                      <w:pPr>
                        <w:spacing w:before="60"/>
                        <w:jc w:val="center"/>
                        <w:rPr>
                          <w:rFonts w:ascii="Arial" w:hAnsi="Arial"/>
                          <w:lang w:val="en-US"/>
                        </w:rPr>
                      </w:pPr>
                    </w:p>
                  </w:tc>
                  <w:tc>
                    <w:tcPr>
                      <w:tcW w:w="10490" w:type="dxa"/>
                      <w:vMerge/>
                      <w:tcBorders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61902A3E" w14:textId="77777777" w:rsidR="00467929" w:rsidRDefault="00467929"/>
                  </w:tc>
                </w:tr>
                <w:tr w:rsidR="00467929" w14:paraId="1143D2F8" w14:textId="77777777" w:rsidTr="004D1EEE">
                  <w:tblPrEx>
                    <w:tblCellMar>
                      <w:top w:w="0" w:type="dxa"/>
                      <w:bottom w:w="0" w:type="dxa"/>
                    </w:tblCellMar>
                  </w:tblPrEx>
                  <w:trPr>
                    <w:cantSplit/>
                    <w:trHeight w:val="972"/>
                  </w:trPr>
                  <w:tc>
                    <w:tcPr>
                      <w:tcW w:w="284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1E42E655" w14:textId="77777777" w:rsidR="00467929" w:rsidRDefault="00467929"/>
                  </w:tc>
                  <w:tc>
                    <w:tcPr>
                      <w:tcW w:w="397" w:type="dxa"/>
                      <w:vMerge/>
                      <w:tcBorders>
                        <w:top w:val="single" w:sz="18" w:space="0" w:color="auto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</w:tcPr>
                    <w:p w14:paraId="078B1E21" w14:textId="77777777" w:rsidR="00467929" w:rsidRDefault="00467929"/>
                  </w:tc>
                  <w:tc>
                    <w:tcPr>
                      <w:tcW w:w="10490" w:type="dxa"/>
                      <w:vMerge/>
                      <w:tcBorders>
                        <w:top w:val="nil"/>
                        <w:left w:val="single" w:sz="18" w:space="0" w:color="auto"/>
                        <w:bottom w:val="single" w:sz="18" w:space="0" w:color="auto"/>
                        <w:right w:val="single" w:sz="18" w:space="0" w:color="auto"/>
                      </w:tcBorders>
                      <w:vAlign w:val="center"/>
                    </w:tcPr>
                    <w:p w14:paraId="7F0F83E5" w14:textId="77777777" w:rsidR="00467929" w:rsidRDefault="00467929">
                      <w:pPr>
                        <w:pStyle w:val="4"/>
                        <w:spacing w:before="20"/>
                        <w:rPr>
                          <w:b w:val="0"/>
                          <w:sz w:val="20"/>
                        </w:rPr>
                      </w:pPr>
                    </w:p>
                  </w:tc>
                </w:tr>
              </w:tbl>
              <w:p w14:paraId="7201216C" w14:textId="77777777" w:rsidR="00467929" w:rsidRDefault="00467929" w:rsidP="00467929">
                <w:pPr>
                  <w:rPr>
                    <w:rFonts w:ascii="Arial" w:hAnsi="Arial"/>
                  </w:rPr>
                </w:pPr>
              </w:p>
            </w:txbxContent>
          </v:textbox>
          <w10:wrap anchory="page"/>
        </v:shape>
      </w:pict>
    </w:r>
  </w:p>
  <w:p w14:paraId="2156B672" w14:textId="77777777" w:rsidR="00467929" w:rsidRDefault="00467929">
    <w:pPr>
      <w:pStyle w:val="a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1972D" w14:textId="740C022E" w:rsidR="009669D4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noProof/>
      </w:rPr>
      <w:pict w14:anchorId="600BE7E1">
        <v:line id="Прямая соединительная линия 1120036568" o:spid="_x0000_s1590" style="position:absolute;left:0;text-align:left;flip:x y;z-index:251866624;visibility:visible" from="-21.3pt,15.55pt" to="-20.2pt,8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" strokeweight="1.5pt"/>
      </w:pict>
    </w:r>
    <w:r>
      <w:rPr>
        <w:noProof/>
      </w:rPr>
      <w:pict w14:anchorId="0CFFDD32">
        <v:line id="Прямая соединительная линия 1120036567" o:spid="_x0000_s1589" style="position:absolute;left:0;text-align:left;z-index:251867648;visibility:visible;mso-wrap-distance-top:-3e-5mm;mso-wrap-distance-bottom:-3e-5mm" from="-20.7pt,16.35pt" to="503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NT/5YDdAAAACgEAAA8AAAAAAAAAAAAAAAAACgQAAGRycy9kb3ducmV2&#10;LnhtbFBLBQYAAAAABAAEAPMAAAAUBQAAAAA=&#10;" strokeweight="1.5pt"/>
      </w:pict>
    </w:r>
    <w:r>
      <w:rPr>
        <w:noProof/>
      </w:rPr>
      <w:pict w14:anchorId="5B873658">
        <v:line id="Прямая соединительная линия 1120036566" o:spid="_x0000_s1588" style="position:absolute;left:0;text-align:left;flip:y;z-index:251865600;visibility:visible;mso-wrap-distance-left:3.17497mm;mso-wrap-distance-right:3.17497mm" from="504.1pt,15.7pt" to="504.1pt,8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" strokeweight="1.5pt"/>
      </w:pict>
    </w:r>
    <w:r w:rsidR="009669D4">
      <w:rPr>
        <w:b/>
        <w:lang w:val="en-US"/>
      </w:rPr>
      <w:tab/>
    </w:r>
    <w:r w:rsidR="009669D4">
      <w:rPr>
        <w:b/>
        <w:lang w:val="en-US"/>
      </w:rPr>
      <w:tab/>
    </w:r>
    <w:r w:rsidR="009669D4">
      <w:rPr>
        <w:b/>
        <w:lang w:val="en-US"/>
      </w:rPr>
      <w:fldChar w:fldCharType="begin"/>
    </w:r>
    <w:r w:rsidR="009669D4">
      <w:rPr>
        <w:b/>
        <w:lang w:val="en-US"/>
      </w:rPr>
      <w:instrText xml:space="preserve"> SET  rb 3 </w:instrText>
    </w:r>
    <w:r w:rsidR="009669D4">
      <w:rPr>
        <w:b/>
        <w:lang w:val="en-US"/>
      </w:rPr>
      <w:fldChar w:fldCharType="separate"/>
    </w:r>
    <w:r w:rsidR="009669D4">
      <w:rPr>
        <w:b/>
        <w:noProof/>
        <w:lang w:val="en-US"/>
      </w:rPr>
      <w:t>3</w:t>
    </w:r>
    <w:r w:rsidR="009669D4">
      <w:rPr>
        <w:b/>
        <w:lang w:val="en-US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B4635" w14:textId="201C0710" w:rsidR="009669D4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noProof/>
      </w:rPr>
      <w:pict w14:anchorId="453EDF5E">
        <v:line id="Прямая соединительная линия 1120036557" o:spid="_x0000_s1603" style="position:absolute;left:0;text-align:left;flip:x y;z-index:251847168;visibility:visible" from="-21.3pt,15.55pt" to="-20.2pt,8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" strokeweight="1.5pt"/>
      </w:pict>
    </w:r>
    <w:r>
      <w:rPr>
        <w:noProof/>
      </w:rPr>
      <w:pict w14:anchorId="50336B9F">
        <v:line id="Прямая соединительная линия 1120036556" o:spid="_x0000_s1602" style="position:absolute;left:0;text-align:left;z-index:251848192;visibility:visible;mso-wrap-distance-top:-3e-5mm;mso-wrap-distance-bottom:-3e-5mm" from="-20.7pt,16.35pt" to="503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NT/5YDdAAAACgEAAA8AAAAAAAAAAAAAAAAACgQAAGRycy9kb3ducmV2&#10;LnhtbFBLBQYAAAAABAAEAPMAAAAUBQAAAAA=&#10;" strokeweight="1.5pt"/>
      </w:pict>
    </w:r>
    <w:r>
      <w:rPr>
        <w:noProof/>
      </w:rPr>
      <w:pict w14:anchorId="1A50AD69">
        <v:line id="Прямая соединительная линия 1120036555" o:spid="_x0000_s1601" style="position:absolute;left:0;text-align:left;flip:y;z-index:251846144;visibility:visible;mso-wrap-distance-left:3.17497mm;mso-wrap-distance-right:3.17497mm" from="504.1pt,15.7pt" to="504.1pt,8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" strokeweight="1.5pt"/>
      </w:pict>
    </w:r>
    <w:r w:rsidR="009669D4">
      <w:rPr>
        <w:b/>
        <w:lang w:val="en-US"/>
      </w:rPr>
      <w:tab/>
    </w:r>
    <w:r w:rsidR="009669D4">
      <w:rPr>
        <w:b/>
        <w:lang w:val="en-US"/>
      </w:rPr>
      <w:tab/>
    </w:r>
    <w:r w:rsidR="009669D4">
      <w:rPr>
        <w:b/>
        <w:lang w:val="en-US"/>
      </w:rPr>
      <w:fldChar w:fldCharType="begin"/>
    </w:r>
    <w:r w:rsidR="009669D4">
      <w:rPr>
        <w:b/>
        <w:lang w:val="en-US"/>
      </w:rPr>
      <w:instrText xml:space="preserve"> SET  rb 3 </w:instrText>
    </w:r>
    <w:r w:rsidR="009669D4">
      <w:rPr>
        <w:b/>
        <w:lang w:val="en-US"/>
      </w:rPr>
      <w:fldChar w:fldCharType="separate"/>
    </w:r>
    <w:r w:rsidR="009669D4">
      <w:rPr>
        <w:b/>
        <w:noProof/>
        <w:lang w:val="en-US"/>
      </w:rPr>
      <w:t>3</w:t>
    </w:r>
    <w:r w:rsidR="009669D4">
      <w:rPr>
        <w:b/>
        <w:lang w:val="en-US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522896" w14:textId="657DC8FF" w:rsidR="009669D4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noProof/>
      </w:rPr>
      <w:pict w14:anchorId="10B8FEC2">
        <v:line id="Прямая соединительная линия 1120036544" o:spid="_x0000_s1616" style="position:absolute;left:0;text-align:left;flip:x y;z-index:251855360;visibility:visible" from="-21.3pt,15.55pt" to="-20.2pt,8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" strokeweight="1.5pt"/>
      </w:pict>
    </w:r>
    <w:r>
      <w:rPr>
        <w:noProof/>
      </w:rPr>
      <w:pict w14:anchorId="413EF367">
        <v:line id="Прямая соединительная линия 63" o:spid="_x0000_s1615" style="position:absolute;left:0;text-align:left;z-index:251856384;visibility:visible;mso-wrap-distance-top:-3e-5mm;mso-wrap-distance-bottom:-3e-5mm" from="-20.7pt,16.35pt" to="503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NT/5YDdAAAACgEAAA8AAAAAAAAAAAAAAAAACgQAAGRycy9kb3ducmV2&#10;LnhtbFBLBQYAAAAABAAEAPMAAAAUBQAAAAA=&#10;" strokeweight="1.5pt"/>
      </w:pict>
    </w:r>
    <w:r>
      <w:rPr>
        <w:noProof/>
      </w:rPr>
      <w:pict w14:anchorId="47CF1F08">
        <v:line id="Прямая соединительная линия 62" o:spid="_x0000_s1614" style="position:absolute;left:0;text-align:left;flip:y;z-index:251854336;visibility:visible;mso-wrap-distance-left:3.17497mm;mso-wrap-distance-right:3.17497mm" from="504.1pt,15.7pt" to="504.1pt,8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" strokeweight="1.5pt"/>
      </w:pict>
    </w:r>
    <w:r w:rsidR="009669D4">
      <w:rPr>
        <w:b/>
        <w:lang w:val="en-US"/>
      </w:rPr>
      <w:tab/>
    </w:r>
    <w:r w:rsidR="009669D4">
      <w:rPr>
        <w:b/>
        <w:lang w:val="en-US"/>
      </w:rPr>
      <w:tab/>
    </w:r>
    <w:r w:rsidR="009669D4">
      <w:rPr>
        <w:b/>
        <w:lang w:val="en-US"/>
      </w:rPr>
      <w:fldChar w:fldCharType="begin"/>
    </w:r>
    <w:r w:rsidR="009669D4">
      <w:rPr>
        <w:b/>
        <w:lang w:val="en-US"/>
      </w:rPr>
      <w:instrText xml:space="preserve"> SET  rb 3 </w:instrText>
    </w:r>
    <w:r w:rsidR="009669D4">
      <w:rPr>
        <w:b/>
        <w:lang w:val="en-US"/>
      </w:rPr>
      <w:fldChar w:fldCharType="separate"/>
    </w:r>
    <w:r w:rsidR="009669D4">
      <w:rPr>
        <w:b/>
        <w:noProof/>
        <w:lang w:val="en-US"/>
      </w:rPr>
      <w:t>3</w:t>
    </w:r>
    <w:r w:rsidR="009669D4">
      <w:rPr>
        <w:b/>
        <w:lang w:val="en-US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2AEF9" w14:textId="2507E05A" w:rsidR="009669D4" w:rsidRPr="009A0C9B" w:rsidRDefault="00000000" w:rsidP="000211A4">
    <w:pPr>
      <w:tabs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noProof/>
      </w:rPr>
      <w:pict w14:anchorId="267F69A4">
        <v:line id="Прямая соединительная линия 51" o:spid="_x0000_s1629" style="position:absolute;left:0;text-align:left;flip:x y;z-index:251863552;visibility:visible" from="-21.3pt,15.55pt" to="-20.2pt,8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" strokeweight="1.5pt"/>
      </w:pict>
    </w:r>
    <w:r>
      <w:rPr>
        <w:noProof/>
      </w:rPr>
      <w:pict w14:anchorId="39D38BCA">
        <v:line id="Прямая соединительная линия 50" o:spid="_x0000_s1628" style="position:absolute;left:0;text-align:left;z-index:251864576;visibility:visible;mso-wrap-distance-top:-3e-5mm;mso-wrap-distance-bottom:-3e-5mm" from="-20.7pt,16.35pt" to="503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" strokeweight="1.5pt"/>
      </w:pict>
    </w:r>
    <w:r>
      <w:rPr>
        <w:noProof/>
      </w:rPr>
      <w:pict w14:anchorId="5ADD90B6">
        <v:line id="Прямая соединительная линия 49" o:spid="_x0000_s1627" style="position:absolute;left:0;text-align:left;flip:y;z-index:251862528;visibility:visible;mso-wrap-distance-left:3.17497mm;mso-wrap-distance-right:3.17497mm" from="504.1pt,15.7pt" to="504.1pt,8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" strokeweight="1.5pt"/>
      </w:pict>
    </w:r>
    <w:r w:rsidR="009669D4">
      <w:rPr>
        <w:b/>
        <w:lang w:val="en-US"/>
      </w:rPr>
      <w:tab/>
    </w:r>
    <w:r w:rsidR="009669D4">
      <w:rPr>
        <w:b/>
        <w:lang w:val="en-US"/>
      </w:rPr>
      <w:tab/>
    </w:r>
    <w:r w:rsidR="009669D4">
      <w:rPr>
        <w:b/>
        <w:lang w:val="en-US"/>
      </w:rPr>
      <w:fldChar w:fldCharType="begin"/>
    </w:r>
    <w:r w:rsidR="009669D4">
      <w:rPr>
        <w:b/>
        <w:lang w:val="en-US"/>
      </w:rPr>
      <w:instrText xml:space="preserve"> SET  rb 3 </w:instrText>
    </w:r>
    <w:r w:rsidR="009669D4">
      <w:rPr>
        <w:b/>
        <w:lang w:val="en-US"/>
      </w:rPr>
      <w:fldChar w:fldCharType="separate"/>
    </w:r>
    <w:r w:rsidR="009669D4">
      <w:rPr>
        <w:b/>
        <w:noProof/>
        <w:lang w:val="en-US"/>
      </w:rPr>
      <w:t>3</w:t>
    </w:r>
    <w:r w:rsidR="009669D4">
      <w:rPr>
        <w:b/>
        <w:lang w:val="en-US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F878C" w14:textId="7C61F0AF" w:rsidR="00DB7D32" w:rsidRPr="009A0C9B" w:rsidRDefault="00000000" w:rsidP="002D3395">
    <w:pPr>
      <w:tabs>
        <w:tab w:val="left" w:pos="1875"/>
        <w:tab w:val="left" w:pos="5955"/>
        <w:tab w:val="right" w:pos="9978"/>
      </w:tabs>
      <w:spacing w:before="300" w:line="480" w:lineRule="auto"/>
      <w:ind w:right="-57"/>
      <w:jc w:val="left"/>
      <w:rPr>
        <w:b/>
      </w:rPr>
    </w:pPr>
    <w:r>
      <w:rPr>
        <w:b/>
        <w:noProof/>
      </w:rPr>
      <w:pict w14:anchorId="5DC86EEE">
        <v:line id="_x0000_s1317" style="position:absolute;left:0;text-align:left;flip:x y;z-index:251806208;visibility:visible" from="-21.3pt,15.55pt" to="-20.2pt,820.6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fOz8MAAADaAAAADwAAAGRycy9kb3ducmV2LnhtbESPzWrDMBCE74G+g9hCb7VcNwTjRAlt&#10;QiHX5ofWt421sZ1aK2Optvv2UaCQ4zAz3zCL1Wga0VPnassKXqIYBHFhdc2lgsP+4zkF4TyyxsYy&#10;KfgjB6vlw2SBmbYDf1K/86UIEHYZKqi8bzMpXVGRQRfZljh4Z9sZ9EF2pdQdDgFuGpnE8UwarDks&#10;VNjSuqLiZ/drFLTspkl++nrPmzLx2+lxI9Pvi1JPj+PbHISn0d/D/+2tVvAKtyvhBsjl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wXzs/DAAAA2gAAAA8AAAAAAAAAAAAA&#10;AAAAoQIAAGRycy9kb3ducmV2LnhtbFBLBQYAAAAABAAEAPkAAACRAwAAAAA=&#10;" strokeweight="1.5pt"/>
      </w:pict>
    </w:r>
    <w:r>
      <w:rPr>
        <w:b/>
        <w:noProof/>
      </w:rPr>
      <w:pict w14:anchorId="6D54969F">
        <v:line id="_x0000_s1318" style="position:absolute;left:0;text-align:left;z-index:251807232;visibility:visible" from="-20.7pt,16.35pt" to="503.7pt,16.3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</w:pict>
    </w:r>
    <w:r>
      <w:rPr>
        <w:b/>
        <w:noProof/>
      </w:rPr>
      <w:pict w14:anchorId="61233CC2">
        <v:line id="_x0000_s1316" style="position:absolute;left:0;text-align:left;flip:y;z-index:251805184;visibility:visible" from="504.1pt,15.7pt" to="504.1pt,820.75pt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gF68EAAADaAAAADwAAAGRycy9kb3ducmV2LnhtbESPQYvCMBSE78L+h/CEvWlqD7JUo4gg&#10;KO7BdQWvj+a1KTYvJcna+u+NIOxxmJlvmOV6sK24kw+NYwWzaQaCuHS64VrB5Xc3+QIRIrLG1jEp&#10;eFCA9epjtMRCu55/6H6OtUgQDgUqMDF2hZShNGQxTF1HnLzKeYsxSV9L7bFPcNvKPMvm0mLDacFg&#10;R1tD5e38ZxXIw7E/+V1+qepq37nrwXzP+0Gpz/GwWYCINMT/8Lu91wpyeF1JN0Cun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GAXrwQAAANoAAAAPAAAAAAAAAAAAAAAA&#10;AKECAABkcnMvZG93bnJldi54bWxQSwUGAAAAAAQABAD5AAAAjwMAAAAA&#10;" strokeweight="1.5pt"/>
      </w:pict>
    </w:r>
    <w:r w:rsidR="00DB7D32">
      <w:rPr>
        <w:b/>
        <w:lang w:val="en-US"/>
      </w:rPr>
      <w:tab/>
    </w:r>
    <w:r w:rsidR="00DB7D32">
      <w:rPr>
        <w:b/>
        <w:lang w:val="en-US"/>
      </w:rPr>
      <w:tab/>
    </w:r>
    <w:r w:rsidR="00DB7D32">
      <w:rPr>
        <w:b/>
        <w:lang w:val="en-US"/>
      </w:rPr>
      <w:tab/>
    </w:r>
    <w:r w:rsidR="00DB7D32">
      <w:rPr>
        <w:b/>
        <w:lang w:val="en-US"/>
      </w:rPr>
      <w:fldChar w:fldCharType="begin"/>
    </w:r>
    <w:r w:rsidR="00DB7D32">
      <w:rPr>
        <w:b/>
        <w:lang w:val="en-US"/>
      </w:rPr>
      <w:instrText xml:space="preserve"> SET  rb 3 </w:instrText>
    </w:r>
    <w:r w:rsidR="00DB7D32">
      <w:rPr>
        <w:b/>
        <w:lang w:val="en-US"/>
      </w:rPr>
      <w:fldChar w:fldCharType="separate"/>
    </w:r>
    <w:bookmarkStart w:id="34" w:name="rb"/>
    <w:r w:rsidR="00DB7D32">
      <w:rPr>
        <w:b/>
        <w:noProof/>
        <w:lang w:val="en-US"/>
      </w:rPr>
      <w:t>3</w:t>
    </w:r>
    <w:bookmarkEnd w:id="34"/>
    <w:r w:rsidR="00DB7D32">
      <w:rPr>
        <w:b/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2"/>
    <w:multiLevelType w:val="singleLevel"/>
    <w:tmpl w:val="257A225A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EE5E3F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43C6834"/>
    <w:multiLevelType w:val="hybridMultilevel"/>
    <w:tmpl w:val="6C88064C"/>
    <w:lvl w:ilvl="0" w:tplc="A0C2A3EC">
      <w:start w:val="1"/>
      <w:numFmt w:val="bullet"/>
      <w:pStyle w:val="a0"/>
      <w:lvlText w:val=""/>
      <w:lvlJc w:val="left"/>
      <w:pPr>
        <w:tabs>
          <w:tab w:val="num" w:pos="2081"/>
        </w:tabs>
        <w:ind w:left="20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234"/>
        </w:tabs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54"/>
        </w:tabs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74"/>
        </w:tabs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94"/>
        </w:tabs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114"/>
        </w:tabs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34"/>
        </w:tabs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54"/>
        </w:tabs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74"/>
        </w:tabs>
        <w:ind w:left="7274" w:hanging="360"/>
      </w:pPr>
      <w:rPr>
        <w:rFonts w:ascii="Wingdings" w:hAnsi="Wingdings" w:hint="default"/>
      </w:rPr>
    </w:lvl>
  </w:abstractNum>
  <w:abstractNum w:abstractNumId="3" w15:restartNumberingAfterBreak="0">
    <w:nsid w:val="15F914EB"/>
    <w:multiLevelType w:val="hybridMultilevel"/>
    <w:tmpl w:val="DA20B288"/>
    <w:lvl w:ilvl="0" w:tplc="47E6CCAC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31"/>
        </w:tabs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51"/>
        </w:tabs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71"/>
        </w:tabs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91"/>
        </w:tabs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11"/>
        </w:tabs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31"/>
        </w:tabs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51"/>
        </w:tabs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71"/>
        </w:tabs>
        <w:ind w:left="6971" w:hanging="180"/>
      </w:pPr>
    </w:lvl>
  </w:abstractNum>
  <w:abstractNum w:abstractNumId="4" w15:restartNumberingAfterBreak="0">
    <w:nsid w:val="350E0B5F"/>
    <w:multiLevelType w:val="hybridMultilevel"/>
    <w:tmpl w:val="E46A5660"/>
    <w:lvl w:ilvl="0" w:tplc="31A2A0B8">
      <w:start w:val="1"/>
      <w:numFmt w:val="bullet"/>
      <w:lvlText w:val=""/>
      <w:lvlJc w:val="left"/>
      <w:pPr>
        <w:ind w:left="15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5" w15:restartNumberingAfterBreak="0">
    <w:nsid w:val="3F585D25"/>
    <w:multiLevelType w:val="multilevel"/>
    <w:tmpl w:val="37761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45A5F6"/>
    <w:multiLevelType w:val="hybridMultilevel"/>
    <w:tmpl w:val="C2248934"/>
    <w:lvl w:ilvl="0" w:tplc="225A355C">
      <w:start w:val="1"/>
      <w:numFmt w:val="decimal"/>
      <w:lvlText w:val="%1."/>
      <w:lvlJc w:val="left"/>
      <w:rPr>
        <w:rFonts w:ascii="Times New Roman" w:hAnsi="Times New Roman" w:cs="Times New Roman" w:hint="default"/>
        <w:sz w:val="28"/>
        <w:szCs w:val="28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48E9458E"/>
    <w:multiLevelType w:val="hybridMultilevel"/>
    <w:tmpl w:val="C72EC028"/>
    <w:lvl w:ilvl="0" w:tplc="FFFFFFFF">
      <w:start w:val="1"/>
      <w:numFmt w:val="decimal"/>
      <w:pStyle w:val="3f3f3f3f3f3f3f3f3f3f3f3f3f3f3f3f3f3f3f"/>
      <w:lvlText w:val="%1."/>
      <w:lvlJc w:val="left"/>
      <w:pPr>
        <w:tabs>
          <w:tab w:val="num" w:pos="1129"/>
        </w:tabs>
        <w:ind w:left="112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849"/>
        </w:tabs>
        <w:ind w:left="1849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69"/>
        </w:tabs>
        <w:ind w:left="2569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89"/>
        </w:tabs>
        <w:ind w:left="3289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009"/>
        </w:tabs>
        <w:ind w:left="4009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729"/>
        </w:tabs>
        <w:ind w:left="4729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49"/>
        </w:tabs>
        <w:ind w:left="5449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69"/>
        </w:tabs>
        <w:ind w:left="6169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89"/>
        </w:tabs>
        <w:ind w:left="6889" w:hanging="180"/>
      </w:pPr>
    </w:lvl>
  </w:abstractNum>
  <w:abstractNum w:abstractNumId="8" w15:restartNumberingAfterBreak="0">
    <w:nsid w:val="53400FC6"/>
    <w:multiLevelType w:val="multilevel"/>
    <w:tmpl w:val="BD6A32E6"/>
    <w:styleLink w:val="a1"/>
    <w:lvl w:ilvl="0">
      <w:start w:val="1"/>
      <w:numFmt w:val="decimal"/>
      <w:lvlText w:val="%1"/>
      <w:lvlJc w:val="left"/>
      <w:pPr>
        <w:tabs>
          <w:tab w:val="num" w:pos="851"/>
        </w:tabs>
        <w:ind w:left="851" w:firstLine="0"/>
      </w:pPr>
      <w:rPr>
        <w:rFonts w:ascii="Times New Roman" w:hAnsi="Times New Roman" w:hint="default"/>
        <w:b/>
        <w:sz w:val="32"/>
      </w:rPr>
    </w:lvl>
    <w:lvl w:ilvl="1">
      <w:start w:val="1"/>
      <w:numFmt w:val="decimal"/>
      <w:lvlText w:val="%1.%2"/>
      <w:lvlJc w:val="left"/>
      <w:pPr>
        <w:tabs>
          <w:tab w:val="num" w:pos="1713"/>
        </w:tabs>
        <w:ind w:left="993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717" w:firstLine="3"/>
      </w:pPr>
      <w:rPr>
        <w:rFonts w:ascii="Times New Roman" w:hAnsi="Times New Roman" w:hint="default"/>
        <w:b/>
        <w:sz w:val="26"/>
      </w:rPr>
    </w:lvl>
    <w:lvl w:ilvl="3">
      <w:start w:val="1"/>
      <w:numFmt w:val="decimal"/>
      <w:lvlText w:val="%1.%2.%3.%4"/>
      <w:lvlJc w:val="left"/>
      <w:pPr>
        <w:tabs>
          <w:tab w:val="num" w:pos="1790"/>
        </w:tabs>
        <w:ind w:left="71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9" w15:restartNumberingAfterBreak="0">
    <w:nsid w:val="60457F22"/>
    <w:multiLevelType w:val="hybridMultilevel"/>
    <w:tmpl w:val="3238E3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706017"/>
    <w:multiLevelType w:val="hybridMultilevel"/>
    <w:tmpl w:val="156C3600"/>
    <w:lvl w:ilvl="0" w:tplc="04190001">
      <w:start w:val="1"/>
      <w:numFmt w:val="bullet"/>
      <w:pStyle w:val="21"/>
      <w:lvlText w:val=""/>
      <w:lvlJc w:val="left"/>
      <w:pPr>
        <w:tabs>
          <w:tab w:val="num" w:pos="1211"/>
        </w:tabs>
        <w:ind w:left="0" w:firstLine="851"/>
      </w:pPr>
      <w:rPr>
        <w:rFonts w:ascii="Symbol" w:hAnsi="Symbol" w:hint="default"/>
      </w:rPr>
    </w:lvl>
    <w:lvl w:ilvl="1" w:tplc="C80629EE">
      <w:start w:val="2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5818F5"/>
    <w:multiLevelType w:val="multilevel"/>
    <w:tmpl w:val="F3EA23AE"/>
    <w:lvl w:ilvl="0">
      <w:start w:val="1"/>
      <w:numFmt w:val="decimal"/>
      <w:pStyle w:val="1"/>
      <w:lvlText w:val="%1)"/>
      <w:lvlJc w:val="left"/>
      <w:pPr>
        <w:ind w:left="1852" w:hanging="150"/>
      </w:pPr>
      <w:rPr>
        <w:rFonts w:hint="default"/>
      </w:rPr>
    </w:lvl>
    <w:lvl w:ilvl="1">
      <w:start w:val="1"/>
      <w:numFmt w:val="none"/>
      <w:pStyle w:val="2"/>
      <w:isLgl/>
      <w:lvlText w:val="-"/>
      <w:lvlJc w:val="left"/>
      <w:pPr>
        <w:ind w:left="259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12" w15:restartNumberingAfterBreak="0">
    <w:nsid w:val="6F4D2572"/>
    <w:multiLevelType w:val="multilevel"/>
    <w:tmpl w:val="9A68F7AE"/>
    <w:lvl w:ilvl="0">
      <w:start w:val="1"/>
      <w:numFmt w:val="decimal"/>
      <w:pStyle w:val="10"/>
      <w:suff w:val="nothing"/>
      <w:lvlText w:val="%1 "/>
      <w:lvlJc w:val="left"/>
      <w:pPr>
        <w:ind w:left="1852" w:hanging="150"/>
      </w:pPr>
      <w:rPr>
        <w:rFonts w:hint="default"/>
      </w:rPr>
    </w:lvl>
    <w:lvl w:ilvl="1">
      <w:start w:val="1"/>
      <w:numFmt w:val="decimal"/>
      <w:pStyle w:val="a2"/>
      <w:isLgl/>
      <w:lvlText w:val="%1.%2"/>
      <w:lvlJc w:val="left"/>
      <w:pPr>
        <w:tabs>
          <w:tab w:val="num" w:pos="0"/>
        </w:tabs>
        <w:ind w:left="2592" w:hanging="360"/>
      </w:pPr>
      <w:rPr>
        <w:rFonts w:hint="default"/>
      </w:rPr>
    </w:lvl>
    <w:lvl w:ilvl="2">
      <w:start w:val="1"/>
      <w:numFmt w:val="decimal"/>
      <w:lvlRestart w:val="0"/>
      <w:pStyle w:val="30"/>
      <w:isLgl/>
      <w:suff w:val="space"/>
      <w:lvlText w:val="%1.%3"/>
      <w:lvlJc w:val="left"/>
      <w:pPr>
        <w:ind w:left="2952" w:hanging="720"/>
      </w:pPr>
      <w:rPr>
        <w:rFonts w:hint="default"/>
      </w:rPr>
    </w:lvl>
    <w:lvl w:ilvl="3">
      <w:start w:val="1"/>
      <w:numFmt w:val="decimal"/>
      <w:pStyle w:val="20"/>
      <w:isLgl/>
      <w:lvlText w:val="%1.%3.%4"/>
      <w:lvlJc w:val="left"/>
      <w:pPr>
        <w:tabs>
          <w:tab w:val="num" w:pos="0"/>
        </w:tabs>
        <w:ind w:left="29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331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367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4032" w:hanging="1800"/>
      </w:pPr>
      <w:rPr>
        <w:rFonts w:hint="default"/>
      </w:rPr>
    </w:lvl>
  </w:abstractNum>
  <w:abstractNum w:abstractNumId="13" w15:restartNumberingAfterBreak="0">
    <w:nsid w:val="78CC0F92"/>
    <w:multiLevelType w:val="hybridMultilevel"/>
    <w:tmpl w:val="05DAC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BC4AA5"/>
    <w:multiLevelType w:val="hybridMultilevel"/>
    <w:tmpl w:val="8C3C7CC6"/>
    <w:lvl w:ilvl="0" w:tplc="4BF8D15C">
      <w:start w:val="1"/>
      <w:numFmt w:val="bullet"/>
      <w:pStyle w:val="a3"/>
      <w:lvlText w:val="­"/>
      <w:lvlJc w:val="left"/>
      <w:pPr>
        <w:ind w:left="1514" w:hanging="360"/>
      </w:pPr>
      <w:rPr>
        <w:rFonts w:ascii="Courier New" w:hAnsi="Courier New" w:hint="default"/>
        <w:b w:val="0"/>
        <w:bCs w:val="0"/>
        <w:i w:val="0"/>
        <w:iCs w:val="0"/>
        <w:color w:val="auto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15" w15:restartNumberingAfterBreak="0">
    <w:nsid w:val="7B856551"/>
    <w:multiLevelType w:val="hybridMultilevel"/>
    <w:tmpl w:val="5424419C"/>
    <w:lvl w:ilvl="0" w:tplc="47E6CCA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6" w15:restartNumberingAfterBreak="0">
    <w:nsid w:val="7BE72B44"/>
    <w:multiLevelType w:val="hybridMultilevel"/>
    <w:tmpl w:val="3238E38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CFD4FB8"/>
    <w:multiLevelType w:val="hybridMultilevel"/>
    <w:tmpl w:val="197E43D8"/>
    <w:lvl w:ilvl="0" w:tplc="CA2C71F4">
      <w:start w:val="1"/>
      <w:numFmt w:val="decimal"/>
      <w:pStyle w:val="a4"/>
      <w:lvlText w:val="%1."/>
      <w:lvlJc w:val="left"/>
      <w:pPr>
        <w:tabs>
          <w:tab w:val="num" w:pos="851"/>
        </w:tabs>
        <w:ind w:left="0" w:firstLine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02991603">
    <w:abstractNumId w:val="2"/>
  </w:num>
  <w:num w:numId="2" w16cid:durableId="822477543">
    <w:abstractNumId w:val="17"/>
  </w:num>
  <w:num w:numId="3" w16cid:durableId="1230193566">
    <w:abstractNumId w:val="7"/>
  </w:num>
  <w:num w:numId="4" w16cid:durableId="1494837152">
    <w:abstractNumId w:val="8"/>
  </w:num>
  <w:num w:numId="5" w16cid:durableId="934020716">
    <w:abstractNumId w:val="0"/>
  </w:num>
  <w:num w:numId="6" w16cid:durableId="1295406062">
    <w:abstractNumId w:val="12"/>
  </w:num>
  <w:num w:numId="7" w16cid:durableId="1309285661">
    <w:abstractNumId w:val="14"/>
  </w:num>
  <w:num w:numId="8" w16cid:durableId="219632575">
    <w:abstractNumId w:val="11"/>
  </w:num>
  <w:num w:numId="9" w16cid:durableId="2971505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49398826">
    <w:abstractNumId w:val="4"/>
  </w:num>
  <w:num w:numId="11" w16cid:durableId="560408298">
    <w:abstractNumId w:val="10"/>
  </w:num>
  <w:num w:numId="12" w16cid:durableId="671222747">
    <w:abstractNumId w:val="1"/>
  </w:num>
  <w:num w:numId="13" w16cid:durableId="399790016">
    <w:abstractNumId w:val="3"/>
  </w:num>
  <w:num w:numId="14" w16cid:durableId="1579554433">
    <w:abstractNumId w:val="13"/>
  </w:num>
  <w:num w:numId="15" w16cid:durableId="1105077499">
    <w:abstractNumId w:val="16"/>
  </w:num>
  <w:num w:numId="16" w16cid:durableId="99953615">
    <w:abstractNumId w:val="9"/>
  </w:num>
  <w:num w:numId="17" w16cid:durableId="605161875">
    <w:abstractNumId w:val="15"/>
  </w:num>
  <w:num w:numId="18" w16cid:durableId="3246184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50">
      <o:colormru v:ext="edit" colors="#5f5f5f"/>
    </o:shapedefaults>
    <o:shapelayout v:ext="edit">
      <o:idmap v:ext="edit" data="1"/>
      <o:rules v:ext="edit">
        <o:r id="V:Rule1" type="connector" idref="#Line 11"/>
        <o:r id="V:Rule2" type="connector" idref="#Line 10"/>
        <o:r id="V:Rule3" type="connector" idref="#_x0000_s1324"/>
        <o:r id="V:Rule4" type="connector" idref="#_x0000_s1318"/>
        <o:r id="V:Rule5" type="connector" idref="#_x0000_s1316"/>
        <o:r id="V:Rule6" type="connector" idref="#_x0000_s1325"/>
        <o:r id="V:Rule7" type="connector" idref="#_x0000_s1319"/>
        <o:r id="V:Rule8" type="connector" idref="#_x0000_s1320"/>
        <o:r id="V:Rule9" type="connector" idref="#_x0000_s1317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3D1C"/>
    <w:rsid w:val="00000969"/>
    <w:rsid w:val="00000AFF"/>
    <w:rsid w:val="00000D1B"/>
    <w:rsid w:val="000015D9"/>
    <w:rsid w:val="00001609"/>
    <w:rsid w:val="00001696"/>
    <w:rsid w:val="00001AA7"/>
    <w:rsid w:val="00001E54"/>
    <w:rsid w:val="00001F61"/>
    <w:rsid w:val="0000299A"/>
    <w:rsid w:val="00002FB7"/>
    <w:rsid w:val="00003550"/>
    <w:rsid w:val="00003A60"/>
    <w:rsid w:val="00003D1C"/>
    <w:rsid w:val="0000470F"/>
    <w:rsid w:val="00004824"/>
    <w:rsid w:val="000049C6"/>
    <w:rsid w:val="00005141"/>
    <w:rsid w:val="00005E3A"/>
    <w:rsid w:val="00005F2D"/>
    <w:rsid w:val="00006191"/>
    <w:rsid w:val="00006EB4"/>
    <w:rsid w:val="000070AF"/>
    <w:rsid w:val="0000772F"/>
    <w:rsid w:val="00007BAC"/>
    <w:rsid w:val="00007D37"/>
    <w:rsid w:val="00010680"/>
    <w:rsid w:val="00010B32"/>
    <w:rsid w:val="00011504"/>
    <w:rsid w:val="00011F56"/>
    <w:rsid w:val="0001205B"/>
    <w:rsid w:val="00012974"/>
    <w:rsid w:val="00012C2F"/>
    <w:rsid w:val="00012CFD"/>
    <w:rsid w:val="00012F8F"/>
    <w:rsid w:val="000140BE"/>
    <w:rsid w:val="0001424C"/>
    <w:rsid w:val="00014360"/>
    <w:rsid w:val="0001453C"/>
    <w:rsid w:val="00015439"/>
    <w:rsid w:val="00015540"/>
    <w:rsid w:val="00015A9F"/>
    <w:rsid w:val="00015CA1"/>
    <w:rsid w:val="00015CF4"/>
    <w:rsid w:val="0001626F"/>
    <w:rsid w:val="00016738"/>
    <w:rsid w:val="00016DDF"/>
    <w:rsid w:val="00016F7B"/>
    <w:rsid w:val="00017437"/>
    <w:rsid w:val="000174FC"/>
    <w:rsid w:val="00017575"/>
    <w:rsid w:val="000177E1"/>
    <w:rsid w:val="0002022C"/>
    <w:rsid w:val="00020397"/>
    <w:rsid w:val="000205BD"/>
    <w:rsid w:val="00020A05"/>
    <w:rsid w:val="000211A4"/>
    <w:rsid w:val="000215DD"/>
    <w:rsid w:val="000219FC"/>
    <w:rsid w:val="00021AFE"/>
    <w:rsid w:val="00021F31"/>
    <w:rsid w:val="00021F3D"/>
    <w:rsid w:val="0002271E"/>
    <w:rsid w:val="00022745"/>
    <w:rsid w:val="00022E37"/>
    <w:rsid w:val="00023711"/>
    <w:rsid w:val="00023A7E"/>
    <w:rsid w:val="00023F40"/>
    <w:rsid w:val="00024048"/>
    <w:rsid w:val="00024478"/>
    <w:rsid w:val="0002474F"/>
    <w:rsid w:val="000247EF"/>
    <w:rsid w:val="00024C19"/>
    <w:rsid w:val="00024F15"/>
    <w:rsid w:val="00024F1B"/>
    <w:rsid w:val="00025BF8"/>
    <w:rsid w:val="00025F52"/>
    <w:rsid w:val="00026704"/>
    <w:rsid w:val="00026D9A"/>
    <w:rsid w:val="00026E11"/>
    <w:rsid w:val="00027655"/>
    <w:rsid w:val="00027E79"/>
    <w:rsid w:val="00030043"/>
    <w:rsid w:val="0003053F"/>
    <w:rsid w:val="00030565"/>
    <w:rsid w:val="00030CDC"/>
    <w:rsid w:val="00030FE3"/>
    <w:rsid w:val="0003148E"/>
    <w:rsid w:val="000316B8"/>
    <w:rsid w:val="000316D9"/>
    <w:rsid w:val="0003182C"/>
    <w:rsid w:val="000319E8"/>
    <w:rsid w:val="00032D51"/>
    <w:rsid w:val="00032E9B"/>
    <w:rsid w:val="00033441"/>
    <w:rsid w:val="00033A4B"/>
    <w:rsid w:val="00033E4B"/>
    <w:rsid w:val="00035FAC"/>
    <w:rsid w:val="000365BD"/>
    <w:rsid w:val="0003661E"/>
    <w:rsid w:val="000375DF"/>
    <w:rsid w:val="00037A6C"/>
    <w:rsid w:val="00040068"/>
    <w:rsid w:val="00040660"/>
    <w:rsid w:val="0004075E"/>
    <w:rsid w:val="00041127"/>
    <w:rsid w:val="00041645"/>
    <w:rsid w:val="00041BC3"/>
    <w:rsid w:val="000429E8"/>
    <w:rsid w:val="00042C5D"/>
    <w:rsid w:val="0004390D"/>
    <w:rsid w:val="00043BD8"/>
    <w:rsid w:val="00043C1A"/>
    <w:rsid w:val="00043CAA"/>
    <w:rsid w:val="00043E3E"/>
    <w:rsid w:val="000443A0"/>
    <w:rsid w:val="0004487F"/>
    <w:rsid w:val="00044EA7"/>
    <w:rsid w:val="00045A21"/>
    <w:rsid w:val="00045FB0"/>
    <w:rsid w:val="0004673B"/>
    <w:rsid w:val="00047051"/>
    <w:rsid w:val="00047138"/>
    <w:rsid w:val="00047271"/>
    <w:rsid w:val="0004729E"/>
    <w:rsid w:val="000500CF"/>
    <w:rsid w:val="000505EF"/>
    <w:rsid w:val="00050A42"/>
    <w:rsid w:val="000529AB"/>
    <w:rsid w:val="0005349D"/>
    <w:rsid w:val="000534E7"/>
    <w:rsid w:val="00054260"/>
    <w:rsid w:val="000545A5"/>
    <w:rsid w:val="000546F2"/>
    <w:rsid w:val="000562F0"/>
    <w:rsid w:val="0005663C"/>
    <w:rsid w:val="00056C65"/>
    <w:rsid w:val="00057B25"/>
    <w:rsid w:val="00057F57"/>
    <w:rsid w:val="00060071"/>
    <w:rsid w:val="0006146D"/>
    <w:rsid w:val="000614B8"/>
    <w:rsid w:val="00061582"/>
    <w:rsid w:val="000615B1"/>
    <w:rsid w:val="000616B2"/>
    <w:rsid w:val="000617D1"/>
    <w:rsid w:val="00061FB4"/>
    <w:rsid w:val="000627D5"/>
    <w:rsid w:val="00062C17"/>
    <w:rsid w:val="000630EE"/>
    <w:rsid w:val="00064BB4"/>
    <w:rsid w:val="00065092"/>
    <w:rsid w:val="00065846"/>
    <w:rsid w:val="0006615C"/>
    <w:rsid w:val="00066217"/>
    <w:rsid w:val="00066503"/>
    <w:rsid w:val="00066A96"/>
    <w:rsid w:val="00067153"/>
    <w:rsid w:val="00067773"/>
    <w:rsid w:val="00070216"/>
    <w:rsid w:val="0007027E"/>
    <w:rsid w:val="0007041E"/>
    <w:rsid w:val="000707BB"/>
    <w:rsid w:val="00070F02"/>
    <w:rsid w:val="000710D0"/>
    <w:rsid w:val="0007169F"/>
    <w:rsid w:val="00073388"/>
    <w:rsid w:val="00073713"/>
    <w:rsid w:val="00073865"/>
    <w:rsid w:val="000738FE"/>
    <w:rsid w:val="00073961"/>
    <w:rsid w:val="00073EFD"/>
    <w:rsid w:val="00074231"/>
    <w:rsid w:val="00074343"/>
    <w:rsid w:val="00074AEA"/>
    <w:rsid w:val="0007625D"/>
    <w:rsid w:val="0007637B"/>
    <w:rsid w:val="0007641E"/>
    <w:rsid w:val="00076959"/>
    <w:rsid w:val="0007723D"/>
    <w:rsid w:val="00077B99"/>
    <w:rsid w:val="000804EA"/>
    <w:rsid w:val="00080965"/>
    <w:rsid w:val="00080C09"/>
    <w:rsid w:val="000815C8"/>
    <w:rsid w:val="00081DE4"/>
    <w:rsid w:val="00082213"/>
    <w:rsid w:val="00082331"/>
    <w:rsid w:val="00082401"/>
    <w:rsid w:val="00082B3D"/>
    <w:rsid w:val="00082C37"/>
    <w:rsid w:val="00082DCA"/>
    <w:rsid w:val="000840DA"/>
    <w:rsid w:val="00084388"/>
    <w:rsid w:val="00084939"/>
    <w:rsid w:val="00084C47"/>
    <w:rsid w:val="00085502"/>
    <w:rsid w:val="0008569D"/>
    <w:rsid w:val="00085949"/>
    <w:rsid w:val="00086027"/>
    <w:rsid w:val="00086081"/>
    <w:rsid w:val="000865AE"/>
    <w:rsid w:val="00086EE3"/>
    <w:rsid w:val="000877AB"/>
    <w:rsid w:val="00087C0F"/>
    <w:rsid w:val="00090A2C"/>
    <w:rsid w:val="00092174"/>
    <w:rsid w:val="000925E2"/>
    <w:rsid w:val="0009280B"/>
    <w:rsid w:val="00092A06"/>
    <w:rsid w:val="00093120"/>
    <w:rsid w:val="00093E10"/>
    <w:rsid w:val="00094BA9"/>
    <w:rsid w:val="00094F27"/>
    <w:rsid w:val="00094F75"/>
    <w:rsid w:val="000956E3"/>
    <w:rsid w:val="000957BB"/>
    <w:rsid w:val="00096351"/>
    <w:rsid w:val="000972F7"/>
    <w:rsid w:val="000A0739"/>
    <w:rsid w:val="000A0EDD"/>
    <w:rsid w:val="000A0F9D"/>
    <w:rsid w:val="000A10DA"/>
    <w:rsid w:val="000A1323"/>
    <w:rsid w:val="000A1D5F"/>
    <w:rsid w:val="000A2A87"/>
    <w:rsid w:val="000A2C5F"/>
    <w:rsid w:val="000A3077"/>
    <w:rsid w:val="000A319E"/>
    <w:rsid w:val="000A33EB"/>
    <w:rsid w:val="000A3448"/>
    <w:rsid w:val="000A37A5"/>
    <w:rsid w:val="000A3FCF"/>
    <w:rsid w:val="000A4019"/>
    <w:rsid w:val="000A63FC"/>
    <w:rsid w:val="000A654B"/>
    <w:rsid w:val="000A694E"/>
    <w:rsid w:val="000A6C59"/>
    <w:rsid w:val="000A73A4"/>
    <w:rsid w:val="000A76AF"/>
    <w:rsid w:val="000A79A5"/>
    <w:rsid w:val="000A79FB"/>
    <w:rsid w:val="000A7A65"/>
    <w:rsid w:val="000A7AE8"/>
    <w:rsid w:val="000A7B58"/>
    <w:rsid w:val="000A7FAB"/>
    <w:rsid w:val="000B049E"/>
    <w:rsid w:val="000B0B3E"/>
    <w:rsid w:val="000B0CAE"/>
    <w:rsid w:val="000B10CB"/>
    <w:rsid w:val="000B195A"/>
    <w:rsid w:val="000B1AEC"/>
    <w:rsid w:val="000B1B97"/>
    <w:rsid w:val="000B1D28"/>
    <w:rsid w:val="000B208B"/>
    <w:rsid w:val="000B2366"/>
    <w:rsid w:val="000B265D"/>
    <w:rsid w:val="000B2C87"/>
    <w:rsid w:val="000B31AD"/>
    <w:rsid w:val="000B31D4"/>
    <w:rsid w:val="000B3F30"/>
    <w:rsid w:val="000B4F6B"/>
    <w:rsid w:val="000B55A3"/>
    <w:rsid w:val="000B5896"/>
    <w:rsid w:val="000B5ACF"/>
    <w:rsid w:val="000B5F2A"/>
    <w:rsid w:val="000B6366"/>
    <w:rsid w:val="000B6594"/>
    <w:rsid w:val="000B6F6B"/>
    <w:rsid w:val="000B7A24"/>
    <w:rsid w:val="000B7BCA"/>
    <w:rsid w:val="000C0023"/>
    <w:rsid w:val="000C00F7"/>
    <w:rsid w:val="000C18F2"/>
    <w:rsid w:val="000C1E9E"/>
    <w:rsid w:val="000C23B7"/>
    <w:rsid w:val="000C2E8C"/>
    <w:rsid w:val="000C51CB"/>
    <w:rsid w:val="000C5BCA"/>
    <w:rsid w:val="000C5C04"/>
    <w:rsid w:val="000C6083"/>
    <w:rsid w:val="000C6259"/>
    <w:rsid w:val="000C6517"/>
    <w:rsid w:val="000C65BE"/>
    <w:rsid w:val="000C6613"/>
    <w:rsid w:val="000C68CC"/>
    <w:rsid w:val="000C6970"/>
    <w:rsid w:val="000C74A8"/>
    <w:rsid w:val="000D09FB"/>
    <w:rsid w:val="000D0C98"/>
    <w:rsid w:val="000D0DF5"/>
    <w:rsid w:val="000D1677"/>
    <w:rsid w:val="000D27EC"/>
    <w:rsid w:val="000D29D2"/>
    <w:rsid w:val="000D33B4"/>
    <w:rsid w:val="000D3B39"/>
    <w:rsid w:val="000D435B"/>
    <w:rsid w:val="000D437D"/>
    <w:rsid w:val="000D4429"/>
    <w:rsid w:val="000D48A5"/>
    <w:rsid w:val="000D5B57"/>
    <w:rsid w:val="000D602F"/>
    <w:rsid w:val="000D603B"/>
    <w:rsid w:val="000D6480"/>
    <w:rsid w:val="000D70E5"/>
    <w:rsid w:val="000D79DF"/>
    <w:rsid w:val="000D7AF5"/>
    <w:rsid w:val="000D7EC5"/>
    <w:rsid w:val="000E007E"/>
    <w:rsid w:val="000E0393"/>
    <w:rsid w:val="000E078C"/>
    <w:rsid w:val="000E0D63"/>
    <w:rsid w:val="000E100C"/>
    <w:rsid w:val="000E1E9E"/>
    <w:rsid w:val="000E1F0D"/>
    <w:rsid w:val="000E2364"/>
    <w:rsid w:val="000E250B"/>
    <w:rsid w:val="000E25D6"/>
    <w:rsid w:val="000E2F72"/>
    <w:rsid w:val="000E33E1"/>
    <w:rsid w:val="000E3622"/>
    <w:rsid w:val="000E38CB"/>
    <w:rsid w:val="000E3C03"/>
    <w:rsid w:val="000E3EF9"/>
    <w:rsid w:val="000E416C"/>
    <w:rsid w:val="000E42C8"/>
    <w:rsid w:val="000E5CF6"/>
    <w:rsid w:val="000E5F63"/>
    <w:rsid w:val="000E64A1"/>
    <w:rsid w:val="000E64CB"/>
    <w:rsid w:val="000E6AE4"/>
    <w:rsid w:val="000E6D15"/>
    <w:rsid w:val="000E6D6A"/>
    <w:rsid w:val="000E700C"/>
    <w:rsid w:val="000E77F9"/>
    <w:rsid w:val="000E793A"/>
    <w:rsid w:val="000E7F74"/>
    <w:rsid w:val="000E7FAA"/>
    <w:rsid w:val="000F01AB"/>
    <w:rsid w:val="000F0925"/>
    <w:rsid w:val="000F09B2"/>
    <w:rsid w:val="000F1681"/>
    <w:rsid w:val="000F1E2D"/>
    <w:rsid w:val="000F201C"/>
    <w:rsid w:val="000F2A86"/>
    <w:rsid w:val="000F3BEF"/>
    <w:rsid w:val="000F4011"/>
    <w:rsid w:val="000F439B"/>
    <w:rsid w:val="000F4F4C"/>
    <w:rsid w:val="000F5629"/>
    <w:rsid w:val="000F5AED"/>
    <w:rsid w:val="000F5B62"/>
    <w:rsid w:val="000F6604"/>
    <w:rsid w:val="000F6F5F"/>
    <w:rsid w:val="000F76AD"/>
    <w:rsid w:val="00100084"/>
    <w:rsid w:val="0010028F"/>
    <w:rsid w:val="001010D6"/>
    <w:rsid w:val="00101143"/>
    <w:rsid w:val="001024C2"/>
    <w:rsid w:val="00102E79"/>
    <w:rsid w:val="00103239"/>
    <w:rsid w:val="00103A2E"/>
    <w:rsid w:val="00103A8C"/>
    <w:rsid w:val="00104B6F"/>
    <w:rsid w:val="00104FD7"/>
    <w:rsid w:val="001053C0"/>
    <w:rsid w:val="00105A41"/>
    <w:rsid w:val="001061E8"/>
    <w:rsid w:val="0011052E"/>
    <w:rsid w:val="001108B6"/>
    <w:rsid w:val="001109AF"/>
    <w:rsid w:val="00110C8B"/>
    <w:rsid w:val="00110DCF"/>
    <w:rsid w:val="00110F60"/>
    <w:rsid w:val="001133EE"/>
    <w:rsid w:val="001136E6"/>
    <w:rsid w:val="001138A4"/>
    <w:rsid w:val="001138E4"/>
    <w:rsid w:val="00115113"/>
    <w:rsid w:val="001152AD"/>
    <w:rsid w:val="00115B17"/>
    <w:rsid w:val="00115C71"/>
    <w:rsid w:val="001161B6"/>
    <w:rsid w:val="00117449"/>
    <w:rsid w:val="00117514"/>
    <w:rsid w:val="00117675"/>
    <w:rsid w:val="001201B7"/>
    <w:rsid w:val="00120218"/>
    <w:rsid w:val="0012057B"/>
    <w:rsid w:val="00120ED2"/>
    <w:rsid w:val="001215D2"/>
    <w:rsid w:val="001221EB"/>
    <w:rsid w:val="001226DC"/>
    <w:rsid w:val="00123241"/>
    <w:rsid w:val="0012330A"/>
    <w:rsid w:val="001236E0"/>
    <w:rsid w:val="00123A88"/>
    <w:rsid w:val="00123FDC"/>
    <w:rsid w:val="001243F0"/>
    <w:rsid w:val="0012523F"/>
    <w:rsid w:val="0012535F"/>
    <w:rsid w:val="00125AD3"/>
    <w:rsid w:val="00126DAA"/>
    <w:rsid w:val="001278E1"/>
    <w:rsid w:val="00127F3F"/>
    <w:rsid w:val="00130441"/>
    <w:rsid w:val="00130AC5"/>
    <w:rsid w:val="0013177B"/>
    <w:rsid w:val="001318F1"/>
    <w:rsid w:val="001325BC"/>
    <w:rsid w:val="001327E3"/>
    <w:rsid w:val="00132D00"/>
    <w:rsid w:val="00132DBF"/>
    <w:rsid w:val="001333B5"/>
    <w:rsid w:val="00133D90"/>
    <w:rsid w:val="001340CB"/>
    <w:rsid w:val="001341C4"/>
    <w:rsid w:val="00134429"/>
    <w:rsid w:val="00134850"/>
    <w:rsid w:val="00134BC4"/>
    <w:rsid w:val="001351C1"/>
    <w:rsid w:val="0013542F"/>
    <w:rsid w:val="001365B1"/>
    <w:rsid w:val="00136C7D"/>
    <w:rsid w:val="00136EA5"/>
    <w:rsid w:val="00136F9B"/>
    <w:rsid w:val="001371C5"/>
    <w:rsid w:val="00137247"/>
    <w:rsid w:val="00137817"/>
    <w:rsid w:val="00137B3D"/>
    <w:rsid w:val="00137D57"/>
    <w:rsid w:val="00140653"/>
    <w:rsid w:val="00140DAB"/>
    <w:rsid w:val="00141582"/>
    <w:rsid w:val="00142049"/>
    <w:rsid w:val="00142931"/>
    <w:rsid w:val="00142966"/>
    <w:rsid w:val="001429A9"/>
    <w:rsid w:val="00142B79"/>
    <w:rsid w:val="00143202"/>
    <w:rsid w:val="0014371B"/>
    <w:rsid w:val="00143729"/>
    <w:rsid w:val="0014394F"/>
    <w:rsid w:val="00145661"/>
    <w:rsid w:val="00145C11"/>
    <w:rsid w:val="00145E36"/>
    <w:rsid w:val="001462E2"/>
    <w:rsid w:val="0014729F"/>
    <w:rsid w:val="00147738"/>
    <w:rsid w:val="00147E4D"/>
    <w:rsid w:val="00150084"/>
    <w:rsid w:val="00151D67"/>
    <w:rsid w:val="00152053"/>
    <w:rsid w:val="00152119"/>
    <w:rsid w:val="0015222F"/>
    <w:rsid w:val="00152BE9"/>
    <w:rsid w:val="00153302"/>
    <w:rsid w:val="0015488A"/>
    <w:rsid w:val="00154E14"/>
    <w:rsid w:val="00154E6C"/>
    <w:rsid w:val="00155171"/>
    <w:rsid w:val="001558A3"/>
    <w:rsid w:val="001558EA"/>
    <w:rsid w:val="00155B60"/>
    <w:rsid w:val="00155FD8"/>
    <w:rsid w:val="00156F07"/>
    <w:rsid w:val="00157AB6"/>
    <w:rsid w:val="00157AE9"/>
    <w:rsid w:val="001605E7"/>
    <w:rsid w:val="0016239F"/>
    <w:rsid w:val="00162446"/>
    <w:rsid w:val="001625D9"/>
    <w:rsid w:val="0016265E"/>
    <w:rsid w:val="00162C78"/>
    <w:rsid w:val="00163884"/>
    <w:rsid w:val="00163E7E"/>
    <w:rsid w:val="0016465D"/>
    <w:rsid w:val="00164C9C"/>
    <w:rsid w:val="0016511F"/>
    <w:rsid w:val="001658E1"/>
    <w:rsid w:val="00165973"/>
    <w:rsid w:val="001663F4"/>
    <w:rsid w:val="00166416"/>
    <w:rsid w:val="00166906"/>
    <w:rsid w:val="001678B8"/>
    <w:rsid w:val="00167F6F"/>
    <w:rsid w:val="00170B40"/>
    <w:rsid w:val="00170F83"/>
    <w:rsid w:val="00171E3E"/>
    <w:rsid w:val="00172687"/>
    <w:rsid w:val="001730B4"/>
    <w:rsid w:val="00173120"/>
    <w:rsid w:val="00173B3F"/>
    <w:rsid w:val="00173DB0"/>
    <w:rsid w:val="00173DF8"/>
    <w:rsid w:val="00174121"/>
    <w:rsid w:val="001742A6"/>
    <w:rsid w:val="00174349"/>
    <w:rsid w:val="0017498A"/>
    <w:rsid w:val="00174F00"/>
    <w:rsid w:val="00174FE0"/>
    <w:rsid w:val="0017526D"/>
    <w:rsid w:val="00175688"/>
    <w:rsid w:val="00175A06"/>
    <w:rsid w:val="00176743"/>
    <w:rsid w:val="00176C11"/>
    <w:rsid w:val="001775FE"/>
    <w:rsid w:val="0017793D"/>
    <w:rsid w:val="00180204"/>
    <w:rsid w:val="001802AD"/>
    <w:rsid w:val="001809EC"/>
    <w:rsid w:val="00180CB7"/>
    <w:rsid w:val="00180DA2"/>
    <w:rsid w:val="00181362"/>
    <w:rsid w:val="00181965"/>
    <w:rsid w:val="00182064"/>
    <w:rsid w:val="00182338"/>
    <w:rsid w:val="001829BD"/>
    <w:rsid w:val="00182FBF"/>
    <w:rsid w:val="0018314F"/>
    <w:rsid w:val="001832BE"/>
    <w:rsid w:val="0018365C"/>
    <w:rsid w:val="001837E3"/>
    <w:rsid w:val="00184362"/>
    <w:rsid w:val="00185080"/>
    <w:rsid w:val="0018512D"/>
    <w:rsid w:val="001854CB"/>
    <w:rsid w:val="00185C94"/>
    <w:rsid w:val="00185FCE"/>
    <w:rsid w:val="00186246"/>
    <w:rsid w:val="001865D0"/>
    <w:rsid w:val="001865D5"/>
    <w:rsid w:val="001869DA"/>
    <w:rsid w:val="00186E23"/>
    <w:rsid w:val="00187B21"/>
    <w:rsid w:val="001911D6"/>
    <w:rsid w:val="001922FA"/>
    <w:rsid w:val="00192318"/>
    <w:rsid w:val="001923E3"/>
    <w:rsid w:val="00192A44"/>
    <w:rsid w:val="00192AAD"/>
    <w:rsid w:val="00192B04"/>
    <w:rsid w:val="00192ECB"/>
    <w:rsid w:val="001936D0"/>
    <w:rsid w:val="00193A40"/>
    <w:rsid w:val="00193D46"/>
    <w:rsid w:val="00193EDD"/>
    <w:rsid w:val="00194454"/>
    <w:rsid w:val="00194D50"/>
    <w:rsid w:val="001964B1"/>
    <w:rsid w:val="00196B17"/>
    <w:rsid w:val="001974C2"/>
    <w:rsid w:val="00197633"/>
    <w:rsid w:val="00197806"/>
    <w:rsid w:val="00197CC7"/>
    <w:rsid w:val="00197DC7"/>
    <w:rsid w:val="00197E74"/>
    <w:rsid w:val="001A02DE"/>
    <w:rsid w:val="001A05CC"/>
    <w:rsid w:val="001A0998"/>
    <w:rsid w:val="001A0D2A"/>
    <w:rsid w:val="001A1427"/>
    <w:rsid w:val="001A174E"/>
    <w:rsid w:val="001A22EA"/>
    <w:rsid w:val="001A2FFF"/>
    <w:rsid w:val="001A311C"/>
    <w:rsid w:val="001A332B"/>
    <w:rsid w:val="001A3552"/>
    <w:rsid w:val="001A363F"/>
    <w:rsid w:val="001A3918"/>
    <w:rsid w:val="001A3951"/>
    <w:rsid w:val="001A4025"/>
    <w:rsid w:val="001A4660"/>
    <w:rsid w:val="001A4B7B"/>
    <w:rsid w:val="001A52E7"/>
    <w:rsid w:val="001A59C1"/>
    <w:rsid w:val="001A5A3B"/>
    <w:rsid w:val="001A721C"/>
    <w:rsid w:val="001A7A34"/>
    <w:rsid w:val="001B078A"/>
    <w:rsid w:val="001B0A12"/>
    <w:rsid w:val="001B0DD8"/>
    <w:rsid w:val="001B0F92"/>
    <w:rsid w:val="001B14B3"/>
    <w:rsid w:val="001B1799"/>
    <w:rsid w:val="001B1B54"/>
    <w:rsid w:val="001B1B76"/>
    <w:rsid w:val="001B1C22"/>
    <w:rsid w:val="001B342C"/>
    <w:rsid w:val="001B363A"/>
    <w:rsid w:val="001B38BA"/>
    <w:rsid w:val="001B3A4B"/>
    <w:rsid w:val="001B3CE4"/>
    <w:rsid w:val="001B3DA2"/>
    <w:rsid w:val="001B4310"/>
    <w:rsid w:val="001B491D"/>
    <w:rsid w:val="001B551B"/>
    <w:rsid w:val="001B5653"/>
    <w:rsid w:val="001B588C"/>
    <w:rsid w:val="001B5A99"/>
    <w:rsid w:val="001B5DAB"/>
    <w:rsid w:val="001B5F77"/>
    <w:rsid w:val="001B65E7"/>
    <w:rsid w:val="001B6761"/>
    <w:rsid w:val="001B6D3A"/>
    <w:rsid w:val="001B6D8E"/>
    <w:rsid w:val="001B7380"/>
    <w:rsid w:val="001C0396"/>
    <w:rsid w:val="001C0A0F"/>
    <w:rsid w:val="001C0B2E"/>
    <w:rsid w:val="001C15D0"/>
    <w:rsid w:val="001C16CD"/>
    <w:rsid w:val="001C2CB5"/>
    <w:rsid w:val="001C3084"/>
    <w:rsid w:val="001C35BC"/>
    <w:rsid w:val="001C3BA7"/>
    <w:rsid w:val="001C4281"/>
    <w:rsid w:val="001C4710"/>
    <w:rsid w:val="001C47E7"/>
    <w:rsid w:val="001C4978"/>
    <w:rsid w:val="001C4CF0"/>
    <w:rsid w:val="001C52D9"/>
    <w:rsid w:val="001C54F8"/>
    <w:rsid w:val="001C58FD"/>
    <w:rsid w:val="001C5F58"/>
    <w:rsid w:val="001C623F"/>
    <w:rsid w:val="001C6301"/>
    <w:rsid w:val="001C7A33"/>
    <w:rsid w:val="001C7D83"/>
    <w:rsid w:val="001C7DD1"/>
    <w:rsid w:val="001D04B1"/>
    <w:rsid w:val="001D0596"/>
    <w:rsid w:val="001D0623"/>
    <w:rsid w:val="001D0AB7"/>
    <w:rsid w:val="001D1564"/>
    <w:rsid w:val="001D1D14"/>
    <w:rsid w:val="001D1E70"/>
    <w:rsid w:val="001D1FD6"/>
    <w:rsid w:val="001D2273"/>
    <w:rsid w:val="001D26E3"/>
    <w:rsid w:val="001D2D53"/>
    <w:rsid w:val="001D31AC"/>
    <w:rsid w:val="001D3486"/>
    <w:rsid w:val="001D3E6E"/>
    <w:rsid w:val="001D3FCF"/>
    <w:rsid w:val="001D44ED"/>
    <w:rsid w:val="001D4675"/>
    <w:rsid w:val="001D4C87"/>
    <w:rsid w:val="001D4D4F"/>
    <w:rsid w:val="001D4E11"/>
    <w:rsid w:val="001D55CB"/>
    <w:rsid w:val="001D55E0"/>
    <w:rsid w:val="001D581A"/>
    <w:rsid w:val="001D5AD1"/>
    <w:rsid w:val="001D5BA4"/>
    <w:rsid w:val="001D618F"/>
    <w:rsid w:val="001D61F7"/>
    <w:rsid w:val="001D693F"/>
    <w:rsid w:val="001D6AB0"/>
    <w:rsid w:val="001D6F96"/>
    <w:rsid w:val="001D71AC"/>
    <w:rsid w:val="001D7256"/>
    <w:rsid w:val="001D732B"/>
    <w:rsid w:val="001D736D"/>
    <w:rsid w:val="001D7582"/>
    <w:rsid w:val="001D7AEF"/>
    <w:rsid w:val="001D7B1C"/>
    <w:rsid w:val="001E0A6A"/>
    <w:rsid w:val="001E0D81"/>
    <w:rsid w:val="001E1420"/>
    <w:rsid w:val="001E214C"/>
    <w:rsid w:val="001E26AE"/>
    <w:rsid w:val="001E2715"/>
    <w:rsid w:val="001E27AE"/>
    <w:rsid w:val="001E2D0D"/>
    <w:rsid w:val="001E2EDB"/>
    <w:rsid w:val="001E39B9"/>
    <w:rsid w:val="001E4985"/>
    <w:rsid w:val="001E4C1C"/>
    <w:rsid w:val="001E5607"/>
    <w:rsid w:val="001E6539"/>
    <w:rsid w:val="001E6F23"/>
    <w:rsid w:val="001E7039"/>
    <w:rsid w:val="001E71CE"/>
    <w:rsid w:val="001E7DB0"/>
    <w:rsid w:val="001F044A"/>
    <w:rsid w:val="001F13C9"/>
    <w:rsid w:val="001F1524"/>
    <w:rsid w:val="001F2E7E"/>
    <w:rsid w:val="001F32B9"/>
    <w:rsid w:val="001F331E"/>
    <w:rsid w:val="001F3439"/>
    <w:rsid w:val="001F4306"/>
    <w:rsid w:val="001F4618"/>
    <w:rsid w:val="001F5E1F"/>
    <w:rsid w:val="001F67D0"/>
    <w:rsid w:val="001F6FEF"/>
    <w:rsid w:val="001F7B4A"/>
    <w:rsid w:val="001F7D71"/>
    <w:rsid w:val="0020031E"/>
    <w:rsid w:val="0020165E"/>
    <w:rsid w:val="00201888"/>
    <w:rsid w:val="002019B1"/>
    <w:rsid w:val="00201A7B"/>
    <w:rsid w:val="00202862"/>
    <w:rsid w:val="002028C6"/>
    <w:rsid w:val="00202B37"/>
    <w:rsid w:val="00202EBC"/>
    <w:rsid w:val="00203D90"/>
    <w:rsid w:val="0020415A"/>
    <w:rsid w:val="00204CFB"/>
    <w:rsid w:val="00205057"/>
    <w:rsid w:val="002053D7"/>
    <w:rsid w:val="002056E8"/>
    <w:rsid w:val="00206811"/>
    <w:rsid w:val="0020714E"/>
    <w:rsid w:val="002071DD"/>
    <w:rsid w:val="002076B4"/>
    <w:rsid w:val="00207839"/>
    <w:rsid w:val="0021121E"/>
    <w:rsid w:val="002118ED"/>
    <w:rsid w:val="00211A14"/>
    <w:rsid w:val="002123FB"/>
    <w:rsid w:val="00212BCC"/>
    <w:rsid w:val="00212CFB"/>
    <w:rsid w:val="0021440A"/>
    <w:rsid w:val="0021441B"/>
    <w:rsid w:val="00215520"/>
    <w:rsid w:val="00215AFB"/>
    <w:rsid w:val="00216AD5"/>
    <w:rsid w:val="00216E17"/>
    <w:rsid w:val="00217713"/>
    <w:rsid w:val="00217960"/>
    <w:rsid w:val="00217F68"/>
    <w:rsid w:val="002200ED"/>
    <w:rsid w:val="00220635"/>
    <w:rsid w:val="002208A5"/>
    <w:rsid w:val="00220C13"/>
    <w:rsid w:val="00221E07"/>
    <w:rsid w:val="00221F91"/>
    <w:rsid w:val="002221C5"/>
    <w:rsid w:val="002221EE"/>
    <w:rsid w:val="002222ED"/>
    <w:rsid w:val="002228F2"/>
    <w:rsid w:val="00222C4C"/>
    <w:rsid w:val="00222EB6"/>
    <w:rsid w:val="002237E2"/>
    <w:rsid w:val="002239AF"/>
    <w:rsid w:val="00223DF3"/>
    <w:rsid w:val="002241AE"/>
    <w:rsid w:val="0022432E"/>
    <w:rsid w:val="002246FD"/>
    <w:rsid w:val="00224E6A"/>
    <w:rsid w:val="0022545E"/>
    <w:rsid w:val="0022581C"/>
    <w:rsid w:val="00225B1E"/>
    <w:rsid w:val="00226302"/>
    <w:rsid w:val="002266DE"/>
    <w:rsid w:val="00226910"/>
    <w:rsid w:val="00226916"/>
    <w:rsid w:val="0022744A"/>
    <w:rsid w:val="002277AA"/>
    <w:rsid w:val="00227CCD"/>
    <w:rsid w:val="00230701"/>
    <w:rsid w:val="002309AF"/>
    <w:rsid w:val="00230C44"/>
    <w:rsid w:val="00230DFA"/>
    <w:rsid w:val="0023128C"/>
    <w:rsid w:val="00231293"/>
    <w:rsid w:val="002313F5"/>
    <w:rsid w:val="00231432"/>
    <w:rsid w:val="0023298E"/>
    <w:rsid w:val="00233718"/>
    <w:rsid w:val="00233AD4"/>
    <w:rsid w:val="00233B98"/>
    <w:rsid w:val="0023416A"/>
    <w:rsid w:val="00234A9A"/>
    <w:rsid w:val="00234D0D"/>
    <w:rsid w:val="00235912"/>
    <w:rsid w:val="00235B6D"/>
    <w:rsid w:val="00236066"/>
    <w:rsid w:val="00236079"/>
    <w:rsid w:val="002362CF"/>
    <w:rsid w:val="00236721"/>
    <w:rsid w:val="00236A37"/>
    <w:rsid w:val="002375DA"/>
    <w:rsid w:val="00240AA1"/>
    <w:rsid w:val="00240C11"/>
    <w:rsid w:val="00240C67"/>
    <w:rsid w:val="00240CA3"/>
    <w:rsid w:val="0024112C"/>
    <w:rsid w:val="002411FE"/>
    <w:rsid w:val="002418E1"/>
    <w:rsid w:val="00241B7B"/>
    <w:rsid w:val="00241BC8"/>
    <w:rsid w:val="00241D05"/>
    <w:rsid w:val="002422D8"/>
    <w:rsid w:val="00242434"/>
    <w:rsid w:val="0024267A"/>
    <w:rsid w:val="002428A2"/>
    <w:rsid w:val="002428F3"/>
    <w:rsid w:val="00243206"/>
    <w:rsid w:val="0024498D"/>
    <w:rsid w:val="00244B4D"/>
    <w:rsid w:val="00244EB6"/>
    <w:rsid w:val="0024593B"/>
    <w:rsid w:val="00245A89"/>
    <w:rsid w:val="002461CC"/>
    <w:rsid w:val="002465BC"/>
    <w:rsid w:val="00246946"/>
    <w:rsid w:val="00246A5D"/>
    <w:rsid w:val="00247121"/>
    <w:rsid w:val="0024755C"/>
    <w:rsid w:val="0024760F"/>
    <w:rsid w:val="002478C8"/>
    <w:rsid w:val="00247AF2"/>
    <w:rsid w:val="00247BE0"/>
    <w:rsid w:val="00247E78"/>
    <w:rsid w:val="00247FB9"/>
    <w:rsid w:val="00250D12"/>
    <w:rsid w:val="00250D65"/>
    <w:rsid w:val="002519D6"/>
    <w:rsid w:val="00251B4E"/>
    <w:rsid w:val="00251CB9"/>
    <w:rsid w:val="0025224A"/>
    <w:rsid w:val="00252CD3"/>
    <w:rsid w:val="002534D1"/>
    <w:rsid w:val="00253749"/>
    <w:rsid w:val="00253C96"/>
    <w:rsid w:val="00254115"/>
    <w:rsid w:val="0025420B"/>
    <w:rsid w:val="00254610"/>
    <w:rsid w:val="00254D1C"/>
    <w:rsid w:val="002555E7"/>
    <w:rsid w:val="0025582F"/>
    <w:rsid w:val="00255A42"/>
    <w:rsid w:val="00255BE6"/>
    <w:rsid w:val="00255D1C"/>
    <w:rsid w:val="00255F62"/>
    <w:rsid w:val="0025629E"/>
    <w:rsid w:val="002568A3"/>
    <w:rsid w:val="002578B6"/>
    <w:rsid w:val="00257AC0"/>
    <w:rsid w:val="00257BEC"/>
    <w:rsid w:val="00260B2C"/>
    <w:rsid w:val="00260C6F"/>
    <w:rsid w:val="00260F4E"/>
    <w:rsid w:val="0026151F"/>
    <w:rsid w:val="0026197C"/>
    <w:rsid w:val="00261C53"/>
    <w:rsid w:val="00262B29"/>
    <w:rsid w:val="00262ED0"/>
    <w:rsid w:val="00262EF6"/>
    <w:rsid w:val="00263E39"/>
    <w:rsid w:val="0026481C"/>
    <w:rsid w:val="00265BF2"/>
    <w:rsid w:val="00266885"/>
    <w:rsid w:val="00266B1D"/>
    <w:rsid w:val="00266E17"/>
    <w:rsid w:val="00267788"/>
    <w:rsid w:val="00267FC7"/>
    <w:rsid w:val="002701F3"/>
    <w:rsid w:val="002703D8"/>
    <w:rsid w:val="0027082E"/>
    <w:rsid w:val="00270DAE"/>
    <w:rsid w:val="00271F8B"/>
    <w:rsid w:val="00272EAE"/>
    <w:rsid w:val="0027345A"/>
    <w:rsid w:val="00273600"/>
    <w:rsid w:val="002738E2"/>
    <w:rsid w:val="00273E13"/>
    <w:rsid w:val="00274FC3"/>
    <w:rsid w:val="0027560A"/>
    <w:rsid w:val="00275E1D"/>
    <w:rsid w:val="00276430"/>
    <w:rsid w:val="00276811"/>
    <w:rsid w:val="00276DAB"/>
    <w:rsid w:val="00277846"/>
    <w:rsid w:val="00277B99"/>
    <w:rsid w:val="00277C27"/>
    <w:rsid w:val="00277D16"/>
    <w:rsid w:val="00280805"/>
    <w:rsid w:val="00280B81"/>
    <w:rsid w:val="00280CDE"/>
    <w:rsid w:val="00280D5C"/>
    <w:rsid w:val="00280F60"/>
    <w:rsid w:val="00281643"/>
    <w:rsid w:val="00281D96"/>
    <w:rsid w:val="00282589"/>
    <w:rsid w:val="00282A1F"/>
    <w:rsid w:val="00282F70"/>
    <w:rsid w:val="00283574"/>
    <w:rsid w:val="00283743"/>
    <w:rsid w:val="00283793"/>
    <w:rsid w:val="002838ED"/>
    <w:rsid w:val="00284439"/>
    <w:rsid w:val="00284CD5"/>
    <w:rsid w:val="002851EB"/>
    <w:rsid w:val="00285387"/>
    <w:rsid w:val="002853D1"/>
    <w:rsid w:val="00285A18"/>
    <w:rsid w:val="00285EB7"/>
    <w:rsid w:val="00286097"/>
    <w:rsid w:val="00286549"/>
    <w:rsid w:val="00286F88"/>
    <w:rsid w:val="00287730"/>
    <w:rsid w:val="002908C8"/>
    <w:rsid w:val="00290F4E"/>
    <w:rsid w:val="002911EB"/>
    <w:rsid w:val="0029152E"/>
    <w:rsid w:val="00291690"/>
    <w:rsid w:val="002919AD"/>
    <w:rsid w:val="00292E22"/>
    <w:rsid w:val="0029317A"/>
    <w:rsid w:val="0029383A"/>
    <w:rsid w:val="002939AA"/>
    <w:rsid w:val="00293BF7"/>
    <w:rsid w:val="00293D66"/>
    <w:rsid w:val="00293FF8"/>
    <w:rsid w:val="00294106"/>
    <w:rsid w:val="002941CF"/>
    <w:rsid w:val="00294CB9"/>
    <w:rsid w:val="00295388"/>
    <w:rsid w:val="00295702"/>
    <w:rsid w:val="002957F1"/>
    <w:rsid w:val="0029580E"/>
    <w:rsid w:val="00295E86"/>
    <w:rsid w:val="00297193"/>
    <w:rsid w:val="002978CA"/>
    <w:rsid w:val="002A0CC1"/>
    <w:rsid w:val="002A1092"/>
    <w:rsid w:val="002A12E3"/>
    <w:rsid w:val="002A1841"/>
    <w:rsid w:val="002A1D38"/>
    <w:rsid w:val="002A21D5"/>
    <w:rsid w:val="002A2265"/>
    <w:rsid w:val="002A286D"/>
    <w:rsid w:val="002A2B2E"/>
    <w:rsid w:val="002A3A75"/>
    <w:rsid w:val="002A50CE"/>
    <w:rsid w:val="002A5B41"/>
    <w:rsid w:val="002A5D91"/>
    <w:rsid w:val="002A5D9A"/>
    <w:rsid w:val="002A64FA"/>
    <w:rsid w:val="002A6B29"/>
    <w:rsid w:val="002A79CF"/>
    <w:rsid w:val="002B01D2"/>
    <w:rsid w:val="002B020F"/>
    <w:rsid w:val="002B023F"/>
    <w:rsid w:val="002B0850"/>
    <w:rsid w:val="002B08F7"/>
    <w:rsid w:val="002B0C12"/>
    <w:rsid w:val="002B126F"/>
    <w:rsid w:val="002B14D2"/>
    <w:rsid w:val="002B197A"/>
    <w:rsid w:val="002B2013"/>
    <w:rsid w:val="002B2089"/>
    <w:rsid w:val="002B2465"/>
    <w:rsid w:val="002B254E"/>
    <w:rsid w:val="002B2B8D"/>
    <w:rsid w:val="002B3B8B"/>
    <w:rsid w:val="002B4DE5"/>
    <w:rsid w:val="002B57E3"/>
    <w:rsid w:val="002B6A56"/>
    <w:rsid w:val="002B706C"/>
    <w:rsid w:val="002B7825"/>
    <w:rsid w:val="002C04B7"/>
    <w:rsid w:val="002C0722"/>
    <w:rsid w:val="002C07F9"/>
    <w:rsid w:val="002C0CAB"/>
    <w:rsid w:val="002C175D"/>
    <w:rsid w:val="002C2A83"/>
    <w:rsid w:val="002C2AF7"/>
    <w:rsid w:val="002C3060"/>
    <w:rsid w:val="002C4001"/>
    <w:rsid w:val="002C4AFF"/>
    <w:rsid w:val="002C4B66"/>
    <w:rsid w:val="002C4F3A"/>
    <w:rsid w:val="002C5BE0"/>
    <w:rsid w:val="002C65C2"/>
    <w:rsid w:val="002C65DD"/>
    <w:rsid w:val="002C7DEC"/>
    <w:rsid w:val="002D012C"/>
    <w:rsid w:val="002D01B5"/>
    <w:rsid w:val="002D02A4"/>
    <w:rsid w:val="002D0568"/>
    <w:rsid w:val="002D0E4B"/>
    <w:rsid w:val="002D11AB"/>
    <w:rsid w:val="002D162C"/>
    <w:rsid w:val="002D1C08"/>
    <w:rsid w:val="002D2170"/>
    <w:rsid w:val="002D25BF"/>
    <w:rsid w:val="002D2740"/>
    <w:rsid w:val="002D3386"/>
    <w:rsid w:val="002D3395"/>
    <w:rsid w:val="002D33BA"/>
    <w:rsid w:val="002D36EF"/>
    <w:rsid w:val="002D3CCD"/>
    <w:rsid w:val="002D3E60"/>
    <w:rsid w:val="002D3ECB"/>
    <w:rsid w:val="002D4BC2"/>
    <w:rsid w:val="002D53A1"/>
    <w:rsid w:val="002D5490"/>
    <w:rsid w:val="002D5741"/>
    <w:rsid w:val="002D6B04"/>
    <w:rsid w:val="002D6F90"/>
    <w:rsid w:val="002E01B0"/>
    <w:rsid w:val="002E04DC"/>
    <w:rsid w:val="002E0694"/>
    <w:rsid w:val="002E06F0"/>
    <w:rsid w:val="002E0C46"/>
    <w:rsid w:val="002E1527"/>
    <w:rsid w:val="002E163A"/>
    <w:rsid w:val="002E1870"/>
    <w:rsid w:val="002E1BBD"/>
    <w:rsid w:val="002E21E5"/>
    <w:rsid w:val="002E225A"/>
    <w:rsid w:val="002E23A7"/>
    <w:rsid w:val="002E24EE"/>
    <w:rsid w:val="002E2D88"/>
    <w:rsid w:val="002E2F69"/>
    <w:rsid w:val="002E49B1"/>
    <w:rsid w:val="002E5134"/>
    <w:rsid w:val="002E5968"/>
    <w:rsid w:val="002E5AC9"/>
    <w:rsid w:val="002E7333"/>
    <w:rsid w:val="002E74FA"/>
    <w:rsid w:val="002E776C"/>
    <w:rsid w:val="002F0492"/>
    <w:rsid w:val="002F131B"/>
    <w:rsid w:val="002F2872"/>
    <w:rsid w:val="002F4345"/>
    <w:rsid w:val="002F45C5"/>
    <w:rsid w:val="002F4812"/>
    <w:rsid w:val="002F4ECC"/>
    <w:rsid w:val="002F6E0D"/>
    <w:rsid w:val="002F7702"/>
    <w:rsid w:val="002F778B"/>
    <w:rsid w:val="002F7F48"/>
    <w:rsid w:val="00300723"/>
    <w:rsid w:val="0030083B"/>
    <w:rsid w:val="00300AD6"/>
    <w:rsid w:val="00300D30"/>
    <w:rsid w:val="00300E1E"/>
    <w:rsid w:val="0030126F"/>
    <w:rsid w:val="003013BF"/>
    <w:rsid w:val="0030150D"/>
    <w:rsid w:val="00301BDE"/>
    <w:rsid w:val="00301C22"/>
    <w:rsid w:val="00301EEA"/>
    <w:rsid w:val="00303EA5"/>
    <w:rsid w:val="00304265"/>
    <w:rsid w:val="00304359"/>
    <w:rsid w:val="003045AC"/>
    <w:rsid w:val="00304D90"/>
    <w:rsid w:val="00304FED"/>
    <w:rsid w:val="00305F96"/>
    <w:rsid w:val="0030623F"/>
    <w:rsid w:val="00306D96"/>
    <w:rsid w:val="0030755D"/>
    <w:rsid w:val="00310984"/>
    <w:rsid w:val="00310CE9"/>
    <w:rsid w:val="00311913"/>
    <w:rsid w:val="00311BAF"/>
    <w:rsid w:val="00311FC6"/>
    <w:rsid w:val="0031241C"/>
    <w:rsid w:val="0031285D"/>
    <w:rsid w:val="0031348A"/>
    <w:rsid w:val="00313883"/>
    <w:rsid w:val="00313DBF"/>
    <w:rsid w:val="0031434A"/>
    <w:rsid w:val="003147B3"/>
    <w:rsid w:val="00314F88"/>
    <w:rsid w:val="00314FE9"/>
    <w:rsid w:val="00315AD9"/>
    <w:rsid w:val="00315CF5"/>
    <w:rsid w:val="00316924"/>
    <w:rsid w:val="00316CB3"/>
    <w:rsid w:val="00317059"/>
    <w:rsid w:val="003177A3"/>
    <w:rsid w:val="00317AA8"/>
    <w:rsid w:val="00317C5C"/>
    <w:rsid w:val="00317D38"/>
    <w:rsid w:val="00320335"/>
    <w:rsid w:val="00320801"/>
    <w:rsid w:val="0032092B"/>
    <w:rsid w:val="00321359"/>
    <w:rsid w:val="00321C7F"/>
    <w:rsid w:val="00321DAC"/>
    <w:rsid w:val="0032204A"/>
    <w:rsid w:val="00322067"/>
    <w:rsid w:val="0032279F"/>
    <w:rsid w:val="003231C0"/>
    <w:rsid w:val="00323567"/>
    <w:rsid w:val="00323A42"/>
    <w:rsid w:val="0032430A"/>
    <w:rsid w:val="003246A0"/>
    <w:rsid w:val="00324FD9"/>
    <w:rsid w:val="00325B68"/>
    <w:rsid w:val="00325BE4"/>
    <w:rsid w:val="00325BF5"/>
    <w:rsid w:val="00325E61"/>
    <w:rsid w:val="00326079"/>
    <w:rsid w:val="00326238"/>
    <w:rsid w:val="00326287"/>
    <w:rsid w:val="00327101"/>
    <w:rsid w:val="00327535"/>
    <w:rsid w:val="003275D5"/>
    <w:rsid w:val="00327BE2"/>
    <w:rsid w:val="00327E83"/>
    <w:rsid w:val="003301B5"/>
    <w:rsid w:val="00330886"/>
    <w:rsid w:val="00330B04"/>
    <w:rsid w:val="00331AE0"/>
    <w:rsid w:val="0033223F"/>
    <w:rsid w:val="003328B1"/>
    <w:rsid w:val="003330FF"/>
    <w:rsid w:val="003334E5"/>
    <w:rsid w:val="003338DC"/>
    <w:rsid w:val="00333F85"/>
    <w:rsid w:val="0033494A"/>
    <w:rsid w:val="00334985"/>
    <w:rsid w:val="00334E36"/>
    <w:rsid w:val="00334EE4"/>
    <w:rsid w:val="00334FDB"/>
    <w:rsid w:val="00335262"/>
    <w:rsid w:val="00335935"/>
    <w:rsid w:val="00335B92"/>
    <w:rsid w:val="00335BC4"/>
    <w:rsid w:val="00335CF8"/>
    <w:rsid w:val="0033611D"/>
    <w:rsid w:val="00336190"/>
    <w:rsid w:val="00336ED9"/>
    <w:rsid w:val="003400C8"/>
    <w:rsid w:val="003409DC"/>
    <w:rsid w:val="00341048"/>
    <w:rsid w:val="003411E1"/>
    <w:rsid w:val="0034179C"/>
    <w:rsid w:val="003429E7"/>
    <w:rsid w:val="00342E2B"/>
    <w:rsid w:val="00343D5E"/>
    <w:rsid w:val="00344108"/>
    <w:rsid w:val="00344605"/>
    <w:rsid w:val="00344996"/>
    <w:rsid w:val="00344FBC"/>
    <w:rsid w:val="00345483"/>
    <w:rsid w:val="003466C4"/>
    <w:rsid w:val="00346708"/>
    <w:rsid w:val="00347008"/>
    <w:rsid w:val="003470C0"/>
    <w:rsid w:val="00347510"/>
    <w:rsid w:val="00350BB3"/>
    <w:rsid w:val="00351ADA"/>
    <w:rsid w:val="00351CB0"/>
    <w:rsid w:val="00351CD3"/>
    <w:rsid w:val="00352020"/>
    <w:rsid w:val="0035237A"/>
    <w:rsid w:val="003527C5"/>
    <w:rsid w:val="003527E7"/>
    <w:rsid w:val="003538EE"/>
    <w:rsid w:val="00353B48"/>
    <w:rsid w:val="00353D6E"/>
    <w:rsid w:val="00355260"/>
    <w:rsid w:val="0035533B"/>
    <w:rsid w:val="0035586E"/>
    <w:rsid w:val="00355A31"/>
    <w:rsid w:val="00356FDE"/>
    <w:rsid w:val="00357304"/>
    <w:rsid w:val="0035732E"/>
    <w:rsid w:val="00357CDB"/>
    <w:rsid w:val="003608EC"/>
    <w:rsid w:val="00360FDB"/>
    <w:rsid w:val="003611A3"/>
    <w:rsid w:val="00361B7B"/>
    <w:rsid w:val="00361CF6"/>
    <w:rsid w:val="00362166"/>
    <w:rsid w:val="003623AB"/>
    <w:rsid w:val="00362A3C"/>
    <w:rsid w:val="00362AA7"/>
    <w:rsid w:val="00363227"/>
    <w:rsid w:val="003632E9"/>
    <w:rsid w:val="00363808"/>
    <w:rsid w:val="0036453E"/>
    <w:rsid w:val="003651FC"/>
    <w:rsid w:val="0036563B"/>
    <w:rsid w:val="0036572F"/>
    <w:rsid w:val="00365D3A"/>
    <w:rsid w:val="00365F66"/>
    <w:rsid w:val="00366016"/>
    <w:rsid w:val="00366AC6"/>
    <w:rsid w:val="00366CC7"/>
    <w:rsid w:val="003671D1"/>
    <w:rsid w:val="003673C9"/>
    <w:rsid w:val="0036770F"/>
    <w:rsid w:val="00367C99"/>
    <w:rsid w:val="00367E08"/>
    <w:rsid w:val="0037074B"/>
    <w:rsid w:val="00370DA8"/>
    <w:rsid w:val="003711BD"/>
    <w:rsid w:val="003716E5"/>
    <w:rsid w:val="00372D75"/>
    <w:rsid w:val="00373040"/>
    <w:rsid w:val="003734F5"/>
    <w:rsid w:val="003743DD"/>
    <w:rsid w:val="003745EC"/>
    <w:rsid w:val="00374921"/>
    <w:rsid w:val="00375275"/>
    <w:rsid w:val="003767B9"/>
    <w:rsid w:val="00376A1B"/>
    <w:rsid w:val="00376FF2"/>
    <w:rsid w:val="00377948"/>
    <w:rsid w:val="00377EC0"/>
    <w:rsid w:val="003803A3"/>
    <w:rsid w:val="0038070F"/>
    <w:rsid w:val="003809A1"/>
    <w:rsid w:val="003813E0"/>
    <w:rsid w:val="0038189A"/>
    <w:rsid w:val="00381A6E"/>
    <w:rsid w:val="003820FA"/>
    <w:rsid w:val="003824AC"/>
    <w:rsid w:val="00382537"/>
    <w:rsid w:val="0038281F"/>
    <w:rsid w:val="00382922"/>
    <w:rsid w:val="00382B37"/>
    <w:rsid w:val="00382C07"/>
    <w:rsid w:val="00383D14"/>
    <w:rsid w:val="00383FCC"/>
    <w:rsid w:val="003843B6"/>
    <w:rsid w:val="0038440A"/>
    <w:rsid w:val="00384412"/>
    <w:rsid w:val="00384A1C"/>
    <w:rsid w:val="00385336"/>
    <w:rsid w:val="003853C2"/>
    <w:rsid w:val="003857FF"/>
    <w:rsid w:val="003858AF"/>
    <w:rsid w:val="00385A99"/>
    <w:rsid w:val="00385E98"/>
    <w:rsid w:val="00386E5F"/>
    <w:rsid w:val="00386F94"/>
    <w:rsid w:val="003872AD"/>
    <w:rsid w:val="00387F83"/>
    <w:rsid w:val="00391270"/>
    <w:rsid w:val="003917D3"/>
    <w:rsid w:val="00391AC8"/>
    <w:rsid w:val="003922C3"/>
    <w:rsid w:val="00392EB6"/>
    <w:rsid w:val="00392FD4"/>
    <w:rsid w:val="00393635"/>
    <w:rsid w:val="003941F3"/>
    <w:rsid w:val="003946A9"/>
    <w:rsid w:val="00394C6C"/>
    <w:rsid w:val="00395AA2"/>
    <w:rsid w:val="00395D20"/>
    <w:rsid w:val="003965E5"/>
    <w:rsid w:val="00397DD9"/>
    <w:rsid w:val="003A1153"/>
    <w:rsid w:val="003A16D2"/>
    <w:rsid w:val="003A1850"/>
    <w:rsid w:val="003A186B"/>
    <w:rsid w:val="003A2599"/>
    <w:rsid w:val="003A2B39"/>
    <w:rsid w:val="003A334F"/>
    <w:rsid w:val="003A3E76"/>
    <w:rsid w:val="003A4B58"/>
    <w:rsid w:val="003A55FC"/>
    <w:rsid w:val="003A6206"/>
    <w:rsid w:val="003A62AA"/>
    <w:rsid w:val="003A638F"/>
    <w:rsid w:val="003A6450"/>
    <w:rsid w:val="003A68D7"/>
    <w:rsid w:val="003A71D0"/>
    <w:rsid w:val="003A775A"/>
    <w:rsid w:val="003A7EE9"/>
    <w:rsid w:val="003B09BD"/>
    <w:rsid w:val="003B0FCC"/>
    <w:rsid w:val="003B1B1A"/>
    <w:rsid w:val="003B1B32"/>
    <w:rsid w:val="003B2120"/>
    <w:rsid w:val="003B2601"/>
    <w:rsid w:val="003B276D"/>
    <w:rsid w:val="003B2A73"/>
    <w:rsid w:val="003B2B61"/>
    <w:rsid w:val="003B3825"/>
    <w:rsid w:val="003B3EF4"/>
    <w:rsid w:val="003B3EF6"/>
    <w:rsid w:val="003B3F4E"/>
    <w:rsid w:val="003B417E"/>
    <w:rsid w:val="003B4495"/>
    <w:rsid w:val="003B44D0"/>
    <w:rsid w:val="003B492B"/>
    <w:rsid w:val="003B4F6E"/>
    <w:rsid w:val="003B538A"/>
    <w:rsid w:val="003B5A51"/>
    <w:rsid w:val="003B5E9D"/>
    <w:rsid w:val="003B6F3A"/>
    <w:rsid w:val="003B77B3"/>
    <w:rsid w:val="003B7A2C"/>
    <w:rsid w:val="003C00BE"/>
    <w:rsid w:val="003C0216"/>
    <w:rsid w:val="003C0982"/>
    <w:rsid w:val="003C0BF5"/>
    <w:rsid w:val="003C0DBF"/>
    <w:rsid w:val="003C0FD4"/>
    <w:rsid w:val="003C1802"/>
    <w:rsid w:val="003C25AF"/>
    <w:rsid w:val="003C2C78"/>
    <w:rsid w:val="003C3D64"/>
    <w:rsid w:val="003C448C"/>
    <w:rsid w:val="003C49FC"/>
    <w:rsid w:val="003C511D"/>
    <w:rsid w:val="003C55B3"/>
    <w:rsid w:val="003C5744"/>
    <w:rsid w:val="003C5B6B"/>
    <w:rsid w:val="003C629B"/>
    <w:rsid w:val="003C6676"/>
    <w:rsid w:val="003C6739"/>
    <w:rsid w:val="003C680A"/>
    <w:rsid w:val="003D06C2"/>
    <w:rsid w:val="003D0BBA"/>
    <w:rsid w:val="003D0C41"/>
    <w:rsid w:val="003D1198"/>
    <w:rsid w:val="003D1638"/>
    <w:rsid w:val="003D17E4"/>
    <w:rsid w:val="003D3C4E"/>
    <w:rsid w:val="003D3E60"/>
    <w:rsid w:val="003D432A"/>
    <w:rsid w:val="003D5119"/>
    <w:rsid w:val="003D5952"/>
    <w:rsid w:val="003D5C66"/>
    <w:rsid w:val="003D61E8"/>
    <w:rsid w:val="003D65A2"/>
    <w:rsid w:val="003D6602"/>
    <w:rsid w:val="003D66C0"/>
    <w:rsid w:val="003D66E0"/>
    <w:rsid w:val="003D74C8"/>
    <w:rsid w:val="003D74CF"/>
    <w:rsid w:val="003D7EEC"/>
    <w:rsid w:val="003E0AFF"/>
    <w:rsid w:val="003E0BA2"/>
    <w:rsid w:val="003E160B"/>
    <w:rsid w:val="003E1A6B"/>
    <w:rsid w:val="003E20C9"/>
    <w:rsid w:val="003E2385"/>
    <w:rsid w:val="003E27A5"/>
    <w:rsid w:val="003E3D3A"/>
    <w:rsid w:val="003E47DF"/>
    <w:rsid w:val="003E5156"/>
    <w:rsid w:val="003E5403"/>
    <w:rsid w:val="003E5CDE"/>
    <w:rsid w:val="003E63E7"/>
    <w:rsid w:val="003E6686"/>
    <w:rsid w:val="003E6A71"/>
    <w:rsid w:val="003E6C8A"/>
    <w:rsid w:val="003E743F"/>
    <w:rsid w:val="003E766A"/>
    <w:rsid w:val="003E7F53"/>
    <w:rsid w:val="003F01C4"/>
    <w:rsid w:val="003F0225"/>
    <w:rsid w:val="003F07C0"/>
    <w:rsid w:val="003F0887"/>
    <w:rsid w:val="003F0AC1"/>
    <w:rsid w:val="003F0B92"/>
    <w:rsid w:val="003F0D77"/>
    <w:rsid w:val="003F1AA2"/>
    <w:rsid w:val="003F2335"/>
    <w:rsid w:val="003F2347"/>
    <w:rsid w:val="003F2714"/>
    <w:rsid w:val="003F31D0"/>
    <w:rsid w:val="003F3860"/>
    <w:rsid w:val="003F42A7"/>
    <w:rsid w:val="003F48EC"/>
    <w:rsid w:val="003F57B6"/>
    <w:rsid w:val="003F679C"/>
    <w:rsid w:val="003F7177"/>
    <w:rsid w:val="003F7247"/>
    <w:rsid w:val="003F7501"/>
    <w:rsid w:val="003F773F"/>
    <w:rsid w:val="003F7A14"/>
    <w:rsid w:val="003F7AA4"/>
    <w:rsid w:val="003F7D7A"/>
    <w:rsid w:val="004002C5"/>
    <w:rsid w:val="00400369"/>
    <w:rsid w:val="00400FE0"/>
    <w:rsid w:val="00401BD1"/>
    <w:rsid w:val="00401FD9"/>
    <w:rsid w:val="00403100"/>
    <w:rsid w:val="0040334E"/>
    <w:rsid w:val="00403A25"/>
    <w:rsid w:val="00403BC6"/>
    <w:rsid w:val="0040403D"/>
    <w:rsid w:val="00404B43"/>
    <w:rsid w:val="00404CCA"/>
    <w:rsid w:val="00405887"/>
    <w:rsid w:val="00405BFD"/>
    <w:rsid w:val="00405FC0"/>
    <w:rsid w:val="00407035"/>
    <w:rsid w:val="0040779C"/>
    <w:rsid w:val="00407BFF"/>
    <w:rsid w:val="00407F1E"/>
    <w:rsid w:val="004104D6"/>
    <w:rsid w:val="00410B11"/>
    <w:rsid w:val="00412019"/>
    <w:rsid w:val="0041225C"/>
    <w:rsid w:val="004122AC"/>
    <w:rsid w:val="00412384"/>
    <w:rsid w:val="0041250E"/>
    <w:rsid w:val="00412CED"/>
    <w:rsid w:val="00413068"/>
    <w:rsid w:val="00413CBC"/>
    <w:rsid w:val="0041424D"/>
    <w:rsid w:val="004145EF"/>
    <w:rsid w:val="00414A76"/>
    <w:rsid w:val="00414BFB"/>
    <w:rsid w:val="00415281"/>
    <w:rsid w:val="004153CF"/>
    <w:rsid w:val="004159D9"/>
    <w:rsid w:val="00415C59"/>
    <w:rsid w:val="00415E93"/>
    <w:rsid w:val="00415FE6"/>
    <w:rsid w:val="00416132"/>
    <w:rsid w:val="004163A6"/>
    <w:rsid w:val="004164F7"/>
    <w:rsid w:val="00416D13"/>
    <w:rsid w:val="0041757E"/>
    <w:rsid w:val="00417CD0"/>
    <w:rsid w:val="00417D25"/>
    <w:rsid w:val="00420473"/>
    <w:rsid w:val="004208AC"/>
    <w:rsid w:val="00420A0F"/>
    <w:rsid w:val="004229CD"/>
    <w:rsid w:val="00422ACB"/>
    <w:rsid w:val="00423131"/>
    <w:rsid w:val="0042393E"/>
    <w:rsid w:val="00423AEE"/>
    <w:rsid w:val="00423DD6"/>
    <w:rsid w:val="00424A24"/>
    <w:rsid w:val="00424BF6"/>
    <w:rsid w:val="00424F96"/>
    <w:rsid w:val="004256C1"/>
    <w:rsid w:val="00426CF7"/>
    <w:rsid w:val="00426D08"/>
    <w:rsid w:val="004274C9"/>
    <w:rsid w:val="00427C24"/>
    <w:rsid w:val="00427CFE"/>
    <w:rsid w:val="00427EE3"/>
    <w:rsid w:val="0043001E"/>
    <w:rsid w:val="00430907"/>
    <w:rsid w:val="004309CA"/>
    <w:rsid w:val="004319A9"/>
    <w:rsid w:val="00432079"/>
    <w:rsid w:val="00432109"/>
    <w:rsid w:val="00432669"/>
    <w:rsid w:val="0043309D"/>
    <w:rsid w:val="0043342D"/>
    <w:rsid w:val="00433461"/>
    <w:rsid w:val="004338D9"/>
    <w:rsid w:val="0043391E"/>
    <w:rsid w:val="00433D8E"/>
    <w:rsid w:val="00433F35"/>
    <w:rsid w:val="00434094"/>
    <w:rsid w:val="00434F79"/>
    <w:rsid w:val="00435054"/>
    <w:rsid w:val="004350A8"/>
    <w:rsid w:val="004350A9"/>
    <w:rsid w:val="004350F4"/>
    <w:rsid w:val="0043514E"/>
    <w:rsid w:val="00436270"/>
    <w:rsid w:val="004366D1"/>
    <w:rsid w:val="0043712D"/>
    <w:rsid w:val="00440233"/>
    <w:rsid w:val="0044099D"/>
    <w:rsid w:val="00440E6F"/>
    <w:rsid w:val="00440ECF"/>
    <w:rsid w:val="0044103B"/>
    <w:rsid w:val="00441BCA"/>
    <w:rsid w:val="004428BA"/>
    <w:rsid w:val="0044305A"/>
    <w:rsid w:val="00443DA6"/>
    <w:rsid w:val="00444BC1"/>
    <w:rsid w:val="00445083"/>
    <w:rsid w:val="00445B4F"/>
    <w:rsid w:val="0044611E"/>
    <w:rsid w:val="00446C77"/>
    <w:rsid w:val="0044758B"/>
    <w:rsid w:val="0044770E"/>
    <w:rsid w:val="00450837"/>
    <w:rsid w:val="00450FD6"/>
    <w:rsid w:val="0045125A"/>
    <w:rsid w:val="0045134B"/>
    <w:rsid w:val="004526AB"/>
    <w:rsid w:val="00452BE8"/>
    <w:rsid w:val="00452CF2"/>
    <w:rsid w:val="004533B1"/>
    <w:rsid w:val="0045381B"/>
    <w:rsid w:val="00453C22"/>
    <w:rsid w:val="00453DF3"/>
    <w:rsid w:val="00453E60"/>
    <w:rsid w:val="00454836"/>
    <w:rsid w:val="00454A34"/>
    <w:rsid w:val="00454C13"/>
    <w:rsid w:val="00454C1F"/>
    <w:rsid w:val="00455030"/>
    <w:rsid w:val="004552F4"/>
    <w:rsid w:val="004561CC"/>
    <w:rsid w:val="00456795"/>
    <w:rsid w:val="00456AE8"/>
    <w:rsid w:val="0045718A"/>
    <w:rsid w:val="00457864"/>
    <w:rsid w:val="00457919"/>
    <w:rsid w:val="00457C88"/>
    <w:rsid w:val="0046002A"/>
    <w:rsid w:val="004600EC"/>
    <w:rsid w:val="00460689"/>
    <w:rsid w:val="0046192C"/>
    <w:rsid w:val="00461C72"/>
    <w:rsid w:val="0046276C"/>
    <w:rsid w:val="00462811"/>
    <w:rsid w:val="0046304B"/>
    <w:rsid w:val="00463087"/>
    <w:rsid w:val="0046356A"/>
    <w:rsid w:val="00464014"/>
    <w:rsid w:val="004643DA"/>
    <w:rsid w:val="00465269"/>
    <w:rsid w:val="00465745"/>
    <w:rsid w:val="00465A53"/>
    <w:rsid w:val="00465DB6"/>
    <w:rsid w:val="00465F90"/>
    <w:rsid w:val="0046683E"/>
    <w:rsid w:val="00466F40"/>
    <w:rsid w:val="00467337"/>
    <w:rsid w:val="0046757F"/>
    <w:rsid w:val="004678DB"/>
    <w:rsid w:val="00467929"/>
    <w:rsid w:val="00467E55"/>
    <w:rsid w:val="00470786"/>
    <w:rsid w:val="00470C1D"/>
    <w:rsid w:val="00470C90"/>
    <w:rsid w:val="00470D1D"/>
    <w:rsid w:val="00470E65"/>
    <w:rsid w:val="00471511"/>
    <w:rsid w:val="00471987"/>
    <w:rsid w:val="00471A5E"/>
    <w:rsid w:val="00471ADC"/>
    <w:rsid w:val="0047243C"/>
    <w:rsid w:val="004728D6"/>
    <w:rsid w:val="00472C5F"/>
    <w:rsid w:val="00473162"/>
    <w:rsid w:val="004731E9"/>
    <w:rsid w:val="00473609"/>
    <w:rsid w:val="00473D1E"/>
    <w:rsid w:val="0047418E"/>
    <w:rsid w:val="00474436"/>
    <w:rsid w:val="00474568"/>
    <w:rsid w:val="004747B7"/>
    <w:rsid w:val="00474C4F"/>
    <w:rsid w:val="00474EB0"/>
    <w:rsid w:val="00475107"/>
    <w:rsid w:val="0047516E"/>
    <w:rsid w:val="00475441"/>
    <w:rsid w:val="00475A33"/>
    <w:rsid w:val="00475B80"/>
    <w:rsid w:val="00475D3B"/>
    <w:rsid w:val="00475DDC"/>
    <w:rsid w:val="00475ECA"/>
    <w:rsid w:val="004763D7"/>
    <w:rsid w:val="0047730F"/>
    <w:rsid w:val="004778AA"/>
    <w:rsid w:val="00477A39"/>
    <w:rsid w:val="00477F44"/>
    <w:rsid w:val="00480781"/>
    <w:rsid w:val="00481490"/>
    <w:rsid w:val="00481E24"/>
    <w:rsid w:val="00482105"/>
    <w:rsid w:val="00482D0D"/>
    <w:rsid w:val="00483229"/>
    <w:rsid w:val="00483517"/>
    <w:rsid w:val="004838FF"/>
    <w:rsid w:val="00485BCD"/>
    <w:rsid w:val="00485F12"/>
    <w:rsid w:val="004860FD"/>
    <w:rsid w:val="00486761"/>
    <w:rsid w:val="00486D67"/>
    <w:rsid w:val="004871EF"/>
    <w:rsid w:val="00487A20"/>
    <w:rsid w:val="00487BAE"/>
    <w:rsid w:val="004900DC"/>
    <w:rsid w:val="004904CB"/>
    <w:rsid w:val="00490649"/>
    <w:rsid w:val="00490734"/>
    <w:rsid w:val="00490BB0"/>
    <w:rsid w:val="00490D61"/>
    <w:rsid w:val="00491ECD"/>
    <w:rsid w:val="00492107"/>
    <w:rsid w:val="0049286D"/>
    <w:rsid w:val="00492FC7"/>
    <w:rsid w:val="00493D11"/>
    <w:rsid w:val="00494503"/>
    <w:rsid w:val="004949E9"/>
    <w:rsid w:val="00494CA7"/>
    <w:rsid w:val="00494FBB"/>
    <w:rsid w:val="004953A6"/>
    <w:rsid w:val="00495635"/>
    <w:rsid w:val="00495691"/>
    <w:rsid w:val="00495797"/>
    <w:rsid w:val="00495DFB"/>
    <w:rsid w:val="00496079"/>
    <w:rsid w:val="00496206"/>
    <w:rsid w:val="00496983"/>
    <w:rsid w:val="004976CB"/>
    <w:rsid w:val="004977A9"/>
    <w:rsid w:val="00497918"/>
    <w:rsid w:val="00497A43"/>
    <w:rsid w:val="00497C1E"/>
    <w:rsid w:val="00497CC8"/>
    <w:rsid w:val="00497D2D"/>
    <w:rsid w:val="004A0114"/>
    <w:rsid w:val="004A02EB"/>
    <w:rsid w:val="004A0561"/>
    <w:rsid w:val="004A1503"/>
    <w:rsid w:val="004A1772"/>
    <w:rsid w:val="004A1D49"/>
    <w:rsid w:val="004A1F2E"/>
    <w:rsid w:val="004A37EB"/>
    <w:rsid w:val="004A37FA"/>
    <w:rsid w:val="004A388F"/>
    <w:rsid w:val="004A3D13"/>
    <w:rsid w:val="004A3FEB"/>
    <w:rsid w:val="004A40D0"/>
    <w:rsid w:val="004A417C"/>
    <w:rsid w:val="004A44A2"/>
    <w:rsid w:val="004A4572"/>
    <w:rsid w:val="004A51FE"/>
    <w:rsid w:val="004A54E3"/>
    <w:rsid w:val="004A580B"/>
    <w:rsid w:val="004A5E05"/>
    <w:rsid w:val="004A5FB8"/>
    <w:rsid w:val="004A6183"/>
    <w:rsid w:val="004A6AC3"/>
    <w:rsid w:val="004A6BA2"/>
    <w:rsid w:val="004A6DA9"/>
    <w:rsid w:val="004A7522"/>
    <w:rsid w:val="004B0476"/>
    <w:rsid w:val="004B0545"/>
    <w:rsid w:val="004B1033"/>
    <w:rsid w:val="004B1B49"/>
    <w:rsid w:val="004B203F"/>
    <w:rsid w:val="004B32BA"/>
    <w:rsid w:val="004B3DE6"/>
    <w:rsid w:val="004B53C2"/>
    <w:rsid w:val="004B5606"/>
    <w:rsid w:val="004B595A"/>
    <w:rsid w:val="004B6567"/>
    <w:rsid w:val="004B6955"/>
    <w:rsid w:val="004B6DE5"/>
    <w:rsid w:val="004B7358"/>
    <w:rsid w:val="004B768F"/>
    <w:rsid w:val="004B7A44"/>
    <w:rsid w:val="004B7DE2"/>
    <w:rsid w:val="004C030B"/>
    <w:rsid w:val="004C07F2"/>
    <w:rsid w:val="004C0FCB"/>
    <w:rsid w:val="004C16FE"/>
    <w:rsid w:val="004C1877"/>
    <w:rsid w:val="004C284A"/>
    <w:rsid w:val="004C289B"/>
    <w:rsid w:val="004C3144"/>
    <w:rsid w:val="004C3BBC"/>
    <w:rsid w:val="004C3BD1"/>
    <w:rsid w:val="004C497D"/>
    <w:rsid w:val="004C49BC"/>
    <w:rsid w:val="004C5DE2"/>
    <w:rsid w:val="004C60F9"/>
    <w:rsid w:val="004C67C9"/>
    <w:rsid w:val="004C6B74"/>
    <w:rsid w:val="004D05A3"/>
    <w:rsid w:val="004D073C"/>
    <w:rsid w:val="004D0A44"/>
    <w:rsid w:val="004D1268"/>
    <w:rsid w:val="004D1669"/>
    <w:rsid w:val="004D16C8"/>
    <w:rsid w:val="004D2074"/>
    <w:rsid w:val="004D24F1"/>
    <w:rsid w:val="004D261F"/>
    <w:rsid w:val="004D2637"/>
    <w:rsid w:val="004D2BCB"/>
    <w:rsid w:val="004D2BE0"/>
    <w:rsid w:val="004D2FBC"/>
    <w:rsid w:val="004D308E"/>
    <w:rsid w:val="004D3190"/>
    <w:rsid w:val="004D3D01"/>
    <w:rsid w:val="004D4597"/>
    <w:rsid w:val="004D47D8"/>
    <w:rsid w:val="004D4831"/>
    <w:rsid w:val="004D4D49"/>
    <w:rsid w:val="004D5273"/>
    <w:rsid w:val="004D6033"/>
    <w:rsid w:val="004D60BB"/>
    <w:rsid w:val="004D6690"/>
    <w:rsid w:val="004D7AFB"/>
    <w:rsid w:val="004D7B36"/>
    <w:rsid w:val="004D7EEF"/>
    <w:rsid w:val="004D7FE4"/>
    <w:rsid w:val="004E0C83"/>
    <w:rsid w:val="004E1145"/>
    <w:rsid w:val="004E1D8D"/>
    <w:rsid w:val="004E2E3C"/>
    <w:rsid w:val="004E3149"/>
    <w:rsid w:val="004E3235"/>
    <w:rsid w:val="004E3369"/>
    <w:rsid w:val="004E3D61"/>
    <w:rsid w:val="004E402E"/>
    <w:rsid w:val="004E404F"/>
    <w:rsid w:val="004E4421"/>
    <w:rsid w:val="004E5632"/>
    <w:rsid w:val="004E5F7D"/>
    <w:rsid w:val="004E6358"/>
    <w:rsid w:val="004E662B"/>
    <w:rsid w:val="004E68C6"/>
    <w:rsid w:val="004E69C8"/>
    <w:rsid w:val="004E7700"/>
    <w:rsid w:val="004E7A75"/>
    <w:rsid w:val="004E7DBF"/>
    <w:rsid w:val="004F01C1"/>
    <w:rsid w:val="004F0B9B"/>
    <w:rsid w:val="004F0FDF"/>
    <w:rsid w:val="004F1020"/>
    <w:rsid w:val="004F1648"/>
    <w:rsid w:val="004F19A6"/>
    <w:rsid w:val="004F3445"/>
    <w:rsid w:val="004F37AF"/>
    <w:rsid w:val="004F3890"/>
    <w:rsid w:val="004F3A8E"/>
    <w:rsid w:val="004F3CA2"/>
    <w:rsid w:val="004F42FC"/>
    <w:rsid w:val="004F4FC0"/>
    <w:rsid w:val="004F5CF4"/>
    <w:rsid w:val="004F6693"/>
    <w:rsid w:val="004F6B7B"/>
    <w:rsid w:val="004F71A5"/>
    <w:rsid w:val="004F7B42"/>
    <w:rsid w:val="00500E70"/>
    <w:rsid w:val="005012A2"/>
    <w:rsid w:val="00501309"/>
    <w:rsid w:val="00501AEE"/>
    <w:rsid w:val="005025CD"/>
    <w:rsid w:val="005026FF"/>
    <w:rsid w:val="00502793"/>
    <w:rsid w:val="005030C4"/>
    <w:rsid w:val="00503CD3"/>
    <w:rsid w:val="00503DFD"/>
    <w:rsid w:val="005042AC"/>
    <w:rsid w:val="00504564"/>
    <w:rsid w:val="005046A4"/>
    <w:rsid w:val="005046E7"/>
    <w:rsid w:val="00504E29"/>
    <w:rsid w:val="0050516B"/>
    <w:rsid w:val="00505785"/>
    <w:rsid w:val="005061F8"/>
    <w:rsid w:val="0050632E"/>
    <w:rsid w:val="005063CB"/>
    <w:rsid w:val="00506A2C"/>
    <w:rsid w:val="00506A9E"/>
    <w:rsid w:val="00506C5F"/>
    <w:rsid w:val="00506D2C"/>
    <w:rsid w:val="0050711D"/>
    <w:rsid w:val="005075EC"/>
    <w:rsid w:val="00507955"/>
    <w:rsid w:val="00510130"/>
    <w:rsid w:val="005105EE"/>
    <w:rsid w:val="00510710"/>
    <w:rsid w:val="005112E6"/>
    <w:rsid w:val="005116D3"/>
    <w:rsid w:val="005117EC"/>
    <w:rsid w:val="005122A5"/>
    <w:rsid w:val="005127AF"/>
    <w:rsid w:val="00512A34"/>
    <w:rsid w:val="00512D00"/>
    <w:rsid w:val="00512F33"/>
    <w:rsid w:val="00512F8B"/>
    <w:rsid w:val="005131FF"/>
    <w:rsid w:val="00513AAB"/>
    <w:rsid w:val="00514090"/>
    <w:rsid w:val="0051499C"/>
    <w:rsid w:val="005150EE"/>
    <w:rsid w:val="005159E4"/>
    <w:rsid w:val="0051645C"/>
    <w:rsid w:val="00516547"/>
    <w:rsid w:val="00516811"/>
    <w:rsid w:val="005169A0"/>
    <w:rsid w:val="00517C8F"/>
    <w:rsid w:val="00517F20"/>
    <w:rsid w:val="0052038E"/>
    <w:rsid w:val="005203E0"/>
    <w:rsid w:val="00520478"/>
    <w:rsid w:val="00520991"/>
    <w:rsid w:val="00520AD5"/>
    <w:rsid w:val="00520B01"/>
    <w:rsid w:val="00520EC0"/>
    <w:rsid w:val="00521184"/>
    <w:rsid w:val="0052135D"/>
    <w:rsid w:val="00521A12"/>
    <w:rsid w:val="00521B7F"/>
    <w:rsid w:val="00522B40"/>
    <w:rsid w:val="00522CAF"/>
    <w:rsid w:val="00522E3A"/>
    <w:rsid w:val="00523039"/>
    <w:rsid w:val="00523D3B"/>
    <w:rsid w:val="00526331"/>
    <w:rsid w:val="00526A65"/>
    <w:rsid w:val="00526AB1"/>
    <w:rsid w:val="00526D2C"/>
    <w:rsid w:val="0052724C"/>
    <w:rsid w:val="0052778D"/>
    <w:rsid w:val="005278A5"/>
    <w:rsid w:val="00530D61"/>
    <w:rsid w:val="00530DD5"/>
    <w:rsid w:val="0053227B"/>
    <w:rsid w:val="005322F3"/>
    <w:rsid w:val="00532583"/>
    <w:rsid w:val="0053308D"/>
    <w:rsid w:val="005330F6"/>
    <w:rsid w:val="0053396B"/>
    <w:rsid w:val="00533E5E"/>
    <w:rsid w:val="00533E8C"/>
    <w:rsid w:val="00533F8B"/>
    <w:rsid w:val="00533FD3"/>
    <w:rsid w:val="00534A80"/>
    <w:rsid w:val="00535D5D"/>
    <w:rsid w:val="0053696B"/>
    <w:rsid w:val="00536A7F"/>
    <w:rsid w:val="0053717A"/>
    <w:rsid w:val="00537BF7"/>
    <w:rsid w:val="005400ED"/>
    <w:rsid w:val="00540874"/>
    <w:rsid w:val="00540A37"/>
    <w:rsid w:val="005415EC"/>
    <w:rsid w:val="005416A5"/>
    <w:rsid w:val="00541C64"/>
    <w:rsid w:val="00542AEE"/>
    <w:rsid w:val="005430B1"/>
    <w:rsid w:val="00544DDE"/>
    <w:rsid w:val="00544DF1"/>
    <w:rsid w:val="0054659F"/>
    <w:rsid w:val="00546A08"/>
    <w:rsid w:val="00546C11"/>
    <w:rsid w:val="00547A3A"/>
    <w:rsid w:val="00547ACE"/>
    <w:rsid w:val="00547B17"/>
    <w:rsid w:val="00550176"/>
    <w:rsid w:val="005515CC"/>
    <w:rsid w:val="00551EFF"/>
    <w:rsid w:val="00552317"/>
    <w:rsid w:val="00552AE9"/>
    <w:rsid w:val="005535C9"/>
    <w:rsid w:val="0055425E"/>
    <w:rsid w:val="0055437F"/>
    <w:rsid w:val="005549FA"/>
    <w:rsid w:val="00555552"/>
    <w:rsid w:val="00555CD2"/>
    <w:rsid w:val="005565BB"/>
    <w:rsid w:val="00556BCB"/>
    <w:rsid w:val="00556E90"/>
    <w:rsid w:val="00557098"/>
    <w:rsid w:val="00557AF5"/>
    <w:rsid w:val="00557D35"/>
    <w:rsid w:val="00561D8B"/>
    <w:rsid w:val="00561DF7"/>
    <w:rsid w:val="005627B0"/>
    <w:rsid w:val="00562B52"/>
    <w:rsid w:val="00562DA1"/>
    <w:rsid w:val="00562F3F"/>
    <w:rsid w:val="005636F4"/>
    <w:rsid w:val="00563BF5"/>
    <w:rsid w:val="00563F09"/>
    <w:rsid w:val="00563F4F"/>
    <w:rsid w:val="005640B1"/>
    <w:rsid w:val="00564201"/>
    <w:rsid w:val="00564306"/>
    <w:rsid w:val="005645B0"/>
    <w:rsid w:val="0056476E"/>
    <w:rsid w:val="00564806"/>
    <w:rsid w:val="00564F30"/>
    <w:rsid w:val="00565109"/>
    <w:rsid w:val="00565A35"/>
    <w:rsid w:val="00565A80"/>
    <w:rsid w:val="00565C4C"/>
    <w:rsid w:val="005662A7"/>
    <w:rsid w:val="00566EC1"/>
    <w:rsid w:val="00567051"/>
    <w:rsid w:val="005672FF"/>
    <w:rsid w:val="0056777D"/>
    <w:rsid w:val="005705CD"/>
    <w:rsid w:val="0057093F"/>
    <w:rsid w:val="00570EEC"/>
    <w:rsid w:val="00571458"/>
    <w:rsid w:val="005728CC"/>
    <w:rsid w:val="00572A4F"/>
    <w:rsid w:val="00572C73"/>
    <w:rsid w:val="00572E1F"/>
    <w:rsid w:val="005745D2"/>
    <w:rsid w:val="005751C0"/>
    <w:rsid w:val="0057525F"/>
    <w:rsid w:val="00575738"/>
    <w:rsid w:val="005758EF"/>
    <w:rsid w:val="00576528"/>
    <w:rsid w:val="0057664D"/>
    <w:rsid w:val="005770AD"/>
    <w:rsid w:val="005774F6"/>
    <w:rsid w:val="005779D7"/>
    <w:rsid w:val="00577A00"/>
    <w:rsid w:val="00577E38"/>
    <w:rsid w:val="00580291"/>
    <w:rsid w:val="00580423"/>
    <w:rsid w:val="00580C78"/>
    <w:rsid w:val="00581058"/>
    <w:rsid w:val="00582C09"/>
    <w:rsid w:val="00582FD3"/>
    <w:rsid w:val="005834DD"/>
    <w:rsid w:val="005837E5"/>
    <w:rsid w:val="00583916"/>
    <w:rsid w:val="00583B4A"/>
    <w:rsid w:val="00584B51"/>
    <w:rsid w:val="0058595D"/>
    <w:rsid w:val="005866DA"/>
    <w:rsid w:val="005877DF"/>
    <w:rsid w:val="00590303"/>
    <w:rsid w:val="00590668"/>
    <w:rsid w:val="005910AC"/>
    <w:rsid w:val="00591AB0"/>
    <w:rsid w:val="00591AC5"/>
    <w:rsid w:val="00591FA3"/>
    <w:rsid w:val="00592493"/>
    <w:rsid w:val="005929C4"/>
    <w:rsid w:val="00593AAD"/>
    <w:rsid w:val="00593DB5"/>
    <w:rsid w:val="0059407D"/>
    <w:rsid w:val="005942BA"/>
    <w:rsid w:val="0059501B"/>
    <w:rsid w:val="005956D1"/>
    <w:rsid w:val="005957EE"/>
    <w:rsid w:val="005959AC"/>
    <w:rsid w:val="00595A89"/>
    <w:rsid w:val="00595E7D"/>
    <w:rsid w:val="00596308"/>
    <w:rsid w:val="00596704"/>
    <w:rsid w:val="00596742"/>
    <w:rsid w:val="005967AB"/>
    <w:rsid w:val="00596BB0"/>
    <w:rsid w:val="00596F25"/>
    <w:rsid w:val="0059723E"/>
    <w:rsid w:val="00597956"/>
    <w:rsid w:val="005A0024"/>
    <w:rsid w:val="005A00C9"/>
    <w:rsid w:val="005A0C2C"/>
    <w:rsid w:val="005A0C31"/>
    <w:rsid w:val="005A0C88"/>
    <w:rsid w:val="005A1017"/>
    <w:rsid w:val="005A1128"/>
    <w:rsid w:val="005A132E"/>
    <w:rsid w:val="005A145A"/>
    <w:rsid w:val="005A150F"/>
    <w:rsid w:val="005A16F8"/>
    <w:rsid w:val="005A1F87"/>
    <w:rsid w:val="005A23D2"/>
    <w:rsid w:val="005A2ABE"/>
    <w:rsid w:val="005A3346"/>
    <w:rsid w:val="005A3525"/>
    <w:rsid w:val="005A352C"/>
    <w:rsid w:val="005A37FD"/>
    <w:rsid w:val="005A3835"/>
    <w:rsid w:val="005A3917"/>
    <w:rsid w:val="005A42F9"/>
    <w:rsid w:val="005A4506"/>
    <w:rsid w:val="005A4E71"/>
    <w:rsid w:val="005A5BED"/>
    <w:rsid w:val="005A5E32"/>
    <w:rsid w:val="005A5EE6"/>
    <w:rsid w:val="005A5EF0"/>
    <w:rsid w:val="005A6285"/>
    <w:rsid w:val="005A692A"/>
    <w:rsid w:val="005A6C9E"/>
    <w:rsid w:val="005A702C"/>
    <w:rsid w:val="005B01D7"/>
    <w:rsid w:val="005B0663"/>
    <w:rsid w:val="005B0C7D"/>
    <w:rsid w:val="005B0FBE"/>
    <w:rsid w:val="005B1564"/>
    <w:rsid w:val="005B1DB6"/>
    <w:rsid w:val="005B2A3A"/>
    <w:rsid w:val="005B2ACE"/>
    <w:rsid w:val="005B35F1"/>
    <w:rsid w:val="005B41AE"/>
    <w:rsid w:val="005B4579"/>
    <w:rsid w:val="005B4A1F"/>
    <w:rsid w:val="005B4AD1"/>
    <w:rsid w:val="005B4AEB"/>
    <w:rsid w:val="005B4C0E"/>
    <w:rsid w:val="005B4CF2"/>
    <w:rsid w:val="005B53A0"/>
    <w:rsid w:val="005B556D"/>
    <w:rsid w:val="005B5D02"/>
    <w:rsid w:val="005B6C1C"/>
    <w:rsid w:val="005B6D31"/>
    <w:rsid w:val="005B6E55"/>
    <w:rsid w:val="005B7069"/>
    <w:rsid w:val="005B7CA3"/>
    <w:rsid w:val="005C030C"/>
    <w:rsid w:val="005C08BF"/>
    <w:rsid w:val="005C0BBB"/>
    <w:rsid w:val="005C1380"/>
    <w:rsid w:val="005C1423"/>
    <w:rsid w:val="005C18F3"/>
    <w:rsid w:val="005C1F8F"/>
    <w:rsid w:val="005C2272"/>
    <w:rsid w:val="005C2681"/>
    <w:rsid w:val="005C269B"/>
    <w:rsid w:val="005C4158"/>
    <w:rsid w:val="005C416B"/>
    <w:rsid w:val="005C4A2B"/>
    <w:rsid w:val="005C4DA4"/>
    <w:rsid w:val="005C4DDA"/>
    <w:rsid w:val="005C5408"/>
    <w:rsid w:val="005C5ADD"/>
    <w:rsid w:val="005C628C"/>
    <w:rsid w:val="005C6DFA"/>
    <w:rsid w:val="005C73C6"/>
    <w:rsid w:val="005C741E"/>
    <w:rsid w:val="005C7AAA"/>
    <w:rsid w:val="005C7F8B"/>
    <w:rsid w:val="005D056D"/>
    <w:rsid w:val="005D0696"/>
    <w:rsid w:val="005D0D31"/>
    <w:rsid w:val="005D1CC3"/>
    <w:rsid w:val="005D1D92"/>
    <w:rsid w:val="005D2E9A"/>
    <w:rsid w:val="005D2F04"/>
    <w:rsid w:val="005D33D3"/>
    <w:rsid w:val="005D35C0"/>
    <w:rsid w:val="005D39F3"/>
    <w:rsid w:val="005D4158"/>
    <w:rsid w:val="005D43B6"/>
    <w:rsid w:val="005D46FF"/>
    <w:rsid w:val="005D4785"/>
    <w:rsid w:val="005D4B25"/>
    <w:rsid w:val="005D4EE2"/>
    <w:rsid w:val="005D5B35"/>
    <w:rsid w:val="005D62B9"/>
    <w:rsid w:val="005D6674"/>
    <w:rsid w:val="005D6808"/>
    <w:rsid w:val="005D7465"/>
    <w:rsid w:val="005D7A14"/>
    <w:rsid w:val="005D7D94"/>
    <w:rsid w:val="005E04FA"/>
    <w:rsid w:val="005E071C"/>
    <w:rsid w:val="005E13E1"/>
    <w:rsid w:val="005E212D"/>
    <w:rsid w:val="005E2724"/>
    <w:rsid w:val="005E2956"/>
    <w:rsid w:val="005E36A3"/>
    <w:rsid w:val="005E3727"/>
    <w:rsid w:val="005E52B6"/>
    <w:rsid w:val="005E5D6F"/>
    <w:rsid w:val="005E6134"/>
    <w:rsid w:val="005E78FD"/>
    <w:rsid w:val="005E7AD1"/>
    <w:rsid w:val="005E7AF8"/>
    <w:rsid w:val="005F0124"/>
    <w:rsid w:val="005F017E"/>
    <w:rsid w:val="005F0650"/>
    <w:rsid w:val="005F0885"/>
    <w:rsid w:val="005F09C8"/>
    <w:rsid w:val="005F0AB9"/>
    <w:rsid w:val="005F1482"/>
    <w:rsid w:val="005F24E3"/>
    <w:rsid w:val="005F2FDB"/>
    <w:rsid w:val="005F3AC6"/>
    <w:rsid w:val="005F42A5"/>
    <w:rsid w:val="005F4A89"/>
    <w:rsid w:val="005F5588"/>
    <w:rsid w:val="005F5B7D"/>
    <w:rsid w:val="005F5E0B"/>
    <w:rsid w:val="005F63FB"/>
    <w:rsid w:val="005F6AF9"/>
    <w:rsid w:val="005F7181"/>
    <w:rsid w:val="005F7F6B"/>
    <w:rsid w:val="00600415"/>
    <w:rsid w:val="00600623"/>
    <w:rsid w:val="00600A8F"/>
    <w:rsid w:val="006019B0"/>
    <w:rsid w:val="00601F52"/>
    <w:rsid w:val="00602221"/>
    <w:rsid w:val="00602249"/>
    <w:rsid w:val="00602B10"/>
    <w:rsid w:val="00603E24"/>
    <w:rsid w:val="0060478E"/>
    <w:rsid w:val="00604B6F"/>
    <w:rsid w:val="00604F4F"/>
    <w:rsid w:val="006057AD"/>
    <w:rsid w:val="00605991"/>
    <w:rsid w:val="00605B4B"/>
    <w:rsid w:val="006060F8"/>
    <w:rsid w:val="00606505"/>
    <w:rsid w:val="00606542"/>
    <w:rsid w:val="006069A8"/>
    <w:rsid w:val="00606A87"/>
    <w:rsid w:val="00607338"/>
    <w:rsid w:val="00607545"/>
    <w:rsid w:val="00607B0E"/>
    <w:rsid w:val="00610127"/>
    <w:rsid w:val="00611E41"/>
    <w:rsid w:val="006123B5"/>
    <w:rsid w:val="00612583"/>
    <w:rsid w:val="006125A9"/>
    <w:rsid w:val="0061435E"/>
    <w:rsid w:val="006149CF"/>
    <w:rsid w:val="00614F8E"/>
    <w:rsid w:val="00615070"/>
    <w:rsid w:val="00615E1D"/>
    <w:rsid w:val="006163C8"/>
    <w:rsid w:val="006165B2"/>
    <w:rsid w:val="00616D0E"/>
    <w:rsid w:val="00617449"/>
    <w:rsid w:val="00617F02"/>
    <w:rsid w:val="00620364"/>
    <w:rsid w:val="0062056A"/>
    <w:rsid w:val="00620BF7"/>
    <w:rsid w:val="00620CE4"/>
    <w:rsid w:val="00621568"/>
    <w:rsid w:val="00621C7E"/>
    <w:rsid w:val="00621FBE"/>
    <w:rsid w:val="0062204A"/>
    <w:rsid w:val="00622621"/>
    <w:rsid w:val="006226BF"/>
    <w:rsid w:val="006227BB"/>
    <w:rsid w:val="00622C25"/>
    <w:rsid w:val="006231D3"/>
    <w:rsid w:val="006232E0"/>
    <w:rsid w:val="00623570"/>
    <w:rsid w:val="00623650"/>
    <w:rsid w:val="006242A1"/>
    <w:rsid w:val="006242A7"/>
    <w:rsid w:val="00624560"/>
    <w:rsid w:val="006245E8"/>
    <w:rsid w:val="00624949"/>
    <w:rsid w:val="00624EE7"/>
    <w:rsid w:val="006258AD"/>
    <w:rsid w:val="0062624B"/>
    <w:rsid w:val="00626B36"/>
    <w:rsid w:val="00626E11"/>
    <w:rsid w:val="006273DA"/>
    <w:rsid w:val="00627CDF"/>
    <w:rsid w:val="00630867"/>
    <w:rsid w:val="00630D68"/>
    <w:rsid w:val="00631113"/>
    <w:rsid w:val="006312D0"/>
    <w:rsid w:val="006312F0"/>
    <w:rsid w:val="006314AA"/>
    <w:rsid w:val="00632F07"/>
    <w:rsid w:val="00633213"/>
    <w:rsid w:val="00633298"/>
    <w:rsid w:val="006335AB"/>
    <w:rsid w:val="00633611"/>
    <w:rsid w:val="00634341"/>
    <w:rsid w:val="006352BB"/>
    <w:rsid w:val="0063564F"/>
    <w:rsid w:val="00635820"/>
    <w:rsid w:val="00635AD5"/>
    <w:rsid w:val="0063682C"/>
    <w:rsid w:val="00636B18"/>
    <w:rsid w:val="00637A6F"/>
    <w:rsid w:val="00637A9B"/>
    <w:rsid w:val="00637BA9"/>
    <w:rsid w:val="0064008E"/>
    <w:rsid w:val="00640708"/>
    <w:rsid w:val="00640DEB"/>
    <w:rsid w:val="0064132E"/>
    <w:rsid w:val="00641385"/>
    <w:rsid w:val="00641677"/>
    <w:rsid w:val="0064194A"/>
    <w:rsid w:val="00641C1E"/>
    <w:rsid w:val="00642761"/>
    <w:rsid w:val="0064293E"/>
    <w:rsid w:val="00642D1E"/>
    <w:rsid w:val="00644B18"/>
    <w:rsid w:val="00644D98"/>
    <w:rsid w:val="006450D9"/>
    <w:rsid w:val="00645893"/>
    <w:rsid w:val="00645E82"/>
    <w:rsid w:val="00645EFC"/>
    <w:rsid w:val="00645F31"/>
    <w:rsid w:val="00646F21"/>
    <w:rsid w:val="00647473"/>
    <w:rsid w:val="00647B03"/>
    <w:rsid w:val="00650689"/>
    <w:rsid w:val="0065132F"/>
    <w:rsid w:val="00651ADF"/>
    <w:rsid w:val="00651B47"/>
    <w:rsid w:val="00651F55"/>
    <w:rsid w:val="006532D9"/>
    <w:rsid w:val="006536F9"/>
    <w:rsid w:val="006539B1"/>
    <w:rsid w:val="00653A41"/>
    <w:rsid w:val="00653B97"/>
    <w:rsid w:val="00653F27"/>
    <w:rsid w:val="00654284"/>
    <w:rsid w:val="006544FC"/>
    <w:rsid w:val="00655D1A"/>
    <w:rsid w:val="0066020B"/>
    <w:rsid w:val="006603E8"/>
    <w:rsid w:val="006604D9"/>
    <w:rsid w:val="00660C93"/>
    <w:rsid w:val="006610D1"/>
    <w:rsid w:val="006613B2"/>
    <w:rsid w:val="006615AF"/>
    <w:rsid w:val="00661A47"/>
    <w:rsid w:val="006621E1"/>
    <w:rsid w:val="00662A5C"/>
    <w:rsid w:val="00662FFE"/>
    <w:rsid w:val="00663019"/>
    <w:rsid w:val="00663631"/>
    <w:rsid w:val="00663A5B"/>
    <w:rsid w:val="006641E6"/>
    <w:rsid w:val="00664685"/>
    <w:rsid w:val="006650AA"/>
    <w:rsid w:val="0066639C"/>
    <w:rsid w:val="00666584"/>
    <w:rsid w:val="0066658C"/>
    <w:rsid w:val="006665C3"/>
    <w:rsid w:val="00666C96"/>
    <w:rsid w:val="00667315"/>
    <w:rsid w:val="00667A89"/>
    <w:rsid w:val="00667B24"/>
    <w:rsid w:val="0067048F"/>
    <w:rsid w:val="0067066B"/>
    <w:rsid w:val="00670DCA"/>
    <w:rsid w:val="00670FDA"/>
    <w:rsid w:val="00671A09"/>
    <w:rsid w:val="00671DB6"/>
    <w:rsid w:val="00671F8B"/>
    <w:rsid w:val="00673276"/>
    <w:rsid w:val="006733CE"/>
    <w:rsid w:val="006739B3"/>
    <w:rsid w:val="006739EC"/>
    <w:rsid w:val="00673AD4"/>
    <w:rsid w:val="0067458C"/>
    <w:rsid w:val="00674897"/>
    <w:rsid w:val="006754A6"/>
    <w:rsid w:val="006754AB"/>
    <w:rsid w:val="00675CE8"/>
    <w:rsid w:val="0067614F"/>
    <w:rsid w:val="00676F17"/>
    <w:rsid w:val="006772A3"/>
    <w:rsid w:val="006772DD"/>
    <w:rsid w:val="006804C3"/>
    <w:rsid w:val="00680748"/>
    <w:rsid w:val="00680ACA"/>
    <w:rsid w:val="00680EB0"/>
    <w:rsid w:val="0068136E"/>
    <w:rsid w:val="006814F5"/>
    <w:rsid w:val="00681C17"/>
    <w:rsid w:val="006820D4"/>
    <w:rsid w:val="00682AA5"/>
    <w:rsid w:val="00683E40"/>
    <w:rsid w:val="006842FF"/>
    <w:rsid w:val="00684E76"/>
    <w:rsid w:val="0068538B"/>
    <w:rsid w:val="0068549B"/>
    <w:rsid w:val="00685C14"/>
    <w:rsid w:val="00686C47"/>
    <w:rsid w:val="00686D14"/>
    <w:rsid w:val="0068720F"/>
    <w:rsid w:val="00687272"/>
    <w:rsid w:val="006878F0"/>
    <w:rsid w:val="006909D5"/>
    <w:rsid w:val="00690A76"/>
    <w:rsid w:val="00691181"/>
    <w:rsid w:val="00691491"/>
    <w:rsid w:val="00691B2A"/>
    <w:rsid w:val="00691E8F"/>
    <w:rsid w:val="00692B16"/>
    <w:rsid w:val="0069346C"/>
    <w:rsid w:val="0069387D"/>
    <w:rsid w:val="00693887"/>
    <w:rsid w:val="00693929"/>
    <w:rsid w:val="00693E99"/>
    <w:rsid w:val="00694603"/>
    <w:rsid w:val="00694759"/>
    <w:rsid w:val="00694E83"/>
    <w:rsid w:val="006954EB"/>
    <w:rsid w:val="006962FA"/>
    <w:rsid w:val="00696829"/>
    <w:rsid w:val="00696960"/>
    <w:rsid w:val="006969EA"/>
    <w:rsid w:val="00696F3E"/>
    <w:rsid w:val="00697361"/>
    <w:rsid w:val="006973ED"/>
    <w:rsid w:val="006975A0"/>
    <w:rsid w:val="0069783F"/>
    <w:rsid w:val="006A0126"/>
    <w:rsid w:val="006A01F6"/>
    <w:rsid w:val="006A0334"/>
    <w:rsid w:val="006A037B"/>
    <w:rsid w:val="006A07C1"/>
    <w:rsid w:val="006A08B7"/>
    <w:rsid w:val="006A0F11"/>
    <w:rsid w:val="006A1025"/>
    <w:rsid w:val="006A1940"/>
    <w:rsid w:val="006A23B8"/>
    <w:rsid w:val="006A244A"/>
    <w:rsid w:val="006A2E28"/>
    <w:rsid w:val="006A3415"/>
    <w:rsid w:val="006A34A4"/>
    <w:rsid w:val="006A3786"/>
    <w:rsid w:val="006A48FE"/>
    <w:rsid w:val="006A49CD"/>
    <w:rsid w:val="006A4B1C"/>
    <w:rsid w:val="006A52A1"/>
    <w:rsid w:val="006A5B13"/>
    <w:rsid w:val="006A6134"/>
    <w:rsid w:val="006A617A"/>
    <w:rsid w:val="006A6323"/>
    <w:rsid w:val="006A6B99"/>
    <w:rsid w:val="006A753C"/>
    <w:rsid w:val="006A7592"/>
    <w:rsid w:val="006A78EC"/>
    <w:rsid w:val="006A79C7"/>
    <w:rsid w:val="006A79D1"/>
    <w:rsid w:val="006A7C49"/>
    <w:rsid w:val="006B1287"/>
    <w:rsid w:val="006B306E"/>
    <w:rsid w:val="006B315C"/>
    <w:rsid w:val="006B33BE"/>
    <w:rsid w:val="006B435E"/>
    <w:rsid w:val="006B49D9"/>
    <w:rsid w:val="006B5380"/>
    <w:rsid w:val="006B558B"/>
    <w:rsid w:val="006B599B"/>
    <w:rsid w:val="006B5A43"/>
    <w:rsid w:val="006B5EA6"/>
    <w:rsid w:val="006B6525"/>
    <w:rsid w:val="006B6E2B"/>
    <w:rsid w:val="006B7BED"/>
    <w:rsid w:val="006B7F59"/>
    <w:rsid w:val="006C0B62"/>
    <w:rsid w:val="006C0CDC"/>
    <w:rsid w:val="006C1207"/>
    <w:rsid w:val="006C1540"/>
    <w:rsid w:val="006C1A01"/>
    <w:rsid w:val="006C1BC1"/>
    <w:rsid w:val="006C23AB"/>
    <w:rsid w:val="006C240A"/>
    <w:rsid w:val="006C2C2A"/>
    <w:rsid w:val="006C371E"/>
    <w:rsid w:val="006C37AA"/>
    <w:rsid w:val="006C41FE"/>
    <w:rsid w:val="006C440A"/>
    <w:rsid w:val="006C4748"/>
    <w:rsid w:val="006C4AA5"/>
    <w:rsid w:val="006C4C94"/>
    <w:rsid w:val="006C5193"/>
    <w:rsid w:val="006C6018"/>
    <w:rsid w:val="006C6332"/>
    <w:rsid w:val="006C64AF"/>
    <w:rsid w:val="006C6827"/>
    <w:rsid w:val="006C7076"/>
    <w:rsid w:val="006C7303"/>
    <w:rsid w:val="006C7476"/>
    <w:rsid w:val="006C7484"/>
    <w:rsid w:val="006C7508"/>
    <w:rsid w:val="006C7BD3"/>
    <w:rsid w:val="006D0288"/>
    <w:rsid w:val="006D0578"/>
    <w:rsid w:val="006D0E8F"/>
    <w:rsid w:val="006D16CD"/>
    <w:rsid w:val="006D1A7D"/>
    <w:rsid w:val="006D1DC9"/>
    <w:rsid w:val="006D204F"/>
    <w:rsid w:val="006D2619"/>
    <w:rsid w:val="006D2797"/>
    <w:rsid w:val="006D27C3"/>
    <w:rsid w:val="006D3281"/>
    <w:rsid w:val="006D3470"/>
    <w:rsid w:val="006D3D86"/>
    <w:rsid w:val="006D4534"/>
    <w:rsid w:val="006D47CE"/>
    <w:rsid w:val="006D4FEE"/>
    <w:rsid w:val="006D547D"/>
    <w:rsid w:val="006D58AB"/>
    <w:rsid w:val="006D5900"/>
    <w:rsid w:val="006D5A25"/>
    <w:rsid w:val="006D5A5D"/>
    <w:rsid w:val="006D5C21"/>
    <w:rsid w:val="006D6BA0"/>
    <w:rsid w:val="006D6EBC"/>
    <w:rsid w:val="006D71D5"/>
    <w:rsid w:val="006E1362"/>
    <w:rsid w:val="006E1FC9"/>
    <w:rsid w:val="006E21BC"/>
    <w:rsid w:val="006E21C6"/>
    <w:rsid w:val="006E25A9"/>
    <w:rsid w:val="006E3399"/>
    <w:rsid w:val="006E3B02"/>
    <w:rsid w:val="006E3C85"/>
    <w:rsid w:val="006E40F3"/>
    <w:rsid w:val="006E444A"/>
    <w:rsid w:val="006E4BC1"/>
    <w:rsid w:val="006E4D9F"/>
    <w:rsid w:val="006E5516"/>
    <w:rsid w:val="006E6900"/>
    <w:rsid w:val="006E6A7B"/>
    <w:rsid w:val="006E7900"/>
    <w:rsid w:val="006E7F4D"/>
    <w:rsid w:val="006F0197"/>
    <w:rsid w:val="006F0892"/>
    <w:rsid w:val="006F0C14"/>
    <w:rsid w:val="006F165B"/>
    <w:rsid w:val="006F1CEB"/>
    <w:rsid w:val="006F1F03"/>
    <w:rsid w:val="006F1FB6"/>
    <w:rsid w:val="006F2F79"/>
    <w:rsid w:val="006F4B1D"/>
    <w:rsid w:val="006F4EFC"/>
    <w:rsid w:val="006F5A7A"/>
    <w:rsid w:val="006F5C5E"/>
    <w:rsid w:val="006F6909"/>
    <w:rsid w:val="006F6957"/>
    <w:rsid w:val="006F73CD"/>
    <w:rsid w:val="006F7EEB"/>
    <w:rsid w:val="00700028"/>
    <w:rsid w:val="007007C5"/>
    <w:rsid w:val="007010A4"/>
    <w:rsid w:val="00702397"/>
    <w:rsid w:val="007024C1"/>
    <w:rsid w:val="007027E8"/>
    <w:rsid w:val="00702D73"/>
    <w:rsid w:val="0070359C"/>
    <w:rsid w:val="00703657"/>
    <w:rsid w:val="00703759"/>
    <w:rsid w:val="00704148"/>
    <w:rsid w:val="00704464"/>
    <w:rsid w:val="00704935"/>
    <w:rsid w:val="00704AD3"/>
    <w:rsid w:val="00705789"/>
    <w:rsid w:val="00705D49"/>
    <w:rsid w:val="00705E5A"/>
    <w:rsid w:val="00705EF0"/>
    <w:rsid w:val="007070EC"/>
    <w:rsid w:val="00707411"/>
    <w:rsid w:val="00707F0C"/>
    <w:rsid w:val="007102CE"/>
    <w:rsid w:val="007108E2"/>
    <w:rsid w:val="00711014"/>
    <w:rsid w:val="007110A2"/>
    <w:rsid w:val="007116BD"/>
    <w:rsid w:val="00711BB5"/>
    <w:rsid w:val="00711CA4"/>
    <w:rsid w:val="00711FCB"/>
    <w:rsid w:val="007121A2"/>
    <w:rsid w:val="00712E96"/>
    <w:rsid w:val="007138AE"/>
    <w:rsid w:val="00713B0B"/>
    <w:rsid w:val="00714207"/>
    <w:rsid w:val="00714DC2"/>
    <w:rsid w:val="007152D8"/>
    <w:rsid w:val="00715315"/>
    <w:rsid w:val="00715672"/>
    <w:rsid w:val="00715AB9"/>
    <w:rsid w:val="00715DD7"/>
    <w:rsid w:val="00715F2A"/>
    <w:rsid w:val="007164DD"/>
    <w:rsid w:val="0071682C"/>
    <w:rsid w:val="00716A9E"/>
    <w:rsid w:val="00716C35"/>
    <w:rsid w:val="00716EC8"/>
    <w:rsid w:val="007179F5"/>
    <w:rsid w:val="00717F2A"/>
    <w:rsid w:val="007206AF"/>
    <w:rsid w:val="00721231"/>
    <w:rsid w:val="007212CC"/>
    <w:rsid w:val="00721676"/>
    <w:rsid w:val="0072181F"/>
    <w:rsid w:val="00721AF3"/>
    <w:rsid w:val="00723ACE"/>
    <w:rsid w:val="007242BB"/>
    <w:rsid w:val="0072437B"/>
    <w:rsid w:val="00724683"/>
    <w:rsid w:val="00724C7A"/>
    <w:rsid w:val="007255A7"/>
    <w:rsid w:val="00725A08"/>
    <w:rsid w:val="00725F45"/>
    <w:rsid w:val="00726281"/>
    <w:rsid w:val="00726687"/>
    <w:rsid w:val="0072711A"/>
    <w:rsid w:val="00727638"/>
    <w:rsid w:val="00727C21"/>
    <w:rsid w:val="00727D94"/>
    <w:rsid w:val="00730204"/>
    <w:rsid w:val="0073081E"/>
    <w:rsid w:val="00730C55"/>
    <w:rsid w:val="00731359"/>
    <w:rsid w:val="0073137C"/>
    <w:rsid w:val="00731A5E"/>
    <w:rsid w:val="00731FDA"/>
    <w:rsid w:val="007329ED"/>
    <w:rsid w:val="00732B0D"/>
    <w:rsid w:val="007333F1"/>
    <w:rsid w:val="00735135"/>
    <w:rsid w:val="00735213"/>
    <w:rsid w:val="00735805"/>
    <w:rsid w:val="007369CA"/>
    <w:rsid w:val="00736F63"/>
    <w:rsid w:val="00736FCF"/>
    <w:rsid w:val="007371F6"/>
    <w:rsid w:val="00737B31"/>
    <w:rsid w:val="00737D96"/>
    <w:rsid w:val="00737EF2"/>
    <w:rsid w:val="00740956"/>
    <w:rsid w:val="00740E92"/>
    <w:rsid w:val="00742638"/>
    <w:rsid w:val="00742DB8"/>
    <w:rsid w:val="007451D7"/>
    <w:rsid w:val="00745442"/>
    <w:rsid w:val="00745D59"/>
    <w:rsid w:val="00746980"/>
    <w:rsid w:val="00746DCF"/>
    <w:rsid w:val="00747467"/>
    <w:rsid w:val="00747534"/>
    <w:rsid w:val="00747A47"/>
    <w:rsid w:val="00747FCD"/>
    <w:rsid w:val="00750D19"/>
    <w:rsid w:val="007510DB"/>
    <w:rsid w:val="0075112F"/>
    <w:rsid w:val="00751492"/>
    <w:rsid w:val="00751661"/>
    <w:rsid w:val="007529BA"/>
    <w:rsid w:val="00752B15"/>
    <w:rsid w:val="00752BBD"/>
    <w:rsid w:val="00752BE0"/>
    <w:rsid w:val="00752CF2"/>
    <w:rsid w:val="00752D5E"/>
    <w:rsid w:val="00752DFF"/>
    <w:rsid w:val="00753139"/>
    <w:rsid w:val="00753DB9"/>
    <w:rsid w:val="00753FDC"/>
    <w:rsid w:val="007545CB"/>
    <w:rsid w:val="00754B9A"/>
    <w:rsid w:val="00754D16"/>
    <w:rsid w:val="00755828"/>
    <w:rsid w:val="00755B17"/>
    <w:rsid w:val="00755D6C"/>
    <w:rsid w:val="00756214"/>
    <w:rsid w:val="007579C4"/>
    <w:rsid w:val="00760108"/>
    <w:rsid w:val="00760825"/>
    <w:rsid w:val="007608F7"/>
    <w:rsid w:val="00760B4A"/>
    <w:rsid w:val="007610C5"/>
    <w:rsid w:val="00761C7B"/>
    <w:rsid w:val="00762573"/>
    <w:rsid w:val="00762574"/>
    <w:rsid w:val="0076333D"/>
    <w:rsid w:val="00763582"/>
    <w:rsid w:val="007636DA"/>
    <w:rsid w:val="0076427A"/>
    <w:rsid w:val="007643A7"/>
    <w:rsid w:val="007645F6"/>
    <w:rsid w:val="00764711"/>
    <w:rsid w:val="00764733"/>
    <w:rsid w:val="00764A6C"/>
    <w:rsid w:val="00764DA0"/>
    <w:rsid w:val="0076514D"/>
    <w:rsid w:val="00765481"/>
    <w:rsid w:val="00765B93"/>
    <w:rsid w:val="00765D32"/>
    <w:rsid w:val="00765D96"/>
    <w:rsid w:val="00766123"/>
    <w:rsid w:val="00766792"/>
    <w:rsid w:val="00766CEB"/>
    <w:rsid w:val="00766E6F"/>
    <w:rsid w:val="007673A8"/>
    <w:rsid w:val="007675AD"/>
    <w:rsid w:val="00767D00"/>
    <w:rsid w:val="007706A7"/>
    <w:rsid w:val="007714EF"/>
    <w:rsid w:val="00771783"/>
    <w:rsid w:val="00771A97"/>
    <w:rsid w:val="00771BEC"/>
    <w:rsid w:val="0077204D"/>
    <w:rsid w:val="00773CEF"/>
    <w:rsid w:val="00773E8C"/>
    <w:rsid w:val="00774CB0"/>
    <w:rsid w:val="007757A0"/>
    <w:rsid w:val="007758FB"/>
    <w:rsid w:val="00775BE3"/>
    <w:rsid w:val="007769BF"/>
    <w:rsid w:val="00776A95"/>
    <w:rsid w:val="007771CD"/>
    <w:rsid w:val="0077797C"/>
    <w:rsid w:val="007807BF"/>
    <w:rsid w:val="007809FE"/>
    <w:rsid w:val="00780B27"/>
    <w:rsid w:val="00781331"/>
    <w:rsid w:val="007816CA"/>
    <w:rsid w:val="00781C1E"/>
    <w:rsid w:val="00781ECC"/>
    <w:rsid w:val="00783000"/>
    <w:rsid w:val="00783035"/>
    <w:rsid w:val="007831C4"/>
    <w:rsid w:val="007839B7"/>
    <w:rsid w:val="00784479"/>
    <w:rsid w:val="00784889"/>
    <w:rsid w:val="007864C3"/>
    <w:rsid w:val="007872EF"/>
    <w:rsid w:val="0078735F"/>
    <w:rsid w:val="00790388"/>
    <w:rsid w:val="00790700"/>
    <w:rsid w:val="00790A51"/>
    <w:rsid w:val="00790C6B"/>
    <w:rsid w:val="00791644"/>
    <w:rsid w:val="00791B52"/>
    <w:rsid w:val="00792324"/>
    <w:rsid w:val="007926A3"/>
    <w:rsid w:val="00792F9E"/>
    <w:rsid w:val="0079306E"/>
    <w:rsid w:val="007932D1"/>
    <w:rsid w:val="007938C2"/>
    <w:rsid w:val="00793A78"/>
    <w:rsid w:val="00793CC2"/>
    <w:rsid w:val="00793CCA"/>
    <w:rsid w:val="00793D7B"/>
    <w:rsid w:val="00794DB2"/>
    <w:rsid w:val="00794F40"/>
    <w:rsid w:val="00795043"/>
    <w:rsid w:val="00795A47"/>
    <w:rsid w:val="00795AB4"/>
    <w:rsid w:val="007974D4"/>
    <w:rsid w:val="00797A86"/>
    <w:rsid w:val="00797A8B"/>
    <w:rsid w:val="00797DC2"/>
    <w:rsid w:val="007A05A5"/>
    <w:rsid w:val="007A0B4C"/>
    <w:rsid w:val="007A1234"/>
    <w:rsid w:val="007A1BB4"/>
    <w:rsid w:val="007A203A"/>
    <w:rsid w:val="007A3356"/>
    <w:rsid w:val="007A351F"/>
    <w:rsid w:val="007A3528"/>
    <w:rsid w:val="007A3E42"/>
    <w:rsid w:val="007A467F"/>
    <w:rsid w:val="007A4C9B"/>
    <w:rsid w:val="007A5829"/>
    <w:rsid w:val="007A5F86"/>
    <w:rsid w:val="007A7364"/>
    <w:rsid w:val="007A7502"/>
    <w:rsid w:val="007A7D56"/>
    <w:rsid w:val="007B057E"/>
    <w:rsid w:val="007B06AC"/>
    <w:rsid w:val="007B070A"/>
    <w:rsid w:val="007B07A4"/>
    <w:rsid w:val="007B1D07"/>
    <w:rsid w:val="007B1D46"/>
    <w:rsid w:val="007B2313"/>
    <w:rsid w:val="007B322C"/>
    <w:rsid w:val="007B3492"/>
    <w:rsid w:val="007B3580"/>
    <w:rsid w:val="007B51EA"/>
    <w:rsid w:val="007B6D09"/>
    <w:rsid w:val="007B6EE3"/>
    <w:rsid w:val="007B6F87"/>
    <w:rsid w:val="007B725E"/>
    <w:rsid w:val="007C018D"/>
    <w:rsid w:val="007C0D90"/>
    <w:rsid w:val="007C12EE"/>
    <w:rsid w:val="007C1611"/>
    <w:rsid w:val="007C1B02"/>
    <w:rsid w:val="007C2857"/>
    <w:rsid w:val="007C290D"/>
    <w:rsid w:val="007C2CA4"/>
    <w:rsid w:val="007C2F79"/>
    <w:rsid w:val="007C3803"/>
    <w:rsid w:val="007C3DD1"/>
    <w:rsid w:val="007C3DE4"/>
    <w:rsid w:val="007C423E"/>
    <w:rsid w:val="007C46C9"/>
    <w:rsid w:val="007C4752"/>
    <w:rsid w:val="007C475D"/>
    <w:rsid w:val="007C4B60"/>
    <w:rsid w:val="007C4C27"/>
    <w:rsid w:val="007C4D86"/>
    <w:rsid w:val="007C4EA3"/>
    <w:rsid w:val="007C53AA"/>
    <w:rsid w:val="007C62C7"/>
    <w:rsid w:val="007C6B29"/>
    <w:rsid w:val="007C6DCB"/>
    <w:rsid w:val="007C6E71"/>
    <w:rsid w:val="007C73B8"/>
    <w:rsid w:val="007C7E7D"/>
    <w:rsid w:val="007D0648"/>
    <w:rsid w:val="007D0689"/>
    <w:rsid w:val="007D1433"/>
    <w:rsid w:val="007D1824"/>
    <w:rsid w:val="007D1ED3"/>
    <w:rsid w:val="007D2082"/>
    <w:rsid w:val="007D2A6B"/>
    <w:rsid w:val="007D2E8B"/>
    <w:rsid w:val="007D43CA"/>
    <w:rsid w:val="007D4905"/>
    <w:rsid w:val="007D533D"/>
    <w:rsid w:val="007D57C2"/>
    <w:rsid w:val="007D5DEB"/>
    <w:rsid w:val="007D5E26"/>
    <w:rsid w:val="007D5F67"/>
    <w:rsid w:val="007D62F1"/>
    <w:rsid w:val="007D65CD"/>
    <w:rsid w:val="007D6BE0"/>
    <w:rsid w:val="007D6ED3"/>
    <w:rsid w:val="007D7638"/>
    <w:rsid w:val="007D7EF1"/>
    <w:rsid w:val="007E06B2"/>
    <w:rsid w:val="007E0E24"/>
    <w:rsid w:val="007E14B0"/>
    <w:rsid w:val="007E18D1"/>
    <w:rsid w:val="007E1A29"/>
    <w:rsid w:val="007E1CD5"/>
    <w:rsid w:val="007E2227"/>
    <w:rsid w:val="007E4065"/>
    <w:rsid w:val="007E48BC"/>
    <w:rsid w:val="007E4F0B"/>
    <w:rsid w:val="007E5AC9"/>
    <w:rsid w:val="007E5C23"/>
    <w:rsid w:val="007E5FB2"/>
    <w:rsid w:val="007E63AE"/>
    <w:rsid w:val="007E692F"/>
    <w:rsid w:val="007E7B1B"/>
    <w:rsid w:val="007F0DD0"/>
    <w:rsid w:val="007F1433"/>
    <w:rsid w:val="007F16BF"/>
    <w:rsid w:val="007F185C"/>
    <w:rsid w:val="007F19B7"/>
    <w:rsid w:val="007F1A7B"/>
    <w:rsid w:val="007F1CF3"/>
    <w:rsid w:val="007F1D67"/>
    <w:rsid w:val="007F1E39"/>
    <w:rsid w:val="007F2060"/>
    <w:rsid w:val="007F21FA"/>
    <w:rsid w:val="007F245A"/>
    <w:rsid w:val="007F263D"/>
    <w:rsid w:val="007F3B57"/>
    <w:rsid w:val="007F3E2D"/>
    <w:rsid w:val="007F3E56"/>
    <w:rsid w:val="007F48FF"/>
    <w:rsid w:val="007F5E15"/>
    <w:rsid w:val="007F643F"/>
    <w:rsid w:val="007F6B2B"/>
    <w:rsid w:val="007F730E"/>
    <w:rsid w:val="007F77C2"/>
    <w:rsid w:val="007F79D5"/>
    <w:rsid w:val="007F7B9A"/>
    <w:rsid w:val="007F7DF5"/>
    <w:rsid w:val="007F7F4F"/>
    <w:rsid w:val="00800323"/>
    <w:rsid w:val="0080064E"/>
    <w:rsid w:val="00800CC0"/>
    <w:rsid w:val="00800FDC"/>
    <w:rsid w:val="00801753"/>
    <w:rsid w:val="00802ABB"/>
    <w:rsid w:val="00803168"/>
    <w:rsid w:val="008031AF"/>
    <w:rsid w:val="00803246"/>
    <w:rsid w:val="008036AF"/>
    <w:rsid w:val="00803E2E"/>
    <w:rsid w:val="008042C4"/>
    <w:rsid w:val="008043B7"/>
    <w:rsid w:val="00804D77"/>
    <w:rsid w:val="00805902"/>
    <w:rsid w:val="00806B00"/>
    <w:rsid w:val="008079AA"/>
    <w:rsid w:val="00807B1E"/>
    <w:rsid w:val="0081026F"/>
    <w:rsid w:val="008103C3"/>
    <w:rsid w:val="00811197"/>
    <w:rsid w:val="0081160F"/>
    <w:rsid w:val="00811824"/>
    <w:rsid w:val="00812730"/>
    <w:rsid w:val="00812A7A"/>
    <w:rsid w:val="00812C4D"/>
    <w:rsid w:val="00814A58"/>
    <w:rsid w:val="00814CE1"/>
    <w:rsid w:val="008157DB"/>
    <w:rsid w:val="00816E8F"/>
    <w:rsid w:val="008178EB"/>
    <w:rsid w:val="00817979"/>
    <w:rsid w:val="008207EB"/>
    <w:rsid w:val="00820C1F"/>
    <w:rsid w:val="00820C9E"/>
    <w:rsid w:val="00820FB9"/>
    <w:rsid w:val="00821677"/>
    <w:rsid w:val="008217E1"/>
    <w:rsid w:val="00821C04"/>
    <w:rsid w:val="008221BF"/>
    <w:rsid w:val="008225AF"/>
    <w:rsid w:val="00822B13"/>
    <w:rsid w:val="008231B6"/>
    <w:rsid w:val="008235A4"/>
    <w:rsid w:val="008236F2"/>
    <w:rsid w:val="0082376B"/>
    <w:rsid w:val="00823A44"/>
    <w:rsid w:val="00824367"/>
    <w:rsid w:val="008247AE"/>
    <w:rsid w:val="0082583D"/>
    <w:rsid w:val="0082608F"/>
    <w:rsid w:val="00826328"/>
    <w:rsid w:val="00826682"/>
    <w:rsid w:val="00826C32"/>
    <w:rsid w:val="00827116"/>
    <w:rsid w:val="008275BB"/>
    <w:rsid w:val="008276F7"/>
    <w:rsid w:val="00827BE0"/>
    <w:rsid w:val="00827EB6"/>
    <w:rsid w:val="008308E9"/>
    <w:rsid w:val="0083189D"/>
    <w:rsid w:val="00831D79"/>
    <w:rsid w:val="00831F86"/>
    <w:rsid w:val="0083294F"/>
    <w:rsid w:val="00832F1D"/>
    <w:rsid w:val="008331E8"/>
    <w:rsid w:val="008333EC"/>
    <w:rsid w:val="00833612"/>
    <w:rsid w:val="008338BA"/>
    <w:rsid w:val="00833AE8"/>
    <w:rsid w:val="00833AFD"/>
    <w:rsid w:val="0083434C"/>
    <w:rsid w:val="00834634"/>
    <w:rsid w:val="00834776"/>
    <w:rsid w:val="008356A8"/>
    <w:rsid w:val="00835891"/>
    <w:rsid w:val="00835B0E"/>
    <w:rsid w:val="00835E2A"/>
    <w:rsid w:val="00835E76"/>
    <w:rsid w:val="00836462"/>
    <w:rsid w:val="008368EA"/>
    <w:rsid w:val="00836D98"/>
    <w:rsid w:val="00837498"/>
    <w:rsid w:val="00837606"/>
    <w:rsid w:val="00837BBC"/>
    <w:rsid w:val="00840FE4"/>
    <w:rsid w:val="00841704"/>
    <w:rsid w:val="008422F0"/>
    <w:rsid w:val="0084289F"/>
    <w:rsid w:val="00842906"/>
    <w:rsid w:val="00842BB4"/>
    <w:rsid w:val="00842DF4"/>
    <w:rsid w:val="0084317E"/>
    <w:rsid w:val="0084361A"/>
    <w:rsid w:val="00843A5A"/>
    <w:rsid w:val="00843C55"/>
    <w:rsid w:val="00843F1A"/>
    <w:rsid w:val="00844030"/>
    <w:rsid w:val="00844034"/>
    <w:rsid w:val="0084504C"/>
    <w:rsid w:val="00845CD5"/>
    <w:rsid w:val="00846466"/>
    <w:rsid w:val="00846EC4"/>
    <w:rsid w:val="00847BB8"/>
    <w:rsid w:val="00850127"/>
    <w:rsid w:val="00850231"/>
    <w:rsid w:val="00850E58"/>
    <w:rsid w:val="00851806"/>
    <w:rsid w:val="00851D4C"/>
    <w:rsid w:val="008521B0"/>
    <w:rsid w:val="00852985"/>
    <w:rsid w:val="00852C78"/>
    <w:rsid w:val="00853691"/>
    <w:rsid w:val="008538F5"/>
    <w:rsid w:val="00853983"/>
    <w:rsid w:val="008539B7"/>
    <w:rsid w:val="00853A51"/>
    <w:rsid w:val="00853AD6"/>
    <w:rsid w:val="00853F63"/>
    <w:rsid w:val="00854B27"/>
    <w:rsid w:val="00854E41"/>
    <w:rsid w:val="00854F2B"/>
    <w:rsid w:val="00855425"/>
    <w:rsid w:val="00855837"/>
    <w:rsid w:val="00855E25"/>
    <w:rsid w:val="008561DF"/>
    <w:rsid w:val="00857089"/>
    <w:rsid w:val="008573C2"/>
    <w:rsid w:val="0086057B"/>
    <w:rsid w:val="00860B86"/>
    <w:rsid w:val="00860BE9"/>
    <w:rsid w:val="00860CA3"/>
    <w:rsid w:val="0086168A"/>
    <w:rsid w:val="0086171F"/>
    <w:rsid w:val="0086194D"/>
    <w:rsid w:val="00862245"/>
    <w:rsid w:val="0086280B"/>
    <w:rsid w:val="00862828"/>
    <w:rsid w:val="00862AE1"/>
    <w:rsid w:val="00862D69"/>
    <w:rsid w:val="00862EBF"/>
    <w:rsid w:val="00862FBB"/>
    <w:rsid w:val="0086300E"/>
    <w:rsid w:val="008638B2"/>
    <w:rsid w:val="0086395D"/>
    <w:rsid w:val="00863F43"/>
    <w:rsid w:val="00863F65"/>
    <w:rsid w:val="00864E7B"/>
    <w:rsid w:val="00864EF9"/>
    <w:rsid w:val="008656C6"/>
    <w:rsid w:val="00865961"/>
    <w:rsid w:val="00865F83"/>
    <w:rsid w:val="008664B4"/>
    <w:rsid w:val="00866531"/>
    <w:rsid w:val="008669D8"/>
    <w:rsid w:val="00866D78"/>
    <w:rsid w:val="00870192"/>
    <w:rsid w:val="008701E4"/>
    <w:rsid w:val="00870B07"/>
    <w:rsid w:val="00870DD7"/>
    <w:rsid w:val="00871127"/>
    <w:rsid w:val="008712C1"/>
    <w:rsid w:val="0087236F"/>
    <w:rsid w:val="00872E59"/>
    <w:rsid w:val="00873153"/>
    <w:rsid w:val="0087359F"/>
    <w:rsid w:val="008737DE"/>
    <w:rsid w:val="0087393B"/>
    <w:rsid w:val="008742E0"/>
    <w:rsid w:val="008746EF"/>
    <w:rsid w:val="008748F7"/>
    <w:rsid w:val="00874989"/>
    <w:rsid w:val="00874C8C"/>
    <w:rsid w:val="00875213"/>
    <w:rsid w:val="008759CF"/>
    <w:rsid w:val="00876741"/>
    <w:rsid w:val="0087711F"/>
    <w:rsid w:val="008772A7"/>
    <w:rsid w:val="008772D1"/>
    <w:rsid w:val="008777D7"/>
    <w:rsid w:val="00880414"/>
    <w:rsid w:val="00880DB7"/>
    <w:rsid w:val="008814EB"/>
    <w:rsid w:val="008816F4"/>
    <w:rsid w:val="00881F77"/>
    <w:rsid w:val="00882180"/>
    <w:rsid w:val="00882886"/>
    <w:rsid w:val="008829A6"/>
    <w:rsid w:val="00883070"/>
    <w:rsid w:val="00883A8B"/>
    <w:rsid w:val="00884766"/>
    <w:rsid w:val="00884B9E"/>
    <w:rsid w:val="00884CFA"/>
    <w:rsid w:val="0088536C"/>
    <w:rsid w:val="008853E6"/>
    <w:rsid w:val="00885571"/>
    <w:rsid w:val="00885942"/>
    <w:rsid w:val="008865CA"/>
    <w:rsid w:val="0088663E"/>
    <w:rsid w:val="00887006"/>
    <w:rsid w:val="008873F1"/>
    <w:rsid w:val="008875DA"/>
    <w:rsid w:val="00887965"/>
    <w:rsid w:val="00887F1E"/>
    <w:rsid w:val="008901A8"/>
    <w:rsid w:val="008904B7"/>
    <w:rsid w:val="0089069E"/>
    <w:rsid w:val="0089147E"/>
    <w:rsid w:val="00891562"/>
    <w:rsid w:val="00891602"/>
    <w:rsid w:val="008924AF"/>
    <w:rsid w:val="008926DC"/>
    <w:rsid w:val="00892CED"/>
    <w:rsid w:val="0089349A"/>
    <w:rsid w:val="008940D1"/>
    <w:rsid w:val="00894143"/>
    <w:rsid w:val="008944BB"/>
    <w:rsid w:val="00894E62"/>
    <w:rsid w:val="00894E96"/>
    <w:rsid w:val="00894F77"/>
    <w:rsid w:val="00894FBF"/>
    <w:rsid w:val="0089550A"/>
    <w:rsid w:val="00895E5E"/>
    <w:rsid w:val="00895F9A"/>
    <w:rsid w:val="0089613A"/>
    <w:rsid w:val="00896589"/>
    <w:rsid w:val="008968F9"/>
    <w:rsid w:val="00897689"/>
    <w:rsid w:val="00897988"/>
    <w:rsid w:val="00897CC8"/>
    <w:rsid w:val="008A0377"/>
    <w:rsid w:val="008A03CC"/>
    <w:rsid w:val="008A0D09"/>
    <w:rsid w:val="008A181F"/>
    <w:rsid w:val="008A1888"/>
    <w:rsid w:val="008A1B0A"/>
    <w:rsid w:val="008A3253"/>
    <w:rsid w:val="008A32C1"/>
    <w:rsid w:val="008A37F3"/>
    <w:rsid w:val="008A398B"/>
    <w:rsid w:val="008A3C04"/>
    <w:rsid w:val="008A5067"/>
    <w:rsid w:val="008A51E6"/>
    <w:rsid w:val="008A55ED"/>
    <w:rsid w:val="008A578B"/>
    <w:rsid w:val="008A57D9"/>
    <w:rsid w:val="008A6264"/>
    <w:rsid w:val="008A7BD7"/>
    <w:rsid w:val="008B0082"/>
    <w:rsid w:val="008B0598"/>
    <w:rsid w:val="008B18E0"/>
    <w:rsid w:val="008B1972"/>
    <w:rsid w:val="008B1BF6"/>
    <w:rsid w:val="008B1E84"/>
    <w:rsid w:val="008B2030"/>
    <w:rsid w:val="008B2A02"/>
    <w:rsid w:val="008B2D7C"/>
    <w:rsid w:val="008B319E"/>
    <w:rsid w:val="008B369F"/>
    <w:rsid w:val="008B3742"/>
    <w:rsid w:val="008B4124"/>
    <w:rsid w:val="008B5DA1"/>
    <w:rsid w:val="008B6151"/>
    <w:rsid w:val="008B61EC"/>
    <w:rsid w:val="008B6730"/>
    <w:rsid w:val="008B6B6A"/>
    <w:rsid w:val="008B74FD"/>
    <w:rsid w:val="008B7C09"/>
    <w:rsid w:val="008B7DC3"/>
    <w:rsid w:val="008C0058"/>
    <w:rsid w:val="008C010F"/>
    <w:rsid w:val="008C0143"/>
    <w:rsid w:val="008C0281"/>
    <w:rsid w:val="008C1206"/>
    <w:rsid w:val="008C12D5"/>
    <w:rsid w:val="008C146D"/>
    <w:rsid w:val="008C19E3"/>
    <w:rsid w:val="008C2573"/>
    <w:rsid w:val="008C3B8E"/>
    <w:rsid w:val="008C3E14"/>
    <w:rsid w:val="008C3F84"/>
    <w:rsid w:val="008C4ADA"/>
    <w:rsid w:val="008C4DBB"/>
    <w:rsid w:val="008C504B"/>
    <w:rsid w:val="008C5D61"/>
    <w:rsid w:val="008C6472"/>
    <w:rsid w:val="008C6682"/>
    <w:rsid w:val="008C69F1"/>
    <w:rsid w:val="008C7DEB"/>
    <w:rsid w:val="008D0232"/>
    <w:rsid w:val="008D0562"/>
    <w:rsid w:val="008D1961"/>
    <w:rsid w:val="008D23B0"/>
    <w:rsid w:val="008D2ABD"/>
    <w:rsid w:val="008D36AB"/>
    <w:rsid w:val="008D41B3"/>
    <w:rsid w:val="008D43EC"/>
    <w:rsid w:val="008D4472"/>
    <w:rsid w:val="008D4D02"/>
    <w:rsid w:val="008D54F4"/>
    <w:rsid w:val="008D57E8"/>
    <w:rsid w:val="008D58AD"/>
    <w:rsid w:val="008D5CD0"/>
    <w:rsid w:val="008D65F0"/>
    <w:rsid w:val="008D6F2E"/>
    <w:rsid w:val="008D76AA"/>
    <w:rsid w:val="008D7765"/>
    <w:rsid w:val="008E00DA"/>
    <w:rsid w:val="008E0477"/>
    <w:rsid w:val="008E0C81"/>
    <w:rsid w:val="008E0FFF"/>
    <w:rsid w:val="008E1738"/>
    <w:rsid w:val="008E22AF"/>
    <w:rsid w:val="008E2576"/>
    <w:rsid w:val="008E3166"/>
    <w:rsid w:val="008E35C3"/>
    <w:rsid w:val="008E3B1D"/>
    <w:rsid w:val="008E3D95"/>
    <w:rsid w:val="008E3EF3"/>
    <w:rsid w:val="008E425B"/>
    <w:rsid w:val="008E45EC"/>
    <w:rsid w:val="008E466C"/>
    <w:rsid w:val="008E5966"/>
    <w:rsid w:val="008E5B6D"/>
    <w:rsid w:val="008E5CD4"/>
    <w:rsid w:val="008E6052"/>
    <w:rsid w:val="008E6471"/>
    <w:rsid w:val="008E6D67"/>
    <w:rsid w:val="008E6D8A"/>
    <w:rsid w:val="008E76C6"/>
    <w:rsid w:val="008E7B3D"/>
    <w:rsid w:val="008F004C"/>
    <w:rsid w:val="008F018D"/>
    <w:rsid w:val="008F01F4"/>
    <w:rsid w:val="008F040C"/>
    <w:rsid w:val="008F044D"/>
    <w:rsid w:val="008F0C1D"/>
    <w:rsid w:val="008F0EDC"/>
    <w:rsid w:val="008F24B3"/>
    <w:rsid w:val="008F456B"/>
    <w:rsid w:val="008F48AA"/>
    <w:rsid w:val="008F4ABB"/>
    <w:rsid w:val="008F4EBE"/>
    <w:rsid w:val="008F54F6"/>
    <w:rsid w:val="008F5A80"/>
    <w:rsid w:val="008F6014"/>
    <w:rsid w:val="008F6749"/>
    <w:rsid w:val="008F6EF4"/>
    <w:rsid w:val="008F7124"/>
    <w:rsid w:val="008F73DF"/>
    <w:rsid w:val="008F7C67"/>
    <w:rsid w:val="008F7E6A"/>
    <w:rsid w:val="0090137D"/>
    <w:rsid w:val="009023C1"/>
    <w:rsid w:val="00902C80"/>
    <w:rsid w:val="0090362A"/>
    <w:rsid w:val="0090373D"/>
    <w:rsid w:val="00903B83"/>
    <w:rsid w:val="00903D13"/>
    <w:rsid w:val="00903E52"/>
    <w:rsid w:val="009042B8"/>
    <w:rsid w:val="0090430D"/>
    <w:rsid w:val="00904593"/>
    <w:rsid w:val="009045A2"/>
    <w:rsid w:val="00904880"/>
    <w:rsid w:val="00904C9F"/>
    <w:rsid w:val="00904E20"/>
    <w:rsid w:val="0090531E"/>
    <w:rsid w:val="0090539A"/>
    <w:rsid w:val="009069C9"/>
    <w:rsid w:val="00906A54"/>
    <w:rsid w:val="00907060"/>
    <w:rsid w:val="00907276"/>
    <w:rsid w:val="00907394"/>
    <w:rsid w:val="009074D7"/>
    <w:rsid w:val="00907593"/>
    <w:rsid w:val="00907604"/>
    <w:rsid w:val="009110C2"/>
    <w:rsid w:val="0091162B"/>
    <w:rsid w:val="0091176A"/>
    <w:rsid w:val="00912ABD"/>
    <w:rsid w:val="00912F9B"/>
    <w:rsid w:val="00913080"/>
    <w:rsid w:val="0091312E"/>
    <w:rsid w:val="009132B3"/>
    <w:rsid w:val="009134D5"/>
    <w:rsid w:val="00913EE2"/>
    <w:rsid w:val="00913F1E"/>
    <w:rsid w:val="00914868"/>
    <w:rsid w:val="00914CFB"/>
    <w:rsid w:val="009157BC"/>
    <w:rsid w:val="00916489"/>
    <w:rsid w:val="009176A0"/>
    <w:rsid w:val="009177E7"/>
    <w:rsid w:val="0091797C"/>
    <w:rsid w:val="009202E6"/>
    <w:rsid w:val="009204A1"/>
    <w:rsid w:val="0092076A"/>
    <w:rsid w:val="00921712"/>
    <w:rsid w:val="00921C6A"/>
    <w:rsid w:val="0092209D"/>
    <w:rsid w:val="00922221"/>
    <w:rsid w:val="009224C1"/>
    <w:rsid w:val="0092252C"/>
    <w:rsid w:val="009227D8"/>
    <w:rsid w:val="00922C2A"/>
    <w:rsid w:val="00923217"/>
    <w:rsid w:val="00923796"/>
    <w:rsid w:val="009237F9"/>
    <w:rsid w:val="00923A5C"/>
    <w:rsid w:val="00923E70"/>
    <w:rsid w:val="00924969"/>
    <w:rsid w:val="0092585D"/>
    <w:rsid w:val="00925DE3"/>
    <w:rsid w:val="009261F9"/>
    <w:rsid w:val="009266B5"/>
    <w:rsid w:val="00926D21"/>
    <w:rsid w:val="00926EE7"/>
    <w:rsid w:val="00926F15"/>
    <w:rsid w:val="0092701D"/>
    <w:rsid w:val="0092711E"/>
    <w:rsid w:val="00927343"/>
    <w:rsid w:val="009277E4"/>
    <w:rsid w:val="00930027"/>
    <w:rsid w:val="00931560"/>
    <w:rsid w:val="00931590"/>
    <w:rsid w:val="009317E6"/>
    <w:rsid w:val="009319B7"/>
    <w:rsid w:val="00931BE5"/>
    <w:rsid w:val="00931F99"/>
    <w:rsid w:val="009320FE"/>
    <w:rsid w:val="0093253F"/>
    <w:rsid w:val="00932A07"/>
    <w:rsid w:val="00932B90"/>
    <w:rsid w:val="0093304D"/>
    <w:rsid w:val="00935009"/>
    <w:rsid w:val="009354F2"/>
    <w:rsid w:val="009355D1"/>
    <w:rsid w:val="009369F8"/>
    <w:rsid w:val="0093756D"/>
    <w:rsid w:val="009400C8"/>
    <w:rsid w:val="0094026C"/>
    <w:rsid w:val="009406A1"/>
    <w:rsid w:val="00940D2D"/>
    <w:rsid w:val="0094152C"/>
    <w:rsid w:val="00941A35"/>
    <w:rsid w:val="009423C4"/>
    <w:rsid w:val="00942BFD"/>
    <w:rsid w:val="00942CE4"/>
    <w:rsid w:val="009434F2"/>
    <w:rsid w:val="00943751"/>
    <w:rsid w:val="00943DD8"/>
    <w:rsid w:val="009447BE"/>
    <w:rsid w:val="0094485C"/>
    <w:rsid w:val="00944A83"/>
    <w:rsid w:val="00945238"/>
    <w:rsid w:val="00945657"/>
    <w:rsid w:val="00945B49"/>
    <w:rsid w:val="00945B9C"/>
    <w:rsid w:val="00945DF4"/>
    <w:rsid w:val="00945FEC"/>
    <w:rsid w:val="0094616A"/>
    <w:rsid w:val="0094656A"/>
    <w:rsid w:val="009467D7"/>
    <w:rsid w:val="00946D82"/>
    <w:rsid w:val="00946FA6"/>
    <w:rsid w:val="00947065"/>
    <w:rsid w:val="009478E8"/>
    <w:rsid w:val="00947F53"/>
    <w:rsid w:val="00950762"/>
    <w:rsid w:val="009512EC"/>
    <w:rsid w:val="009515FB"/>
    <w:rsid w:val="009519A3"/>
    <w:rsid w:val="00951A06"/>
    <w:rsid w:val="00951CDF"/>
    <w:rsid w:val="009539D9"/>
    <w:rsid w:val="00953B54"/>
    <w:rsid w:val="00954127"/>
    <w:rsid w:val="00954F52"/>
    <w:rsid w:val="00955128"/>
    <w:rsid w:val="00955855"/>
    <w:rsid w:val="00956364"/>
    <w:rsid w:val="009564D7"/>
    <w:rsid w:val="00956807"/>
    <w:rsid w:val="0095698F"/>
    <w:rsid w:val="00956F1B"/>
    <w:rsid w:val="0095720C"/>
    <w:rsid w:val="009572AB"/>
    <w:rsid w:val="00957933"/>
    <w:rsid w:val="00960BC0"/>
    <w:rsid w:val="00960C81"/>
    <w:rsid w:val="00960CD1"/>
    <w:rsid w:val="00960FDF"/>
    <w:rsid w:val="00961747"/>
    <w:rsid w:val="00961CE1"/>
    <w:rsid w:val="00961FB8"/>
    <w:rsid w:val="00962797"/>
    <w:rsid w:val="009629F6"/>
    <w:rsid w:val="00962BA7"/>
    <w:rsid w:val="00963848"/>
    <w:rsid w:val="009638A8"/>
    <w:rsid w:val="00963BF0"/>
    <w:rsid w:val="00963C41"/>
    <w:rsid w:val="00963F43"/>
    <w:rsid w:val="00964141"/>
    <w:rsid w:val="009642FB"/>
    <w:rsid w:val="0096435A"/>
    <w:rsid w:val="0096455B"/>
    <w:rsid w:val="009648FF"/>
    <w:rsid w:val="00965006"/>
    <w:rsid w:val="00965250"/>
    <w:rsid w:val="00965272"/>
    <w:rsid w:val="009652F9"/>
    <w:rsid w:val="00965AB2"/>
    <w:rsid w:val="00965E44"/>
    <w:rsid w:val="009666E3"/>
    <w:rsid w:val="009668DB"/>
    <w:rsid w:val="009669D4"/>
    <w:rsid w:val="00966B84"/>
    <w:rsid w:val="00966BD4"/>
    <w:rsid w:val="00967029"/>
    <w:rsid w:val="00967200"/>
    <w:rsid w:val="009673E5"/>
    <w:rsid w:val="00967511"/>
    <w:rsid w:val="00967A86"/>
    <w:rsid w:val="00967D1D"/>
    <w:rsid w:val="00967E5F"/>
    <w:rsid w:val="00967FBE"/>
    <w:rsid w:val="0097137E"/>
    <w:rsid w:val="0097157B"/>
    <w:rsid w:val="00971790"/>
    <w:rsid w:val="009720A6"/>
    <w:rsid w:val="00973C6C"/>
    <w:rsid w:val="00973D22"/>
    <w:rsid w:val="0097430A"/>
    <w:rsid w:val="009748E6"/>
    <w:rsid w:val="00974900"/>
    <w:rsid w:val="00975282"/>
    <w:rsid w:val="00975CFA"/>
    <w:rsid w:val="00975D12"/>
    <w:rsid w:val="00976242"/>
    <w:rsid w:val="00976A30"/>
    <w:rsid w:val="00976A44"/>
    <w:rsid w:val="00976E97"/>
    <w:rsid w:val="009770B9"/>
    <w:rsid w:val="00977BA3"/>
    <w:rsid w:val="0098118F"/>
    <w:rsid w:val="00982125"/>
    <w:rsid w:val="0098216D"/>
    <w:rsid w:val="00982263"/>
    <w:rsid w:val="009828C3"/>
    <w:rsid w:val="00983251"/>
    <w:rsid w:val="009834E2"/>
    <w:rsid w:val="0098386C"/>
    <w:rsid w:val="00983C3A"/>
    <w:rsid w:val="009841C6"/>
    <w:rsid w:val="00984845"/>
    <w:rsid w:val="00984C2A"/>
    <w:rsid w:val="00984C6C"/>
    <w:rsid w:val="00985288"/>
    <w:rsid w:val="00985569"/>
    <w:rsid w:val="009855ED"/>
    <w:rsid w:val="0098574F"/>
    <w:rsid w:val="009860EE"/>
    <w:rsid w:val="00986150"/>
    <w:rsid w:val="0098636E"/>
    <w:rsid w:val="0098681D"/>
    <w:rsid w:val="009870A4"/>
    <w:rsid w:val="00990672"/>
    <w:rsid w:val="0099071A"/>
    <w:rsid w:val="00990787"/>
    <w:rsid w:val="0099094D"/>
    <w:rsid w:val="00990B36"/>
    <w:rsid w:val="009910A4"/>
    <w:rsid w:val="0099126C"/>
    <w:rsid w:val="00991B5F"/>
    <w:rsid w:val="00991CF4"/>
    <w:rsid w:val="00991EE8"/>
    <w:rsid w:val="00991FFF"/>
    <w:rsid w:val="0099214A"/>
    <w:rsid w:val="009937D0"/>
    <w:rsid w:val="00993800"/>
    <w:rsid w:val="00993821"/>
    <w:rsid w:val="0099403D"/>
    <w:rsid w:val="009949DC"/>
    <w:rsid w:val="009953BF"/>
    <w:rsid w:val="009959F7"/>
    <w:rsid w:val="00995FBB"/>
    <w:rsid w:val="009961CD"/>
    <w:rsid w:val="009965E4"/>
    <w:rsid w:val="0099721B"/>
    <w:rsid w:val="0099729A"/>
    <w:rsid w:val="00997907"/>
    <w:rsid w:val="00997D43"/>
    <w:rsid w:val="009A0426"/>
    <w:rsid w:val="009A0C9B"/>
    <w:rsid w:val="009A21FB"/>
    <w:rsid w:val="009A2DF3"/>
    <w:rsid w:val="009A3188"/>
    <w:rsid w:val="009A4295"/>
    <w:rsid w:val="009A48C3"/>
    <w:rsid w:val="009A4942"/>
    <w:rsid w:val="009A4972"/>
    <w:rsid w:val="009A5909"/>
    <w:rsid w:val="009A5B17"/>
    <w:rsid w:val="009A5FD1"/>
    <w:rsid w:val="009A65C2"/>
    <w:rsid w:val="009A6BBA"/>
    <w:rsid w:val="009A6BF1"/>
    <w:rsid w:val="009A735F"/>
    <w:rsid w:val="009A7479"/>
    <w:rsid w:val="009B03A5"/>
    <w:rsid w:val="009B0C4D"/>
    <w:rsid w:val="009B12FE"/>
    <w:rsid w:val="009B134E"/>
    <w:rsid w:val="009B1A27"/>
    <w:rsid w:val="009B1B49"/>
    <w:rsid w:val="009B1C75"/>
    <w:rsid w:val="009B22C0"/>
    <w:rsid w:val="009B2F6F"/>
    <w:rsid w:val="009B3925"/>
    <w:rsid w:val="009B3987"/>
    <w:rsid w:val="009B4095"/>
    <w:rsid w:val="009B4B98"/>
    <w:rsid w:val="009B4C5B"/>
    <w:rsid w:val="009B5087"/>
    <w:rsid w:val="009B5208"/>
    <w:rsid w:val="009B5375"/>
    <w:rsid w:val="009B5424"/>
    <w:rsid w:val="009B5A3D"/>
    <w:rsid w:val="009B5EFF"/>
    <w:rsid w:val="009B63B4"/>
    <w:rsid w:val="009B6ABC"/>
    <w:rsid w:val="009B6C35"/>
    <w:rsid w:val="009B7AA7"/>
    <w:rsid w:val="009B7C79"/>
    <w:rsid w:val="009C00EF"/>
    <w:rsid w:val="009C0617"/>
    <w:rsid w:val="009C08E6"/>
    <w:rsid w:val="009C134B"/>
    <w:rsid w:val="009C2913"/>
    <w:rsid w:val="009C331A"/>
    <w:rsid w:val="009C347C"/>
    <w:rsid w:val="009C3D15"/>
    <w:rsid w:val="009C4064"/>
    <w:rsid w:val="009C453F"/>
    <w:rsid w:val="009C472A"/>
    <w:rsid w:val="009C4C4F"/>
    <w:rsid w:val="009C524E"/>
    <w:rsid w:val="009C54C3"/>
    <w:rsid w:val="009C559A"/>
    <w:rsid w:val="009C55D1"/>
    <w:rsid w:val="009C5697"/>
    <w:rsid w:val="009C5830"/>
    <w:rsid w:val="009C5881"/>
    <w:rsid w:val="009C69B6"/>
    <w:rsid w:val="009C78E1"/>
    <w:rsid w:val="009C7ED1"/>
    <w:rsid w:val="009C7F99"/>
    <w:rsid w:val="009D02F8"/>
    <w:rsid w:val="009D047E"/>
    <w:rsid w:val="009D0628"/>
    <w:rsid w:val="009D0A78"/>
    <w:rsid w:val="009D11FA"/>
    <w:rsid w:val="009D1537"/>
    <w:rsid w:val="009D161C"/>
    <w:rsid w:val="009D16E3"/>
    <w:rsid w:val="009D172E"/>
    <w:rsid w:val="009D1852"/>
    <w:rsid w:val="009D1991"/>
    <w:rsid w:val="009D1FAA"/>
    <w:rsid w:val="009D26D7"/>
    <w:rsid w:val="009D3297"/>
    <w:rsid w:val="009D3AF9"/>
    <w:rsid w:val="009D3D2A"/>
    <w:rsid w:val="009D44FF"/>
    <w:rsid w:val="009D4DEA"/>
    <w:rsid w:val="009D4F1A"/>
    <w:rsid w:val="009D50AE"/>
    <w:rsid w:val="009D57BA"/>
    <w:rsid w:val="009D6D2D"/>
    <w:rsid w:val="009D7508"/>
    <w:rsid w:val="009D767D"/>
    <w:rsid w:val="009E042A"/>
    <w:rsid w:val="009E06B8"/>
    <w:rsid w:val="009E0816"/>
    <w:rsid w:val="009E090A"/>
    <w:rsid w:val="009E09EE"/>
    <w:rsid w:val="009E0ABE"/>
    <w:rsid w:val="009E1579"/>
    <w:rsid w:val="009E15D1"/>
    <w:rsid w:val="009E1621"/>
    <w:rsid w:val="009E17BC"/>
    <w:rsid w:val="009E21B6"/>
    <w:rsid w:val="009E21DF"/>
    <w:rsid w:val="009E2A3C"/>
    <w:rsid w:val="009E2BF3"/>
    <w:rsid w:val="009E30E6"/>
    <w:rsid w:val="009E395A"/>
    <w:rsid w:val="009E396E"/>
    <w:rsid w:val="009E3A4E"/>
    <w:rsid w:val="009E4051"/>
    <w:rsid w:val="009E40B2"/>
    <w:rsid w:val="009E4974"/>
    <w:rsid w:val="009E4E60"/>
    <w:rsid w:val="009E5BA9"/>
    <w:rsid w:val="009E6924"/>
    <w:rsid w:val="009E6ADE"/>
    <w:rsid w:val="009E6F3A"/>
    <w:rsid w:val="009E72FC"/>
    <w:rsid w:val="009E772B"/>
    <w:rsid w:val="009E7DFA"/>
    <w:rsid w:val="009F0198"/>
    <w:rsid w:val="009F05D1"/>
    <w:rsid w:val="009F0B07"/>
    <w:rsid w:val="009F0BFE"/>
    <w:rsid w:val="009F0E1B"/>
    <w:rsid w:val="009F168F"/>
    <w:rsid w:val="009F266E"/>
    <w:rsid w:val="009F28CA"/>
    <w:rsid w:val="009F2930"/>
    <w:rsid w:val="009F2F01"/>
    <w:rsid w:val="009F364F"/>
    <w:rsid w:val="009F3A0E"/>
    <w:rsid w:val="009F3E04"/>
    <w:rsid w:val="009F44A1"/>
    <w:rsid w:val="009F46BD"/>
    <w:rsid w:val="009F4793"/>
    <w:rsid w:val="009F48A5"/>
    <w:rsid w:val="009F50A9"/>
    <w:rsid w:val="009F56A7"/>
    <w:rsid w:val="009F6725"/>
    <w:rsid w:val="009F6BBA"/>
    <w:rsid w:val="009F76F6"/>
    <w:rsid w:val="00A00140"/>
    <w:rsid w:val="00A01BA3"/>
    <w:rsid w:val="00A025E2"/>
    <w:rsid w:val="00A02693"/>
    <w:rsid w:val="00A02848"/>
    <w:rsid w:val="00A0304C"/>
    <w:rsid w:val="00A0349E"/>
    <w:rsid w:val="00A03A01"/>
    <w:rsid w:val="00A03BC8"/>
    <w:rsid w:val="00A04702"/>
    <w:rsid w:val="00A04B13"/>
    <w:rsid w:val="00A051B3"/>
    <w:rsid w:val="00A053A8"/>
    <w:rsid w:val="00A053AB"/>
    <w:rsid w:val="00A05A95"/>
    <w:rsid w:val="00A05CDA"/>
    <w:rsid w:val="00A06444"/>
    <w:rsid w:val="00A066A3"/>
    <w:rsid w:val="00A06ED8"/>
    <w:rsid w:val="00A106DC"/>
    <w:rsid w:val="00A10D78"/>
    <w:rsid w:val="00A11A02"/>
    <w:rsid w:val="00A12199"/>
    <w:rsid w:val="00A1221C"/>
    <w:rsid w:val="00A12855"/>
    <w:rsid w:val="00A12E19"/>
    <w:rsid w:val="00A12E1B"/>
    <w:rsid w:val="00A12ECC"/>
    <w:rsid w:val="00A12F08"/>
    <w:rsid w:val="00A13771"/>
    <w:rsid w:val="00A13A27"/>
    <w:rsid w:val="00A13C69"/>
    <w:rsid w:val="00A13E2D"/>
    <w:rsid w:val="00A13F8E"/>
    <w:rsid w:val="00A14033"/>
    <w:rsid w:val="00A14883"/>
    <w:rsid w:val="00A14990"/>
    <w:rsid w:val="00A14C5E"/>
    <w:rsid w:val="00A1534C"/>
    <w:rsid w:val="00A1563A"/>
    <w:rsid w:val="00A15718"/>
    <w:rsid w:val="00A168F8"/>
    <w:rsid w:val="00A1706C"/>
    <w:rsid w:val="00A201ED"/>
    <w:rsid w:val="00A20489"/>
    <w:rsid w:val="00A20664"/>
    <w:rsid w:val="00A207AF"/>
    <w:rsid w:val="00A20943"/>
    <w:rsid w:val="00A20A53"/>
    <w:rsid w:val="00A20AC4"/>
    <w:rsid w:val="00A20DD0"/>
    <w:rsid w:val="00A21071"/>
    <w:rsid w:val="00A2222D"/>
    <w:rsid w:val="00A223C4"/>
    <w:rsid w:val="00A223CC"/>
    <w:rsid w:val="00A228B7"/>
    <w:rsid w:val="00A2291A"/>
    <w:rsid w:val="00A22E08"/>
    <w:rsid w:val="00A235A0"/>
    <w:rsid w:val="00A23A1F"/>
    <w:rsid w:val="00A244BD"/>
    <w:rsid w:val="00A246B4"/>
    <w:rsid w:val="00A249F2"/>
    <w:rsid w:val="00A24E75"/>
    <w:rsid w:val="00A25048"/>
    <w:rsid w:val="00A26460"/>
    <w:rsid w:val="00A26539"/>
    <w:rsid w:val="00A26EEC"/>
    <w:rsid w:val="00A26FC4"/>
    <w:rsid w:val="00A272B9"/>
    <w:rsid w:val="00A27401"/>
    <w:rsid w:val="00A27A36"/>
    <w:rsid w:val="00A27D69"/>
    <w:rsid w:val="00A30974"/>
    <w:rsid w:val="00A31481"/>
    <w:rsid w:val="00A3182F"/>
    <w:rsid w:val="00A31BB8"/>
    <w:rsid w:val="00A31C3B"/>
    <w:rsid w:val="00A31D85"/>
    <w:rsid w:val="00A32A88"/>
    <w:rsid w:val="00A32C04"/>
    <w:rsid w:val="00A33077"/>
    <w:rsid w:val="00A3337B"/>
    <w:rsid w:val="00A33796"/>
    <w:rsid w:val="00A3494D"/>
    <w:rsid w:val="00A350A7"/>
    <w:rsid w:val="00A351A2"/>
    <w:rsid w:val="00A35D17"/>
    <w:rsid w:val="00A36460"/>
    <w:rsid w:val="00A3677D"/>
    <w:rsid w:val="00A37938"/>
    <w:rsid w:val="00A40945"/>
    <w:rsid w:val="00A40AD9"/>
    <w:rsid w:val="00A40AED"/>
    <w:rsid w:val="00A40BD0"/>
    <w:rsid w:val="00A40D9B"/>
    <w:rsid w:val="00A40FD2"/>
    <w:rsid w:val="00A410C8"/>
    <w:rsid w:val="00A422D6"/>
    <w:rsid w:val="00A42423"/>
    <w:rsid w:val="00A4402F"/>
    <w:rsid w:val="00A45044"/>
    <w:rsid w:val="00A4556F"/>
    <w:rsid w:val="00A45614"/>
    <w:rsid w:val="00A45EBB"/>
    <w:rsid w:val="00A45FCD"/>
    <w:rsid w:val="00A46E1E"/>
    <w:rsid w:val="00A4727D"/>
    <w:rsid w:val="00A47671"/>
    <w:rsid w:val="00A478C4"/>
    <w:rsid w:val="00A47E7A"/>
    <w:rsid w:val="00A5000F"/>
    <w:rsid w:val="00A5087B"/>
    <w:rsid w:val="00A51B1E"/>
    <w:rsid w:val="00A51C7E"/>
    <w:rsid w:val="00A521AF"/>
    <w:rsid w:val="00A52431"/>
    <w:rsid w:val="00A52774"/>
    <w:rsid w:val="00A52B1A"/>
    <w:rsid w:val="00A52BCB"/>
    <w:rsid w:val="00A52D94"/>
    <w:rsid w:val="00A53154"/>
    <w:rsid w:val="00A532A1"/>
    <w:rsid w:val="00A54052"/>
    <w:rsid w:val="00A54549"/>
    <w:rsid w:val="00A54DE4"/>
    <w:rsid w:val="00A54F62"/>
    <w:rsid w:val="00A5510D"/>
    <w:rsid w:val="00A55BAA"/>
    <w:rsid w:val="00A57034"/>
    <w:rsid w:val="00A570F6"/>
    <w:rsid w:val="00A578BC"/>
    <w:rsid w:val="00A57AF7"/>
    <w:rsid w:val="00A60479"/>
    <w:rsid w:val="00A60E11"/>
    <w:rsid w:val="00A61122"/>
    <w:rsid w:val="00A61556"/>
    <w:rsid w:val="00A615B7"/>
    <w:rsid w:val="00A623DE"/>
    <w:rsid w:val="00A6268E"/>
    <w:rsid w:val="00A628E0"/>
    <w:rsid w:val="00A631C4"/>
    <w:rsid w:val="00A63489"/>
    <w:rsid w:val="00A63F72"/>
    <w:rsid w:val="00A645E6"/>
    <w:rsid w:val="00A64E7B"/>
    <w:rsid w:val="00A65D77"/>
    <w:rsid w:val="00A66372"/>
    <w:rsid w:val="00A663A2"/>
    <w:rsid w:val="00A66B5D"/>
    <w:rsid w:val="00A67292"/>
    <w:rsid w:val="00A67B5B"/>
    <w:rsid w:val="00A703E5"/>
    <w:rsid w:val="00A713B4"/>
    <w:rsid w:val="00A713BF"/>
    <w:rsid w:val="00A71573"/>
    <w:rsid w:val="00A72496"/>
    <w:rsid w:val="00A727C8"/>
    <w:rsid w:val="00A72C65"/>
    <w:rsid w:val="00A734C6"/>
    <w:rsid w:val="00A734F9"/>
    <w:rsid w:val="00A73A77"/>
    <w:rsid w:val="00A73F9D"/>
    <w:rsid w:val="00A74128"/>
    <w:rsid w:val="00A746CA"/>
    <w:rsid w:val="00A74965"/>
    <w:rsid w:val="00A74C9E"/>
    <w:rsid w:val="00A74DF7"/>
    <w:rsid w:val="00A74E57"/>
    <w:rsid w:val="00A74F50"/>
    <w:rsid w:val="00A7563E"/>
    <w:rsid w:val="00A757D1"/>
    <w:rsid w:val="00A77A6A"/>
    <w:rsid w:val="00A77DB9"/>
    <w:rsid w:val="00A80053"/>
    <w:rsid w:val="00A8069C"/>
    <w:rsid w:val="00A8073D"/>
    <w:rsid w:val="00A8116D"/>
    <w:rsid w:val="00A814DE"/>
    <w:rsid w:val="00A82410"/>
    <w:rsid w:val="00A82499"/>
    <w:rsid w:val="00A82E28"/>
    <w:rsid w:val="00A83134"/>
    <w:rsid w:val="00A831CA"/>
    <w:rsid w:val="00A83603"/>
    <w:rsid w:val="00A83D9D"/>
    <w:rsid w:val="00A84088"/>
    <w:rsid w:val="00A84490"/>
    <w:rsid w:val="00A84E91"/>
    <w:rsid w:val="00A852DC"/>
    <w:rsid w:val="00A85374"/>
    <w:rsid w:val="00A85EB4"/>
    <w:rsid w:val="00A860EB"/>
    <w:rsid w:val="00A867A9"/>
    <w:rsid w:val="00A869AE"/>
    <w:rsid w:val="00A872E3"/>
    <w:rsid w:val="00A87CE8"/>
    <w:rsid w:val="00A87FEB"/>
    <w:rsid w:val="00A916DA"/>
    <w:rsid w:val="00A91D0F"/>
    <w:rsid w:val="00A92841"/>
    <w:rsid w:val="00A92A83"/>
    <w:rsid w:val="00A933F5"/>
    <w:rsid w:val="00A93E9C"/>
    <w:rsid w:val="00A942BB"/>
    <w:rsid w:val="00A94486"/>
    <w:rsid w:val="00A94738"/>
    <w:rsid w:val="00A95095"/>
    <w:rsid w:val="00A95D4A"/>
    <w:rsid w:val="00A95EE0"/>
    <w:rsid w:val="00A95F42"/>
    <w:rsid w:val="00A961EE"/>
    <w:rsid w:val="00A96D96"/>
    <w:rsid w:val="00A96E31"/>
    <w:rsid w:val="00A97DAF"/>
    <w:rsid w:val="00AA0BA0"/>
    <w:rsid w:val="00AA1139"/>
    <w:rsid w:val="00AA20B0"/>
    <w:rsid w:val="00AA2728"/>
    <w:rsid w:val="00AA2CE6"/>
    <w:rsid w:val="00AA2F8D"/>
    <w:rsid w:val="00AA331B"/>
    <w:rsid w:val="00AA3403"/>
    <w:rsid w:val="00AA368D"/>
    <w:rsid w:val="00AA4916"/>
    <w:rsid w:val="00AA4F7D"/>
    <w:rsid w:val="00AA570E"/>
    <w:rsid w:val="00AA627A"/>
    <w:rsid w:val="00AA64C6"/>
    <w:rsid w:val="00AA681C"/>
    <w:rsid w:val="00AB004F"/>
    <w:rsid w:val="00AB1479"/>
    <w:rsid w:val="00AB1F85"/>
    <w:rsid w:val="00AB2A57"/>
    <w:rsid w:val="00AB3050"/>
    <w:rsid w:val="00AB31AE"/>
    <w:rsid w:val="00AB325F"/>
    <w:rsid w:val="00AB369D"/>
    <w:rsid w:val="00AB3A12"/>
    <w:rsid w:val="00AB46E5"/>
    <w:rsid w:val="00AB4D9D"/>
    <w:rsid w:val="00AB5409"/>
    <w:rsid w:val="00AB55E0"/>
    <w:rsid w:val="00AB55E8"/>
    <w:rsid w:val="00AB6589"/>
    <w:rsid w:val="00AB6EBF"/>
    <w:rsid w:val="00AB70E3"/>
    <w:rsid w:val="00AB713C"/>
    <w:rsid w:val="00AB77C5"/>
    <w:rsid w:val="00AB7A0F"/>
    <w:rsid w:val="00AB7D39"/>
    <w:rsid w:val="00AC08BA"/>
    <w:rsid w:val="00AC0A3A"/>
    <w:rsid w:val="00AC1184"/>
    <w:rsid w:val="00AC1B07"/>
    <w:rsid w:val="00AC2D34"/>
    <w:rsid w:val="00AC2F05"/>
    <w:rsid w:val="00AC337D"/>
    <w:rsid w:val="00AC3C0D"/>
    <w:rsid w:val="00AC3F82"/>
    <w:rsid w:val="00AC4521"/>
    <w:rsid w:val="00AC45E0"/>
    <w:rsid w:val="00AC492F"/>
    <w:rsid w:val="00AC495F"/>
    <w:rsid w:val="00AC4CA0"/>
    <w:rsid w:val="00AC4D92"/>
    <w:rsid w:val="00AC557B"/>
    <w:rsid w:val="00AC57EF"/>
    <w:rsid w:val="00AC5A2F"/>
    <w:rsid w:val="00AC747A"/>
    <w:rsid w:val="00AC7962"/>
    <w:rsid w:val="00AD0552"/>
    <w:rsid w:val="00AD07B2"/>
    <w:rsid w:val="00AD13F1"/>
    <w:rsid w:val="00AD2B3D"/>
    <w:rsid w:val="00AD2CC7"/>
    <w:rsid w:val="00AD377F"/>
    <w:rsid w:val="00AD3B7A"/>
    <w:rsid w:val="00AD3C29"/>
    <w:rsid w:val="00AD3F73"/>
    <w:rsid w:val="00AD436B"/>
    <w:rsid w:val="00AD4CEB"/>
    <w:rsid w:val="00AD51BE"/>
    <w:rsid w:val="00AD5576"/>
    <w:rsid w:val="00AD5F9F"/>
    <w:rsid w:val="00AD6126"/>
    <w:rsid w:val="00AD6332"/>
    <w:rsid w:val="00AD6ECC"/>
    <w:rsid w:val="00AD749C"/>
    <w:rsid w:val="00AD7A10"/>
    <w:rsid w:val="00AD7C77"/>
    <w:rsid w:val="00AD7ECE"/>
    <w:rsid w:val="00AE07C0"/>
    <w:rsid w:val="00AE07EF"/>
    <w:rsid w:val="00AE10A7"/>
    <w:rsid w:val="00AE160A"/>
    <w:rsid w:val="00AE18F4"/>
    <w:rsid w:val="00AE2DA9"/>
    <w:rsid w:val="00AE3178"/>
    <w:rsid w:val="00AE38AE"/>
    <w:rsid w:val="00AE421A"/>
    <w:rsid w:val="00AE4769"/>
    <w:rsid w:val="00AE503A"/>
    <w:rsid w:val="00AE518D"/>
    <w:rsid w:val="00AE528C"/>
    <w:rsid w:val="00AE5720"/>
    <w:rsid w:val="00AE58FD"/>
    <w:rsid w:val="00AE5CBA"/>
    <w:rsid w:val="00AE67D4"/>
    <w:rsid w:val="00AE6A88"/>
    <w:rsid w:val="00AE722D"/>
    <w:rsid w:val="00AE727E"/>
    <w:rsid w:val="00AE79D0"/>
    <w:rsid w:val="00AE7A8C"/>
    <w:rsid w:val="00AE7E38"/>
    <w:rsid w:val="00AE7F20"/>
    <w:rsid w:val="00AF0481"/>
    <w:rsid w:val="00AF0E5B"/>
    <w:rsid w:val="00AF0E87"/>
    <w:rsid w:val="00AF10A5"/>
    <w:rsid w:val="00AF15E8"/>
    <w:rsid w:val="00AF19AD"/>
    <w:rsid w:val="00AF308A"/>
    <w:rsid w:val="00AF309C"/>
    <w:rsid w:val="00AF336C"/>
    <w:rsid w:val="00AF35ED"/>
    <w:rsid w:val="00AF3C07"/>
    <w:rsid w:val="00AF4C75"/>
    <w:rsid w:val="00AF4EA5"/>
    <w:rsid w:val="00AF4EDE"/>
    <w:rsid w:val="00AF6D2A"/>
    <w:rsid w:val="00B003C4"/>
    <w:rsid w:val="00B007B1"/>
    <w:rsid w:val="00B00905"/>
    <w:rsid w:val="00B00E11"/>
    <w:rsid w:val="00B0160B"/>
    <w:rsid w:val="00B018D0"/>
    <w:rsid w:val="00B01C85"/>
    <w:rsid w:val="00B01CD6"/>
    <w:rsid w:val="00B02488"/>
    <w:rsid w:val="00B02F50"/>
    <w:rsid w:val="00B030D8"/>
    <w:rsid w:val="00B03229"/>
    <w:rsid w:val="00B0354D"/>
    <w:rsid w:val="00B037EB"/>
    <w:rsid w:val="00B03EBF"/>
    <w:rsid w:val="00B03F27"/>
    <w:rsid w:val="00B04111"/>
    <w:rsid w:val="00B0550D"/>
    <w:rsid w:val="00B067DA"/>
    <w:rsid w:val="00B06933"/>
    <w:rsid w:val="00B069EC"/>
    <w:rsid w:val="00B078DA"/>
    <w:rsid w:val="00B105AC"/>
    <w:rsid w:val="00B10639"/>
    <w:rsid w:val="00B10CDE"/>
    <w:rsid w:val="00B10F67"/>
    <w:rsid w:val="00B11C11"/>
    <w:rsid w:val="00B11F11"/>
    <w:rsid w:val="00B11F61"/>
    <w:rsid w:val="00B1202D"/>
    <w:rsid w:val="00B1241A"/>
    <w:rsid w:val="00B12B58"/>
    <w:rsid w:val="00B12C07"/>
    <w:rsid w:val="00B133F5"/>
    <w:rsid w:val="00B138A4"/>
    <w:rsid w:val="00B14A73"/>
    <w:rsid w:val="00B15071"/>
    <w:rsid w:val="00B15469"/>
    <w:rsid w:val="00B159B2"/>
    <w:rsid w:val="00B15C57"/>
    <w:rsid w:val="00B15E9B"/>
    <w:rsid w:val="00B167A3"/>
    <w:rsid w:val="00B16A46"/>
    <w:rsid w:val="00B16C32"/>
    <w:rsid w:val="00B16CBD"/>
    <w:rsid w:val="00B16E02"/>
    <w:rsid w:val="00B16F54"/>
    <w:rsid w:val="00B17200"/>
    <w:rsid w:val="00B21631"/>
    <w:rsid w:val="00B21685"/>
    <w:rsid w:val="00B2184B"/>
    <w:rsid w:val="00B21AD3"/>
    <w:rsid w:val="00B21D8E"/>
    <w:rsid w:val="00B22638"/>
    <w:rsid w:val="00B2273A"/>
    <w:rsid w:val="00B229AB"/>
    <w:rsid w:val="00B22A16"/>
    <w:rsid w:val="00B236DC"/>
    <w:rsid w:val="00B2468C"/>
    <w:rsid w:val="00B2479E"/>
    <w:rsid w:val="00B248E2"/>
    <w:rsid w:val="00B257D3"/>
    <w:rsid w:val="00B263B5"/>
    <w:rsid w:val="00B26C00"/>
    <w:rsid w:val="00B27751"/>
    <w:rsid w:val="00B30285"/>
    <w:rsid w:val="00B305B0"/>
    <w:rsid w:val="00B32326"/>
    <w:rsid w:val="00B32AD9"/>
    <w:rsid w:val="00B33083"/>
    <w:rsid w:val="00B35C8E"/>
    <w:rsid w:val="00B35F4E"/>
    <w:rsid w:val="00B36652"/>
    <w:rsid w:val="00B3672B"/>
    <w:rsid w:val="00B36FB8"/>
    <w:rsid w:val="00B37B4A"/>
    <w:rsid w:val="00B40499"/>
    <w:rsid w:val="00B406B0"/>
    <w:rsid w:val="00B40B4B"/>
    <w:rsid w:val="00B40CEA"/>
    <w:rsid w:val="00B40F95"/>
    <w:rsid w:val="00B410D9"/>
    <w:rsid w:val="00B41EE6"/>
    <w:rsid w:val="00B42046"/>
    <w:rsid w:val="00B42BC7"/>
    <w:rsid w:val="00B44FB8"/>
    <w:rsid w:val="00B4567E"/>
    <w:rsid w:val="00B45CB9"/>
    <w:rsid w:val="00B461C0"/>
    <w:rsid w:val="00B4622A"/>
    <w:rsid w:val="00B4628E"/>
    <w:rsid w:val="00B46384"/>
    <w:rsid w:val="00B46A8A"/>
    <w:rsid w:val="00B46A9F"/>
    <w:rsid w:val="00B46E98"/>
    <w:rsid w:val="00B47BFA"/>
    <w:rsid w:val="00B50C9F"/>
    <w:rsid w:val="00B50D74"/>
    <w:rsid w:val="00B525FC"/>
    <w:rsid w:val="00B52CB7"/>
    <w:rsid w:val="00B536B3"/>
    <w:rsid w:val="00B53945"/>
    <w:rsid w:val="00B549D9"/>
    <w:rsid w:val="00B54C21"/>
    <w:rsid w:val="00B55B1E"/>
    <w:rsid w:val="00B56429"/>
    <w:rsid w:val="00B5671B"/>
    <w:rsid w:val="00B56721"/>
    <w:rsid w:val="00B569DC"/>
    <w:rsid w:val="00B56A71"/>
    <w:rsid w:val="00B56B72"/>
    <w:rsid w:val="00B577E1"/>
    <w:rsid w:val="00B57E31"/>
    <w:rsid w:val="00B60DA5"/>
    <w:rsid w:val="00B61316"/>
    <w:rsid w:val="00B61433"/>
    <w:rsid w:val="00B614A4"/>
    <w:rsid w:val="00B6186F"/>
    <w:rsid w:val="00B61F7F"/>
    <w:rsid w:val="00B628D2"/>
    <w:rsid w:val="00B63139"/>
    <w:rsid w:val="00B63375"/>
    <w:rsid w:val="00B634B8"/>
    <w:rsid w:val="00B6577F"/>
    <w:rsid w:val="00B65974"/>
    <w:rsid w:val="00B65A04"/>
    <w:rsid w:val="00B65F0F"/>
    <w:rsid w:val="00B66219"/>
    <w:rsid w:val="00B662CD"/>
    <w:rsid w:val="00B66BAC"/>
    <w:rsid w:val="00B66DEF"/>
    <w:rsid w:val="00B677B1"/>
    <w:rsid w:val="00B6781F"/>
    <w:rsid w:val="00B703B6"/>
    <w:rsid w:val="00B70BF4"/>
    <w:rsid w:val="00B7132B"/>
    <w:rsid w:val="00B71604"/>
    <w:rsid w:val="00B71944"/>
    <w:rsid w:val="00B71ED2"/>
    <w:rsid w:val="00B7223F"/>
    <w:rsid w:val="00B728B2"/>
    <w:rsid w:val="00B72C09"/>
    <w:rsid w:val="00B72E96"/>
    <w:rsid w:val="00B74174"/>
    <w:rsid w:val="00B742C9"/>
    <w:rsid w:val="00B745D9"/>
    <w:rsid w:val="00B74776"/>
    <w:rsid w:val="00B750A8"/>
    <w:rsid w:val="00B7555D"/>
    <w:rsid w:val="00B75901"/>
    <w:rsid w:val="00B7694B"/>
    <w:rsid w:val="00B77215"/>
    <w:rsid w:val="00B773FD"/>
    <w:rsid w:val="00B7753A"/>
    <w:rsid w:val="00B77650"/>
    <w:rsid w:val="00B77D4F"/>
    <w:rsid w:val="00B77E2C"/>
    <w:rsid w:val="00B77F6E"/>
    <w:rsid w:val="00B80964"/>
    <w:rsid w:val="00B80F6C"/>
    <w:rsid w:val="00B81C9B"/>
    <w:rsid w:val="00B838A2"/>
    <w:rsid w:val="00B8397E"/>
    <w:rsid w:val="00B84376"/>
    <w:rsid w:val="00B8442D"/>
    <w:rsid w:val="00B84C0F"/>
    <w:rsid w:val="00B853F8"/>
    <w:rsid w:val="00B85546"/>
    <w:rsid w:val="00B86249"/>
    <w:rsid w:val="00B866C6"/>
    <w:rsid w:val="00B868B5"/>
    <w:rsid w:val="00B86D91"/>
    <w:rsid w:val="00B86E42"/>
    <w:rsid w:val="00B8708E"/>
    <w:rsid w:val="00B87379"/>
    <w:rsid w:val="00B87B43"/>
    <w:rsid w:val="00B87F1F"/>
    <w:rsid w:val="00B90644"/>
    <w:rsid w:val="00B908D1"/>
    <w:rsid w:val="00B90D27"/>
    <w:rsid w:val="00B90E09"/>
    <w:rsid w:val="00B9153A"/>
    <w:rsid w:val="00B91545"/>
    <w:rsid w:val="00B919AA"/>
    <w:rsid w:val="00B91CE0"/>
    <w:rsid w:val="00B92352"/>
    <w:rsid w:val="00B92D0E"/>
    <w:rsid w:val="00B9327E"/>
    <w:rsid w:val="00B9397E"/>
    <w:rsid w:val="00B93C94"/>
    <w:rsid w:val="00B9492D"/>
    <w:rsid w:val="00B949DB"/>
    <w:rsid w:val="00B94CDB"/>
    <w:rsid w:val="00B95372"/>
    <w:rsid w:val="00B95639"/>
    <w:rsid w:val="00B95ABD"/>
    <w:rsid w:val="00B96F8C"/>
    <w:rsid w:val="00B96FA6"/>
    <w:rsid w:val="00B97629"/>
    <w:rsid w:val="00B97765"/>
    <w:rsid w:val="00B97A93"/>
    <w:rsid w:val="00B97F08"/>
    <w:rsid w:val="00BA00E0"/>
    <w:rsid w:val="00BA0F83"/>
    <w:rsid w:val="00BA167C"/>
    <w:rsid w:val="00BA1D76"/>
    <w:rsid w:val="00BA2020"/>
    <w:rsid w:val="00BA2ECC"/>
    <w:rsid w:val="00BA3834"/>
    <w:rsid w:val="00BA40CF"/>
    <w:rsid w:val="00BA4B13"/>
    <w:rsid w:val="00BA4B31"/>
    <w:rsid w:val="00BA503B"/>
    <w:rsid w:val="00BA5D87"/>
    <w:rsid w:val="00BA65B2"/>
    <w:rsid w:val="00BA66AE"/>
    <w:rsid w:val="00BA723E"/>
    <w:rsid w:val="00BB0358"/>
    <w:rsid w:val="00BB044F"/>
    <w:rsid w:val="00BB0F07"/>
    <w:rsid w:val="00BB1002"/>
    <w:rsid w:val="00BB20CF"/>
    <w:rsid w:val="00BB2340"/>
    <w:rsid w:val="00BB28CC"/>
    <w:rsid w:val="00BB2B35"/>
    <w:rsid w:val="00BB2DC9"/>
    <w:rsid w:val="00BB3E6A"/>
    <w:rsid w:val="00BB422F"/>
    <w:rsid w:val="00BB4291"/>
    <w:rsid w:val="00BB51E0"/>
    <w:rsid w:val="00BB62C7"/>
    <w:rsid w:val="00BB67CD"/>
    <w:rsid w:val="00BB68DA"/>
    <w:rsid w:val="00BB692A"/>
    <w:rsid w:val="00BB6C2B"/>
    <w:rsid w:val="00BB6D83"/>
    <w:rsid w:val="00BB708F"/>
    <w:rsid w:val="00BB7A55"/>
    <w:rsid w:val="00BC02A6"/>
    <w:rsid w:val="00BC0A06"/>
    <w:rsid w:val="00BC0D6B"/>
    <w:rsid w:val="00BC1864"/>
    <w:rsid w:val="00BC1D16"/>
    <w:rsid w:val="00BC1DAE"/>
    <w:rsid w:val="00BC1DD7"/>
    <w:rsid w:val="00BC20D9"/>
    <w:rsid w:val="00BC2339"/>
    <w:rsid w:val="00BC2874"/>
    <w:rsid w:val="00BC2F2D"/>
    <w:rsid w:val="00BC3A48"/>
    <w:rsid w:val="00BC3B33"/>
    <w:rsid w:val="00BC3C24"/>
    <w:rsid w:val="00BC3C65"/>
    <w:rsid w:val="00BC4081"/>
    <w:rsid w:val="00BC490E"/>
    <w:rsid w:val="00BC4D60"/>
    <w:rsid w:val="00BC56AD"/>
    <w:rsid w:val="00BC5711"/>
    <w:rsid w:val="00BC5F1E"/>
    <w:rsid w:val="00BC6B36"/>
    <w:rsid w:val="00BC6F1E"/>
    <w:rsid w:val="00BC7E7C"/>
    <w:rsid w:val="00BD0B07"/>
    <w:rsid w:val="00BD0FF4"/>
    <w:rsid w:val="00BD1269"/>
    <w:rsid w:val="00BD1460"/>
    <w:rsid w:val="00BD14F3"/>
    <w:rsid w:val="00BD1598"/>
    <w:rsid w:val="00BD160E"/>
    <w:rsid w:val="00BD1B2A"/>
    <w:rsid w:val="00BD34FA"/>
    <w:rsid w:val="00BD364B"/>
    <w:rsid w:val="00BD3E83"/>
    <w:rsid w:val="00BD413E"/>
    <w:rsid w:val="00BD48C2"/>
    <w:rsid w:val="00BD4D58"/>
    <w:rsid w:val="00BD4EAB"/>
    <w:rsid w:val="00BD595E"/>
    <w:rsid w:val="00BD5BF0"/>
    <w:rsid w:val="00BD687E"/>
    <w:rsid w:val="00BD6972"/>
    <w:rsid w:val="00BD6A76"/>
    <w:rsid w:val="00BD6B0D"/>
    <w:rsid w:val="00BD6EE3"/>
    <w:rsid w:val="00BD7B97"/>
    <w:rsid w:val="00BD7BB6"/>
    <w:rsid w:val="00BE00BF"/>
    <w:rsid w:val="00BE0631"/>
    <w:rsid w:val="00BE0A64"/>
    <w:rsid w:val="00BE10F0"/>
    <w:rsid w:val="00BE126E"/>
    <w:rsid w:val="00BE19FD"/>
    <w:rsid w:val="00BE1C52"/>
    <w:rsid w:val="00BE1DCD"/>
    <w:rsid w:val="00BE2235"/>
    <w:rsid w:val="00BE2610"/>
    <w:rsid w:val="00BE28AC"/>
    <w:rsid w:val="00BE37A1"/>
    <w:rsid w:val="00BE3C42"/>
    <w:rsid w:val="00BE49BE"/>
    <w:rsid w:val="00BE575E"/>
    <w:rsid w:val="00BE5903"/>
    <w:rsid w:val="00BE59FA"/>
    <w:rsid w:val="00BE635A"/>
    <w:rsid w:val="00BE63E7"/>
    <w:rsid w:val="00BE6C4E"/>
    <w:rsid w:val="00BE7A96"/>
    <w:rsid w:val="00BF0348"/>
    <w:rsid w:val="00BF12B1"/>
    <w:rsid w:val="00BF1AD1"/>
    <w:rsid w:val="00BF26A7"/>
    <w:rsid w:val="00BF28DB"/>
    <w:rsid w:val="00BF296B"/>
    <w:rsid w:val="00BF2ABA"/>
    <w:rsid w:val="00BF2D54"/>
    <w:rsid w:val="00BF303C"/>
    <w:rsid w:val="00BF31F9"/>
    <w:rsid w:val="00BF42BF"/>
    <w:rsid w:val="00BF44A8"/>
    <w:rsid w:val="00BF45F1"/>
    <w:rsid w:val="00BF46E4"/>
    <w:rsid w:val="00BF4A2A"/>
    <w:rsid w:val="00BF4B77"/>
    <w:rsid w:val="00BF4D14"/>
    <w:rsid w:val="00BF52CE"/>
    <w:rsid w:val="00BF530B"/>
    <w:rsid w:val="00BF5899"/>
    <w:rsid w:val="00BF6087"/>
    <w:rsid w:val="00BF6415"/>
    <w:rsid w:val="00BF66F0"/>
    <w:rsid w:val="00BF6863"/>
    <w:rsid w:val="00BF6DF7"/>
    <w:rsid w:val="00BF6E63"/>
    <w:rsid w:val="00BF797D"/>
    <w:rsid w:val="00BF7A0A"/>
    <w:rsid w:val="00BF7A96"/>
    <w:rsid w:val="00BF7CCA"/>
    <w:rsid w:val="00C00331"/>
    <w:rsid w:val="00C003C8"/>
    <w:rsid w:val="00C0227E"/>
    <w:rsid w:val="00C02855"/>
    <w:rsid w:val="00C02A65"/>
    <w:rsid w:val="00C02DC9"/>
    <w:rsid w:val="00C0310B"/>
    <w:rsid w:val="00C034CC"/>
    <w:rsid w:val="00C0427F"/>
    <w:rsid w:val="00C0488A"/>
    <w:rsid w:val="00C05216"/>
    <w:rsid w:val="00C05354"/>
    <w:rsid w:val="00C06459"/>
    <w:rsid w:val="00C067CB"/>
    <w:rsid w:val="00C0741A"/>
    <w:rsid w:val="00C0749C"/>
    <w:rsid w:val="00C07641"/>
    <w:rsid w:val="00C1011B"/>
    <w:rsid w:val="00C1035A"/>
    <w:rsid w:val="00C103F9"/>
    <w:rsid w:val="00C110EB"/>
    <w:rsid w:val="00C1182C"/>
    <w:rsid w:val="00C118D6"/>
    <w:rsid w:val="00C12C2F"/>
    <w:rsid w:val="00C12F93"/>
    <w:rsid w:val="00C135AF"/>
    <w:rsid w:val="00C13F86"/>
    <w:rsid w:val="00C14286"/>
    <w:rsid w:val="00C14505"/>
    <w:rsid w:val="00C145F2"/>
    <w:rsid w:val="00C14B4B"/>
    <w:rsid w:val="00C14D9D"/>
    <w:rsid w:val="00C14D9E"/>
    <w:rsid w:val="00C14EFF"/>
    <w:rsid w:val="00C150D0"/>
    <w:rsid w:val="00C15835"/>
    <w:rsid w:val="00C15843"/>
    <w:rsid w:val="00C16396"/>
    <w:rsid w:val="00C16590"/>
    <w:rsid w:val="00C168BA"/>
    <w:rsid w:val="00C168C7"/>
    <w:rsid w:val="00C16D7D"/>
    <w:rsid w:val="00C17632"/>
    <w:rsid w:val="00C179CC"/>
    <w:rsid w:val="00C17C18"/>
    <w:rsid w:val="00C17CA9"/>
    <w:rsid w:val="00C20B58"/>
    <w:rsid w:val="00C215D6"/>
    <w:rsid w:val="00C21C62"/>
    <w:rsid w:val="00C230FA"/>
    <w:rsid w:val="00C23243"/>
    <w:rsid w:val="00C233D1"/>
    <w:rsid w:val="00C23D5E"/>
    <w:rsid w:val="00C23F65"/>
    <w:rsid w:val="00C24079"/>
    <w:rsid w:val="00C2407D"/>
    <w:rsid w:val="00C24B04"/>
    <w:rsid w:val="00C24B61"/>
    <w:rsid w:val="00C25AB3"/>
    <w:rsid w:val="00C25B2D"/>
    <w:rsid w:val="00C26004"/>
    <w:rsid w:val="00C2629F"/>
    <w:rsid w:val="00C26F79"/>
    <w:rsid w:val="00C27B2B"/>
    <w:rsid w:val="00C27FF8"/>
    <w:rsid w:val="00C301A4"/>
    <w:rsid w:val="00C30590"/>
    <w:rsid w:val="00C305DF"/>
    <w:rsid w:val="00C306EE"/>
    <w:rsid w:val="00C307DB"/>
    <w:rsid w:val="00C30903"/>
    <w:rsid w:val="00C312A0"/>
    <w:rsid w:val="00C31538"/>
    <w:rsid w:val="00C31B6A"/>
    <w:rsid w:val="00C31D1A"/>
    <w:rsid w:val="00C31F58"/>
    <w:rsid w:val="00C32756"/>
    <w:rsid w:val="00C33438"/>
    <w:rsid w:val="00C33451"/>
    <w:rsid w:val="00C33B73"/>
    <w:rsid w:val="00C33E82"/>
    <w:rsid w:val="00C34783"/>
    <w:rsid w:val="00C35148"/>
    <w:rsid w:val="00C3591B"/>
    <w:rsid w:val="00C35AC6"/>
    <w:rsid w:val="00C3602F"/>
    <w:rsid w:val="00C3643C"/>
    <w:rsid w:val="00C3645E"/>
    <w:rsid w:val="00C36F17"/>
    <w:rsid w:val="00C37689"/>
    <w:rsid w:val="00C37E59"/>
    <w:rsid w:val="00C401E9"/>
    <w:rsid w:val="00C40613"/>
    <w:rsid w:val="00C407B8"/>
    <w:rsid w:val="00C407EE"/>
    <w:rsid w:val="00C40A38"/>
    <w:rsid w:val="00C41078"/>
    <w:rsid w:val="00C41186"/>
    <w:rsid w:val="00C41EB1"/>
    <w:rsid w:val="00C4216C"/>
    <w:rsid w:val="00C425EC"/>
    <w:rsid w:val="00C43550"/>
    <w:rsid w:val="00C43B1F"/>
    <w:rsid w:val="00C43E77"/>
    <w:rsid w:val="00C44FED"/>
    <w:rsid w:val="00C4526C"/>
    <w:rsid w:val="00C4559C"/>
    <w:rsid w:val="00C45BB3"/>
    <w:rsid w:val="00C45C4B"/>
    <w:rsid w:val="00C464A9"/>
    <w:rsid w:val="00C46768"/>
    <w:rsid w:val="00C46776"/>
    <w:rsid w:val="00C46CC1"/>
    <w:rsid w:val="00C47111"/>
    <w:rsid w:val="00C47131"/>
    <w:rsid w:val="00C471E3"/>
    <w:rsid w:val="00C47245"/>
    <w:rsid w:val="00C478BC"/>
    <w:rsid w:val="00C47B94"/>
    <w:rsid w:val="00C47BBD"/>
    <w:rsid w:val="00C50CDF"/>
    <w:rsid w:val="00C51153"/>
    <w:rsid w:val="00C51306"/>
    <w:rsid w:val="00C513F1"/>
    <w:rsid w:val="00C51952"/>
    <w:rsid w:val="00C52145"/>
    <w:rsid w:val="00C52811"/>
    <w:rsid w:val="00C52A69"/>
    <w:rsid w:val="00C52E55"/>
    <w:rsid w:val="00C53365"/>
    <w:rsid w:val="00C54118"/>
    <w:rsid w:val="00C5441F"/>
    <w:rsid w:val="00C54434"/>
    <w:rsid w:val="00C54A16"/>
    <w:rsid w:val="00C54DDA"/>
    <w:rsid w:val="00C54F92"/>
    <w:rsid w:val="00C55D6B"/>
    <w:rsid w:val="00C55DAD"/>
    <w:rsid w:val="00C569F2"/>
    <w:rsid w:val="00C56DA4"/>
    <w:rsid w:val="00C56F7B"/>
    <w:rsid w:val="00C57016"/>
    <w:rsid w:val="00C570A7"/>
    <w:rsid w:val="00C574C0"/>
    <w:rsid w:val="00C57D91"/>
    <w:rsid w:val="00C57E83"/>
    <w:rsid w:val="00C6031D"/>
    <w:rsid w:val="00C6037B"/>
    <w:rsid w:val="00C60548"/>
    <w:rsid w:val="00C610F0"/>
    <w:rsid w:val="00C611FB"/>
    <w:rsid w:val="00C61487"/>
    <w:rsid w:val="00C61C5B"/>
    <w:rsid w:val="00C61CFA"/>
    <w:rsid w:val="00C61E1E"/>
    <w:rsid w:val="00C6204C"/>
    <w:rsid w:val="00C62173"/>
    <w:rsid w:val="00C62398"/>
    <w:rsid w:val="00C6303E"/>
    <w:rsid w:val="00C631FA"/>
    <w:rsid w:val="00C63243"/>
    <w:rsid w:val="00C647D1"/>
    <w:rsid w:val="00C64AB8"/>
    <w:rsid w:val="00C65336"/>
    <w:rsid w:val="00C66421"/>
    <w:rsid w:val="00C665C4"/>
    <w:rsid w:val="00C66F23"/>
    <w:rsid w:val="00C704E4"/>
    <w:rsid w:val="00C7087A"/>
    <w:rsid w:val="00C70CC5"/>
    <w:rsid w:val="00C71245"/>
    <w:rsid w:val="00C7212B"/>
    <w:rsid w:val="00C72524"/>
    <w:rsid w:val="00C728F2"/>
    <w:rsid w:val="00C729FF"/>
    <w:rsid w:val="00C72A83"/>
    <w:rsid w:val="00C72F52"/>
    <w:rsid w:val="00C73344"/>
    <w:rsid w:val="00C73437"/>
    <w:rsid w:val="00C73484"/>
    <w:rsid w:val="00C7382F"/>
    <w:rsid w:val="00C74A83"/>
    <w:rsid w:val="00C74C58"/>
    <w:rsid w:val="00C75B25"/>
    <w:rsid w:val="00C76532"/>
    <w:rsid w:val="00C76FC3"/>
    <w:rsid w:val="00C772B8"/>
    <w:rsid w:val="00C77979"/>
    <w:rsid w:val="00C779D0"/>
    <w:rsid w:val="00C80559"/>
    <w:rsid w:val="00C80675"/>
    <w:rsid w:val="00C80BFC"/>
    <w:rsid w:val="00C819DF"/>
    <w:rsid w:val="00C81A9A"/>
    <w:rsid w:val="00C81BE3"/>
    <w:rsid w:val="00C824C4"/>
    <w:rsid w:val="00C83548"/>
    <w:rsid w:val="00C83A40"/>
    <w:rsid w:val="00C83EDC"/>
    <w:rsid w:val="00C849D7"/>
    <w:rsid w:val="00C850EE"/>
    <w:rsid w:val="00C85905"/>
    <w:rsid w:val="00C859E5"/>
    <w:rsid w:val="00C86516"/>
    <w:rsid w:val="00C86563"/>
    <w:rsid w:val="00C86B0D"/>
    <w:rsid w:val="00C8788F"/>
    <w:rsid w:val="00C878BD"/>
    <w:rsid w:val="00C87CF4"/>
    <w:rsid w:val="00C905E0"/>
    <w:rsid w:val="00C906AD"/>
    <w:rsid w:val="00C90E7A"/>
    <w:rsid w:val="00C90EA8"/>
    <w:rsid w:val="00C90F9A"/>
    <w:rsid w:val="00C9113C"/>
    <w:rsid w:val="00C912CF"/>
    <w:rsid w:val="00C9173B"/>
    <w:rsid w:val="00C91785"/>
    <w:rsid w:val="00C91B1B"/>
    <w:rsid w:val="00C9272D"/>
    <w:rsid w:val="00C93761"/>
    <w:rsid w:val="00C94062"/>
    <w:rsid w:val="00C9466C"/>
    <w:rsid w:val="00C9500A"/>
    <w:rsid w:val="00C956F1"/>
    <w:rsid w:val="00C957BE"/>
    <w:rsid w:val="00C95C60"/>
    <w:rsid w:val="00C95E1D"/>
    <w:rsid w:val="00C966F7"/>
    <w:rsid w:val="00C96CDC"/>
    <w:rsid w:val="00C9718E"/>
    <w:rsid w:val="00C9755E"/>
    <w:rsid w:val="00CA0212"/>
    <w:rsid w:val="00CA1587"/>
    <w:rsid w:val="00CA1DCE"/>
    <w:rsid w:val="00CA1FD0"/>
    <w:rsid w:val="00CA247D"/>
    <w:rsid w:val="00CA28B0"/>
    <w:rsid w:val="00CA311A"/>
    <w:rsid w:val="00CA3489"/>
    <w:rsid w:val="00CA3A05"/>
    <w:rsid w:val="00CA3A06"/>
    <w:rsid w:val="00CA3F78"/>
    <w:rsid w:val="00CA4CD7"/>
    <w:rsid w:val="00CA555F"/>
    <w:rsid w:val="00CA573C"/>
    <w:rsid w:val="00CA5C5E"/>
    <w:rsid w:val="00CA6095"/>
    <w:rsid w:val="00CA675C"/>
    <w:rsid w:val="00CA6E0D"/>
    <w:rsid w:val="00CA77FD"/>
    <w:rsid w:val="00CA7E0A"/>
    <w:rsid w:val="00CA7FB9"/>
    <w:rsid w:val="00CB0AA7"/>
    <w:rsid w:val="00CB1AEE"/>
    <w:rsid w:val="00CB1F77"/>
    <w:rsid w:val="00CB2586"/>
    <w:rsid w:val="00CB2724"/>
    <w:rsid w:val="00CB2883"/>
    <w:rsid w:val="00CB3012"/>
    <w:rsid w:val="00CB308A"/>
    <w:rsid w:val="00CB3505"/>
    <w:rsid w:val="00CB3642"/>
    <w:rsid w:val="00CB3697"/>
    <w:rsid w:val="00CB37F6"/>
    <w:rsid w:val="00CB4A1C"/>
    <w:rsid w:val="00CB4CEC"/>
    <w:rsid w:val="00CB5EAF"/>
    <w:rsid w:val="00CB6485"/>
    <w:rsid w:val="00CB6537"/>
    <w:rsid w:val="00CB7260"/>
    <w:rsid w:val="00CB7671"/>
    <w:rsid w:val="00CB77EC"/>
    <w:rsid w:val="00CB7BB5"/>
    <w:rsid w:val="00CC0622"/>
    <w:rsid w:val="00CC0A06"/>
    <w:rsid w:val="00CC1979"/>
    <w:rsid w:val="00CC2A33"/>
    <w:rsid w:val="00CC3163"/>
    <w:rsid w:val="00CC3219"/>
    <w:rsid w:val="00CC40AF"/>
    <w:rsid w:val="00CC45C0"/>
    <w:rsid w:val="00CC51CF"/>
    <w:rsid w:val="00CC541A"/>
    <w:rsid w:val="00CC55D9"/>
    <w:rsid w:val="00CC565B"/>
    <w:rsid w:val="00CC5703"/>
    <w:rsid w:val="00CC57D7"/>
    <w:rsid w:val="00CC6A6F"/>
    <w:rsid w:val="00CD0231"/>
    <w:rsid w:val="00CD0C1F"/>
    <w:rsid w:val="00CD147C"/>
    <w:rsid w:val="00CD1525"/>
    <w:rsid w:val="00CD169D"/>
    <w:rsid w:val="00CD17F8"/>
    <w:rsid w:val="00CD1F6F"/>
    <w:rsid w:val="00CD21E7"/>
    <w:rsid w:val="00CD2F9A"/>
    <w:rsid w:val="00CD3064"/>
    <w:rsid w:val="00CD37E4"/>
    <w:rsid w:val="00CD398C"/>
    <w:rsid w:val="00CD44FF"/>
    <w:rsid w:val="00CD51A4"/>
    <w:rsid w:val="00CD5634"/>
    <w:rsid w:val="00CD5867"/>
    <w:rsid w:val="00CD5C13"/>
    <w:rsid w:val="00CD5FA2"/>
    <w:rsid w:val="00CD6A4D"/>
    <w:rsid w:val="00CD6FD4"/>
    <w:rsid w:val="00CD702C"/>
    <w:rsid w:val="00CD70A4"/>
    <w:rsid w:val="00CD789D"/>
    <w:rsid w:val="00CD7C36"/>
    <w:rsid w:val="00CE0086"/>
    <w:rsid w:val="00CE047A"/>
    <w:rsid w:val="00CE0C6C"/>
    <w:rsid w:val="00CE0CDF"/>
    <w:rsid w:val="00CE1A9B"/>
    <w:rsid w:val="00CE1D32"/>
    <w:rsid w:val="00CE1DFC"/>
    <w:rsid w:val="00CE20DC"/>
    <w:rsid w:val="00CE23D9"/>
    <w:rsid w:val="00CE29E0"/>
    <w:rsid w:val="00CE2CCE"/>
    <w:rsid w:val="00CE3165"/>
    <w:rsid w:val="00CE3C6C"/>
    <w:rsid w:val="00CE41DE"/>
    <w:rsid w:val="00CE4332"/>
    <w:rsid w:val="00CE468A"/>
    <w:rsid w:val="00CE5429"/>
    <w:rsid w:val="00CE6315"/>
    <w:rsid w:val="00CE6410"/>
    <w:rsid w:val="00CE6D87"/>
    <w:rsid w:val="00CE7527"/>
    <w:rsid w:val="00CE78DA"/>
    <w:rsid w:val="00CF069D"/>
    <w:rsid w:val="00CF095F"/>
    <w:rsid w:val="00CF1387"/>
    <w:rsid w:val="00CF19A9"/>
    <w:rsid w:val="00CF1FBA"/>
    <w:rsid w:val="00CF341E"/>
    <w:rsid w:val="00CF3E4B"/>
    <w:rsid w:val="00CF4A7D"/>
    <w:rsid w:val="00CF550B"/>
    <w:rsid w:val="00CF5DC7"/>
    <w:rsid w:val="00CF5F7C"/>
    <w:rsid w:val="00CF781D"/>
    <w:rsid w:val="00D00292"/>
    <w:rsid w:val="00D00833"/>
    <w:rsid w:val="00D00E49"/>
    <w:rsid w:val="00D01099"/>
    <w:rsid w:val="00D017EC"/>
    <w:rsid w:val="00D027D5"/>
    <w:rsid w:val="00D02A9E"/>
    <w:rsid w:val="00D034A5"/>
    <w:rsid w:val="00D0446C"/>
    <w:rsid w:val="00D047CE"/>
    <w:rsid w:val="00D052E7"/>
    <w:rsid w:val="00D061AC"/>
    <w:rsid w:val="00D06456"/>
    <w:rsid w:val="00D06509"/>
    <w:rsid w:val="00D073B1"/>
    <w:rsid w:val="00D07597"/>
    <w:rsid w:val="00D07A5F"/>
    <w:rsid w:val="00D07E47"/>
    <w:rsid w:val="00D10008"/>
    <w:rsid w:val="00D1012E"/>
    <w:rsid w:val="00D1028C"/>
    <w:rsid w:val="00D10C71"/>
    <w:rsid w:val="00D10DF2"/>
    <w:rsid w:val="00D11F4C"/>
    <w:rsid w:val="00D12249"/>
    <w:rsid w:val="00D129D4"/>
    <w:rsid w:val="00D12B7E"/>
    <w:rsid w:val="00D12CC0"/>
    <w:rsid w:val="00D133A0"/>
    <w:rsid w:val="00D13A2D"/>
    <w:rsid w:val="00D13B38"/>
    <w:rsid w:val="00D13CA5"/>
    <w:rsid w:val="00D13EDF"/>
    <w:rsid w:val="00D1440A"/>
    <w:rsid w:val="00D1440D"/>
    <w:rsid w:val="00D14672"/>
    <w:rsid w:val="00D14716"/>
    <w:rsid w:val="00D14793"/>
    <w:rsid w:val="00D14B0D"/>
    <w:rsid w:val="00D14B1E"/>
    <w:rsid w:val="00D151BF"/>
    <w:rsid w:val="00D16282"/>
    <w:rsid w:val="00D16D91"/>
    <w:rsid w:val="00D170B2"/>
    <w:rsid w:val="00D1749D"/>
    <w:rsid w:val="00D17AA2"/>
    <w:rsid w:val="00D17B7E"/>
    <w:rsid w:val="00D17B81"/>
    <w:rsid w:val="00D17CE2"/>
    <w:rsid w:val="00D201E6"/>
    <w:rsid w:val="00D203A1"/>
    <w:rsid w:val="00D20991"/>
    <w:rsid w:val="00D21A40"/>
    <w:rsid w:val="00D21A66"/>
    <w:rsid w:val="00D21BBA"/>
    <w:rsid w:val="00D21ECF"/>
    <w:rsid w:val="00D22152"/>
    <w:rsid w:val="00D22821"/>
    <w:rsid w:val="00D22A51"/>
    <w:rsid w:val="00D22BCA"/>
    <w:rsid w:val="00D22CB4"/>
    <w:rsid w:val="00D23167"/>
    <w:rsid w:val="00D25D9A"/>
    <w:rsid w:val="00D25E9F"/>
    <w:rsid w:val="00D25FEC"/>
    <w:rsid w:val="00D26138"/>
    <w:rsid w:val="00D26465"/>
    <w:rsid w:val="00D264C2"/>
    <w:rsid w:val="00D2670D"/>
    <w:rsid w:val="00D26E3E"/>
    <w:rsid w:val="00D276D7"/>
    <w:rsid w:val="00D27749"/>
    <w:rsid w:val="00D277B4"/>
    <w:rsid w:val="00D30303"/>
    <w:rsid w:val="00D31A3C"/>
    <w:rsid w:val="00D31B11"/>
    <w:rsid w:val="00D31BCE"/>
    <w:rsid w:val="00D32546"/>
    <w:rsid w:val="00D326B1"/>
    <w:rsid w:val="00D328EB"/>
    <w:rsid w:val="00D32E23"/>
    <w:rsid w:val="00D33548"/>
    <w:rsid w:val="00D33A11"/>
    <w:rsid w:val="00D34B91"/>
    <w:rsid w:val="00D34DE9"/>
    <w:rsid w:val="00D34E49"/>
    <w:rsid w:val="00D3587B"/>
    <w:rsid w:val="00D35929"/>
    <w:rsid w:val="00D359BB"/>
    <w:rsid w:val="00D3631C"/>
    <w:rsid w:val="00D3685D"/>
    <w:rsid w:val="00D3745E"/>
    <w:rsid w:val="00D40BD2"/>
    <w:rsid w:val="00D40BFB"/>
    <w:rsid w:val="00D41401"/>
    <w:rsid w:val="00D41455"/>
    <w:rsid w:val="00D41C29"/>
    <w:rsid w:val="00D41FA3"/>
    <w:rsid w:val="00D420C1"/>
    <w:rsid w:val="00D4343D"/>
    <w:rsid w:val="00D435BF"/>
    <w:rsid w:val="00D43B5D"/>
    <w:rsid w:val="00D443B8"/>
    <w:rsid w:val="00D44508"/>
    <w:rsid w:val="00D447E9"/>
    <w:rsid w:val="00D44D3E"/>
    <w:rsid w:val="00D44F79"/>
    <w:rsid w:val="00D44FC4"/>
    <w:rsid w:val="00D452A6"/>
    <w:rsid w:val="00D452F3"/>
    <w:rsid w:val="00D4572B"/>
    <w:rsid w:val="00D4624F"/>
    <w:rsid w:val="00D46E7A"/>
    <w:rsid w:val="00D46E82"/>
    <w:rsid w:val="00D47388"/>
    <w:rsid w:val="00D47705"/>
    <w:rsid w:val="00D47991"/>
    <w:rsid w:val="00D47BDB"/>
    <w:rsid w:val="00D5063F"/>
    <w:rsid w:val="00D50812"/>
    <w:rsid w:val="00D5260A"/>
    <w:rsid w:val="00D52B70"/>
    <w:rsid w:val="00D530B7"/>
    <w:rsid w:val="00D538A0"/>
    <w:rsid w:val="00D54353"/>
    <w:rsid w:val="00D55615"/>
    <w:rsid w:val="00D56C4D"/>
    <w:rsid w:val="00D56F85"/>
    <w:rsid w:val="00D57144"/>
    <w:rsid w:val="00D57448"/>
    <w:rsid w:val="00D5788D"/>
    <w:rsid w:val="00D57CE4"/>
    <w:rsid w:val="00D57DED"/>
    <w:rsid w:val="00D57FCA"/>
    <w:rsid w:val="00D60FAF"/>
    <w:rsid w:val="00D61278"/>
    <w:rsid w:val="00D619A7"/>
    <w:rsid w:val="00D61AC4"/>
    <w:rsid w:val="00D61D70"/>
    <w:rsid w:val="00D61EB4"/>
    <w:rsid w:val="00D622D1"/>
    <w:rsid w:val="00D6238A"/>
    <w:rsid w:val="00D624B6"/>
    <w:rsid w:val="00D63361"/>
    <w:rsid w:val="00D634ED"/>
    <w:rsid w:val="00D639C9"/>
    <w:rsid w:val="00D64010"/>
    <w:rsid w:val="00D64D74"/>
    <w:rsid w:val="00D64E6A"/>
    <w:rsid w:val="00D653E7"/>
    <w:rsid w:val="00D657A1"/>
    <w:rsid w:val="00D65D28"/>
    <w:rsid w:val="00D66F56"/>
    <w:rsid w:val="00D6739B"/>
    <w:rsid w:val="00D676F3"/>
    <w:rsid w:val="00D6792C"/>
    <w:rsid w:val="00D67C09"/>
    <w:rsid w:val="00D67C63"/>
    <w:rsid w:val="00D702E1"/>
    <w:rsid w:val="00D70897"/>
    <w:rsid w:val="00D708A6"/>
    <w:rsid w:val="00D70F16"/>
    <w:rsid w:val="00D712A0"/>
    <w:rsid w:val="00D71CDD"/>
    <w:rsid w:val="00D72AC3"/>
    <w:rsid w:val="00D7367C"/>
    <w:rsid w:val="00D73A62"/>
    <w:rsid w:val="00D7496C"/>
    <w:rsid w:val="00D757FA"/>
    <w:rsid w:val="00D7771B"/>
    <w:rsid w:val="00D7781B"/>
    <w:rsid w:val="00D81635"/>
    <w:rsid w:val="00D8186D"/>
    <w:rsid w:val="00D825A9"/>
    <w:rsid w:val="00D82920"/>
    <w:rsid w:val="00D83647"/>
    <w:rsid w:val="00D8387B"/>
    <w:rsid w:val="00D842BA"/>
    <w:rsid w:val="00D84437"/>
    <w:rsid w:val="00D84977"/>
    <w:rsid w:val="00D85102"/>
    <w:rsid w:val="00D858F7"/>
    <w:rsid w:val="00D85E9A"/>
    <w:rsid w:val="00D86A34"/>
    <w:rsid w:val="00D87750"/>
    <w:rsid w:val="00D87968"/>
    <w:rsid w:val="00D87974"/>
    <w:rsid w:val="00D909D3"/>
    <w:rsid w:val="00D90CE5"/>
    <w:rsid w:val="00D9104C"/>
    <w:rsid w:val="00D91286"/>
    <w:rsid w:val="00D9176A"/>
    <w:rsid w:val="00D9177D"/>
    <w:rsid w:val="00D919CD"/>
    <w:rsid w:val="00D919E8"/>
    <w:rsid w:val="00D923E0"/>
    <w:rsid w:val="00D93BCA"/>
    <w:rsid w:val="00D944FF"/>
    <w:rsid w:val="00D945F8"/>
    <w:rsid w:val="00D94725"/>
    <w:rsid w:val="00D94E3E"/>
    <w:rsid w:val="00D95210"/>
    <w:rsid w:val="00D95233"/>
    <w:rsid w:val="00D95422"/>
    <w:rsid w:val="00D95570"/>
    <w:rsid w:val="00D955FB"/>
    <w:rsid w:val="00D96156"/>
    <w:rsid w:val="00D9689D"/>
    <w:rsid w:val="00D96C9C"/>
    <w:rsid w:val="00D97164"/>
    <w:rsid w:val="00D97866"/>
    <w:rsid w:val="00DA094F"/>
    <w:rsid w:val="00DA0CC6"/>
    <w:rsid w:val="00DA12E5"/>
    <w:rsid w:val="00DA2305"/>
    <w:rsid w:val="00DA2E2C"/>
    <w:rsid w:val="00DA350F"/>
    <w:rsid w:val="00DA35E0"/>
    <w:rsid w:val="00DA3B89"/>
    <w:rsid w:val="00DA3C48"/>
    <w:rsid w:val="00DA46FE"/>
    <w:rsid w:val="00DA4E46"/>
    <w:rsid w:val="00DA510B"/>
    <w:rsid w:val="00DA6FB2"/>
    <w:rsid w:val="00DA72C4"/>
    <w:rsid w:val="00DB025B"/>
    <w:rsid w:val="00DB0593"/>
    <w:rsid w:val="00DB08DF"/>
    <w:rsid w:val="00DB0910"/>
    <w:rsid w:val="00DB3BAA"/>
    <w:rsid w:val="00DB3D70"/>
    <w:rsid w:val="00DB42EB"/>
    <w:rsid w:val="00DB474C"/>
    <w:rsid w:val="00DB509E"/>
    <w:rsid w:val="00DB517B"/>
    <w:rsid w:val="00DB53E0"/>
    <w:rsid w:val="00DB5824"/>
    <w:rsid w:val="00DB5BC4"/>
    <w:rsid w:val="00DB5D08"/>
    <w:rsid w:val="00DB5F18"/>
    <w:rsid w:val="00DB62B1"/>
    <w:rsid w:val="00DB6B08"/>
    <w:rsid w:val="00DB6D35"/>
    <w:rsid w:val="00DB713F"/>
    <w:rsid w:val="00DB781B"/>
    <w:rsid w:val="00DB7AB0"/>
    <w:rsid w:val="00DB7D32"/>
    <w:rsid w:val="00DB7FCF"/>
    <w:rsid w:val="00DC0551"/>
    <w:rsid w:val="00DC05FE"/>
    <w:rsid w:val="00DC1293"/>
    <w:rsid w:val="00DC18F3"/>
    <w:rsid w:val="00DC1AE2"/>
    <w:rsid w:val="00DC27F0"/>
    <w:rsid w:val="00DC2FA0"/>
    <w:rsid w:val="00DC36B9"/>
    <w:rsid w:val="00DC37D3"/>
    <w:rsid w:val="00DC3943"/>
    <w:rsid w:val="00DC3AAA"/>
    <w:rsid w:val="00DC4831"/>
    <w:rsid w:val="00DC4FF9"/>
    <w:rsid w:val="00DC50B1"/>
    <w:rsid w:val="00DC5641"/>
    <w:rsid w:val="00DC5A73"/>
    <w:rsid w:val="00DC5C0C"/>
    <w:rsid w:val="00DC5D75"/>
    <w:rsid w:val="00DC61CC"/>
    <w:rsid w:val="00DC707C"/>
    <w:rsid w:val="00DD03BA"/>
    <w:rsid w:val="00DD07B8"/>
    <w:rsid w:val="00DD07DF"/>
    <w:rsid w:val="00DD0856"/>
    <w:rsid w:val="00DD0B0B"/>
    <w:rsid w:val="00DD0CBB"/>
    <w:rsid w:val="00DD165B"/>
    <w:rsid w:val="00DD18BD"/>
    <w:rsid w:val="00DD1D8F"/>
    <w:rsid w:val="00DD2356"/>
    <w:rsid w:val="00DD2B53"/>
    <w:rsid w:val="00DD2FF1"/>
    <w:rsid w:val="00DD3448"/>
    <w:rsid w:val="00DD3EF3"/>
    <w:rsid w:val="00DD3F49"/>
    <w:rsid w:val="00DD466E"/>
    <w:rsid w:val="00DD497C"/>
    <w:rsid w:val="00DD4CD8"/>
    <w:rsid w:val="00DD4F7F"/>
    <w:rsid w:val="00DD55F6"/>
    <w:rsid w:val="00DD5C3E"/>
    <w:rsid w:val="00DD66F6"/>
    <w:rsid w:val="00DD67C7"/>
    <w:rsid w:val="00DD68DD"/>
    <w:rsid w:val="00DD6ADA"/>
    <w:rsid w:val="00DD6F07"/>
    <w:rsid w:val="00DD70D5"/>
    <w:rsid w:val="00DD74BE"/>
    <w:rsid w:val="00DE11E8"/>
    <w:rsid w:val="00DE16F5"/>
    <w:rsid w:val="00DE185D"/>
    <w:rsid w:val="00DE1D34"/>
    <w:rsid w:val="00DE29A3"/>
    <w:rsid w:val="00DE46FD"/>
    <w:rsid w:val="00DE4EFB"/>
    <w:rsid w:val="00DE5466"/>
    <w:rsid w:val="00DE554B"/>
    <w:rsid w:val="00DE55E5"/>
    <w:rsid w:val="00DE5E41"/>
    <w:rsid w:val="00DE5EF4"/>
    <w:rsid w:val="00DE65DD"/>
    <w:rsid w:val="00DE6C14"/>
    <w:rsid w:val="00DE743A"/>
    <w:rsid w:val="00DE76C9"/>
    <w:rsid w:val="00DE7B3A"/>
    <w:rsid w:val="00DF0701"/>
    <w:rsid w:val="00DF075E"/>
    <w:rsid w:val="00DF0B9D"/>
    <w:rsid w:val="00DF0E8D"/>
    <w:rsid w:val="00DF14B7"/>
    <w:rsid w:val="00DF1DD3"/>
    <w:rsid w:val="00DF2099"/>
    <w:rsid w:val="00DF2A7C"/>
    <w:rsid w:val="00DF30A5"/>
    <w:rsid w:val="00DF3BF8"/>
    <w:rsid w:val="00DF443C"/>
    <w:rsid w:val="00DF476E"/>
    <w:rsid w:val="00DF4895"/>
    <w:rsid w:val="00DF5390"/>
    <w:rsid w:val="00DF5B31"/>
    <w:rsid w:val="00DF5F86"/>
    <w:rsid w:val="00DF641D"/>
    <w:rsid w:val="00DF6DAF"/>
    <w:rsid w:val="00DF778F"/>
    <w:rsid w:val="00DF7955"/>
    <w:rsid w:val="00E007B5"/>
    <w:rsid w:val="00E00847"/>
    <w:rsid w:val="00E009FA"/>
    <w:rsid w:val="00E01283"/>
    <w:rsid w:val="00E02B5B"/>
    <w:rsid w:val="00E02F35"/>
    <w:rsid w:val="00E0312F"/>
    <w:rsid w:val="00E03512"/>
    <w:rsid w:val="00E038FF"/>
    <w:rsid w:val="00E03961"/>
    <w:rsid w:val="00E03DD7"/>
    <w:rsid w:val="00E051EB"/>
    <w:rsid w:val="00E05636"/>
    <w:rsid w:val="00E05973"/>
    <w:rsid w:val="00E0653B"/>
    <w:rsid w:val="00E0673C"/>
    <w:rsid w:val="00E067A8"/>
    <w:rsid w:val="00E06DFD"/>
    <w:rsid w:val="00E0788F"/>
    <w:rsid w:val="00E10A21"/>
    <w:rsid w:val="00E10AF7"/>
    <w:rsid w:val="00E11480"/>
    <w:rsid w:val="00E114CC"/>
    <w:rsid w:val="00E11A4E"/>
    <w:rsid w:val="00E11AA7"/>
    <w:rsid w:val="00E11C26"/>
    <w:rsid w:val="00E12302"/>
    <w:rsid w:val="00E1249D"/>
    <w:rsid w:val="00E12570"/>
    <w:rsid w:val="00E12DD1"/>
    <w:rsid w:val="00E13474"/>
    <w:rsid w:val="00E134C5"/>
    <w:rsid w:val="00E135E7"/>
    <w:rsid w:val="00E138BC"/>
    <w:rsid w:val="00E148F6"/>
    <w:rsid w:val="00E14BBC"/>
    <w:rsid w:val="00E14C48"/>
    <w:rsid w:val="00E15B87"/>
    <w:rsid w:val="00E16309"/>
    <w:rsid w:val="00E163DD"/>
    <w:rsid w:val="00E16F07"/>
    <w:rsid w:val="00E17057"/>
    <w:rsid w:val="00E17C8C"/>
    <w:rsid w:val="00E201C6"/>
    <w:rsid w:val="00E207CF"/>
    <w:rsid w:val="00E21079"/>
    <w:rsid w:val="00E218BF"/>
    <w:rsid w:val="00E218E9"/>
    <w:rsid w:val="00E21D2F"/>
    <w:rsid w:val="00E22341"/>
    <w:rsid w:val="00E22388"/>
    <w:rsid w:val="00E22E0A"/>
    <w:rsid w:val="00E22F04"/>
    <w:rsid w:val="00E230F5"/>
    <w:rsid w:val="00E23477"/>
    <w:rsid w:val="00E238F2"/>
    <w:rsid w:val="00E23BEF"/>
    <w:rsid w:val="00E24D31"/>
    <w:rsid w:val="00E24E82"/>
    <w:rsid w:val="00E24EAF"/>
    <w:rsid w:val="00E25179"/>
    <w:rsid w:val="00E2530E"/>
    <w:rsid w:val="00E257A4"/>
    <w:rsid w:val="00E26355"/>
    <w:rsid w:val="00E274ED"/>
    <w:rsid w:val="00E27830"/>
    <w:rsid w:val="00E27D69"/>
    <w:rsid w:val="00E27ECB"/>
    <w:rsid w:val="00E27FEC"/>
    <w:rsid w:val="00E30343"/>
    <w:rsid w:val="00E3092A"/>
    <w:rsid w:val="00E31CA1"/>
    <w:rsid w:val="00E31DD6"/>
    <w:rsid w:val="00E32449"/>
    <w:rsid w:val="00E32AE8"/>
    <w:rsid w:val="00E32BFC"/>
    <w:rsid w:val="00E33059"/>
    <w:rsid w:val="00E344F5"/>
    <w:rsid w:val="00E34CB1"/>
    <w:rsid w:val="00E351CF"/>
    <w:rsid w:val="00E353DC"/>
    <w:rsid w:val="00E3570E"/>
    <w:rsid w:val="00E35DE7"/>
    <w:rsid w:val="00E360BD"/>
    <w:rsid w:val="00E3649F"/>
    <w:rsid w:val="00E36792"/>
    <w:rsid w:val="00E36F81"/>
    <w:rsid w:val="00E3730E"/>
    <w:rsid w:val="00E3779E"/>
    <w:rsid w:val="00E37CA6"/>
    <w:rsid w:val="00E4021A"/>
    <w:rsid w:val="00E40838"/>
    <w:rsid w:val="00E40EDD"/>
    <w:rsid w:val="00E41903"/>
    <w:rsid w:val="00E41C1E"/>
    <w:rsid w:val="00E41FF7"/>
    <w:rsid w:val="00E426A5"/>
    <w:rsid w:val="00E42B1C"/>
    <w:rsid w:val="00E43705"/>
    <w:rsid w:val="00E439EF"/>
    <w:rsid w:val="00E43E79"/>
    <w:rsid w:val="00E44108"/>
    <w:rsid w:val="00E448BE"/>
    <w:rsid w:val="00E44D53"/>
    <w:rsid w:val="00E44E62"/>
    <w:rsid w:val="00E467AC"/>
    <w:rsid w:val="00E46D5D"/>
    <w:rsid w:val="00E47C66"/>
    <w:rsid w:val="00E47DD1"/>
    <w:rsid w:val="00E505B4"/>
    <w:rsid w:val="00E507A5"/>
    <w:rsid w:val="00E50D18"/>
    <w:rsid w:val="00E50FEB"/>
    <w:rsid w:val="00E511C1"/>
    <w:rsid w:val="00E5203A"/>
    <w:rsid w:val="00E522A9"/>
    <w:rsid w:val="00E527D3"/>
    <w:rsid w:val="00E535F3"/>
    <w:rsid w:val="00E540DA"/>
    <w:rsid w:val="00E542DF"/>
    <w:rsid w:val="00E54B9E"/>
    <w:rsid w:val="00E55185"/>
    <w:rsid w:val="00E555F2"/>
    <w:rsid w:val="00E5593F"/>
    <w:rsid w:val="00E561AA"/>
    <w:rsid w:val="00E5648F"/>
    <w:rsid w:val="00E56AD0"/>
    <w:rsid w:val="00E56B21"/>
    <w:rsid w:val="00E56FD3"/>
    <w:rsid w:val="00E57631"/>
    <w:rsid w:val="00E60D6D"/>
    <w:rsid w:val="00E611AF"/>
    <w:rsid w:val="00E61322"/>
    <w:rsid w:val="00E61A4B"/>
    <w:rsid w:val="00E61B7A"/>
    <w:rsid w:val="00E61CAB"/>
    <w:rsid w:val="00E6211E"/>
    <w:rsid w:val="00E62AC0"/>
    <w:rsid w:val="00E62F15"/>
    <w:rsid w:val="00E62F48"/>
    <w:rsid w:val="00E63457"/>
    <w:rsid w:val="00E63D10"/>
    <w:rsid w:val="00E64605"/>
    <w:rsid w:val="00E64DF0"/>
    <w:rsid w:val="00E64F44"/>
    <w:rsid w:val="00E65AE1"/>
    <w:rsid w:val="00E66139"/>
    <w:rsid w:val="00E66C88"/>
    <w:rsid w:val="00E67064"/>
    <w:rsid w:val="00E674D0"/>
    <w:rsid w:val="00E701A9"/>
    <w:rsid w:val="00E7054E"/>
    <w:rsid w:val="00E70FF8"/>
    <w:rsid w:val="00E712B8"/>
    <w:rsid w:val="00E71548"/>
    <w:rsid w:val="00E71850"/>
    <w:rsid w:val="00E72033"/>
    <w:rsid w:val="00E721BA"/>
    <w:rsid w:val="00E724D4"/>
    <w:rsid w:val="00E737C1"/>
    <w:rsid w:val="00E73ADC"/>
    <w:rsid w:val="00E73F85"/>
    <w:rsid w:val="00E746B5"/>
    <w:rsid w:val="00E748B1"/>
    <w:rsid w:val="00E7501D"/>
    <w:rsid w:val="00E7515F"/>
    <w:rsid w:val="00E760C7"/>
    <w:rsid w:val="00E76254"/>
    <w:rsid w:val="00E76A06"/>
    <w:rsid w:val="00E7788D"/>
    <w:rsid w:val="00E80AA2"/>
    <w:rsid w:val="00E80D50"/>
    <w:rsid w:val="00E81143"/>
    <w:rsid w:val="00E81182"/>
    <w:rsid w:val="00E81BB0"/>
    <w:rsid w:val="00E81DCD"/>
    <w:rsid w:val="00E81E10"/>
    <w:rsid w:val="00E8211C"/>
    <w:rsid w:val="00E827CB"/>
    <w:rsid w:val="00E82881"/>
    <w:rsid w:val="00E83C41"/>
    <w:rsid w:val="00E84083"/>
    <w:rsid w:val="00E85374"/>
    <w:rsid w:val="00E8687C"/>
    <w:rsid w:val="00E86ABD"/>
    <w:rsid w:val="00E87790"/>
    <w:rsid w:val="00E87F9C"/>
    <w:rsid w:val="00E9014A"/>
    <w:rsid w:val="00E903C0"/>
    <w:rsid w:val="00E90A6B"/>
    <w:rsid w:val="00E9163F"/>
    <w:rsid w:val="00E9195D"/>
    <w:rsid w:val="00E91A3D"/>
    <w:rsid w:val="00E92222"/>
    <w:rsid w:val="00E922BF"/>
    <w:rsid w:val="00E9245A"/>
    <w:rsid w:val="00E926F4"/>
    <w:rsid w:val="00E92C60"/>
    <w:rsid w:val="00E92CB3"/>
    <w:rsid w:val="00E93891"/>
    <w:rsid w:val="00E93DE5"/>
    <w:rsid w:val="00E93F98"/>
    <w:rsid w:val="00E94630"/>
    <w:rsid w:val="00E94ACB"/>
    <w:rsid w:val="00E9504D"/>
    <w:rsid w:val="00E950F3"/>
    <w:rsid w:val="00E95A1A"/>
    <w:rsid w:val="00E95A5D"/>
    <w:rsid w:val="00E95DB4"/>
    <w:rsid w:val="00E95F96"/>
    <w:rsid w:val="00E9624B"/>
    <w:rsid w:val="00E96832"/>
    <w:rsid w:val="00E96E93"/>
    <w:rsid w:val="00E97171"/>
    <w:rsid w:val="00E971AD"/>
    <w:rsid w:val="00E972C5"/>
    <w:rsid w:val="00E97886"/>
    <w:rsid w:val="00EA0163"/>
    <w:rsid w:val="00EA06B7"/>
    <w:rsid w:val="00EA0AD9"/>
    <w:rsid w:val="00EA0C36"/>
    <w:rsid w:val="00EA18C3"/>
    <w:rsid w:val="00EA1B57"/>
    <w:rsid w:val="00EA1E04"/>
    <w:rsid w:val="00EA2242"/>
    <w:rsid w:val="00EA23A6"/>
    <w:rsid w:val="00EA2732"/>
    <w:rsid w:val="00EA2C08"/>
    <w:rsid w:val="00EA2CB5"/>
    <w:rsid w:val="00EA2DD2"/>
    <w:rsid w:val="00EA2F82"/>
    <w:rsid w:val="00EA320F"/>
    <w:rsid w:val="00EA3A27"/>
    <w:rsid w:val="00EA3E92"/>
    <w:rsid w:val="00EA3E9F"/>
    <w:rsid w:val="00EA4092"/>
    <w:rsid w:val="00EA41BC"/>
    <w:rsid w:val="00EA4224"/>
    <w:rsid w:val="00EA4344"/>
    <w:rsid w:val="00EA48CA"/>
    <w:rsid w:val="00EA4B86"/>
    <w:rsid w:val="00EA6799"/>
    <w:rsid w:val="00EA6809"/>
    <w:rsid w:val="00EA6CD0"/>
    <w:rsid w:val="00EA6E12"/>
    <w:rsid w:val="00EA7182"/>
    <w:rsid w:val="00EA71C0"/>
    <w:rsid w:val="00EA73AA"/>
    <w:rsid w:val="00EA7973"/>
    <w:rsid w:val="00EA7C21"/>
    <w:rsid w:val="00EB02CC"/>
    <w:rsid w:val="00EB0398"/>
    <w:rsid w:val="00EB0AF9"/>
    <w:rsid w:val="00EB0F32"/>
    <w:rsid w:val="00EB134E"/>
    <w:rsid w:val="00EB1462"/>
    <w:rsid w:val="00EB1B24"/>
    <w:rsid w:val="00EB1E58"/>
    <w:rsid w:val="00EB1F72"/>
    <w:rsid w:val="00EB2807"/>
    <w:rsid w:val="00EB28B6"/>
    <w:rsid w:val="00EB28BB"/>
    <w:rsid w:val="00EB2AE7"/>
    <w:rsid w:val="00EB2B3B"/>
    <w:rsid w:val="00EB2D5F"/>
    <w:rsid w:val="00EB2EE5"/>
    <w:rsid w:val="00EB5014"/>
    <w:rsid w:val="00EB5D71"/>
    <w:rsid w:val="00EB6564"/>
    <w:rsid w:val="00EB6B78"/>
    <w:rsid w:val="00EB7262"/>
    <w:rsid w:val="00EB7461"/>
    <w:rsid w:val="00EB75D8"/>
    <w:rsid w:val="00EC02A5"/>
    <w:rsid w:val="00EC0CC8"/>
    <w:rsid w:val="00EC1BCC"/>
    <w:rsid w:val="00EC1C9B"/>
    <w:rsid w:val="00EC1E61"/>
    <w:rsid w:val="00EC25C1"/>
    <w:rsid w:val="00EC2BA7"/>
    <w:rsid w:val="00EC2CD6"/>
    <w:rsid w:val="00EC34E7"/>
    <w:rsid w:val="00EC36EF"/>
    <w:rsid w:val="00EC3F88"/>
    <w:rsid w:val="00EC5504"/>
    <w:rsid w:val="00EC62D3"/>
    <w:rsid w:val="00EC6437"/>
    <w:rsid w:val="00EC6BDF"/>
    <w:rsid w:val="00EC7059"/>
    <w:rsid w:val="00EC71E5"/>
    <w:rsid w:val="00EC7487"/>
    <w:rsid w:val="00EC749B"/>
    <w:rsid w:val="00EC7578"/>
    <w:rsid w:val="00EC7957"/>
    <w:rsid w:val="00EC7B48"/>
    <w:rsid w:val="00EC7C93"/>
    <w:rsid w:val="00ED0FF6"/>
    <w:rsid w:val="00ED2918"/>
    <w:rsid w:val="00ED2D97"/>
    <w:rsid w:val="00ED352D"/>
    <w:rsid w:val="00ED4675"/>
    <w:rsid w:val="00ED46BB"/>
    <w:rsid w:val="00ED46BC"/>
    <w:rsid w:val="00ED50D8"/>
    <w:rsid w:val="00ED51A9"/>
    <w:rsid w:val="00ED565C"/>
    <w:rsid w:val="00ED62CD"/>
    <w:rsid w:val="00ED7D70"/>
    <w:rsid w:val="00EE0B59"/>
    <w:rsid w:val="00EE139D"/>
    <w:rsid w:val="00EE1430"/>
    <w:rsid w:val="00EE1FF4"/>
    <w:rsid w:val="00EE24A3"/>
    <w:rsid w:val="00EE2A82"/>
    <w:rsid w:val="00EE2F82"/>
    <w:rsid w:val="00EE41B0"/>
    <w:rsid w:val="00EE4844"/>
    <w:rsid w:val="00EE4865"/>
    <w:rsid w:val="00EE5EBB"/>
    <w:rsid w:val="00EE5EE7"/>
    <w:rsid w:val="00EE6536"/>
    <w:rsid w:val="00EE65DB"/>
    <w:rsid w:val="00EE6AB3"/>
    <w:rsid w:val="00EE7489"/>
    <w:rsid w:val="00EE7D1D"/>
    <w:rsid w:val="00EF03B1"/>
    <w:rsid w:val="00EF064D"/>
    <w:rsid w:val="00EF0CBF"/>
    <w:rsid w:val="00EF1401"/>
    <w:rsid w:val="00EF19A5"/>
    <w:rsid w:val="00EF1F7F"/>
    <w:rsid w:val="00EF2FEE"/>
    <w:rsid w:val="00EF308F"/>
    <w:rsid w:val="00EF3567"/>
    <w:rsid w:val="00EF4049"/>
    <w:rsid w:val="00EF45B6"/>
    <w:rsid w:val="00EF4D3F"/>
    <w:rsid w:val="00EF5131"/>
    <w:rsid w:val="00EF556D"/>
    <w:rsid w:val="00EF5BBE"/>
    <w:rsid w:val="00EF7E8C"/>
    <w:rsid w:val="00F002F9"/>
    <w:rsid w:val="00F00668"/>
    <w:rsid w:val="00F00F0D"/>
    <w:rsid w:val="00F0110A"/>
    <w:rsid w:val="00F014E1"/>
    <w:rsid w:val="00F01517"/>
    <w:rsid w:val="00F01590"/>
    <w:rsid w:val="00F0191E"/>
    <w:rsid w:val="00F01F25"/>
    <w:rsid w:val="00F01F84"/>
    <w:rsid w:val="00F0220D"/>
    <w:rsid w:val="00F02558"/>
    <w:rsid w:val="00F0289D"/>
    <w:rsid w:val="00F029D2"/>
    <w:rsid w:val="00F03341"/>
    <w:rsid w:val="00F033A4"/>
    <w:rsid w:val="00F03E8C"/>
    <w:rsid w:val="00F04402"/>
    <w:rsid w:val="00F0445C"/>
    <w:rsid w:val="00F04C0D"/>
    <w:rsid w:val="00F05582"/>
    <w:rsid w:val="00F056F6"/>
    <w:rsid w:val="00F05C71"/>
    <w:rsid w:val="00F05C78"/>
    <w:rsid w:val="00F0650E"/>
    <w:rsid w:val="00F06AF5"/>
    <w:rsid w:val="00F06FDA"/>
    <w:rsid w:val="00F0709D"/>
    <w:rsid w:val="00F076E0"/>
    <w:rsid w:val="00F07BB7"/>
    <w:rsid w:val="00F07EB4"/>
    <w:rsid w:val="00F07F42"/>
    <w:rsid w:val="00F1020B"/>
    <w:rsid w:val="00F106DA"/>
    <w:rsid w:val="00F10A06"/>
    <w:rsid w:val="00F110E5"/>
    <w:rsid w:val="00F1135E"/>
    <w:rsid w:val="00F116E1"/>
    <w:rsid w:val="00F11DC3"/>
    <w:rsid w:val="00F12480"/>
    <w:rsid w:val="00F1280B"/>
    <w:rsid w:val="00F12A77"/>
    <w:rsid w:val="00F12E45"/>
    <w:rsid w:val="00F13359"/>
    <w:rsid w:val="00F1395B"/>
    <w:rsid w:val="00F13C73"/>
    <w:rsid w:val="00F146FD"/>
    <w:rsid w:val="00F14968"/>
    <w:rsid w:val="00F14B5E"/>
    <w:rsid w:val="00F14B88"/>
    <w:rsid w:val="00F14DCB"/>
    <w:rsid w:val="00F14E22"/>
    <w:rsid w:val="00F154EC"/>
    <w:rsid w:val="00F15A9B"/>
    <w:rsid w:val="00F15B29"/>
    <w:rsid w:val="00F15F59"/>
    <w:rsid w:val="00F16206"/>
    <w:rsid w:val="00F171A8"/>
    <w:rsid w:val="00F17E5F"/>
    <w:rsid w:val="00F17FB5"/>
    <w:rsid w:val="00F20017"/>
    <w:rsid w:val="00F20309"/>
    <w:rsid w:val="00F20B91"/>
    <w:rsid w:val="00F211B2"/>
    <w:rsid w:val="00F2134B"/>
    <w:rsid w:val="00F213EE"/>
    <w:rsid w:val="00F216B0"/>
    <w:rsid w:val="00F21EC6"/>
    <w:rsid w:val="00F2267F"/>
    <w:rsid w:val="00F22CF4"/>
    <w:rsid w:val="00F230D3"/>
    <w:rsid w:val="00F238E8"/>
    <w:rsid w:val="00F23D1D"/>
    <w:rsid w:val="00F2504E"/>
    <w:rsid w:val="00F25093"/>
    <w:rsid w:val="00F25BD1"/>
    <w:rsid w:val="00F25CE0"/>
    <w:rsid w:val="00F26003"/>
    <w:rsid w:val="00F264E4"/>
    <w:rsid w:val="00F26C9F"/>
    <w:rsid w:val="00F26E40"/>
    <w:rsid w:val="00F270BE"/>
    <w:rsid w:val="00F27258"/>
    <w:rsid w:val="00F27727"/>
    <w:rsid w:val="00F2798C"/>
    <w:rsid w:val="00F27C5E"/>
    <w:rsid w:val="00F303D2"/>
    <w:rsid w:val="00F30AF4"/>
    <w:rsid w:val="00F311C0"/>
    <w:rsid w:val="00F3185F"/>
    <w:rsid w:val="00F31966"/>
    <w:rsid w:val="00F32010"/>
    <w:rsid w:val="00F320FC"/>
    <w:rsid w:val="00F32618"/>
    <w:rsid w:val="00F32AFD"/>
    <w:rsid w:val="00F32ECB"/>
    <w:rsid w:val="00F3379A"/>
    <w:rsid w:val="00F33DA2"/>
    <w:rsid w:val="00F33DC4"/>
    <w:rsid w:val="00F3444B"/>
    <w:rsid w:val="00F34544"/>
    <w:rsid w:val="00F34839"/>
    <w:rsid w:val="00F3494C"/>
    <w:rsid w:val="00F34B75"/>
    <w:rsid w:val="00F34CBE"/>
    <w:rsid w:val="00F34D4E"/>
    <w:rsid w:val="00F35483"/>
    <w:rsid w:val="00F3551B"/>
    <w:rsid w:val="00F357FE"/>
    <w:rsid w:val="00F36148"/>
    <w:rsid w:val="00F3676E"/>
    <w:rsid w:val="00F36ED7"/>
    <w:rsid w:val="00F36FAC"/>
    <w:rsid w:val="00F372AA"/>
    <w:rsid w:val="00F40203"/>
    <w:rsid w:val="00F40919"/>
    <w:rsid w:val="00F40A3C"/>
    <w:rsid w:val="00F4184D"/>
    <w:rsid w:val="00F421C6"/>
    <w:rsid w:val="00F42DB8"/>
    <w:rsid w:val="00F432A6"/>
    <w:rsid w:val="00F43783"/>
    <w:rsid w:val="00F43A99"/>
    <w:rsid w:val="00F43DAA"/>
    <w:rsid w:val="00F44C93"/>
    <w:rsid w:val="00F463B8"/>
    <w:rsid w:val="00F46E1B"/>
    <w:rsid w:val="00F46FDB"/>
    <w:rsid w:val="00F4767C"/>
    <w:rsid w:val="00F478D2"/>
    <w:rsid w:val="00F5018E"/>
    <w:rsid w:val="00F5036D"/>
    <w:rsid w:val="00F50AEE"/>
    <w:rsid w:val="00F50E53"/>
    <w:rsid w:val="00F514D9"/>
    <w:rsid w:val="00F51642"/>
    <w:rsid w:val="00F517D6"/>
    <w:rsid w:val="00F51910"/>
    <w:rsid w:val="00F52160"/>
    <w:rsid w:val="00F5255D"/>
    <w:rsid w:val="00F5278B"/>
    <w:rsid w:val="00F53FD3"/>
    <w:rsid w:val="00F54CF0"/>
    <w:rsid w:val="00F55232"/>
    <w:rsid w:val="00F554D1"/>
    <w:rsid w:val="00F55F7B"/>
    <w:rsid w:val="00F56237"/>
    <w:rsid w:val="00F5660A"/>
    <w:rsid w:val="00F56D79"/>
    <w:rsid w:val="00F577A0"/>
    <w:rsid w:val="00F60783"/>
    <w:rsid w:val="00F608E2"/>
    <w:rsid w:val="00F6098C"/>
    <w:rsid w:val="00F61D79"/>
    <w:rsid w:val="00F62C82"/>
    <w:rsid w:val="00F63AF1"/>
    <w:rsid w:val="00F63B65"/>
    <w:rsid w:val="00F63B83"/>
    <w:rsid w:val="00F642A0"/>
    <w:rsid w:val="00F645AC"/>
    <w:rsid w:val="00F646C1"/>
    <w:rsid w:val="00F6471C"/>
    <w:rsid w:val="00F6499A"/>
    <w:rsid w:val="00F64B76"/>
    <w:rsid w:val="00F64D9A"/>
    <w:rsid w:val="00F64FF2"/>
    <w:rsid w:val="00F655C4"/>
    <w:rsid w:val="00F65E87"/>
    <w:rsid w:val="00F664D4"/>
    <w:rsid w:val="00F665F8"/>
    <w:rsid w:val="00F67227"/>
    <w:rsid w:val="00F67612"/>
    <w:rsid w:val="00F67DA7"/>
    <w:rsid w:val="00F7085E"/>
    <w:rsid w:val="00F70BBE"/>
    <w:rsid w:val="00F71072"/>
    <w:rsid w:val="00F711D9"/>
    <w:rsid w:val="00F71851"/>
    <w:rsid w:val="00F72861"/>
    <w:rsid w:val="00F73882"/>
    <w:rsid w:val="00F73906"/>
    <w:rsid w:val="00F73BD1"/>
    <w:rsid w:val="00F73C9F"/>
    <w:rsid w:val="00F73D92"/>
    <w:rsid w:val="00F73DEF"/>
    <w:rsid w:val="00F73FD5"/>
    <w:rsid w:val="00F74F86"/>
    <w:rsid w:val="00F75404"/>
    <w:rsid w:val="00F75C20"/>
    <w:rsid w:val="00F75E95"/>
    <w:rsid w:val="00F7768F"/>
    <w:rsid w:val="00F777D5"/>
    <w:rsid w:val="00F77998"/>
    <w:rsid w:val="00F77E45"/>
    <w:rsid w:val="00F80850"/>
    <w:rsid w:val="00F819C9"/>
    <w:rsid w:val="00F81A1E"/>
    <w:rsid w:val="00F81E86"/>
    <w:rsid w:val="00F8250C"/>
    <w:rsid w:val="00F82D25"/>
    <w:rsid w:val="00F83099"/>
    <w:rsid w:val="00F83631"/>
    <w:rsid w:val="00F839B4"/>
    <w:rsid w:val="00F83A5B"/>
    <w:rsid w:val="00F83D15"/>
    <w:rsid w:val="00F84548"/>
    <w:rsid w:val="00F8501F"/>
    <w:rsid w:val="00F85B5C"/>
    <w:rsid w:val="00F863B3"/>
    <w:rsid w:val="00F865C2"/>
    <w:rsid w:val="00F86848"/>
    <w:rsid w:val="00F86902"/>
    <w:rsid w:val="00F90161"/>
    <w:rsid w:val="00F90ABA"/>
    <w:rsid w:val="00F90D7F"/>
    <w:rsid w:val="00F91C4D"/>
    <w:rsid w:val="00F91D89"/>
    <w:rsid w:val="00F91F3F"/>
    <w:rsid w:val="00F924CF"/>
    <w:rsid w:val="00F92635"/>
    <w:rsid w:val="00F92898"/>
    <w:rsid w:val="00F92B80"/>
    <w:rsid w:val="00F92D8F"/>
    <w:rsid w:val="00F93293"/>
    <w:rsid w:val="00F93E63"/>
    <w:rsid w:val="00F943ED"/>
    <w:rsid w:val="00F948F5"/>
    <w:rsid w:val="00F9508F"/>
    <w:rsid w:val="00F967F4"/>
    <w:rsid w:val="00F96D49"/>
    <w:rsid w:val="00F96F49"/>
    <w:rsid w:val="00FA11B8"/>
    <w:rsid w:val="00FA1263"/>
    <w:rsid w:val="00FA150F"/>
    <w:rsid w:val="00FA1A71"/>
    <w:rsid w:val="00FA1FBD"/>
    <w:rsid w:val="00FA23CB"/>
    <w:rsid w:val="00FA2475"/>
    <w:rsid w:val="00FA2C1B"/>
    <w:rsid w:val="00FA336D"/>
    <w:rsid w:val="00FA4F2D"/>
    <w:rsid w:val="00FA4F89"/>
    <w:rsid w:val="00FA5925"/>
    <w:rsid w:val="00FA61D2"/>
    <w:rsid w:val="00FA63BC"/>
    <w:rsid w:val="00FA6498"/>
    <w:rsid w:val="00FA6C9F"/>
    <w:rsid w:val="00FA7177"/>
    <w:rsid w:val="00FA73E2"/>
    <w:rsid w:val="00FA7635"/>
    <w:rsid w:val="00FA7693"/>
    <w:rsid w:val="00FA7911"/>
    <w:rsid w:val="00FB0CE3"/>
    <w:rsid w:val="00FB0E7A"/>
    <w:rsid w:val="00FB1979"/>
    <w:rsid w:val="00FB203D"/>
    <w:rsid w:val="00FB330A"/>
    <w:rsid w:val="00FB4F32"/>
    <w:rsid w:val="00FB5949"/>
    <w:rsid w:val="00FB5E42"/>
    <w:rsid w:val="00FB673B"/>
    <w:rsid w:val="00FB683B"/>
    <w:rsid w:val="00FB6BF4"/>
    <w:rsid w:val="00FB6CA3"/>
    <w:rsid w:val="00FB6CDE"/>
    <w:rsid w:val="00FB7272"/>
    <w:rsid w:val="00FB7493"/>
    <w:rsid w:val="00FB7673"/>
    <w:rsid w:val="00FC0108"/>
    <w:rsid w:val="00FC0380"/>
    <w:rsid w:val="00FC0452"/>
    <w:rsid w:val="00FC0585"/>
    <w:rsid w:val="00FC058C"/>
    <w:rsid w:val="00FC0AC8"/>
    <w:rsid w:val="00FC14ED"/>
    <w:rsid w:val="00FC2246"/>
    <w:rsid w:val="00FC2CD4"/>
    <w:rsid w:val="00FC301E"/>
    <w:rsid w:val="00FC3429"/>
    <w:rsid w:val="00FC35EA"/>
    <w:rsid w:val="00FC3671"/>
    <w:rsid w:val="00FC3848"/>
    <w:rsid w:val="00FC3AB6"/>
    <w:rsid w:val="00FC3CF3"/>
    <w:rsid w:val="00FC46DF"/>
    <w:rsid w:val="00FC56A9"/>
    <w:rsid w:val="00FC5A6B"/>
    <w:rsid w:val="00FC66DF"/>
    <w:rsid w:val="00FC6768"/>
    <w:rsid w:val="00FC6807"/>
    <w:rsid w:val="00FC6F86"/>
    <w:rsid w:val="00FC7304"/>
    <w:rsid w:val="00FC7642"/>
    <w:rsid w:val="00FC774E"/>
    <w:rsid w:val="00FC7E70"/>
    <w:rsid w:val="00FD023C"/>
    <w:rsid w:val="00FD1EA4"/>
    <w:rsid w:val="00FD1F6F"/>
    <w:rsid w:val="00FD2623"/>
    <w:rsid w:val="00FD2C5B"/>
    <w:rsid w:val="00FD3186"/>
    <w:rsid w:val="00FD3B16"/>
    <w:rsid w:val="00FD4011"/>
    <w:rsid w:val="00FD44F0"/>
    <w:rsid w:val="00FD495C"/>
    <w:rsid w:val="00FD5AE3"/>
    <w:rsid w:val="00FD5E40"/>
    <w:rsid w:val="00FD6282"/>
    <w:rsid w:val="00FD6843"/>
    <w:rsid w:val="00FD6DBF"/>
    <w:rsid w:val="00FD73FB"/>
    <w:rsid w:val="00FD7B09"/>
    <w:rsid w:val="00FE01C1"/>
    <w:rsid w:val="00FE090D"/>
    <w:rsid w:val="00FE0F7A"/>
    <w:rsid w:val="00FE1095"/>
    <w:rsid w:val="00FE1380"/>
    <w:rsid w:val="00FE15B8"/>
    <w:rsid w:val="00FE18F4"/>
    <w:rsid w:val="00FE1AB2"/>
    <w:rsid w:val="00FE1D91"/>
    <w:rsid w:val="00FE1FAB"/>
    <w:rsid w:val="00FE28D9"/>
    <w:rsid w:val="00FE4932"/>
    <w:rsid w:val="00FE4A21"/>
    <w:rsid w:val="00FE5291"/>
    <w:rsid w:val="00FE57B4"/>
    <w:rsid w:val="00FE5985"/>
    <w:rsid w:val="00FE6750"/>
    <w:rsid w:val="00FE6D66"/>
    <w:rsid w:val="00FE7FD0"/>
    <w:rsid w:val="00FF087E"/>
    <w:rsid w:val="00FF0903"/>
    <w:rsid w:val="00FF0E3F"/>
    <w:rsid w:val="00FF1448"/>
    <w:rsid w:val="00FF164C"/>
    <w:rsid w:val="00FF19D5"/>
    <w:rsid w:val="00FF1E2A"/>
    <w:rsid w:val="00FF1F70"/>
    <w:rsid w:val="00FF21E9"/>
    <w:rsid w:val="00FF2239"/>
    <w:rsid w:val="00FF234F"/>
    <w:rsid w:val="00FF239F"/>
    <w:rsid w:val="00FF259C"/>
    <w:rsid w:val="00FF3560"/>
    <w:rsid w:val="00FF365F"/>
    <w:rsid w:val="00FF42E9"/>
    <w:rsid w:val="00FF45B9"/>
    <w:rsid w:val="00FF5092"/>
    <w:rsid w:val="00FF516F"/>
    <w:rsid w:val="00FF5A21"/>
    <w:rsid w:val="00FF5CBA"/>
    <w:rsid w:val="00FF604F"/>
    <w:rsid w:val="00FF6300"/>
    <w:rsid w:val="00FF6A1F"/>
    <w:rsid w:val="00FF6EB1"/>
    <w:rsid w:val="00FF734D"/>
    <w:rsid w:val="00FF73BD"/>
    <w:rsid w:val="00FF7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5f5f5f"/>
    </o:shapedefaults>
    <o:shapelayout v:ext="edit">
      <o:idmap v:ext="edit" data="2"/>
    </o:shapelayout>
  </w:shapeDefaults>
  <w:decimalSymbol w:val=","/>
  <w:listSeparator w:val=";"/>
  <w14:docId w14:val="4E3FEA11"/>
  <w15:docId w15:val="{9A4972AE-87DF-4F90-AAB5-A32C5C1F4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line="276" w:lineRule="auto"/>
        <w:ind w:left="425" w:firstLine="142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5">
    <w:name w:val="Normal"/>
    <w:qFormat/>
    <w:rsid w:val="00655D1A"/>
    <w:pPr>
      <w:spacing w:line="360" w:lineRule="auto"/>
      <w:ind w:left="0" w:firstLine="794"/>
      <w:contextualSpacing/>
    </w:pPr>
    <w:rPr>
      <w:sz w:val="28"/>
    </w:rPr>
  </w:style>
  <w:style w:type="paragraph" w:styleId="10">
    <w:name w:val="heading 1"/>
    <w:basedOn w:val="a5"/>
    <w:next w:val="a5"/>
    <w:link w:val="11"/>
    <w:qFormat/>
    <w:rsid w:val="007D5E26"/>
    <w:pPr>
      <w:keepNext/>
      <w:numPr>
        <w:numId w:val="6"/>
      </w:numPr>
      <w:spacing w:after="120"/>
      <w:ind w:right="57"/>
      <w:jc w:val="left"/>
      <w:outlineLvl w:val="0"/>
    </w:pPr>
    <w:rPr>
      <w:b/>
      <w:sz w:val="32"/>
    </w:rPr>
  </w:style>
  <w:style w:type="paragraph" w:styleId="22">
    <w:name w:val="heading 2"/>
    <w:aliases w:val="H2,2,h2,Б2,RTC,iz2,Раздел Знак"/>
    <w:basedOn w:val="a5"/>
    <w:next w:val="a5"/>
    <w:link w:val="23"/>
    <w:rsid w:val="009961CD"/>
    <w:pPr>
      <w:keepNext/>
      <w:keepLines/>
      <w:tabs>
        <w:tab w:val="left" w:pos="1854"/>
      </w:tabs>
      <w:spacing w:before="240"/>
      <w:ind w:firstLine="0"/>
      <w:jc w:val="left"/>
      <w:outlineLvl w:val="1"/>
    </w:pPr>
    <w:rPr>
      <w:b/>
      <w:szCs w:val="28"/>
    </w:rPr>
  </w:style>
  <w:style w:type="paragraph" w:styleId="30">
    <w:name w:val="heading 3"/>
    <w:basedOn w:val="10"/>
    <w:next w:val="a5"/>
    <w:link w:val="31"/>
    <w:qFormat/>
    <w:rsid w:val="009C0617"/>
    <w:pPr>
      <w:numPr>
        <w:ilvl w:val="2"/>
      </w:numPr>
      <w:spacing w:before="120" w:after="0"/>
      <w:ind w:left="1854" w:right="0"/>
      <w:outlineLvl w:val="2"/>
    </w:pPr>
    <w:rPr>
      <w:sz w:val="28"/>
      <w:szCs w:val="18"/>
    </w:rPr>
  </w:style>
  <w:style w:type="paragraph" w:styleId="4">
    <w:name w:val="heading 4"/>
    <w:basedOn w:val="a5"/>
    <w:next w:val="a5"/>
    <w:link w:val="40"/>
    <w:rsid w:val="009227D8"/>
    <w:pPr>
      <w:keepNext/>
      <w:ind w:right="57" w:firstLine="0"/>
      <w:jc w:val="center"/>
      <w:outlineLvl w:val="3"/>
    </w:pPr>
    <w:rPr>
      <w:rFonts w:ascii="Arial" w:hAnsi="Arial"/>
      <w:b/>
      <w:sz w:val="22"/>
    </w:rPr>
  </w:style>
  <w:style w:type="paragraph" w:styleId="5">
    <w:name w:val="heading 5"/>
    <w:basedOn w:val="a5"/>
    <w:next w:val="a5"/>
    <w:link w:val="50"/>
    <w:rsid w:val="009227D8"/>
    <w:pPr>
      <w:keepNext/>
      <w:ind w:firstLine="0"/>
      <w:jc w:val="center"/>
      <w:outlineLvl w:val="4"/>
    </w:pPr>
    <w:rPr>
      <w:rFonts w:ascii="Arial" w:hAnsi="Arial"/>
      <w:lang w:val="en-US"/>
    </w:rPr>
  </w:style>
  <w:style w:type="paragraph" w:styleId="6">
    <w:name w:val="heading 6"/>
    <w:basedOn w:val="a5"/>
    <w:next w:val="a5"/>
    <w:link w:val="60"/>
    <w:rsid w:val="009227D8"/>
    <w:pPr>
      <w:spacing w:before="240" w:after="60"/>
      <w:ind w:firstLine="0"/>
      <w:outlineLvl w:val="5"/>
    </w:pPr>
    <w:rPr>
      <w:b/>
      <w:bCs/>
      <w:sz w:val="22"/>
      <w:szCs w:val="22"/>
    </w:rPr>
  </w:style>
  <w:style w:type="paragraph" w:styleId="7">
    <w:name w:val="heading 7"/>
    <w:basedOn w:val="a5"/>
    <w:next w:val="a5"/>
    <w:link w:val="70"/>
    <w:rsid w:val="009227D8"/>
    <w:pPr>
      <w:spacing w:before="240" w:after="60"/>
      <w:ind w:firstLine="0"/>
      <w:outlineLvl w:val="6"/>
    </w:pPr>
    <w:rPr>
      <w:szCs w:val="24"/>
    </w:rPr>
  </w:style>
  <w:style w:type="paragraph" w:styleId="8">
    <w:name w:val="heading 8"/>
    <w:basedOn w:val="a5"/>
    <w:next w:val="a5"/>
    <w:link w:val="80"/>
    <w:rsid w:val="009227D8"/>
    <w:pPr>
      <w:spacing w:before="240" w:after="60"/>
      <w:ind w:firstLine="0"/>
      <w:outlineLvl w:val="7"/>
    </w:pPr>
    <w:rPr>
      <w:i/>
      <w:iCs/>
      <w:szCs w:val="24"/>
    </w:rPr>
  </w:style>
  <w:style w:type="paragraph" w:styleId="9">
    <w:name w:val="heading 9"/>
    <w:basedOn w:val="a5"/>
    <w:next w:val="a5"/>
    <w:link w:val="90"/>
    <w:rsid w:val="009227D8"/>
    <w:pPr>
      <w:spacing w:before="240" w:after="60"/>
      <w:ind w:firstLine="0"/>
      <w:outlineLvl w:val="8"/>
    </w:pPr>
    <w:rPr>
      <w:rFonts w:ascii="Arial" w:hAnsi="Arial" w:cs="Arial"/>
      <w:sz w:val="22"/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23">
    <w:name w:val="Заголовок 2 Знак"/>
    <w:aliases w:val="H2 Знак,2 Знак,h2 Знак,Б2 Знак,RTC Знак,iz2 Знак,Раздел Знак Знак"/>
    <w:basedOn w:val="a6"/>
    <w:link w:val="22"/>
    <w:rsid w:val="009961CD"/>
    <w:rPr>
      <w:b/>
      <w:sz w:val="28"/>
      <w:szCs w:val="28"/>
    </w:rPr>
  </w:style>
  <w:style w:type="character" w:customStyle="1" w:styleId="31">
    <w:name w:val="Заголовок 3 Знак"/>
    <w:basedOn w:val="a6"/>
    <w:link w:val="30"/>
    <w:rsid w:val="009C0617"/>
    <w:rPr>
      <w:b/>
      <w:sz w:val="28"/>
      <w:szCs w:val="18"/>
    </w:rPr>
  </w:style>
  <w:style w:type="paragraph" w:customStyle="1" w:styleId="a9">
    <w:name w:val="Стиль По центру"/>
    <w:basedOn w:val="a5"/>
    <w:rsid w:val="005A16F8"/>
    <w:pPr>
      <w:ind w:firstLine="0"/>
      <w:jc w:val="center"/>
    </w:pPr>
  </w:style>
  <w:style w:type="paragraph" w:styleId="aa">
    <w:name w:val="Body Text"/>
    <w:basedOn w:val="a5"/>
    <w:link w:val="ab"/>
    <w:qFormat/>
    <w:rsid w:val="00D84437"/>
  </w:style>
  <w:style w:type="paragraph" w:styleId="12">
    <w:name w:val="toc 1"/>
    <w:basedOn w:val="a5"/>
    <w:next w:val="a5"/>
    <w:uiPriority w:val="39"/>
    <w:rsid w:val="00B97F08"/>
    <w:pPr>
      <w:spacing w:line="264" w:lineRule="auto"/>
      <w:ind w:firstLine="567"/>
      <w:jc w:val="left"/>
    </w:pPr>
    <w:rPr>
      <w:bCs/>
      <w:caps/>
      <w:sz w:val="24"/>
      <w:szCs w:val="24"/>
    </w:rPr>
  </w:style>
  <w:style w:type="paragraph" w:styleId="24">
    <w:name w:val="toc 2"/>
    <w:basedOn w:val="a5"/>
    <w:next w:val="a5"/>
    <w:autoRedefine/>
    <w:uiPriority w:val="39"/>
    <w:rsid w:val="007D6ED3"/>
    <w:pPr>
      <w:spacing w:line="264" w:lineRule="auto"/>
      <w:jc w:val="left"/>
    </w:pPr>
    <w:rPr>
      <w:b/>
      <w:bCs/>
      <w:sz w:val="20"/>
    </w:rPr>
  </w:style>
  <w:style w:type="character" w:styleId="ac">
    <w:name w:val="Hyperlink"/>
    <w:basedOn w:val="a6"/>
    <w:uiPriority w:val="99"/>
    <w:rsid w:val="00D84437"/>
    <w:rPr>
      <w:color w:val="0000FF"/>
      <w:u w:val="single"/>
    </w:rPr>
  </w:style>
  <w:style w:type="character" w:styleId="ad">
    <w:name w:val="FollowedHyperlink"/>
    <w:basedOn w:val="a6"/>
    <w:uiPriority w:val="99"/>
    <w:rsid w:val="00D84437"/>
    <w:rPr>
      <w:color w:val="800080"/>
      <w:u w:val="single"/>
    </w:rPr>
  </w:style>
  <w:style w:type="paragraph" w:styleId="32">
    <w:name w:val="toc 3"/>
    <w:basedOn w:val="a5"/>
    <w:next w:val="a5"/>
    <w:autoRedefine/>
    <w:uiPriority w:val="39"/>
    <w:rsid w:val="007D6ED3"/>
    <w:pPr>
      <w:spacing w:line="264" w:lineRule="auto"/>
      <w:ind w:left="170"/>
      <w:jc w:val="left"/>
    </w:pPr>
    <w:rPr>
      <w:sz w:val="20"/>
    </w:rPr>
  </w:style>
  <w:style w:type="paragraph" w:styleId="41">
    <w:name w:val="toc 4"/>
    <w:basedOn w:val="a5"/>
    <w:next w:val="a5"/>
    <w:autoRedefine/>
    <w:semiHidden/>
    <w:rsid w:val="00D84437"/>
    <w:pPr>
      <w:ind w:left="440"/>
      <w:jc w:val="left"/>
    </w:pPr>
    <w:rPr>
      <w:rFonts w:ascii="Calibri" w:hAnsi="Calibri"/>
      <w:sz w:val="20"/>
    </w:rPr>
  </w:style>
  <w:style w:type="paragraph" w:styleId="51">
    <w:name w:val="toc 5"/>
    <w:basedOn w:val="a5"/>
    <w:next w:val="a5"/>
    <w:autoRedefine/>
    <w:semiHidden/>
    <w:rsid w:val="00D84437"/>
    <w:pPr>
      <w:ind w:left="660"/>
      <w:jc w:val="left"/>
    </w:pPr>
    <w:rPr>
      <w:rFonts w:ascii="Calibri" w:hAnsi="Calibri"/>
      <w:sz w:val="20"/>
    </w:rPr>
  </w:style>
  <w:style w:type="paragraph" w:styleId="61">
    <w:name w:val="toc 6"/>
    <w:basedOn w:val="a5"/>
    <w:next w:val="a5"/>
    <w:autoRedefine/>
    <w:semiHidden/>
    <w:rsid w:val="00D84437"/>
    <w:pPr>
      <w:ind w:left="880"/>
      <w:jc w:val="left"/>
    </w:pPr>
    <w:rPr>
      <w:rFonts w:ascii="Calibri" w:hAnsi="Calibri"/>
      <w:sz w:val="20"/>
    </w:rPr>
  </w:style>
  <w:style w:type="paragraph" w:styleId="71">
    <w:name w:val="toc 7"/>
    <w:basedOn w:val="a5"/>
    <w:next w:val="a5"/>
    <w:autoRedefine/>
    <w:semiHidden/>
    <w:rsid w:val="00D84437"/>
    <w:pPr>
      <w:ind w:left="1100"/>
      <w:jc w:val="left"/>
    </w:pPr>
    <w:rPr>
      <w:rFonts w:ascii="Calibri" w:hAnsi="Calibri"/>
      <w:sz w:val="20"/>
    </w:rPr>
  </w:style>
  <w:style w:type="paragraph" w:styleId="81">
    <w:name w:val="toc 8"/>
    <w:basedOn w:val="a5"/>
    <w:next w:val="a5"/>
    <w:autoRedefine/>
    <w:semiHidden/>
    <w:rsid w:val="00D84437"/>
    <w:pPr>
      <w:ind w:left="1320"/>
      <w:jc w:val="left"/>
    </w:pPr>
    <w:rPr>
      <w:rFonts w:ascii="Calibri" w:hAnsi="Calibri"/>
      <w:sz w:val="20"/>
    </w:rPr>
  </w:style>
  <w:style w:type="paragraph" w:styleId="91">
    <w:name w:val="toc 9"/>
    <w:basedOn w:val="a5"/>
    <w:next w:val="a5"/>
    <w:autoRedefine/>
    <w:semiHidden/>
    <w:rsid w:val="00D84437"/>
    <w:pPr>
      <w:ind w:left="1540"/>
      <w:jc w:val="left"/>
    </w:pPr>
    <w:rPr>
      <w:rFonts w:ascii="Calibri" w:hAnsi="Calibri"/>
      <w:sz w:val="20"/>
    </w:rPr>
  </w:style>
  <w:style w:type="character" w:styleId="ae">
    <w:name w:val="page number"/>
    <w:basedOn w:val="a6"/>
    <w:rsid w:val="00EB28BB"/>
  </w:style>
  <w:style w:type="character" w:styleId="af">
    <w:name w:val="annotation reference"/>
    <w:basedOn w:val="a6"/>
    <w:semiHidden/>
    <w:rsid w:val="00A106DC"/>
    <w:rPr>
      <w:sz w:val="16"/>
      <w:szCs w:val="16"/>
    </w:rPr>
  </w:style>
  <w:style w:type="paragraph" w:styleId="af0">
    <w:name w:val="annotation text"/>
    <w:basedOn w:val="a5"/>
    <w:link w:val="af1"/>
    <w:semiHidden/>
    <w:rsid w:val="00A106DC"/>
  </w:style>
  <w:style w:type="paragraph" w:styleId="af2">
    <w:name w:val="annotation subject"/>
    <w:basedOn w:val="af0"/>
    <w:next w:val="af0"/>
    <w:link w:val="af3"/>
    <w:semiHidden/>
    <w:rsid w:val="00A106DC"/>
    <w:rPr>
      <w:b/>
      <w:bCs/>
    </w:rPr>
  </w:style>
  <w:style w:type="paragraph" w:styleId="af4">
    <w:name w:val="Balloon Text"/>
    <w:basedOn w:val="a5"/>
    <w:link w:val="af5"/>
    <w:semiHidden/>
    <w:rsid w:val="00A106DC"/>
    <w:rPr>
      <w:rFonts w:ascii="Tahoma" w:hAnsi="Tahoma" w:cs="Tahoma"/>
      <w:sz w:val="16"/>
      <w:szCs w:val="16"/>
    </w:rPr>
  </w:style>
  <w:style w:type="table" w:styleId="af6">
    <w:name w:val="Table Grid"/>
    <w:basedOn w:val="a7"/>
    <w:rsid w:val="006646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Document Map"/>
    <w:basedOn w:val="a5"/>
    <w:link w:val="af8"/>
    <w:semiHidden/>
    <w:rsid w:val="00B61F7F"/>
    <w:pPr>
      <w:shd w:val="clear" w:color="auto" w:fill="000080"/>
    </w:pPr>
    <w:rPr>
      <w:rFonts w:ascii="Tahoma" w:hAnsi="Tahoma" w:cs="Tahoma"/>
    </w:rPr>
  </w:style>
  <w:style w:type="paragraph" w:customStyle="1" w:styleId="a0">
    <w:name w:val="Мой Маркированный"/>
    <w:basedOn w:val="a5"/>
    <w:rsid w:val="003E3D3A"/>
    <w:pPr>
      <w:numPr>
        <w:numId w:val="1"/>
      </w:numPr>
    </w:pPr>
  </w:style>
  <w:style w:type="paragraph" w:customStyle="1" w:styleId="af9">
    <w:name w:val="Табличный"/>
    <w:basedOn w:val="a5"/>
    <w:rsid w:val="003D3E60"/>
    <w:pPr>
      <w:ind w:firstLine="0"/>
      <w:jc w:val="left"/>
    </w:pPr>
  </w:style>
  <w:style w:type="paragraph" w:styleId="afa">
    <w:name w:val="header"/>
    <w:basedOn w:val="a5"/>
    <w:link w:val="afb"/>
    <w:uiPriority w:val="99"/>
    <w:rsid w:val="00314FE9"/>
    <w:pPr>
      <w:tabs>
        <w:tab w:val="center" w:pos="4677"/>
        <w:tab w:val="right" w:pos="9355"/>
      </w:tabs>
    </w:pPr>
  </w:style>
  <w:style w:type="paragraph" w:styleId="afc">
    <w:name w:val="footer"/>
    <w:basedOn w:val="a5"/>
    <w:link w:val="afd"/>
    <w:uiPriority w:val="99"/>
    <w:rsid w:val="00314FE9"/>
    <w:pPr>
      <w:tabs>
        <w:tab w:val="center" w:pos="4677"/>
        <w:tab w:val="right" w:pos="9355"/>
      </w:tabs>
    </w:pPr>
  </w:style>
  <w:style w:type="paragraph" w:customStyle="1" w:styleId="13">
    <w:name w:val="Стиль1"/>
    <w:basedOn w:val="10"/>
    <w:rsid w:val="009B6ABC"/>
  </w:style>
  <w:style w:type="paragraph" w:styleId="a4">
    <w:name w:val="endnote text"/>
    <w:basedOn w:val="a5"/>
    <w:link w:val="afe"/>
    <w:semiHidden/>
    <w:rsid w:val="000177E1"/>
    <w:pPr>
      <w:numPr>
        <w:numId w:val="2"/>
      </w:numPr>
    </w:pPr>
  </w:style>
  <w:style w:type="paragraph" w:customStyle="1" w:styleId="25">
    <w:name w:val="Стиль2"/>
    <w:basedOn w:val="12"/>
    <w:rsid w:val="00D919CD"/>
    <w:pPr>
      <w:tabs>
        <w:tab w:val="right" w:pos="10348"/>
      </w:tabs>
    </w:pPr>
    <w:rPr>
      <w:sz w:val="22"/>
    </w:rPr>
  </w:style>
  <w:style w:type="paragraph" w:customStyle="1" w:styleId="Iauiue">
    <w:name w:val="Iau.iue"/>
    <w:basedOn w:val="a5"/>
    <w:next w:val="a5"/>
    <w:rsid w:val="00B4567E"/>
    <w:pPr>
      <w:autoSpaceDE w:val="0"/>
      <w:autoSpaceDN w:val="0"/>
      <w:adjustRightInd w:val="0"/>
      <w:ind w:firstLine="0"/>
      <w:jc w:val="left"/>
    </w:pPr>
    <w:rPr>
      <w:szCs w:val="24"/>
    </w:rPr>
  </w:style>
  <w:style w:type="paragraph" w:customStyle="1" w:styleId="Default">
    <w:name w:val="Default"/>
    <w:rsid w:val="00B4567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aaieiaie1">
    <w:name w:val="Caaieiaie 1"/>
    <w:basedOn w:val="Default"/>
    <w:next w:val="Default"/>
    <w:rsid w:val="00B4567E"/>
    <w:pPr>
      <w:spacing w:before="240" w:after="60"/>
    </w:pPr>
    <w:rPr>
      <w:rFonts w:cs="Times New Roman"/>
      <w:color w:val="auto"/>
    </w:rPr>
  </w:style>
  <w:style w:type="paragraph" w:customStyle="1" w:styleId="Caaieiaie2">
    <w:name w:val="Caaieiaie 2"/>
    <w:basedOn w:val="Default"/>
    <w:next w:val="Default"/>
    <w:rsid w:val="00193D46"/>
    <w:pPr>
      <w:spacing w:before="240" w:after="60"/>
    </w:pPr>
    <w:rPr>
      <w:rFonts w:cs="Times New Roman"/>
      <w:color w:val="auto"/>
    </w:rPr>
  </w:style>
  <w:style w:type="paragraph" w:styleId="aff">
    <w:name w:val="Title"/>
    <w:basedOn w:val="a5"/>
    <w:link w:val="aff0"/>
    <w:rsid w:val="006D0578"/>
    <w:pPr>
      <w:ind w:firstLine="0"/>
      <w:jc w:val="center"/>
    </w:pPr>
    <w:rPr>
      <w:rFonts w:cs="Arial"/>
      <w:b/>
      <w:bCs/>
      <w:sz w:val="20"/>
    </w:rPr>
  </w:style>
  <w:style w:type="paragraph" w:styleId="HTML">
    <w:name w:val="HTML Preformatted"/>
    <w:basedOn w:val="a5"/>
    <w:link w:val="HTML0"/>
    <w:rsid w:val="009E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</w:rPr>
  </w:style>
  <w:style w:type="paragraph" w:styleId="aff1">
    <w:name w:val="Normal (Web)"/>
    <w:basedOn w:val="a5"/>
    <w:uiPriority w:val="99"/>
    <w:rsid w:val="00912ABD"/>
    <w:pPr>
      <w:spacing w:before="100" w:beforeAutospacing="1" w:after="100" w:afterAutospacing="1"/>
      <w:ind w:firstLine="0"/>
      <w:jc w:val="left"/>
    </w:pPr>
    <w:rPr>
      <w:szCs w:val="24"/>
    </w:rPr>
  </w:style>
  <w:style w:type="paragraph" w:styleId="aff2">
    <w:name w:val="caption"/>
    <w:basedOn w:val="a5"/>
    <w:next w:val="a5"/>
    <w:qFormat/>
    <w:rsid w:val="00E64DF0"/>
    <w:pPr>
      <w:ind w:firstLine="0"/>
      <w:jc w:val="center"/>
    </w:pPr>
    <w:rPr>
      <w:b/>
      <w:bCs/>
      <w:sz w:val="24"/>
      <w:szCs w:val="24"/>
    </w:rPr>
  </w:style>
  <w:style w:type="table" w:customStyle="1" w:styleId="aff3">
    <w:name w:val="??????? ???????"/>
    <w:basedOn w:val="a7"/>
    <w:semiHidden/>
    <w:rsid w:val="00BC2F2D"/>
    <w:rPr>
      <w:rFonts w:ascii="Tahoma" w:hAnsi="Tahoma" w:cs="Tahoma"/>
      <w:sz w:val="16"/>
      <w:szCs w:val="16"/>
    </w:rPr>
    <w:tblPr/>
  </w:style>
  <w:style w:type="paragraph" w:styleId="aff4">
    <w:name w:val="Block Text"/>
    <w:basedOn w:val="a5"/>
    <w:rsid w:val="000D09FB"/>
    <w:pPr>
      <w:tabs>
        <w:tab w:val="left" w:pos="-9572"/>
      </w:tabs>
      <w:suppressAutoHyphens/>
      <w:spacing w:after="60"/>
      <w:ind w:left="-74" w:right="-142" w:firstLine="0"/>
      <w:jc w:val="center"/>
    </w:pPr>
  </w:style>
  <w:style w:type="paragraph" w:customStyle="1" w:styleId="aff5">
    <w:name w:val="Обычный без междустрочного"/>
    <w:basedOn w:val="a5"/>
    <w:rsid w:val="000D09FB"/>
    <w:pPr>
      <w:tabs>
        <w:tab w:val="left" w:pos="1418"/>
      </w:tabs>
      <w:suppressAutoHyphens/>
      <w:ind w:firstLine="0"/>
    </w:pPr>
    <w:rPr>
      <w:b/>
    </w:rPr>
  </w:style>
  <w:style w:type="paragraph" w:styleId="aff6">
    <w:name w:val="Subtitle"/>
    <w:aliases w:val="Дополнительный"/>
    <w:basedOn w:val="a5"/>
    <w:next w:val="a5"/>
    <w:link w:val="aff7"/>
    <w:uiPriority w:val="11"/>
    <w:qFormat/>
    <w:rsid w:val="00606A87"/>
    <w:pPr>
      <w:spacing w:after="60"/>
      <w:jc w:val="center"/>
      <w:outlineLvl w:val="1"/>
    </w:pPr>
    <w:rPr>
      <w:i/>
      <w:szCs w:val="24"/>
      <w:u w:val="single"/>
    </w:rPr>
  </w:style>
  <w:style w:type="character" w:customStyle="1" w:styleId="aff7">
    <w:name w:val="Подзаголовок Знак"/>
    <w:aliases w:val="Дополнительный Знак"/>
    <w:basedOn w:val="a6"/>
    <w:link w:val="aff6"/>
    <w:uiPriority w:val="11"/>
    <w:rsid w:val="00606A87"/>
    <w:rPr>
      <w:rFonts w:eastAsia="Times New Roman" w:cs="Times New Roman"/>
      <w:i/>
      <w:sz w:val="28"/>
      <w:szCs w:val="24"/>
      <w:u w:val="single"/>
    </w:rPr>
  </w:style>
  <w:style w:type="paragraph" w:styleId="aff8">
    <w:name w:val="Message Header"/>
    <w:basedOn w:val="a5"/>
    <w:link w:val="aff9"/>
    <w:rsid w:val="008D41B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  <w:jc w:val="left"/>
    </w:pPr>
  </w:style>
  <w:style w:type="character" w:customStyle="1" w:styleId="aff9">
    <w:name w:val="Шапка Знак"/>
    <w:basedOn w:val="a6"/>
    <w:link w:val="aff8"/>
    <w:rsid w:val="008D41B3"/>
    <w:rPr>
      <w:rFonts w:ascii="Arial" w:hAnsi="Arial"/>
      <w:sz w:val="24"/>
      <w:shd w:val="pct20" w:color="auto" w:fill="auto"/>
    </w:rPr>
  </w:style>
  <w:style w:type="paragraph" w:styleId="26">
    <w:name w:val="Body Text Indent 2"/>
    <w:basedOn w:val="a5"/>
    <w:link w:val="27"/>
    <w:rsid w:val="005565BB"/>
    <w:pPr>
      <w:spacing w:after="120" w:line="480" w:lineRule="auto"/>
      <w:ind w:left="283"/>
    </w:pPr>
  </w:style>
  <w:style w:type="character" w:customStyle="1" w:styleId="27">
    <w:name w:val="Основной текст с отступом 2 Знак"/>
    <w:basedOn w:val="a6"/>
    <w:link w:val="26"/>
    <w:rsid w:val="005565BB"/>
    <w:rPr>
      <w:rFonts w:ascii="Arial" w:hAnsi="Arial"/>
      <w:sz w:val="22"/>
    </w:rPr>
  </w:style>
  <w:style w:type="paragraph" w:styleId="affa">
    <w:name w:val="Body Text Indent"/>
    <w:basedOn w:val="a5"/>
    <w:link w:val="affb"/>
    <w:rsid w:val="005565BB"/>
    <w:pPr>
      <w:spacing w:after="120"/>
      <w:ind w:left="283"/>
    </w:pPr>
  </w:style>
  <w:style w:type="character" w:customStyle="1" w:styleId="affb">
    <w:name w:val="Основной текст с отступом Знак"/>
    <w:basedOn w:val="a6"/>
    <w:link w:val="affa"/>
    <w:rsid w:val="005565BB"/>
    <w:rPr>
      <w:rFonts w:ascii="Arial" w:hAnsi="Arial"/>
      <w:sz w:val="22"/>
    </w:rPr>
  </w:style>
  <w:style w:type="paragraph" w:styleId="28">
    <w:name w:val="Body Text First Indent 2"/>
    <w:basedOn w:val="affa"/>
    <w:link w:val="29"/>
    <w:rsid w:val="005565BB"/>
    <w:pPr>
      <w:ind w:firstLine="210"/>
    </w:pPr>
  </w:style>
  <w:style w:type="character" w:customStyle="1" w:styleId="29">
    <w:name w:val="Красная строка 2 Знак"/>
    <w:basedOn w:val="affb"/>
    <w:link w:val="28"/>
    <w:rsid w:val="005565BB"/>
    <w:rPr>
      <w:rFonts w:ascii="Arial" w:hAnsi="Arial"/>
      <w:sz w:val="22"/>
    </w:rPr>
  </w:style>
  <w:style w:type="paragraph" w:styleId="affc">
    <w:name w:val="TOC Heading"/>
    <w:basedOn w:val="10"/>
    <w:next w:val="a5"/>
    <w:uiPriority w:val="39"/>
    <w:unhideWhenUsed/>
    <w:qFormat/>
    <w:rsid w:val="00803246"/>
    <w:pPr>
      <w:keepLines/>
      <w:numPr>
        <w:numId w:val="0"/>
      </w:numPr>
      <w:spacing w:before="480" w:after="0"/>
      <w:ind w:right="0"/>
      <w:outlineLvl w:val="9"/>
    </w:pPr>
    <w:rPr>
      <w:rFonts w:ascii="Cambria" w:hAnsi="Cambria"/>
      <w:bCs/>
      <w:color w:val="365F91"/>
      <w:sz w:val="28"/>
      <w:szCs w:val="28"/>
      <w:lang w:eastAsia="en-US"/>
    </w:rPr>
  </w:style>
  <w:style w:type="character" w:styleId="affd">
    <w:name w:val="Emphasis"/>
    <w:basedOn w:val="a6"/>
    <w:qFormat/>
    <w:rsid w:val="00465DB6"/>
    <w:rPr>
      <w:i/>
      <w:iCs/>
    </w:rPr>
  </w:style>
  <w:style w:type="paragraph" w:customStyle="1" w:styleId="affe">
    <w:name w:val="Основной текст ПЗ"/>
    <w:basedOn w:val="a5"/>
    <w:rsid w:val="00A663A2"/>
    <w:pPr>
      <w:ind w:firstLine="851"/>
    </w:pPr>
  </w:style>
  <w:style w:type="paragraph" w:customStyle="1" w:styleId="3f3f3f3f3f3f3f3f3f3f3f3f3f3f3f3f3f3f3f">
    <w:name w:val="М3fа3fр3fк3fи3fр3fо3fв3fа3fн3fн3fы3fй3f с3fп3fи3fс3fо3fк3f"/>
    <w:basedOn w:val="a5"/>
    <w:rsid w:val="003A7EE9"/>
    <w:pPr>
      <w:widowControl w:val="0"/>
      <w:numPr>
        <w:numId w:val="3"/>
      </w:numPr>
      <w:autoSpaceDE w:val="0"/>
      <w:autoSpaceDN w:val="0"/>
      <w:adjustRightInd w:val="0"/>
    </w:pPr>
    <w:rPr>
      <w:szCs w:val="24"/>
      <w:lang w:eastAsia="en-US"/>
    </w:rPr>
  </w:style>
  <w:style w:type="paragraph" w:customStyle="1" w:styleId="afff">
    <w:name w:val="Обычный (ТЭСП)"/>
    <w:basedOn w:val="a5"/>
    <w:link w:val="afff0"/>
    <w:rsid w:val="001D3FCF"/>
    <w:pPr>
      <w:ind w:firstLine="720"/>
    </w:pPr>
    <w:rPr>
      <w:szCs w:val="24"/>
    </w:rPr>
  </w:style>
  <w:style w:type="character" w:customStyle="1" w:styleId="afff0">
    <w:name w:val="Обычный (ТЭСП) Знак"/>
    <w:link w:val="afff"/>
    <w:rsid w:val="001D3FCF"/>
    <w:rPr>
      <w:sz w:val="24"/>
      <w:szCs w:val="24"/>
    </w:rPr>
  </w:style>
  <w:style w:type="paragraph" w:styleId="afff1">
    <w:name w:val="List Paragraph"/>
    <w:basedOn w:val="a5"/>
    <w:link w:val="afff2"/>
    <w:uiPriority w:val="1"/>
    <w:qFormat/>
    <w:rsid w:val="00F0191E"/>
    <w:pPr>
      <w:spacing w:before="200"/>
      <w:ind w:left="720" w:firstLine="709"/>
    </w:pPr>
    <w:rPr>
      <w:rFonts w:eastAsiaTheme="minorEastAsia" w:cstheme="minorBidi"/>
      <w:szCs w:val="22"/>
    </w:rPr>
  </w:style>
  <w:style w:type="table" w:customStyle="1" w:styleId="-11">
    <w:name w:val="Светлый список - Акцент 11"/>
    <w:basedOn w:val="a7"/>
    <w:uiPriority w:val="61"/>
    <w:rsid w:val="00F0191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f0">
    <w:name w:val="Заголовок Знак"/>
    <w:link w:val="aff"/>
    <w:rsid w:val="005745D2"/>
    <w:rPr>
      <w:rFonts w:ascii="ISOCPEUR" w:hAnsi="ISOCPEUR" w:cs="Arial"/>
      <w:b/>
      <w:bCs/>
    </w:rPr>
  </w:style>
  <w:style w:type="character" w:customStyle="1" w:styleId="afb">
    <w:name w:val="Верхний колонтитул Знак"/>
    <w:basedOn w:val="a6"/>
    <w:link w:val="afa"/>
    <w:uiPriority w:val="99"/>
    <w:rsid w:val="00ED2918"/>
    <w:rPr>
      <w:rFonts w:ascii="ISOCPEUR" w:hAnsi="ISOCPEUR"/>
      <w:sz w:val="24"/>
    </w:rPr>
  </w:style>
  <w:style w:type="character" w:customStyle="1" w:styleId="afd">
    <w:name w:val="Нижний колонтитул Знак"/>
    <w:basedOn w:val="a6"/>
    <w:link w:val="afc"/>
    <w:uiPriority w:val="99"/>
    <w:rsid w:val="00E3730E"/>
    <w:rPr>
      <w:rFonts w:ascii="ISOCPEUR" w:hAnsi="ISOCPEUR"/>
      <w:sz w:val="24"/>
    </w:rPr>
  </w:style>
  <w:style w:type="character" w:customStyle="1" w:styleId="HTML0">
    <w:name w:val="Стандартный HTML Знак"/>
    <w:basedOn w:val="a6"/>
    <w:link w:val="HTML"/>
    <w:rsid w:val="00B773FD"/>
    <w:rPr>
      <w:rFonts w:ascii="Courier New" w:hAnsi="Courier New" w:cs="Courier New"/>
    </w:rPr>
  </w:style>
  <w:style w:type="numbering" w:customStyle="1" w:styleId="14">
    <w:name w:val="Нет списка1"/>
    <w:next w:val="a8"/>
    <w:uiPriority w:val="99"/>
    <w:semiHidden/>
    <w:unhideWhenUsed/>
    <w:rsid w:val="009C134B"/>
  </w:style>
  <w:style w:type="character" w:customStyle="1" w:styleId="11">
    <w:name w:val="Заголовок 1 Знак"/>
    <w:basedOn w:val="a6"/>
    <w:link w:val="10"/>
    <w:rsid w:val="007D5E26"/>
    <w:rPr>
      <w:b/>
      <w:sz w:val="32"/>
    </w:rPr>
  </w:style>
  <w:style w:type="table" w:customStyle="1" w:styleId="15">
    <w:name w:val="Сетка таблицы1"/>
    <w:basedOn w:val="a7"/>
    <w:next w:val="af6"/>
    <w:uiPriority w:val="59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1">
    <w:name w:val="Светлый список - Акцент 111"/>
    <w:basedOn w:val="a7"/>
    <w:uiPriority w:val="61"/>
    <w:rsid w:val="009C134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af5">
    <w:name w:val="Текст выноски Знак"/>
    <w:basedOn w:val="a6"/>
    <w:link w:val="af4"/>
    <w:semiHidden/>
    <w:rsid w:val="009C134B"/>
    <w:rPr>
      <w:rFonts w:ascii="Tahoma" w:hAnsi="Tahoma" w:cs="Tahoma"/>
      <w:sz w:val="16"/>
      <w:szCs w:val="16"/>
    </w:rPr>
  </w:style>
  <w:style w:type="paragraph" w:customStyle="1" w:styleId="formattext">
    <w:name w:val="formattext"/>
    <w:basedOn w:val="a5"/>
    <w:rsid w:val="009C134B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character" w:styleId="afff3">
    <w:name w:val="Placeholder Text"/>
    <w:basedOn w:val="a6"/>
    <w:uiPriority w:val="99"/>
    <w:semiHidden/>
    <w:rsid w:val="009C134B"/>
    <w:rPr>
      <w:color w:val="808080"/>
    </w:rPr>
  </w:style>
  <w:style w:type="table" w:styleId="-3">
    <w:name w:val="Light Grid Accent 3"/>
    <w:basedOn w:val="a7"/>
    <w:uiPriority w:val="62"/>
    <w:rsid w:val="00FB673B"/>
    <w:pPr>
      <w:spacing w:line="240" w:lineRule="auto"/>
      <w:ind w:left="0" w:firstLine="0"/>
      <w:jc w:val="left"/>
    </w:pPr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customStyle="1" w:styleId="afff4">
    <w:name w:val="Основной"/>
    <w:basedOn w:val="a5"/>
    <w:link w:val="afff5"/>
    <w:rsid w:val="000211A4"/>
    <w:pPr>
      <w:spacing w:line="240" w:lineRule="auto"/>
      <w:ind w:firstLine="709"/>
    </w:pPr>
    <w:rPr>
      <w:rFonts w:ascii="Arial" w:hAnsi="Arial"/>
    </w:rPr>
  </w:style>
  <w:style w:type="character" w:customStyle="1" w:styleId="afff5">
    <w:name w:val="Основной Знак"/>
    <w:basedOn w:val="a6"/>
    <w:link w:val="afff4"/>
    <w:rsid w:val="000211A4"/>
    <w:rPr>
      <w:rFonts w:ascii="Arial" w:hAnsi="Arial"/>
      <w:sz w:val="24"/>
    </w:rPr>
  </w:style>
  <w:style w:type="numbering" w:customStyle="1" w:styleId="a1">
    <w:name w:val="Нумерация заголовков"/>
    <w:semiHidden/>
    <w:rsid w:val="00E511C1"/>
    <w:pPr>
      <w:numPr>
        <w:numId w:val="4"/>
      </w:numPr>
    </w:pPr>
  </w:style>
  <w:style w:type="paragraph" w:styleId="afff6">
    <w:name w:val="No Spacing"/>
    <w:basedOn w:val="a5"/>
    <w:uiPriority w:val="1"/>
    <w:rsid w:val="003A638F"/>
    <w:pPr>
      <w:spacing w:line="240" w:lineRule="auto"/>
      <w:ind w:firstLine="0"/>
      <w:jc w:val="left"/>
    </w:pPr>
    <w:rPr>
      <w:rFonts w:ascii="Calibri" w:hAnsi="Calibri"/>
      <w:szCs w:val="32"/>
    </w:rPr>
  </w:style>
  <w:style w:type="paragraph" w:styleId="3">
    <w:name w:val="List Bullet 3"/>
    <w:basedOn w:val="a5"/>
    <w:autoRedefine/>
    <w:rsid w:val="00F0709D"/>
    <w:pPr>
      <w:numPr>
        <w:numId w:val="5"/>
      </w:numPr>
      <w:spacing w:line="240" w:lineRule="auto"/>
      <w:contextualSpacing w:val="0"/>
      <w:jc w:val="left"/>
    </w:pPr>
    <w:rPr>
      <w:sz w:val="24"/>
    </w:rPr>
  </w:style>
  <w:style w:type="character" w:customStyle="1" w:styleId="afff2">
    <w:name w:val="Абзац списка Знак"/>
    <w:link w:val="afff1"/>
    <w:uiPriority w:val="1"/>
    <w:locked/>
    <w:rsid w:val="00BB6D83"/>
    <w:rPr>
      <w:rFonts w:eastAsiaTheme="minorEastAsia" w:cstheme="minorBidi"/>
      <w:sz w:val="28"/>
      <w:szCs w:val="22"/>
    </w:rPr>
  </w:style>
  <w:style w:type="paragraph" w:customStyle="1" w:styleId="01">
    <w:name w:val="Заголовок 0.1"/>
    <w:basedOn w:val="10"/>
    <w:next w:val="a5"/>
    <w:link w:val="010"/>
    <w:qFormat/>
    <w:rsid w:val="00931590"/>
    <w:pPr>
      <w:numPr>
        <w:numId w:val="0"/>
      </w:numPr>
    </w:pPr>
  </w:style>
  <w:style w:type="paragraph" w:customStyle="1" w:styleId="a2">
    <w:name w:val="Основной с нумерацией"/>
    <w:basedOn w:val="a5"/>
    <w:link w:val="afff7"/>
    <w:qFormat/>
    <w:rsid w:val="00F27258"/>
    <w:pPr>
      <w:numPr>
        <w:ilvl w:val="1"/>
        <w:numId w:val="6"/>
      </w:numPr>
    </w:pPr>
  </w:style>
  <w:style w:type="character" w:customStyle="1" w:styleId="010">
    <w:name w:val="Заголовок 0.1 Знак"/>
    <w:basedOn w:val="aff0"/>
    <w:link w:val="01"/>
    <w:rsid w:val="00931590"/>
    <w:rPr>
      <w:rFonts w:ascii="ISOCPEUR" w:hAnsi="ISOCPEUR" w:cs="Arial"/>
      <w:b/>
      <w:bCs w:val="0"/>
      <w:sz w:val="32"/>
    </w:rPr>
  </w:style>
  <w:style w:type="paragraph" w:customStyle="1" w:styleId="a3">
    <w:name w:val="Список ГОСТ"/>
    <w:basedOn w:val="afff1"/>
    <w:link w:val="afff8"/>
    <w:qFormat/>
    <w:rsid w:val="00DB08DF"/>
    <w:pPr>
      <w:numPr>
        <w:numId w:val="7"/>
      </w:numPr>
      <w:spacing w:before="0"/>
      <w:ind w:left="0" w:firstLine="851"/>
    </w:pPr>
  </w:style>
  <w:style w:type="character" w:customStyle="1" w:styleId="afff7">
    <w:name w:val="Основной с нумерацией Знак"/>
    <w:basedOn w:val="a6"/>
    <w:link w:val="a2"/>
    <w:rsid w:val="00F27258"/>
    <w:rPr>
      <w:sz w:val="28"/>
    </w:rPr>
  </w:style>
  <w:style w:type="paragraph" w:customStyle="1" w:styleId="1">
    <w:name w:val="Список Дв1 ГОСТ"/>
    <w:basedOn w:val="afff1"/>
    <w:link w:val="16"/>
    <w:qFormat/>
    <w:rsid w:val="00016F7B"/>
    <w:pPr>
      <w:numPr>
        <w:numId w:val="8"/>
      </w:numPr>
      <w:spacing w:before="0"/>
      <w:ind w:left="0" w:firstLine="567"/>
    </w:pPr>
  </w:style>
  <w:style w:type="character" w:customStyle="1" w:styleId="afff8">
    <w:name w:val="Список ГОСТ Знак"/>
    <w:basedOn w:val="afff2"/>
    <w:link w:val="a3"/>
    <w:rsid w:val="00DB08DF"/>
    <w:rPr>
      <w:rFonts w:eastAsiaTheme="minorEastAsia" w:cstheme="minorBidi"/>
      <w:sz w:val="28"/>
      <w:szCs w:val="22"/>
    </w:rPr>
  </w:style>
  <w:style w:type="paragraph" w:customStyle="1" w:styleId="2">
    <w:name w:val="Список Дв2 ГОСТ"/>
    <w:basedOn w:val="1"/>
    <w:link w:val="2a"/>
    <w:qFormat/>
    <w:rsid w:val="00E134C5"/>
    <w:pPr>
      <w:numPr>
        <w:ilvl w:val="1"/>
      </w:numPr>
      <w:ind w:left="0" w:firstLine="851"/>
    </w:pPr>
  </w:style>
  <w:style w:type="character" w:customStyle="1" w:styleId="16">
    <w:name w:val="Список Дв1 ГОСТ Знак"/>
    <w:basedOn w:val="afff2"/>
    <w:link w:val="1"/>
    <w:rsid w:val="00016F7B"/>
    <w:rPr>
      <w:rFonts w:eastAsiaTheme="minorEastAsia" w:cstheme="minorBidi"/>
      <w:sz w:val="28"/>
      <w:szCs w:val="22"/>
    </w:rPr>
  </w:style>
  <w:style w:type="character" w:customStyle="1" w:styleId="2a">
    <w:name w:val="Список Дв2 ГОСТ Знак"/>
    <w:basedOn w:val="16"/>
    <w:link w:val="2"/>
    <w:rsid w:val="00E134C5"/>
    <w:rPr>
      <w:rFonts w:eastAsiaTheme="minorEastAsia" w:cstheme="minorBidi"/>
      <w:sz w:val="28"/>
      <w:szCs w:val="22"/>
    </w:rPr>
  </w:style>
  <w:style w:type="paragraph" w:customStyle="1" w:styleId="20">
    <w:name w:val="Основной с нумерацией 2"/>
    <w:link w:val="2b"/>
    <w:qFormat/>
    <w:rsid w:val="007179F5"/>
    <w:pPr>
      <w:numPr>
        <w:ilvl w:val="3"/>
        <w:numId w:val="6"/>
      </w:numPr>
      <w:spacing w:line="360" w:lineRule="auto"/>
    </w:pPr>
    <w:rPr>
      <w:bCs/>
      <w:sz w:val="28"/>
      <w:szCs w:val="18"/>
    </w:rPr>
  </w:style>
  <w:style w:type="paragraph" w:customStyle="1" w:styleId="afff9">
    <w:name w:val="Таблицы_содержимое"/>
    <w:basedOn w:val="a5"/>
    <w:link w:val="afffa"/>
    <w:qFormat/>
    <w:rsid w:val="0023128C"/>
    <w:pPr>
      <w:spacing w:line="240" w:lineRule="auto"/>
      <w:ind w:firstLine="0"/>
      <w:jc w:val="center"/>
    </w:pPr>
  </w:style>
  <w:style w:type="character" w:customStyle="1" w:styleId="2b">
    <w:name w:val="Основной с нумерацией 2 Знак"/>
    <w:basedOn w:val="31"/>
    <w:link w:val="20"/>
    <w:rsid w:val="007179F5"/>
    <w:rPr>
      <w:b w:val="0"/>
      <w:bCs/>
      <w:sz w:val="28"/>
      <w:szCs w:val="18"/>
    </w:rPr>
  </w:style>
  <w:style w:type="character" w:customStyle="1" w:styleId="afffa">
    <w:name w:val="Таблицы_содержимое Знак"/>
    <w:basedOn w:val="a6"/>
    <w:link w:val="afff9"/>
    <w:rsid w:val="0023128C"/>
    <w:rPr>
      <w:sz w:val="28"/>
    </w:rPr>
  </w:style>
  <w:style w:type="table" w:customStyle="1" w:styleId="2c">
    <w:name w:val="Сетка таблицы2"/>
    <w:basedOn w:val="a7"/>
    <w:next w:val="af6"/>
    <w:uiPriority w:val="59"/>
    <w:rsid w:val="008B3742"/>
    <w:pPr>
      <w:spacing w:line="240" w:lineRule="auto"/>
      <w:ind w:left="0" w:firstLine="0"/>
      <w:jc w:val="left"/>
    </w:pPr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b">
    <w:name w:val="Новый текст записки"/>
    <w:basedOn w:val="a5"/>
    <w:link w:val="afffc"/>
    <w:uiPriority w:val="99"/>
    <w:rsid w:val="00723ACE"/>
    <w:pPr>
      <w:ind w:left="142" w:right="254" w:firstLine="426"/>
      <w:contextualSpacing w:val="0"/>
    </w:pPr>
    <w:rPr>
      <w:sz w:val="24"/>
    </w:rPr>
  </w:style>
  <w:style w:type="character" w:customStyle="1" w:styleId="afffc">
    <w:name w:val="Новый текст записки Знак"/>
    <w:link w:val="afffb"/>
    <w:uiPriority w:val="99"/>
    <w:locked/>
    <w:rsid w:val="00723ACE"/>
    <w:rPr>
      <w:sz w:val="24"/>
    </w:rPr>
  </w:style>
  <w:style w:type="paragraph" w:customStyle="1" w:styleId="300">
    <w:name w:val="Стиль Заголовок 3 + Первая строка:  0 см"/>
    <w:basedOn w:val="30"/>
    <w:rsid w:val="00753DB9"/>
    <w:pPr>
      <w:ind w:left="709" w:firstLine="0"/>
      <w:jc w:val="center"/>
    </w:pPr>
    <w:rPr>
      <w:bCs/>
      <w:szCs w:val="20"/>
    </w:rPr>
  </w:style>
  <w:style w:type="character" w:customStyle="1" w:styleId="ab">
    <w:name w:val="Основной текст Знак"/>
    <w:basedOn w:val="a6"/>
    <w:link w:val="aa"/>
    <w:rsid w:val="003C2C78"/>
    <w:rPr>
      <w:sz w:val="28"/>
    </w:rPr>
  </w:style>
  <w:style w:type="character" w:customStyle="1" w:styleId="40">
    <w:name w:val="Заголовок 4 Знак"/>
    <w:basedOn w:val="a6"/>
    <w:link w:val="4"/>
    <w:rsid w:val="0016511F"/>
    <w:rPr>
      <w:rFonts w:ascii="Arial" w:hAnsi="Arial"/>
      <w:b/>
      <w:sz w:val="22"/>
    </w:rPr>
  </w:style>
  <w:style w:type="character" w:customStyle="1" w:styleId="50">
    <w:name w:val="Заголовок 5 Знак"/>
    <w:basedOn w:val="a6"/>
    <w:link w:val="5"/>
    <w:rsid w:val="0016511F"/>
    <w:rPr>
      <w:rFonts w:ascii="Arial" w:hAnsi="Arial"/>
      <w:sz w:val="28"/>
      <w:lang w:val="en-US"/>
    </w:rPr>
  </w:style>
  <w:style w:type="character" w:customStyle="1" w:styleId="60">
    <w:name w:val="Заголовок 6 Знак"/>
    <w:basedOn w:val="a6"/>
    <w:link w:val="6"/>
    <w:rsid w:val="0016511F"/>
    <w:rPr>
      <w:b/>
      <w:bCs/>
      <w:sz w:val="22"/>
      <w:szCs w:val="22"/>
    </w:rPr>
  </w:style>
  <w:style w:type="character" w:customStyle="1" w:styleId="70">
    <w:name w:val="Заголовок 7 Знак"/>
    <w:basedOn w:val="a6"/>
    <w:link w:val="7"/>
    <w:rsid w:val="0016511F"/>
    <w:rPr>
      <w:sz w:val="28"/>
      <w:szCs w:val="24"/>
    </w:rPr>
  </w:style>
  <w:style w:type="character" w:customStyle="1" w:styleId="80">
    <w:name w:val="Заголовок 8 Знак"/>
    <w:basedOn w:val="a6"/>
    <w:link w:val="8"/>
    <w:rsid w:val="0016511F"/>
    <w:rPr>
      <w:i/>
      <w:iCs/>
      <w:sz w:val="28"/>
      <w:szCs w:val="24"/>
    </w:rPr>
  </w:style>
  <w:style w:type="character" w:customStyle="1" w:styleId="90">
    <w:name w:val="Заголовок 9 Знак"/>
    <w:basedOn w:val="a6"/>
    <w:link w:val="9"/>
    <w:rsid w:val="0016511F"/>
    <w:rPr>
      <w:rFonts w:ascii="Arial" w:hAnsi="Arial" w:cs="Arial"/>
      <w:sz w:val="22"/>
      <w:szCs w:val="22"/>
    </w:rPr>
  </w:style>
  <w:style w:type="character" w:customStyle="1" w:styleId="af1">
    <w:name w:val="Текст примечания Знак"/>
    <w:basedOn w:val="a6"/>
    <w:link w:val="af0"/>
    <w:semiHidden/>
    <w:rsid w:val="0016511F"/>
    <w:rPr>
      <w:sz w:val="28"/>
    </w:rPr>
  </w:style>
  <w:style w:type="character" w:customStyle="1" w:styleId="af3">
    <w:name w:val="Тема примечания Знак"/>
    <w:basedOn w:val="af1"/>
    <w:link w:val="af2"/>
    <w:semiHidden/>
    <w:rsid w:val="0016511F"/>
    <w:rPr>
      <w:b/>
      <w:bCs/>
      <w:sz w:val="28"/>
    </w:rPr>
  </w:style>
  <w:style w:type="character" w:customStyle="1" w:styleId="af8">
    <w:name w:val="Схема документа Знак"/>
    <w:basedOn w:val="a6"/>
    <w:link w:val="af7"/>
    <w:semiHidden/>
    <w:rsid w:val="0016511F"/>
    <w:rPr>
      <w:rFonts w:ascii="Tahoma" w:hAnsi="Tahoma" w:cs="Tahoma"/>
      <w:sz w:val="28"/>
      <w:shd w:val="clear" w:color="auto" w:fill="000080"/>
    </w:rPr>
  </w:style>
  <w:style w:type="character" w:customStyle="1" w:styleId="afe">
    <w:name w:val="Текст концевой сноски Знак"/>
    <w:basedOn w:val="a6"/>
    <w:link w:val="a4"/>
    <w:semiHidden/>
    <w:rsid w:val="0016511F"/>
    <w:rPr>
      <w:sz w:val="28"/>
    </w:rPr>
  </w:style>
  <w:style w:type="paragraph" w:customStyle="1" w:styleId="2d">
    <w:name w:val="ЛЕН2_ПРОЕКТ_текст"/>
    <w:basedOn w:val="a5"/>
    <w:link w:val="2e"/>
    <w:uiPriority w:val="99"/>
    <w:rsid w:val="0016511F"/>
    <w:pPr>
      <w:spacing w:line="288" w:lineRule="auto"/>
      <w:ind w:firstLine="851"/>
      <w:contextualSpacing w:val="0"/>
    </w:pPr>
    <w:rPr>
      <w:sz w:val="24"/>
    </w:rPr>
  </w:style>
  <w:style w:type="character" w:customStyle="1" w:styleId="2e">
    <w:name w:val="ЛЕН2_ПРОЕКТ_текст Знак"/>
    <w:basedOn w:val="a6"/>
    <w:link w:val="2d"/>
    <w:uiPriority w:val="99"/>
    <w:rsid w:val="0016511F"/>
    <w:rPr>
      <w:sz w:val="24"/>
    </w:rPr>
  </w:style>
  <w:style w:type="paragraph" w:customStyle="1" w:styleId="17">
    <w:name w:val="Таб1.наимен."/>
    <w:basedOn w:val="a5"/>
    <w:next w:val="a5"/>
    <w:rsid w:val="0016511F"/>
    <w:pPr>
      <w:keepNext/>
      <w:spacing w:before="120" w:line="288" w:lineRule="auto"/>
      <w:ind w:firstLine="0"/>
      <w:contextualSpacing w:val="0"/>
      <w:jc w:val="left"/>
    </w:pPr>
    <w:rPr>
      <w:sz w:val="24"/>
    </w:rPr>
  </w:style>
  <w:style w:type="paragraph" w:customStyle="1" w:styleId="21">
    <w:name w:val="ЛЕН2_ПРОЕКТ_ переч1"/>
    <w:basedOn w:val="a5"/>
    <w:rsid w:val="0016511F"/>
    <w:pPr>
      <w:numPr>
        <w:numId w:val="11"/>
      </w:numPr>
      <w:spacing w:before="60" w:after="60" w:line="288" w:lineRule="auto"/>
      <w:contextualSpacing w:val="0"/>
    </w:pPr>
    <w:rPr>
      <w:rFonts w:ascii="Times New Roman CYR" w:hAnsi="Times New Roman CYR"/>
      <w:sz w:val="24"/>
    </w:rPr>
  </w:style>
  <w:style w:type="paragraph" w:styleId="a">
    <w:name w:val="List Bullet"/>
    <w:basedOn w:val="a5"/>
    <w:rsid w:val="0016511F"/>
    <w:pPr>
      <w:numPr>
        <w:numId w:val="12"/>
      </w:numPr>
      <w:spacing w:line="240" w:lineRule="auto"/>
      <w:jc w:val="left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3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8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1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2879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137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00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057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33348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82493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1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6910">
              <w:marLeft w:val="-537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7936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94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043512">
                  <w:marLeft w:val="0"/>
                  <w:marRight w:val="0"/>
                  <w:marTop w:val="0"/>
                  <w:marBottom w:val="1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65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494">
          <w:marLeft w:val="0"/>
          <w:marRight w:val="225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9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footer" Target="footer4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7.png"/><Relationship Id="rId28" Type="http://schemas.openxmlformats.org/officeDocument/2006/relationships/footer" Target="footer6.xml"/><Relationship Id="rId10" Type="http://schemas.openxmlformats.org/officeDocument/2006/relationships/hyperlink" Target="mailto:mail@archimet.ru" TargetMode="Externa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yperlink" Target="http://www.archimet.ru" TargetMode="External"/><Relationship Id="rId14" Type="http://schemas.openxmlformats.org/officeDocument/2006/relationships/header" Target="header2.xml"/><Relationship Id="rId22" Type="http://schemas.openxmlformats.org/officeDocument/2006/relationships/image" Target="media/image6.png"/><Relationship Id="rId27" Type="http://schemas.openxmlformats.org/officeDocument/2006/relationships/header" Target="header6.xml"/><Relationship Id="rId30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footer5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40;4_&#1054;&#1073;&#1097;&#1044;&#1072;&#1085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CE216-9607-4352-B382-69C7F6DC1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А4_ОбщДан.dot</Template>
  <TotalTime>3276</TotalTime>
  <Pages>9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Kotelnikov</dc:creator>
  <cp:keywords/>
  <dc:description/>
  <cp:lastModifiedBy>pc 10</cp:lastModifiedBy>
  <cp:revision>19</cp:revision>
  <cp:lastPrinted>2024-10-16T14:27:00Z</cp:lastPrinted>
  <dcterms:created xsi:type="dcterms:W3CDTF">2024-05-29T11:08:00Z</dcterms:created>
  <dcterms:modified xsi:type="dcterms:W3CDTF">2024-10-20T18:39:00Z</dcterms:modified>
</cp:coreProperties>
</file>