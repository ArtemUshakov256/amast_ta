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F413DE" w:rsidRPr="00E96A46" w14:paraId="4A75914D" w14:textId="77777777" w:rsidTr="00F413DE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525C9FE3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</w:pPr>
            <w:r w:rsidRPr="00E96A46">
              <w:rPr>
                <w:rFonts w:ascii="Times New Roman" w:hAnsi="Times New Roman"/>
                <w:b/>
                <w:noProof/>
                <w:spacing w:val="20"/>
                <w:kern w:val="32"/>
                <w:sz w:val="27"/>
                <w:szCs w:val="27"/>
                <w:lang w:val="en-US" w:eastAsia="en-US"/>
              </w:rPr>
              <w:drawing>
                <wp:inline distT="0" distB="0" distL="0" distR="0" wp14:anchorId="162322E4" wp14:editId="5CFE4664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466E9996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Северо-Западный НПЦ «</w:t>
            </w:r>
            <w:proofErr w:type="spellStart"/>
            <w:r w:rsidRPr="00E96A46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  <w:r w:rsidRPr="00E96A46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»</w:t>
            </w:r>
          </w:p>
          <w:p w14:paraId="1C06EC55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E96A46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50A52E61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ИНН 7816456217 КПП 780101001</w:t>
            </w:r>
          </w:p>
          <w:p w14:paraId="6BF10D3C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Юр. Адрес: Санкт-Петербург, 5-я линия В.О., д.70</w:t>
            </w:r>
          </w:p>
          <w:p w14:paraId="1995BA60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E96A46">
              <w:rPr>
                <w:rFonts w:ascii="Times New Roman" w:hAnsi="Times New Roman"/>
                <w:szCs w:val="24"/>
              </w:rPr>
              <w:t>Тел.: (812)309-38-03</w:t>
            </w:r>
          </w:p>
          <w:p w14:paraId="201BA6DB" w14:textId="77777777" w:rsidR="00F413DE" w:rsidRPr="00E96A46" w:rsidRDefault="00000000" w:rsidP="00F413DE">
            <w:pPr>
              <w:spacing w:line="360" w:lineRule="auto"/>
              <w:ind w:left="0" w:firstLine="0"/>
              <w:jc w:val="right"/>
              <w:rPr>
                <w:rFonts w:ascii="Times New Roman" w:hAnsi="Times New Roman"/>
                <w:szCs w:val="24"/>
              </w:rPr>
            </w:pPr>
            <w:hyperlink r:id="rId9" w:history="1">
              <w:r w:rsidR="00F413DE" w:rsidRPr="00E96A46">
                <w:rPr>
                  <w:rFonts w:ascii="Times New Roman" w:hAnsi="Times New Roman"/>
                  <w:szCs w:val="24"/>
                </w:rPr>
                <w:t>www.archimet.ru</w:t>
              </w:r>
            </w:hyperlink>
          </w:p>
          <w:p w14:paraId="5FDCD8F4" w14:textId="77777777" w:rsidR="00F413DE" w:rsidRPr="00E96A46" w:rsidRDefault="00000000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hyperlink r:id="rId10" w:history="1">
              <w:r w:rsidR="00F413DE" w:rsidRPr="00E96A46">
                <w:rPr>
                  <w:rStyle w:val="a8"/>
                  <w:rFonts w:ascii="Times New Roman" w:hAnsi="Times New Roman"/>
                  <w:color w:val="auto"/>
                  <w:szCs w:val="24"/>
                </w:rPr>
                <w:t>mail@archimet.ru</w:t>
              </w:r>
            </w:hyperlink>
          </w:p>
          <w:p w14:paraId="367BE7BA" w14:textId="77777777" w:rsidR="00F413DE" w:rsidRPr="00E96A46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  <w:tr w:rsidR="00F413DE" w:rsidRPr="00E96A46" w14:paraId="05C7AE33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B5422C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170" w:firstLine="0"/>
              <w:jc w:val="right"/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</w:pPr>
            <w:proofErr w:type="spellStart"/>
            <w:r w:rsidRPr="00E96A46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>Экз</w:t>
            </w:r>
            <w:proofErr w:type="spellEnd"/>
            <w:r w:rsidRPr="00E96A46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 xml:space="preserve"> №___   </w:t>
            </w:r>
          </w:p>
        </w:tc>
      </w:tr>
      <w:tr w:rsidR="00F413DE" w:rsidRPr="00E96A46" w14:paraId="3EEF4054" w14:textId="77777777" w:rsidTr="00F413DE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587295F2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03C6FF1E" w14:textId="77777777" w:rsidTr="00F413DE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7B83A11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color w:val="FF0000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E96A46" w14:paraId="1FBD9BC2" w14:textId="77777777" w:rsidTr="00F413DE">
        <w:trPr>
          <w:cantSplit/>
          <w:trHeight w:val="2707"/>
          <w:jc w:val="center"/>
        </w:trPr>
        <w:tc>
          <w:tcPr>
            <w:tcW w:w="9992" w:type="dxa"/>
            <w:gridSpan w:val="2"/>
          </w:tcPr>
          <w:p w14:paraId="0435D1C8" w14:textId="739441ED" w:rsidR="00F413DE" w:rsidRPr="00E96A46" w:rsidRDefault="00516A8F" w:rsidP="00AB71F1">
            <w:pPr>
              <w:spacing w:line="360" w:lineRule="auto"/>
              <w:ind w:left="68" w:firstLine="57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project_name</w:t>
            </w:r>
            <w:proofErr w:type="spellEnd"/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 xml:space="preserve"> }}</w:t>
            </w:r>
          </w:p>
        </w:tc>
      </w:tr>
      <w:tr w:rsidR="00F413DE" w:rsidRPr="00E96A46" w14:paraId="39BE5CBE" w14:textId="77777777" w:rsidTr="00F413DE">
        <w:trPr>
          <w:cantSplit/>
          <w:trHeight w:val="826"/>
          <w:jc w:val="center"/>
        </w:trPr>
        <w:tc>
          <w:tcPr>
            <w:tcW w:w="9992" w:type="dxa"/>
            <w:gridSpan w:val="2"/>
          </w:tcPr>
          <w:p w14:paraId="480D1A7F" w14:textId="77777777" w:rsidR="00F413DE" w:rsidRPr="00E96A46" w:rsidRDefault="00F413DE" w:rsidP="00F413DE">
            <w:pPr>
              <w:spacing w:before="360" w:line="360" w:lineRule="auto"/>
              <w:ind w:firstLine="5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>Расчетная пояснительная записка</w:t>
            </w:r>
          </w:p>
        </w:tc>
      </w:tr>
      <w:tr w:rsidR="00F413DE" w:rsidRPr="00E96A46" w14:paraId="1FF8735F" w14:textId="77777777" w:rsidTr="00F413DE">
        <w:trPr>
          <w:cantSplit/>
          <w:trHeight w:val="1623"/>
          <w:jc w:val="center"/>
        </w:trPr>
        <w:tc>
          <w:tcPr>
            <w:tcW w:w="9992" w:type="dxa"/>
            <w:gridSpan w:val="2"/>
          </w:tcPr>
          <w:p w14:paraId="56F8C05C" w14:textId="74B28B51" w:rsidR="00F413DE" w:rsidRPr="00516A8F" w:rsidRDefault="00F413DE" w:rsidP="00AB71F1">
            <w:pPr>
              <w:spacing w:before="360" w:line="360" w:lineRule="auto"/>
              <w:ind w:right="74" w:hanging="227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E96A46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Расчет фундамента многогранной опоры 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{{ 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pole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>_</w:t>
            </w:r>
            <w:r w:rsidR="00516A8F">
              <w:rPr>
                <w:rFonts w:ascii="Times New Roman" w:hAnsi="Times New Roman"/>
                <w:b/>
                <w:bCs/>
                <w:sz w:val="32"/>
                <w:szCs w:val="36"/>
                <w:lang w:val="en-US"/>
              </w:rPr>
              <w:t>code</w:t>
            </w:r>
            <w:r w:rsidR="00516A8F" w:rsidRPr="00516A8F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 }}</w:t>
            </w:r>
          </w:p>
        </w:tc>
      </w:tr>
      <w:tr w:rsidR="00F413DE" w:rsidRPr="00E96A46" w14:paraId="4C42E1F9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96ED736" w14:textId="5BE0055D" w:rsidR="00F413DE" w:rsidRPr="00E96A46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>project_code</w:t>
            </w:r>
            <w:proofErr w:type="spellEnd"/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}}</w:t>
            </w:r>
            <w:r w:rsidR="00F413DE" w:rsidRPr="00E96A46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-РПЗФ</w:t>
            </w:r>
          </w:p>
        </w:tc>
      </w:tr>
      <w:tr w:rsidR="00F413DE" w:rsidRPr="00E96A46" w14:paraId="069C395F" w14:textId="77777777" w:rsidTr="00F413DE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3CE3DF81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D022DBC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7A13EEB" w14:textId="77777777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6FF78AFF" w14:textId="449748F3" w:rsidR="00F413DE" w:rsidRPr="00E96A46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04132E7B" w14:textId="77777777" w:rsidTr="00F413DE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3251B82C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-75" w:firstLine="75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   Собин К.Н.</w:t>
            </w:r>
          </w:p>
        </w:tc>
      </w:tr>
      <w:tr w:rsidR="00F413DE" w:rsidRPr="00E96A46" w14:paraId="3F825073" w14:textId="77777777" w:rsidTr="00F413DE">
        <w:trPr>
          <w:cantSplit/>
          <w:trHeight w:val="489"/>
          <w:jc w:val="center"/>
        </w:trPr>
        <w:tc>
          <w:tcPr>
            <w:tcW w:w="9992" w:type="dxa"/>
            <w:gridSpan w:val="2"/>
          </w:tcPr>
          <w:p w14:paraId="6EEAC487" w14:textId="4F7CCF1E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ГИП                                                                                    </w:t>
            </w:r>
            <w:r w:rsidR="003E7B42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</w:t>
            </w:r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          </w:t>
            </w:r>
            <w:proofErr w:type="spellStart"/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Родчихин</w:t>
            </w:r>
            <w:proofErr w:type="spellEnd"/>
            <w:r w:rsidRPr="0036158A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 xml:space="preserve"> С.В.</w:t>
            </w:r>
          </w:p>
        </w:tc>
      </w:tr>
      <w:tr w:rsidR="00F413DE" w:rsidRPr="00E96A46" w14:paraId="3F5D95EB" w14:textId="77777777" w:rsidTr="00F413DE">
        <w:trPr>
          <w:cantSplit/>
          <w:trHeight w:val="858"/>
          <w:jc w:val="center"/>
        </w:trPr>
        <w:tc>
          <w:tcPr>
            <w:tcW w:w="9992" w:type="dxa"/>
            <w:gridSpan w:val="2"/>
          </w:tcPr>
          <w:p w14:paraId="05552AB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F546747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40ADC7E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3FB9B579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273CBC8" w14:textId="77777777" w:rsidR="00F413DE" w:rsidRPr="0036158A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E96A46" w14:paraId="1DB1F424" w14:textId="77777777" w:rsidTr="00F413DE">
        <w:trPr>
          <w:cantSplit/>
          <w:trHeight w:val="464"/>
          <w:jc w:val="center"/>
        </w:trPr>
        <w:tc>
          <w:tcPr>
            <w:tcW w:w="9992" w:type="dxa"/>
            <w:gridSpan w:val="2"/>
            <w:vAlign w:val="bottom"/>
          </w:tcPr>
          <w:p w14:paraId="044D1F2F" w14:textId="2BB8653D" w:rsidR="00F413DE" w:rsidRPr="0036158A" w:rsidRDefault="00516A8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EC512F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 xml:space="preserve"> </w:t>
            </w:r>
            <w:r w:rsidR="00F413DE" w:rsidRPr="0036158A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>г.</w:t>
            </w:r>
          </w:p>
        </w:tc>
      </w:tr>
    </w:tbl>
    <w:p w14:paraId="4EEFC70B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  <w:sectPr w:rsidR="00F413DE" w:rsidRPr="00E96A46" w:rsidSect="00BF6863">
          <w:headerReference w:type="default" r:id="rId11"/>
          <w:footerReference w:type="default" r:id="rId12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5FB3D327" w14:textId="77777777" w:rsidR="00F413DE" w:rsidRPr="00E96A46" w:rsidRDefault="00F413DE">
      <w:pPr>
        <w:ind w:left="425" w:firstLine="142"/>
        <w:rPr>
          <w:rFonts w:ascii="Arial" w:hAnsi="Arial" w:cs="Arial"/>
          <w:b/>
          <w:szCs w:val="24"/>
        </w:rPr>
      </w:pPr>
    </w:p>
    <w:p w14:paraId="10B85710" w14:textId="77777777" w:rsidR="0003661E" w:rsidRPr="00E96A46" w:rsidRDefault="0003661E" w:rsidP="0003661E">
      <w:pPr>
        <w:ind w:left="567" w:firstLine="0"/>
        <w:rPr>
          <w:rFonts w:ascii="Arial" w:hAnsi="Arial" w:cs="Arial"/>
          <w:szCs w:val="24"/>
        </w:rPr>
      </w:pPr>
      <w:r w:rsidRPr="00E96A46">
        <w:rPr>
          <w:rFonts w:ascii="Arial" w:hAnsi="Arial" w:cs="Arial"/>
          <w:b/>
          <w:szCs w:val="24"/>
        </w:rPr>
        <w:t>Содержание</w:t>
      </w:r>
    </w:p>
    <w:p w14:paraId="0AF0B6C4" w14:textId="77777777" w:rsidR="009B3E26" w:rsidRPr="00E96A46" w:rsidRDefault="00E023AC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6A46">
        <w:rPr>
          <w:rFonts w:ascii="Arial" w:hAnsi="Arial" w:cs="Arial"/>
          <w:b w:val="0"/>
        </w:rPr>
        <w:fldChar w:fldCharType="begin"/>
      </w:r>
      <w:r w:rsidR="0003661E" w:rsidRPr="00E96A46">
        <w:rPr>
          <w:rFonts w:ascii="Arial" w:hAnsi="Arial" w:cs="Arial"/>
          <w:b w:val="0"/>
        </w:rPr>
        <w:instrText xml:space="preserve"> TOC \o "1-3" \h \z \u </w:instrText>
      </w:r>
      <w:r w:rsidRPr="00E96A46">
        <w:rPr>
          <w:rFonts w:ascii="Arial" w:hAnsi="Arial" w:cs="Arial"/>
          <w:b w:val="0"/>
        </w:rPr>
        <w:fldChar w:fldCharType="separate"/>
      </w:r>
      <w:hyperlink w:anchor="_Toc90757470" w:history="1">
        <w:r w:rsidR="009B3E26" w:rsidRPr="00E96A46">
          <w:rPr>
            <w:rStyle w:val="a8"/>
            <w:rFonts w:ascii="Arial" w:hAnsi="Arial" w:cs="Arial"/>
            <w:noProof/>
          </w:rPr>
          <w:t>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Исходные данные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_Toc90757470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FA02849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1" w:history="1">
        <w:r w:rsidR="009B3E26" w:rsidRPr="00E96A46">
          <w:rPr>
            <w:rStyle w:val="a8"/>
            <w:rFonts w:ascii="Arial" w:hAnsi="Arial" w:cs="Arial"/>
            <w:noProof/>
          </w:rPr>
          <w:t>1.1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Конструктивные решения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_Toc90757471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2</w:t>
        </w:r>
        <w:r w:rsidR="009B3E26" w:rsidRPr="00E96A46">
          <w:rPr>
            <w:noProof/>
            <w:webHidden/>
          </w:rPr>
          <w:fldChar w:fldCharType="end"/>
        </w:r>
      </w:hyperlink>
    </w:p>
    <w:p w14:paraId="4E36635E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2" w:history="1">
        <w:r w:rsidR="009B3E26" w:rsidRPr="00E96A46">
          <w:rPr>
            <w:rStyle w:val="a8"/>
            <w:rFonts w:ascii="Arial" w:hAnsi="Arial" w:cs="Arial"/>
            <w:noProof/>
          </w:rPr>
          <w:t>1.2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Нагрузки на фундамент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_Toc90757472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178EE7BD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3" w:history="1">
        <w:r w:rsidR="009B3E26" w:rsidRPr="00E96A46">
          <w:rPr>
            <w:rStyle w:val="a8"/>
            <w:rFonts w:ascii="Arial" w:hAnsi="Arial" w:cs="Arial"/>
            <w:noProof/>
          </w:rPr>
          <w:t>1.3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Инженерно-геологические условия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_Toc90757473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3</w:t>
        </w:r>
        <w:r w:rsidR="009B3E26" w:rsidRPr="00E96A46">
          <w:rPr>
            <w:noProof/>
            <w:webHidden/>
          </w:rPr>
          <w:fldChar w:fldCharType="end"/>
        </w:r>
      </w:hyperlink>
    </w:p>
    <w:p w14:paraId="605D0849" w14:textId="77777777" w:rsidR="009B3E26" w:rsidRPr="00E96A46" w:rsidRDefault="00000000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4" w:history="1">
        <w:r w:rsidR="009B3E26" w:rsidRPr="00E96A46">
          <w:rPr>
            <w:rStyle w:val="a8"/>
            <w:rFonts w:ascii="Arial" w:hAnsi="Arial" w:cs="Arial"/>
            <w:noProof/>
          </w:rPr>
          <w:t>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_Toc90757474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6C13D56C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5" w:history="1">
        <w:r w:rsidR="009B3E26" w:rsidRPr="00E96A46">
          <w:rPr>
            <w:rStyle w:val="a8"/>
            <w:rFonts w:ascii="Arial" w:hAnsi="Arial" w:cs="Arial"/>
            <w:noProof/>
          </w:rPr>
          <w:t>2.1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несущей способности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_Toc90757475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5</w:t>
        </w:r>
        <w:r w:rsidR="009B3E26" w:rsidRPr="00E96A46">
          <w:rPr>
            <w:noProof/>
            <w:webHidden/>
          </w:rPr>
          <w:fldChar w:fldCharType="end"/>
        </w:r>
      </w:hyperlink>
    </w:p>
    <w:p w14:paraId="4FEF8892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6" w:history="1">
        <w:r w:rsidR="009B3E26" w:rsidRPr="00E96A46">
          <w:rPr>
            <w:rStyle w:val="a8"/>
            <w:rFonts w:ascii="Arial" w:hAnsi="Arial" w:cs="Arial"/>
            <w:noProof/>
          </w:rPr>
          <w:t>2.2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Расчет деформаций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_Toc90757476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8</w:t>
        </w:r>
        <w:r w:rsidR="009B3E26" w:rsidRPr="00E96A46">
          <w:rPr>
            <w:noProof/>
            <w:webHidden/>
          </w:rPr>
          <w:fldChar w:fldCharType="end"/>
        </w:r>
      </w:hyperlink>
    </w:p>
    <w:p w14:paraId="33571817" w14:textId="77777777" w:rsidR="009B3E26" w:rsidRPr="00E96A46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0757477" w:history="1">
        <w:r w:rsidR="009B3E26" w:rsidRPr="00E96A46">
          <w:rPr>
            <w:rStyle w:val="a8"/>
            <w:rFonts w:ascii="Arial" w:hAnsi="Arial" w:cs="Arial"/>
            <w:noProof/>
          </w:rPr>
          <w:t>2.3</w:t>
        </w:r>
        <w:r w:rsidR="009B3E26" w:rsidRPr="00E96A4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9B3E26" w:rsidRPr="00E96A46">
          <w:rPr>
            <w:rStyle w:val="a8"/>
            <w:rFonts w:ascii="Arial" w:hAnsi="Arial" w:cs="Arial"/>
            <w:noProof/>
          </w:rPr>
          <w:t>Выводы по результатам расчета фундамента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_Toc90757477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9</w:t>
        </w:r>
        <w:r w:rsidR="009B3E26" w:rsidRPr="00E96A46">
          <w:rPr>
            <w:noProof/>
            <w:webHidden/>
          </w:rPr>
          <w:fldChar w:fldCharType="end"/>
        </w:r>
      </w:hyperlink>
    </w:p>
    <w:p w14:paraId="2F43F609" w14:textId="77777777" w:rsidR="009B3E26" w:rsidRPr="00E96A46" w:rsidRDefault="00000000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757478" w:history="1">
        <w:r w:rsidR="009B3E26" w:rsidRPr="00E96A46">
          <w:rPr>
            <w:rStyle w:val="a8"/>
            <w:rFonts w:ascii="Arial" w:hAnsi="Arial" w:cs="Arial"/>
            <w:noProof/>
          </w:rPr>
          <w:t>Приложение А</w:t>
        </w:r>
        <w:r w:rsidR="009B3E26" w:rsidRPr="00E96A46">
          <w:rPr>
            <w:noProof/>
            <w:webHidden/>
          </w:rPr>
          <w:tab/>
        </w:r>
        <w:r w:rsidR="009B3E26" w:rsidRPr="00E96A46">
          <w:rPr>
            <w:noProof/>
            <w:webHidden/>
          </w:rPr>
          <w:fldChar w:fldCharType="begin"/>
        </w:r>
        <w:r w:rsidR="009B3E26" w:rsidRPr="00E96A46">
          <w:rPr>
            <w:noProof/>
            <w:webHidden/>
          </w:rPr>
          <w:instrText xml:space="preserve"> PAGEREF _Toc90757478 \h </w:instrText>
        </w:r>
        <w:r w:rsidR="009B3E26" w:rsidRPr="00E96A46">
          <w:rPr>
            <w:noProof/>
            <w:webHidden/>
          </w:rPr>
        </w:r>
        <w:r w:rsidR="009B3E26" w:rsidRPr="00E96A46">
          <w:rPr>
            <w:noProof/>
            <w:webHidden/>
          </w:rPr>
          <w:fldChar w:fldCharType="separate"/>
        </w:r>
        <w:r w:rsidR="009B3E26" w:rsidRPr="00E96A46">
          <w:rPr>
            <w:noProof/>
            <w:webHidden/>
          </w:rPr>
          <w:t>10</w:t>
        </w:r>
        <w:r w:rsidR="009B3E26" w:rsidRPr="00E96A46">
          <w:rPr>
            <w:noProof/>
            <w:webHidden/>
          </w:rPr>
          <w:fldChar w:fldCharType="end"/>
        </w:r>
      </w:hyperlink>
    </w:p>
    <w:p w14:paraId="5D427C47" w14:textId="77777777" w:rsidR="0003661E" w:rsidRPr="00E96A46" w:rsidRDefault="00E023AC" w:rsidP="0003661E">
      <w:pPr>
        <w:ind w:left="0" w:firstLine="0"/>
        <w:jc w:val="right"/>
        <w:rPr>
          <w:rFonts w:ascii="Arial" w:hAnsi="Arial" w:cs="Arial"/>
        </w:rPr>
      </w:pPr>
      <w:r w:rsidRPr="00E96A46">
        <w:rPr>
          <w:rFonts w:ascii="Arial" w:hAnsi="Arial" w:cs="Arial"/>
          <w:szCs w:val="24"/>
        </w:rPr>
        <w:fldChar w:fldCharType="end"/>
      </w:r>
    </w:p>
    <w:p w14:paraId="5AA694CC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43A72A4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7F0CD8C6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AE52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34883403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684028E9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006E59FA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47E6B71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0EC9A8E" w14:textId="77777777" w:rsidR="0003661E" w:rsidRPr="00E96A46" w:rsidRDefault="0003661E" w:rsidP="000211A4">
      <w:pPr>
        <w:ind w:left="0" w:firstLine="0"/>
        <w:jc w:val="right"/>
        <w:rPr>
          <w:rFonts w:ascii="Arial" w:hAnsi="Arial" w:cs="Arial"/>
        </w:rPr>
        <w:sectPr w:rsidR="0003661E" w:rsidRPr="00E96A46" w:rsidSect="00BF6863">
          <w:headerReference w:type="default" r:id="rId13"/>
          <w:footerReference w:type="default" r:id="rId14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2FF20A06" w14:textId="77777777" w:rsidR="00E32BFC" w:rsidRPr="00E96A46" w:rsidRDefault="00E32BFC" w:rsidP="00E32BFC">
      <w:pPr>
        <w:pStyle w:val="1"/>
        <w:spacing w:before="120"/>
        <w:ind w:left="1056" w:hanging="432"/>
        <w:rPr>
          <w:rFonts w:ascii="Arial" w:hAnsi="Arial" w:cs="Arial"/>
          <w:sz w:val="24"/>
          <w:szCs w:val="24"/>
        </w:rPr>
      </w:pPr>
      <w:bookmarkStart w:id="0" w:name="_Toc90757470"/>
      <w:r w:rsidRPr="00E96A46">
        <w:rPr>
          <w:rFonts w:ascii="Arial" w:hAnsi="Arial" w:cs="Arial"/>
          <w:sz w:val="24"/>
          <w:szCs w:val="24"/>
        </w:rPr>
        <w:lastRenderedPageBreak/>
        <w:t>Исходные данные</w:t>
      </w:r>
      <w:bookmarkEnd w:id="0"/>
    </w:p>
    <w:p w14:paraId="73774E7F" w14:textId="77777777" w:rsidR="00E32BFC" w:rsidRPr="00E96A46" w:rsidRDefault="002B2465" w:rsidP="00E32BFC">
      <w:pPr>
        <w:pStyle w:val="2"/>
        <w:tabs>
          <w:tab w:val="clear" w:pos="6530"/>
        </w:tabs>
        <w:spacing w:before="480"/>
        <w:ind w:left="1843" w:hanging="567"/>
        <w:rPr>
          <w:rFonts w:ascii="Arial" w:hAnsi="Arial" w:cs="Arial"/>
          <w:szCs w:val="24"/>
        </w:rPr>
      </w:pPr>
      <w:bookmarkStart w:id="1" w:name="_Toc90757471"/>
      <w:r w:rsidRPr="00E96A46">
        <w:rPr>
          <w:rFonts w:ascii="Arial" w:hAnsi="Arial" w:cs="Arial"/>
          <w:szCs w:val="24"/>
        </w:rPr>
        <w:t>Конструктивные решения фундамента</w:t>
      </w:r>
      <w:bookmarkEnd w:id="1"/>
    </w:p>
    <w:p w14:paraId="430B5D2E" w14:textId="30D5E26E" w:rsidR="00E66139" w:rsidRPr="00E96A46" w:rsidRDefault="00E32BFC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В качестве фундамента </w:t>
      </w:r>
      <w:r w:rsidR="007A7364" w:rsidRPr="00E96A46">
        <w:rPr>
          <w:rFonts w:ascii="Arial" w:hAnsi="Arial" w:cs="Arial"/>
        </w:rPr>
        <w:t xml:space="preserve">многогранной </w:t>
      </w:r>
      <w:r w:rsidR="003F538F" w:rsidRPr="00E96A46">
        <w:rPr>
          <w:rFonts w:ascii="Arial" w:hAnsi="Arial" w:cs="Arial"/>
        </w:rPr>
        <w:t>опоры</w:t>
      </w:r>
      <w:r w:rsidR="007A7364" w:rsidRPr="00E96A46">
        <w:rPr>
          <w:rFonts w:ascii="Arial" w:hAnsi="Arial" w:cs="Arial"/>
        </w:rPr>
        <w:t xml:space="preserve"> </w:t>
      </w:r>
      <w:r w:rsidR="00AF553F" w:rsidRPr="00AF553F">
        <w:rPr>
          <w:rFonts w:ascii="Arial" w:hAnsi="Arial" w:cs="Arial"/>
        </w:rPr>
        <w:t xml:space="preserve">{{ </w:t>
      </w:r>
      <w:r w:rsidR="00AF553F">
        <w:rPr>
          <w:rFonts w:ascii="Arial" w:hAnsi="Arial" w:cs="Arial"/>
          <w:lang w:val="en-US"/>
        </w:rPr>
        <w:t>pole</w:t>
      </w:r>
      <w:r w:rsidR="00AF553F" w:rsidRPr="00781814">
        <w:rPr>
          <w:rFonts w:ascii="Arial" w:hAnsi="Arial" w:cs="Arial"/>
        </w:rPr>
        <w:t>_</w:t>
      </w:r>
      <w:r w:rsidR="00AF553F">
        <w:rPr>
          <w:rFonts w:ascii="Arial" w:hAnsi="Arial" w:cs="Arial"/>
          <w:lang w:val="en-US"/>
        </w:rPr>
        <w:t>code</w:t>
      </w:r>
      <w:r w:rsidR="00AF553F" w:rsidRPr="00AF553F">
        <w:rPr>
          <w:rFonts w:ascii="Arial" w:hAnsi="Arial" w:cs="Arial"/>
        </w:rPr>
        <w:t xml:space="preserve"> }}</w:t>
      </w:r>
      <w:r w:rsidR="003065DB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принят</w:t>
      </w:r>
      <w:r w:rsidR="000616B2" w:rsidRPr="00E96A46">
        <w:rPr>
          <w:rFonts w:ascii="Arial" w:hAnsi="Arial" w:cs="Arial"/>
        </w:rPr>
        <w:t>а</w:t>
      </w:r>
      <w:r w:rsidRPr="00E96A46">
        <w:rPr>
          <w:rFonts w:ascii="Arial" w:hAnsi="Arial" w:cs="Arial"/>
        </w:rPr>
        <w:t xml:space="preserve"> </w:t>
      </w:r>
      <w:r w:rsidR="0057664D" w:rsidRPr="00E96A46">
        <w:rPr>
          <w:rFonts w:ascii="Arial" w:hAnsi="Arial" w:cs="Arial"/>
        </w:rPr>
        <w:t xml:space="preserve">многогранная </w:t>
      </w:r>
      <w:r w:rsidR="00CF19A9" w:rsidRPr="00E96A46">
        <w:rPr>
          <w:rFonts w:ascii="Arial" w:hAnsi="Arial" w:cs="Arial"/>
        </w:rPr>
        <w:t>стальн</w:t>
      </w:r>
      <w:r w:rsidR="00240C67" w:rsidRPr="00E96A46">
        <w:rPr>
          <w:rFonts w:ascii="Arial" w:hAnsi="Arial" w:cs="Arial"/>
        </w:rPr>
        <w:t>ая</w:t>
      </w:r>
      <w:r w:rsidR="00CF19A9" w:rsidRPr="00E96A46">
        <w:rPr>
          <w:rFonts w:ascii="Arial" w:hAnsi="Arial" w:cs="Arial"/>
        </w:rPr>
        <w:t xml:space="preserve"> сва</w:t>
      </w:r>
      <w:r w:rsidR="000616B2" w:rsidRPr="00E96A46">
        <w:rPr>
          <w:rFonts w:ascii="Arial" w:hAnsi="Arial" w:cs="Arial"/>
        </w:rPr>
        <w:t>я</w:t>
      </w:r>
      <w:r w:rsidR="00CF19A9" w:rsidRPr="00E96A46">
        <w:rPr>
          <w:rFonts w:ascii="Arial" w:hAnsi="Arial" w:cs="Arial"/>
        </w:rPr>
        <w:t>-оболочк</w:t>
      </w:r>
      <w:r w:rsidR="0053227B" w:rsidRPr="00E96A46">
        <w:rPr>
          <w:rFonts w:ascii="Arial" w:hAnsi="Arial" w:cs="Arial"/>
        </w:rPr>
        <w:t>а</w:t>
      </w:r>
      <w:r w:rsidR="000616B2" w:rsidRPr="00E96A46">
        <w:rPr>
          <w:rFonts w:ascii="Arial" w:hAnsi="Arial" w:cs="Arial"/>
        </w:rPr>
        <w:t xml:space="preserve">. </w:t>
      </w:r>
      <w:r w:rsidR="00E66139" w:rsidRPr="00E96A46">
        <w:rPr>
          <w:rFonts w:ascii="Arial" w:hAnsi="Arial" w:cs="Arial"/>
        </w:rPr>
        <w:t xml:space="preserve">Диаметр </w:t>
      </w:r>
      <w:r w:rsidR="000616B2" w:rsidRPr="00E96A46">
        <w:rPr>
          <w:rFonts w:ascii="Arial" w:hAnsi="Arial" w:cs="Arial"/>
        </w:rPr>
        <w:t>сваи-оболочки</w:t>
      </w:r>
      <w:r w:rsidR="002640E9" w:rsidRPr="00E96A46">
        <w:rPr>
          <w:rFonts w:ascii="Arial" w:hAnsi="Arial" w:cs="Arial"/>
        </w:rPr>
        <w:t xml:space="preserve"> </w:t>
      </w:r>
      <w:proofErr w:type="spellStart"/>
      <w:r w:rsidR="002640E9" w:rsidRPr="00E96A46">
        <w:rPr>
          <w:rFonts w:ascii="Arial" w:hAnsi="Arial" w:cs="Arial"/>
        </w:rPr>
        <w:t>D</w:t>
      </w:r>
      <w:r w:rsidR="007728A3" w:rsidRPr="00E96A46">
        <w:rPr>
          <w:rFonts w:ascii="Arial" w:hAnsi="Arial" w:cs="Arial"/>
          <w:vertAlign w:val="subscript"/>
        </w:rPr>
        <w:t>ф</w:t>
      </w:r>
      <w:proofErr w:type="spellEnd"/>
      <w:r w:rsidR="00E66139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diam</w:t>
      </w:r>
      <w:r w:rsidR="003074FB" w:rsidRPr="003074FB">
        <w:rPr>
          <w:rFonts w:ascii="Arial" w:hAnsi="Arial" w:cs="Arial"/>
        </w:rPr>
        <w:t>_</w:t>
      </w:r>
      <w:proofErr w:type="spellStart"/>
      <w:r w:rsidR="003074FB">
        <w:rPr>
          <w:rFonts w:ascii="Arial" w:hAnsi="Arial" w:cs="Arial"/>
          <w:lang w:val="en-US"/>
        </w:rPr>
        <w:t>svai</w:t>
      </w:r>
      <w:proofErr w:type="spellEnd"/>
      <w:r w:rsidR="003074FB" w:rsidRPr="003074FB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м, </w:t>
      </w:r>
      <w:r w:rsidR="0057664D" w:rsidRPr="00E96A46">
        <w:rPr>
          <w:rFonts w:ascii="Arial" w:hAnsi="Arial" w:cs="Arial"/>
        </w:rPr>
        <w:t>длина сваи</w:t>
      </w:r>
      <w:r w:rsidR="002640E9" w:rsidRPr="00E96A46">
        <w:rPr>
          <w:rFonts w:ascii="Arial" w:hAnsi="Arial" w:cs="Arial"/>
        </w:rPr>
        <w:t xml:space="preserve"> </w:t>
      </w:r>
      <w:r w:rsidR="002640E9" w:rsidRPr="00E96A46">
        <w:rPr>
          <w:rFonts w:ascii="Arial" w:hAnsi="Arial" w:cs="Arial"/>
          <w:lang w:val="en-US"/>
        </w:rPr>
        <w:t>L</w:t>
      </w:r>
      <w:r w:rsidR="007728A3" w:rsidRPr="00E96A46">
        <w:rPr>
          <w:rFonts w:ascii="Arial" w:hAnsi="Arial" w:cs="Arial"/>
          <w:vertAlign w:val="subscript"/>
        </w:rPr>
        <w:t>ф</w:t>
      </w:r>
      <w:r w:rsidR="0057664D" w:rsidRPr="00E96A46">
        <w:rPr>
          <w:rFonts w:ascii="Arial" w:hAnsi="Arial" w:cs="Arial"/>
        </w:rPr>
        <w:t xml:space="preserve"> – </w:t>
      </w:r>
      <w:r w:rsidR="003074FB" w:rsidRPr="003074FB">
        <w:rPr>
          <w:rFonts w:ascii="Arial" w:hAnsi="Arial" w:cs="Arial"/>
        </w:rPr>
        <w:t xml:space="preserve">{{ </w:t>
      </w:r>
      <w:r w:rsidR="003074FB">
        <w:rPr>
          <w:rFonts w:ascii="Arial" w:hAnsi="Arial" w:cs="Arial"/>
          <w:lang w:val="en-US"/>
        </w:rPr>
        <w:t>length</w:t>
      </w:r>
      <w:r w:rsidR="003074FB" w:rsidRPr="003074FB">
        <w:rPr>
          <w:rFonts w:ascii="Arial" w:hAnsi="Arial" w:cs="Arial"/>
        </w:rPr>
        <w:t>_</w:t>
      </w:r>
      <w:proofErr w:type="spellStart"/>
      <w:r w:rsidR="003074FB">
        <w:rPr>
          <w:rFonts w:ascii="Arial" w:hAnsi="Arial" w:cs="Arial"/>
          <w:lang w:val="en-US"/>
        </w:rPr>
        <w:t>svai</w:t>
      </w:r>
      <w:proofErr w:type="spellEnd"/>
      <w:r w:rsidR="003074FB" w:rsidRPr="003074FB">
        <w:rPr>
          <w:rFonts w:ascii="Arial" w:hAnsi="Arial" w:cs="Arial"/>
        </w:rPr>
        <w:t xml:space="preserve"> }}</w:t>
      </w:r>
      <w:r w:rsidR="0057664D" w:rsidRPr="00E96A46">
        <w:rPr>
          <w:rFonts w:ascii="Arial" w:hAnsi="Arial" w:cs="Arial"/>
        </w:rPr>
        <w:t xml:space="preserve"> м, </w:t>
      </w:r>
      <w:r w:rsidR="00E66139" w:rsidRPr="00E96A46">
        <w:rPr>
          <w:rFonts w:ascii="Arial" w:hAnsi="Arial" w:cs="Arial"/>
        </w:rPr>
        <w:t xml:space="preserve">глубина заложения </w:t>
      </w:r>
      <w:r w:rsidR="0057664D" w:rsidRPr="00E96A46">
        <w:rPr>
          <w:rFonts w:ascii="Arial" w:hAnsi="Arial" w:cs="Arial"/>
        </w:rPr>
        <w:t>нижнего конца сваи</w:t>
      </w:r>
      <w:r w:rsidR="00E66139" w:rsidRPr="00E96A46">
        <w:rPr>
          <w:rFonts w:ascii="Arial" w:hAnsi="Arial" w:cs="Arial"/>
        </w:rPr>
        <w:t xml:space="preserve"> – 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deepness</w:t>
      </w:r>
      <w:r w:rsidR="00156A58" w:rsidRPr="00156A58">
        <w:rPr>
          <w:rFonts w:ascii="Arial" w:hAnsi="Arial" w:cs="Arial"/>
        </w:rPr>
        <w:t>_</w:t>
      </w:r>
      <w:proofErr w:type="spellStart"/>
      <w:r w:rsidR="00156A58">
        <w:rPr>
          <w:rFonts w:ascii="Arial" w:hAnsi="Arial" w:cs="Arial"/>
          <w:lang w:val="en-US"/>
        </w:rPr>
        <w:t>svai</w:t>
      </w:r>
      <w:proofErr w:type="spellEnd"/>
      <w:r w:rsidR="00156A58" w:rsidRPr="00156A58">
        <w:rPr>
          <w:rFonts w:ascii="Arial" w:hAnsi="Arial" w:cs="Arial"/>
        </w:rPr>
        <w:t xml:space="preserve"> }}</w:t>
      </w:r>
      <w:r w:rsidR="00E66139" w:rsidRPr="00E96A46">
        <w:rPr>
          <w:rFonts w:ascii="Arial" w:hAnsi="Arial" w:cs="Arial"/>
        </w:rPr>
        <w:t xml:space="preserve"> м</w:t>
      </w:r>
      <w:r w:rsidR="0057664D" w:rsidRPr="00E96A46">
        <w:rPr>
          <w:rFonts w:ascii="Arial" w:hAnsi="Arial" w:cs="Arial"/>
        </w:rPr>
        <w:t>.</w:t>
      </w:r>
    </w:p>
    <w:p w14:paraId="26027352" w14:textId="43B3F741" w:rsidR="0053227B" w:rsidRPr="00E96A46" w:rsidRDefault="0053227B" w:rsidP="0053227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Эскиз фундамента представлен на рис.1. </w:t>
      </w:r>
      <w:r w:rsidR="007A7364" w:rsidRPr="00E96A46">
        <w:rPr>
          <w:rFonts w:ascii="Arial" w:hAnsi="Arial" w:cs="Arial"/>
        </w:rPr>
        <w:t xml:space="preserve">Чертежи сваи приведены в </w:t>
      </w:r>
      <w:r w:rsidR="00076BB5">
        <w:rPr>
          <w:rFonts w:ascii="Arial" w:hAnsi="Arial" w:cs="Arial"/>
        </w:rPr>
        <w:t>«</w:t>
      </w:r>
      <w:r w:rsidR="00156A58" w:rsidRPr="00156A58">
        <w:rPr>
          <w:rFonts w:ascii="Arial" w:hAnsi="Arial" w:cs="Arial"/>
        </w:rPr>
        <w:t xml:space="preserve">{{ </w:t>
      </w:r>
      <w:r w:rsidR="00156A58">
        <w:rPr>
          <w:rFonts w:ascii="Arial" w:hAnsi="Arial" w:cs="Arial"/>
          <w:lang w:val="en-US"/>
        </w:rPr>
        <w:t>project</w:t>
      </w:r>
      <w:r w:rsidR="00156A58" w:rsidRPr="00156A58">
        <w:rPr>
          <w:rFonts w:ascii="Arial" w:hAnsi="Arial" w:cs="Arial"/>
        </w:rPr>
        <w:t>_</w:t>
      </w:r>
      <w:r w:rsidR="00156A58">
        <w:rPr>
          <w:rFonts w:ascii="Arial" w:hAnsi="Arial" w:cs="Arial"/>
          <w:lang w:val="en-US"/>
        </w:rPr>
        <w:t>code</w:t>
      </w:r>
      <w:r w:rsidR="00156A58" w:rsidRPr="00156A58">
        <w:rPr>
          <w:rFonts w:ascii="Arial" w:hAnsi="Arial" w:cs="Arial"/>
        </w:rPr>
        <w:t xml:space="preserve"> }}</w:t>
      </w:r>
      <w:r w:rsidR="00076BB5">
        <w:rPr>
          <w:rFonts w:ascii="Arial" w:hAnsi="Arial" w:cs="Arial"/>
        </w:rPr>
        <w:t>»</w:t>
      </w:r>
      <w:r w:rsidR="007A7364" w:rsidRPr="00E96A46">
        <w:rPr>
          <w:rFonts w:ascii="Arial" w:hAnsi="Arial" w:cs="Arial"/>
        </w:rPr>
        <w:t>.</w:t>
      </w:r>
    </w:p>
    <w:p w14:paraId="470EE0D0" w14:textId="77777777" w:rsidR="00E66139" w:rsidRPr="00E96A46" w:rsidRDefault="00E66139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Соединение опоры и фундамента выполняется с помощью </w:t>
      </w:r>
      <w:r w:rsidR="0057664D" w:rsidRPr="00E96A46">
        <w:rPr>
          <w:rFonts w:ascii="Arial" w:hAnsi="Arial" w:cs="Arial"/>
        </w:rPr>
        <w:t>фланцевого соединения.</w:t>
      </w:r>
    </w:p>
    <w:p w14:paraId="20D3651B" w14:textId="77777777" w:rsidR="005B6D31" w:rsidRPr="00E96A46" w:rsidRDefault="00606418" w:rsidP="00945657">
      <w:pPr>
        <w:ind w:left="0" w:firstLine="0"/>
        <w:jc w:val="center"/>
        <w:rPr>
          <w:rFonts w:ascii="Arial" w:hAnsi="Arial" w:cs="Arial"/>
        </w:rPr>
      </w:pPr>
      <w:r w:rsidRPr="00E96A46">
        <w:rPr>
          <w:rFonts w:ascii="Arial" w:hAnsi="Arial" w:cs="Arial"/>
          <w:noProof/>
          <w:lang w:val="en-US" w:eastAsia="en-US"/>
        </w:rPr>
        <w:drawing>
          <wp:inline distT="0" distB="0" distL="0" distR="0" wp14:anchorId="642C7FA0" wp14:editId="1A2904E7">
            <wp:extent cx="3886200" cy="58483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729B" w14:textId="7510FE6C" w:rsidR="0053227B" w:rsidRPr="00E96A46" w:rsidRDefault="00945657" w:rsidP="003743DD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1</w:t>
      </w:r>
      <w:r w:rsidR="00D47BDB" w:rsidRPr="00E96A46">
        <w:rPr>
          <w:rFonts w:ascii="Arial" w:hAnsi="Arial" w:cs="Arial"/>
          <w:b/>
          <w:sz w:val="22"/>
        </w:rPr>
        <w:t xml:space="preserve"> -</w:t>
      </w:r>
      <w:r w:rsidRPr="00E96A46">
        <w:rPr>
          <w:rFonts w:ascii="Arial" w:hAnsi="Arial" w:cs="Arial"/>
          <w:b/>
          <w:sz w:val="22"/>
        </w:rPr>
        <w:t xml:space="preserve"> Эскиз фундамента</w:t>
      </w:r>
      <w:r w:rsidR="0053227B" w:rsidRPr="00E96A46">
        <w:rPr>
          <w:rFonts w:ascii="Arial" w:hAnsi="Arial" w:cs="Arial"/>
          <w:b/>
          <w:sz w:val="22"/>
        </w:rPr>
        <w:br w:type="page"/>
      </w:r>
    </w:p>
    <w:p w14:paraId="1F6B8E2F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  <w:szCs w:val="24"/>
        </w:rPr>
      </w:pPr>
      <w:bookmarkStart w:id="2" w:name="_Toc90757472"/>
      <w:r w:rsidRPr="00E96A46">
        <w:rPr>
          <w:rFonts w:ascii="Arial" w:hAnsi="Arial" w:cs="Arial"/>
          <w:szCs w:val="24"/>
        </w:rPr>
        <w:lastRenderedPageBreak/>
        <w:t>Нагрузки на фундамент</w:t>
      </w:r>
      <w:bookmarkEnd w:id="2"/>
    </w:p>
    <w:p w14:paraId="7C3A6DCC" w14:textId="6600404A" w:rsidR="00EC3F88" w:rsidRPr="00E96A46" w:rsidRDefault="00EC71E5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По результатам </w:t>
      </w:r>
      <w:r w:rsidR="00AC0A3A" w:rsidRPr="00E96A46">
        <w:rPr>
          <w:rFonts w:ascii="Arial" w:hAnsi="Arial" w:cs="Arial"/>
        </w:rPr>
        <w:t xml:space="preserve">статического </w:t>
      </w:r>
      <w:r w:rsidRPr="00E96A46">
        <w:rPr>
          <w:rFonts w:ascii="Arial" w:hAnsi="Arial" w:cs="Arial"/>
        </w:rPr>
        <w:t xml:space="preserve">расчета </w:t>
      </w:r>
      <w:r w:rsidR="0001424C" w:rsidRPr="00E96A46">
        <w:rPr>
          <w:rFonts w:ascii="Arial" w:hAnsi="Arial" w:cs="Arial"/>
        </w:rPr>
        <w:t xml:space="preserve">опоры </w:t>
      </w:r>
      <w:r w:rsidR="00587698" w:rsidRPr="00E96A46">
        <w:rPr>
          <w:rFonts w:ascii="Arial" w:hAnsi="Arial" w:cs="Arial"/>
        </w:rPr>
        <w:t>определены нагрузки на фундамент</w:t>
      </w:r>
      <w:r w:rsidR="00CA3A05" w:rsidRPr="00E96A46">
        <w:rPr>
          <w:rFonts w:ascii="Arial" w:hAnsi="Arial" w:cs="Arial"/>
        </w:rPr>
        <w:t xml:space="preserve">. </w:t>
      </w:r>
      <w:r w:rsidRPr="00E96A46">
        <w:rPr>
          <w:rFonts w:ascii="Arial" w:hAnsi="Arial" w:cs="Arial"/>
        </w:rPr>
        <w:t xml:space="preserve">Нагрузки </w:t>
      </w:r>
      <w:r w:rsidR="00CA3A05" w:rsidRPr="00E96A46">
        <w:rPr>
          <w:rFonts w:ascii="Arial" w:hAnsi="Arial" w:cs="Arial"/>
        </w:rPr>
        <w:t xml:space="preserve">на отметке </w:t>
      </w:r>
      <w:r w:rsidR="00BB37DE">
        <w:rPr>
          <w:rFonts w:ascii="Arial" w:hAnsi="Arial" w:cs="Arial"/>
        </w:rPr>
        <w:t>верха фундамента</w:t>
      </w:r>
      <w:r w:rsidR="00CA3A05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для расчета по первой </w:t>
      </w:r>
      <w:r w:rsidR="001C4156" w:rsidRPr="00E96A46">
        <w:rPr>
          <w:rFonts w:ascii="Arial" w:hAnsi="Arial" w:cs="Arial"/>
        </w:rPr>
        <w:t xml:space="preserve">и второй </w:t>
      </w:r>
      <w:r w:rsidRPr="00E96A46">
        <w:rPr>
          <w:rFonts w:ascii="Arial" w:hAnsi="Arial" w:cs="Arial"/>
        </w:rPr>
        <w:t>групп</w:t>
      </w:r>
      <w:r w:rsidR="001C4156" w:rsidRPr="00E96A46">
        <w:rPr>
          <w:rFonts w:ascii="Arial" w:hAnsi="Arial" w:cs="Arial"/>
        </w:rPr>
        <w:t>ам</w:t>
      </w:r>
      <w:r w:rsidRPr="00E96A46">
        <w:rPr>
          <w:rFonts w:ascii="Arial" w:hAnsi="Arial" w:cs="Arial"/>
        </w:rPr>
        <w:t xml:space="preserve"> предельных с</w:t>
      </w:r>
      <w:r w:rsidR="00427EE3" w:rsidRPr="00E96A46">
        <w:rPr>
          <w:rFonts w:ascii="Arial" w:hAnsi="Arial" w:cs="Arial"/>
        </w:rPr>
        <w:t xml:space="preserve">остояний приведены </w:t>
      </w:r>
      <w:r w:rsidR="009A6BF1" w:rsidRPr="00E96A46">
        <w:rPr>
          <w:rFonts w:ascii="Arial" w:hAnsi="Arial" w:cs="Arial"/>
        </w:rPr>
        <w:t>в таблице</w:t>
      </w:r>
      <w:r w:rsidR="00851A66" w:rsidRPr="00E96A46">
        <w:rPr>
          <w:rFonts w:ascii="Arial" w:hAnsi="Arial" w:cs="Arial"/>
        </w:rPr>
        <w:t> </w:t>
      </w:r>
      <w:r w:rsidR="009A6BF1" w:rsidRPr="00E96A46">
        <w:rPr>
          <w:rFonts w:ascii="Arial" w:hAnsi="Arial" w:cs="Arial"/>
        </w:rPr>
        <w:t>1.</w:t>
      </w:r>
    </w:p>
    <w:p w14:paraId="68932B4F" w14:textId="77777777" w:rsidR="005F017E" w:rsidRPr="00E96A46" w:rsidRDefault="005F017E" w:rsidP="007E1A29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Направление оси У принято вдоль оси траверс </w:t>
      </w:r>
      <w:r w:rsidR="0001424C" w:rsidRPr="00E96A46">
        <w:rPr>
          <w:rFonts w:ascii="Arial" w:hAnsi="Arial" w:cs="Arial"/>
        </w:rPr>
        <w:t>опоры</w:t>
      </w:r>
      <w:r w:rsidRPr="00E96A46">
        <w:rPr>
          <w:rFonts w:ascii="Arial" w:hAnsi="Arial" w:cs="Arial"/>
        </w:rPr>
        <w:t>.</w:t>
      </w:r>
    </w:p>
    <w:p w14:paraId="70F16DCE" w14:textId="0243F197" w:rsidR="009A6BF1" w:rsidRPr="00E96A46" w:rsidRDefault="009A6BF1" w:rsidP="00870B07">
      <w:pPr>
        <w:ind w:firstLine="57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1 – Расчетные нагрузки на фундамент</w:t>
      </w:r>
    </w:p>
    <w:tbl>
      <w:tblPr>
        <w:tblStyle w:val="af0"/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2551"/>
        <w:gridCol w:w="2268"/>
      </w:tblGrid>
      <w:tr w:rsidR="001C4156" w:rsidRPr="00E96A46" w14:paraId="64FA5916" w14:textId="77777777" w:rsidTr="001C4156">
        <w:tc>
          <w:tcPr>
            <w:tcW w:w="4678" w:type="dxa"/>
            <w:vAlign w:val="center"/>
          </w:tcPr>
          <w:p w14:paraId="790E7E8E" w14:textId="77777777" w:rsidR="001C4156" w:rsidRPr="00E96A46" w:rsidRDefault="001C4156" w:rsidP="005F017E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C19FE34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 </w:t>
            </w:r>
            <w:r w:rsidRPr="00E96A46">
              <w:rPr>
                <w:rFonts w:ascii="Arial" w:hAnsi="Arial" w:cs="Arial"/>
              </w:rPr>
              <w:t>ГПС</w:t>
            </w:r>
          </w:p>
        </w:tc>
        <w:tc>
          <w:tcPr>
            <w:tcW w:w="2268" w:type="dxa"/>
          </w:tcPr>
          <w:p w14:paraId="4C39EB07" w14:textId="77777777" w:rsidR="001C4156" w:rsidRPr="00E96A46" w:rsidRDefault="001C4156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  <w:lang w:val="en-US"/>
              </w:rPr>
              <w:t xml:space="preserve">II </w:t>
            </w:r>
            <w:r w:rsidRPr="00E96A46">
              <w:rPr>
                <w:rFonts w:ascii="Arial" w:hAnsi="Arial" w:cs="Arial"/>
              </w:rPr>
              <w:t>ГПС</w:t>
            </w:r>
          </w:p>
        </w:tc>
      </w:tr>
      <w:tr w:rsidR="00F91B35" w:rsidRPr="00E96A46" w14:paraId="1F0EA3C1" w14:textId="77777777" w:rsidTr="001C4156">
        <w:tc>
          <w:tcPr>
            <w:tcW w:w="4678" w:type="dxa"/>
            <w:vAlign w:val="center"/>
          </w:tcPr>
          <w:p w14:paraId="73389042" w14:textId="77777777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Суммарный момент, </w:t>
            </w:r>
            <w:r w:rsidRPr="00E96A46">
              <w:rPr>
                <w:rFonts w:ascii="Arial" w:hAnsi="Arial" w:cs="Arial"/>
                <w:lang w:val="en-US"/>
              </w:rPr>
              <w:t>M</w:t>
            </w:r>
            <w:r w:rsidRPr="00E96A46">
              <w:rPr>
                <w:rFonts w:ascii="Arial" w:hAnsi="Arial" w:cs="Arial"/>
                <w:vertAlign w:val="subscript"/>
              </w:rPr>
              <w:t>0</w:t>
            </w:r>
            <w:r w:rsidRPr="00E96A46">
              <w:rPr>
                <w:rFonts w:ascii="Arial" w:hAnsi="Arial" w:cs="Arial"/>
              </w:rPr>
              <w:t xml:space="preserve">, </w:t>
            </w:r>
            <w:proofErr w:type="spellStart"/>
            <w:r w:rsidRPr="00E96A46">
              <w:rPr>
                <w:rFonts w:ascii="Arial" w:hAnsi="Arial" w:cs="Arial"/>
              </w:rPr>
              <w:t>кНм</w:t>
            </w:r>
            <w:proofErr w:type="spellEnd"/>
          </w:p>
        </w:tc>
        <w:tc>
          <w:tcPr>
            <w:tcW w:w="2551" w:type="dxa"/>
          </w:tcPr>
          <w:p w14:paraId="5C032A10" w14:textId="02C9C070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moment1 }}</w:t>
            </w:r>
          </w:p>
        </w:tc>
        <w:tc>
          <w:tcPr>
            <w:tcW w:w="2268" w:type="dxa"/>
          </w:tcPr>
          <w:p w14:paraId="00718BD9" w14:textId="2BCD7ABB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moment2 }}</w:t>
            </w:r>
          </w:p>
        </w:tc>
      </w:tr>
      <w:tr w:rsidR="00F91B35" w:rsidRPr="00E96A46" w14:paraId="3DB5AA37" w14:textId="77777777" w:rsidTr="001C4156">
        <w:tc>
          <w:tcPr>
            <w:tcW w:w="4678" w:type="dxa"/>
            <w:vAlign w:val="center"/>
          </w:tcPr>
          <w:p w14:paraId="0FACE521" w14:textId="77777777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Вертикальная сила, </w:t>
            </w:r>
            <w:r w:rsidRPr="00E96A46">
              <w:rPr>
                <w:rFonts w:ascii="Arial" w:hAnsi="Arial" w:cs="Arial"/>
                <w:lang w:val="en-US"/>
              </w:rPr>
              <w:t>N</w:t>
            </w:r>
            <w:r w:rsidRPr="00E96A46">
              <w:rPr>
                <w:rFonts w:ascii="Arial" w:hAnsi="Arial" w:cs="Arial"/>
              </w:rPr>
              <w:t>, кН</w:t>
            </w:r>
          </w:p>
        </w:tc>
        <w:tc>
          <w:tcPr>
            <w:tcW w:w="2551" w:type="dxa"/>
          </w:tcPr>
          <w:p w14:paraId="76DEE2F0" w14:textId="10E83BCB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vert_force1 }}</w:t>
            </w:r>
          </w:p>
        </w:tc>
        <w:tc>
          <w:tcPr>
            <w:tcW w:w="2268" w:type="dxa"/>
          </w:tcPr>
          <w:p w14:paraId="5FB4FF5E" w14:textId="230F1DF2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vert_force2 }}</w:t>
            </w:r>
          </w:p>
        </w:tc>
      </w:tr>
      <w:tr w:rsidR="00F91B35" w:rsidRPr="00E96A46" w14:paraId="2C9CC696" w14:textId="77777777" w:rsidTr="001C4156">
        <w:tc>
          <w:tcPr>
            <w:tcW w:w="4678" w:type="dxa"/>
            <w:vAlign w:val="center"/>
          </w:tcPr>
          <w:p w14:paraId="7D4FDD7D" w14:textId="77777777" w:rsidR="00F91B35" w:rsidRPr="00E96A46" w:rsidRDefault="00F91B35" w:rsidP="00F91B35">
            <w:pPr>
              <w:ind w:left="0" w:firstLine="0"/>
              <w:jc w:val="left"/>
              <w:rPr>
                <w:rFonts w:ascii="Arial" w:hAnsi="Arial" w:cs="Arial"/>
              </w:rPr>
            </w:pPr>
            <w:r w:rsidRPr="00E96A46">
              <w:rPr>
                <w:rFonts w:ascii="Arial" w:hAnsi="Arial" w:cs="Arial"/>
              </w:rPr>
              <w:t xml:space="preserve">Суммарная горизонтальная сила, </w:t>
            </w:r>
            <w:r w:rsidRPr="00E96A46">
              <w:rPr>
                <w:rFonts w:ascii="Arial" w:hAnsi="Arial" w:cs="Arial"/>
                <w:lang w:val="en-US"/>
              </w:rPr>
              <w:t>Q</w:t>
            </w:r>
            <w:r w:rsidRPr="00E96A46">
              <w:rPr>
                <w:rFonts w:ascii="Arial" w:hAnsi="Arial" w:cs="Arial"/>
              </w:rPr>
              <w:t>, кН</w:t>
            </w:r>
          </w:p>
        </w:tc>
        <w:tc>
          <w:tcPr>
            <w:tcW w:w="2551" w:type="dxa"/>
          </w:tcPr>
          <w:p w14:paraId="7BF0F89F" w14:textId="0CD5C8D1" w:rsidR="00F91B35" w:rsidRPr="00F91B35" w:rsidRDefault="00F91B35" w:rsidP="00F91B35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shear_force1 }}</w:t>
            </w:r>
          </w:p>
        </w:tc>
        <w:tc>
          <w:tcPr>
            <w:tcW w:w="2268" w:type="dxa"/>
          </w:tcPr>
          <w:p w14:paraId="667EE179" w14:textId="167C83F9" w:rsidR="00F91B35" w:rsidRPr="00E96A46" w:rsidRDefault="00F91B35" w:rsidP="00F91B35">
            <w:pPr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 shear_force2 }}</w:t>
            </w:r>
          </w:p>
        </w:tc>
      </w:tr>
    </w:tbl>
    <w:p w14:paraId="157B23FD" w14:textId="77777777" w:rsidR="00E32BFC" w:rsidRPr="00E96A46" w:rsidRDefault="00E32BF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</w:rPr>
      </w:pPr>
      <w:bookmarkStart w:id="3" w:name="_Toc90757473"/>
      <w:r w:rsidRPr="00E96A46">
        <w:rPr>
          <w:rFonts w:ascii="Arial" w:hAnsi="Arial" w:cs="Arial"/>
        </w:rPr>
        <w:t>Инженерно-геологические условия</w:t>
      </w:r>
      <w:bookmarkEnd w:id="3"/>
    </w:p>
    <w:p w14:paraId="7502C228" w14:textId="62B19207" w:rsidR="00EC512F" w:rsidRDefault="00EC512F" w:rsidP="00EC512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Инженерно-геологические условия приняты согласно техническому отчету по результатам инженерно-геологических изысканий</w:t>
      </w:r>
      <w:r>
        <w:rPr>
          <w:rFonts w:ascii="Arial" w:hAnsi="Arial" w:cs="Arial"/>
        </w:rPr>
        <w:t xml:space="preserve"> </w:t>
      </w:r>
      <w:r w:rsidR="000B30C1" w:rsidRPr="000B30C1">
        <w:rPr>
          <w:rFonts w:ascii="Arial" w:hAnsi="Arial" w:cs="Arial"/>
        </w:rPr>
        <w:t xml:space="preserve">{{ </w:t>
      </w:r>
      <w:proofErr w:type="spellStart"/>
      <w:r w:rsidR="000B30C1">
        <w:rPr>
          <w:rFonts w:ascii="Arial" w:hAnsi="Arial" w:cs="Arial"/>
          <w:lang w:val="en-US"/>
        </w:rPr>
        <w:t>ige</w:t>
      </w:r>
      <w:proofErr w:type="spellEnd"/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для подготовки </w:t>
      </w:r>
    </w:p>
    <w:p w14:paraId="05DF62A2" w14:textId="06BC5488" w:rsidR="00EC512F" w:rsidRDefault="00EC512F" w:rsidP="00EC512F">
      <w:p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6F6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проектной документации для проекта </w:t>
      </w:r>
      <w:r>
        <w:rPr>
          <w:rFonts w:ascii="Arial" w:hAnsi="Arial" w:cs="Arial"/>
        </w:rPr>
        <w:t>«</w:t>
      </w:r>
      <w:r w:rsidR="000B30C1" w:rsidRPr="000B30C1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project</w:t>
      </w:r>
      <w:r w:rsidR="000B30C1" w:rsidRPr="000B30C1">
        <w:rPr>
          <w:rFonts w:ascii="Arial" w:hAnsi="Arial" w:cs="Arial"/>
        </w:rPr>
        <w:t>_</w:t>
      </w:r>
      <w:r w:rsidR="000B30C1">
        <w:rPr>
          <w:rFonts w:ascii="Arial" w:hAnsi="Arial" w:cs="Arial"/>
          <w:lang w:val="en-US"/>
        </w:rPr>
        <w:t>name</w:t>
      </w:r>
      <w:r w:rsidR="000B30C1" w:rsidRPr="000B30C1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>»</w:t>
      </w:r>
      <w:r w:rsidRPr="00E96A46">
        <w:rPr>
          <w:rFonts w:ascii="Arial" w:hAnsi="Arial" w:cs="Arial"/>
        </w:rPr>
        <w:t>.</w:t>
      </w:r>
    </w:p>
    <w:p w14:paraId="048EEAAD" w14:textId="7B1F1BAC" w:rsidR="00ED0212" w:rsidRPr="00E96A46" w:rsidRDefault="000B4741" w:rsidP="00D423AB">
      <w:pPr>
        <w:spacing w:line="360" w:lineRule="auto"/>
        <w:rPr>
          <w:rFonts w:ascii="Arial" w:hAnsi="Arial" w:cs="Arial"/>
        </w:rPr>
      </w:pPr>
      <w:r w:rsidRPr="00C04C48">
        <w:rPr>
          <w:rFonts w:ascii="Arial" w:hAnsi="Arial" w:cs="Arial"/>
        </w:rPr>
        <w:t xml:space="preserve">Адрес строительства: </w:t>
      </w:r>
      <w:r w:rsidR="000B30C1" w:rsidRPr="007905FF">
        <w:rPr>
          <w:rFonts w:ascii="Arial" w:hAnsi="Arial" w:cs="Arial"/>
        </w:rPr>
        <w:t xml:space="preserve">{{ </w:t>
      </w:r>
      <w:r w:rsidR="000B30C1">
        <w:rPr>
          <w:rFonts w:ascii="Arial" w:hAnsi="Arial" w:cs="Arial"/>
          <w:lang w:val="en-US"/>
        </w:rPr>
        <w:t>building</w:t>
      </w:r>
      <w:r w:rsidR="000B30C1" w:rsidRPr="007905FF">
        <w:rPr>
          <w:rFonts w:ascii="Arial" w:hAnsi="Arial" w:cs="Arial"/>
        </w:rPr>
        <w:t>_</w:t>
      </w:r>
      <w:proofErr w:type="spellStart"/>
      <w:r w:rsidR="000B30C1">
        <w:rPr>
          <w:rFonts w:ascii="Arial" w:hAnsi="Arial" w:cs="Arial"/>
          <w:lang w:val="en-US"/>
        </w:rPr>
        <w:t>adress</w:t>
      </w:r>
      <w:proofErr w:type="spellEnd"/>
      <w:r w:rsidR="000B30C1" w:rsidRPr="007905FF">
        <w:rPr>
          <w:rFonts w:ascii="Arial" w:hAnsi="Arial" w:cs="Arial"/>
        </w:rPr>
        <w:t xml:space="preserve"> }}</w:t>
      </w:r>
      <w:r w:rsidR="00ED0212" w:rsidRPr="00C04C48">
        <w:rPr>
          <w:rFonts w:ascii="Arial" w:hAnsi="Arial" w:cs="Arial"/>
        </w:rPr>
        <w:t>.</w:t>
      </w:r>
    </w:p>
    <w:p w14:paraId="6499DCE4" w14:textId="549B85EB" w:rsidR="001D29DF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Геологические условия </w:t>
      </w:r>
      <w:r w:rsidR="00EA24E3" w:rsidRPr="00E96A46">
        <w:rPr>
          <w:rFonts w:ascii="Arial" w:hAnsi="Arial" w:cs="Arial"/>
        </w:rPr>
        <w:t xml:space="preserve">для расчета </w:t>
      </w:r>
      <w:r w:rsidRPr="00E96A46">
        <w:rPr>
          <w:rFonts w:ascii="Arial" w:hAnsi="Arial" w:cs="Arial"/>
        </w:rPr>
        <w:t>приняты по разрезу скважин</w:t>
      </w:r>
      <w:r w:rsidR="00BB37DE">
        <w:rPr>
          <w:rFonts w:ascii="Arial" w:hAnsi="Arial" w:cs="Arial"/>
        </w:rPr>
        <w:t>:</w:t>
      </w:r>
      <w:r w:rsidR="00ED0212">
        <w:rPr>
          <w:rFonts w:ascii="Arial" w:hAnsi="Arial" w:cs="Arial"/>
        </w:rPr>
        <w:t xml:space="preserve"> </w:t>
      </w:r>
      <w:r w:rsidR="007905FF" w:rsidRPr="007905FF">
        <w:rPr>
          <w:rFonts w:ascii="Arial" w:hAnsi="Arial" w:cs="Arial"/>
        </w:rPr>
        <w:t xml:space="preserve">{{ </w:t>
      </w:r>
      <w:proofErr w:type="spellStart"/>
      <w:r w:rsidR="007905FF">
        <w:rPr>
          <w:rFonts w:ascii="Arial" w:hAnsi="Arial" w:cs="Arial"/>
          <w:lang w:val="en-US"/>
        </w:rPr>
        <w:t>razrez</w:t>
      </w:r>
      <w:proofErr w:type="spellEnd"/>
      <w:r w:rsidR="007905FF" w:rsidRPr="007905FF">
        <w:rPr>
          <w:rFonts w:ascii="Arial" w:hAnsi="Arial" w:cs="Arial"/>
        </w:rPr>
        <w:t>_</w:t>
      </w:r>
      <w:proofErr w:type="spellStart"/>
      <w:r w:rsidR="007905FF">
        <w:rPr>
          <w:rFonts w:ascii="Arial" w:hAnsi="Arial" w:cs="Arial"/>
          <w:lang w:val="en-US"/>
        </w:rPr>
        <w:t>skvajin</w:t>
      </w:r>
      <w:proofErr w:type="spellEnd"/>
      <w:r w:rsidR="007905FF" w:rsidRPr="007905FF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. Данные выработки приведены на рис.2. </w:t>
      </w:r>
    </w:p>
    <w:p w14:paraId="7DBC0D23" w14:textId="77777777" w:rsidR="00F524A7" w:rsidRPr="00E96A46" w:rsidRDefault="001D29DF" w:rsidP="001D29DF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Таблица рекомендуемых нормативных и расчетных показателей физико-механических свойств грунтов приведена в приложении А.</w:t>
      </w:r>
    </w:p>
    <w:p w14:paraId="3250F0A6" w14:textId="77777777" w:rsidR="00F524A7" w:rsidRPr="00E96A46" w:rsidRDefault="00F524A7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24152BFF" w14:textId="77777777" w:rsidR="00A40A03" w:rsidRDefault="00A40A03" w:rsidP="009B782A">
      <w:pPr>
        <w:ind w:left="0" w:firstLine="0"/>
        <w:jc w:val="center"/>
        <w:rPr>
          <w:rFonts w:ascii="Arial" w:hAnsi="Arial" w:cs="Arial"/>
        </w:rPr>
      </w:pPr>
    </w:p>
    <w:p w14:paraId="3E0A4B91" w14:textId="46EB2460" w:rsidR="003F5BD0" w:rsidRPr="00316950" w:rsidRDefault="00316950" w:rsidP="003F5BD0">
      <w:pPr>
        <w:ind w:left="0" w:firstLine="0"/>
        <w:jc w:val="center"/>
        <w:rPr>
          <w:rFonts w:ascii="Arial" w:hAnsi="Arial" w:cs="Arial"/>
        </w:rPr>
      </w:pPr>
      <w:r w:rsidRPr="00316950">
        <w:rPr>
          <w:rFonts w:ascii="Arial" w:hAnsi="Arial" w:cs="Arial"/>
        </w:rPr>
        <w:t>{{</w:t>
      </w:r>
      <w:r w:rsidRPr="0087475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picture</w:t>
      </w:r>
      <w:r w:rsidRPr="00874753">
        <w:rPr>
          <w:rFonts w:ascii="Arial" w:hAnsi="Arial" w:cs="Arial"/>
        </w:rPr>
        <w:t xml:space="preserve">1 </w:t>
      </w:r>
      <w:r w:rsidRPr="00316950">
        <w:rPr>
          <w:rFonts w:ascii="Arial" w:hAnsi="Arial" w:cs="Arial"/>
        </w:rPr>
        <w:t>}}</w:t>
      </w:r>
    </w:p>
    <w:p w14:paraId="1F1B14B1" w14:textId="77777777" w:rsidR="009B782A" w:rsidRPr="00E96A46" w:rsidRDefault="009B782A" w:rsidP="009B782A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2 – Описание выработки принятых для расчета скважин</w:t>
      </w:r>
    </w:p>
    <w:p w14:paraId="5E30E506" w14:textId="77777777" w:rsidR="00BA167C" w:rsidRPr="00E96A46" w:rsidRDefault="00BA167C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14CF0374" w14:textId="77777777" w:rsidR="003E766A" w:rsidRPr="00E96A46" w:rsidRDefault="00956807" w:rsidP="003E766A">
      <w:pPr>
        <w:pStyle w:val="1"/>
        <w:spacing w:before="120"/>
        <w:ind w:left="1056" w:hanging="432"/>
        <w:rPr>
          <w:rFonts w:ascii="Arial" w:hAnsi="Arial" w:cs="Arial"/>
        </w:rPr>
      </w:pPr>
      <w:bookmarkStart w:id="4" w:name="_Toc90757474"/>
      <w:r w:rsidRPr="00E96A46">
        <w:rPr>
          <w:rFonts w:ascii="Arial" w:hAnsi="Arial" w:cs="Arial"/>
        </w:rPr>
        <w:lastRenderedPageBreak/>
        <w:t>Расчет фундамента</w:t>
      </w:r>
      <w:bookmarkEnd w:id="4"/>
    </w:p>
    <w:p w14:paraId="64C43EAC" w14:textId="77777777" w:rsidR="003E766A" w:rsidRPr="00E96A46" w:rsidRDefault="00993800" w:rsidP="00FC2CD4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5" w:name="_Toc90757475"/>
      <w:r w:rsidRPr="00E96A46">
        <w:rPr>
          <w:rFonts w:ascii="Arial" w:hAnsi="Arial" w:cs="Arial"/>
          <w:szCs w:val="24"/>
        </w:rPr>
        <w:t>Расчет н</w:t>
      </w:r>
      <w:r w:rsidR="00FC2CD4" w:rsidRPr="00E96A46">
        <w:rPr>
          <w:rFonts w:ascii="Arial" w:hAnsi="Arial" w:cs="Arial"/>
          <w:szCs w:val="24"/>
        </w:rPr>
        <w:t>есущ</w:t>
      </w:r>
      <w:r w:rsidRPr="00E96A46">
        <w:rPr>
          <w:rFonts w:ascii="Arial" w:hAnsi="Arial" w:cs="Arial"/>
          <w:szCs w:val="24"/>
        </w:rPr>
        <w:t>ей</w:t>
      </w:r>
      <w:r w:rsidR="00FC2CD4" w:rsidRPr="00E96A46">
        <w:rPr>
          <w:rFonts w:ascii="Arial" w:hAnsi="Arial" w:cs="Arial"/>
          <w:szCs w:val="24"/>
        </w:rPr>
        <w:t xml:space="preserve"> способност</w:t>
      </w:r>
      <w:r w:rsidRPr="00E96A46">
        <w:rPr>
          <w:rFonts w:ascii="Arial" w:hAnsi="Arial" w:cs="Arial"/>
          <w:szCs w:val="24"/>
        </w:rPr>
        <w:t>и</w:t>
      </w:r>
      <w:bookmarkEnd w:id="5"/>
      <w:r w:rsidR="00FC2CD4" w:rsidRPr="00E96A46">
        <w:rPr>
          <w:rFonts w:ascii="Arial" w:hAnsi="Arial" w:cs="Arial"/>
          <w:szCs w:val="24"/>
        </w:rPr>
        <w:t xml:space="preserve"> </w:t>
      </w:r>
    </w:p>
    <w:p w14:paraId="57A53BE7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Расчет несущей способности основания произведен согласно СП</w:t>
      </w:r>
      <w:r w:rsidR="0067048F" w:rsidRPr="00E96A46">
        <w:rPr>
          <w:rFonts w:ascii="Arial" w:hAnsi="Arial" w:cs="Arial"/>
        </w:rPr>
        <w:t> </w:t>
      </w:r>
      <w:r w:rsidRPr="00E96A46">
        <w:rPr>
          <w:rFonts w:ascii="Arial" w:hAnsi="Arial" w:cs="Arial"/>
        </w:rPr>
        <w:t>22.13330.2016 «Основания зданий и сооружений».</w:t>
      </w:r>
    </w:p>
    <w:p w14:paraId="78F7EA93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п.7.11 несущая способность (устойчивость) основания стоечной опоры считается обеспеченной при соблюдении условия</w:t>
      </w:r>
    </w:p>
    <w:p w14:paraId="59EF0B8D" w14:textId="77777777" w:rsidR="00FC2CD4" w:rsidRPr="00E96A46" w:rsidRDefault="00000000" w:rsidP="00FC2CD4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h</m:t>
              </m:r>
            </m:sub>
          </m:sSub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hu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429B0DB1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proofErr w:type="spellStart"/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</w:t>
      </w:r>
      <w:proofErr w:type="spellEnd"/>
      <w:r w:rsidRPr="00E96A46">
        <w:rPr>
          <w:rFonts w:ascii="Arial" w:hAnsi="Arial" w:cs="Arial"/>
        </w:rPr>
        <w:t xml:space="preserve"> – расчетная горизонтальная сила на отметке поверхности грунта, кН;</w:t>
      </w:r>
    </w:p>
    <w:p w14:paraId="5169279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</w:rPr>
        <w:t xml:space="preserve">с2 </w:t>
      </w:r>
      <w:r w:rsidRPr="00E96A46">
        <w:rPr>
          <w:rFonts w:ascii="Arial" w:hAnsi="Arial" w:cs="Arial"/>
        </w:rPr>
        <w:t>– коэффициент условий работы закрепления, принимаемый по таблице 7.2;</w:t>
      </w:r>
    </w:p>
    <w:p w14:paraId="4A2112CA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proofErr w:type="spellStart"/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proofErr w:type="spellEnd"/>
      <w:r w:rsidRPr="00E96A46">
        <w:rPr>
          <w:rFonts w:ascii="Arial" w:hAnsi="Arial" w:cs="Arial"/>
        </w:rPr>
        <w:t xml:space="preserve"> – предельная горизонтальная сила на отметке поверхности грунта, кН;</w:t>
      </w:r>
    </w:p>
    <w:p w14:paraId="71DAB309" w14:textId="77777777" w:rsidR="00FC2CD4" w:rsidRPr="00E96A46" w:rsidRDefault="00FC2CD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γ</w:t>
      </w:r>
      <w:r w:rsidRPr="00E96A46">
        <w:rPr>
          <w:rFonts w:ascii="Arial" w:hAnsi="Arial" w:cs="Arial"/>
          <w:vertAlign w:val="subscript"/>
          <w:lang w:val="en-US"/>
        </w:rPr>
        <w:t>n</w:t>
      </w:r>
      <w:r w:rsidRPr="00E96A46">
        <w:rPr>
          <w:rFonts w:ascii="Arial" w:hAnsi="Arial" w:cs="Arial"/>
          <w:vertAlign w:val="subscript"/>
        </w:rPr>
        <w:t xml:space="preserve"> </w:t>
      </w:r>
      <w:r w:rsidRPr="00E96A46">
        <w:rPr>
          <w:rFonts w:ascii="Arial" w:hAnsi="Arial" w:cs="Arial"/>
        </w:rPr>
        <w:t xml:space="preserve">– коэффициент надежности по ответственности, принимаемый по </w:t>
      </w:r>
      <w:r w:rsidR="00AC0A3A" w:rsidRPr="00E96A46">
        <w:rPr>
          <w:rFonts w:ascii="Arial" w:hAnsi="Arial" w:cs="Arial"/>
        </w:rPr>
        <w:t>п.7.</w:t>
      </w:r>
      <w:r w:rsidR="00F421C6" w:rsidRPr="00E96A46">
        <w:rPr>
          <w:rFonts w:ascii="Arial" w:hAnsi="Arial" w:cs="Arial"/>
        </w:rPr>
        <w:t>10</w:t>
      </w:r>
      <w:r w:rsidR="00AC0A3A" w:rsidRPr="00E96A46">
        <w:rPr>
          <w:rFonts w:ascii="Arial" w:hAnsi="Arial" w:cs="Arial"/>
        </w:rPr>
        <w:t>.</w:t>
      </w:r>
    </w:p>
    <w:p w14:paraId="6E13506F" w14:textId="77777777" w:rsidR="00FC2CD4" w:rsidRPr="00E96A46" w:rsidRDefault="00AC0A3A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предельной горизонтальной силы </w:t>
      </w:r>
      <w:proofErr w:type="spellStart"/>
      <w:r w:rsidRPr="00E96A46">
        <w:rPr>
          <w:rFonts w:ascii="Arial" w:hAnsi="Arial" w:cs="Arial"/>
          <w:lang w:val="en-US"/>
        </w:rPr>
        <w:t>F</w:t>
      </w:r>
      <w:r w:rsidRPr="00E96A46">
        <w:rPr>
          <w:rFonts w:ascii="Arial" w:hAnsi="Arial" w:cs="Arial"/>
          <w:vertAlign w:val="subscript"/>
          <w:lang w:val="en-US"/>
        </w:rPr>
        <w:t>hu</w:t>
      </w:r>
      <w:proofErr w:type="spellEnd"/>
      <w:r w:rsidRPr="00E96A46">
        <w:rPr>
          <w:rFonts w:ascii="Arial" w:hAnsi="Arial" w:cs="Arial"/>
        </w:rPr>
        <w:t xml:space="preserve"> производится согласно 3041тм-2 «Руководство по проектированию опор и фундаментов линий электропередачи и распределительных устройств подстанций напряжением выше 1 </w:t>
      </w:r>
      <w:proofErr w:type="spellStart"/>
      <w:r w:rsidRPr="00E96A46">
        <w:rPr>
          <w:rFonts w:ascii="Arial" w:hAnsi="Arial" w:cs="Arial"/>
        </w:rPr>
        <w:t>кВ.</w:t>
      </w:r>
      <w:proofErr w:type="spellEnd"/>
      <w:r w:rsidRPr="00E96A46">
        <w:rPr>
          <w:rFonts w:ascii="Arial" w:hAnsi="Arial" w:cs="Arial"/>
        </w:rPr>
        <w:t xml:space="preserve"> Раздел 6. Основания»</w:t>
      </w:r>
      <w:r w:rsidR="00866D78" w:rsidRPr="00E96A46">
        <w:rPr>
          <w:rFonts w:ascii="Arial" w:hAnsi="Arial" w:cs="Arial"/>
        </w:rPr>
        <w:t xml:space="preserve"> (далее – Руководство)</w:t>
      </w:r>
      <w:r w:rsidRPr="00E96A46">
        <w:rPr>
          <w:rFonts w:ascii="Arial" w:hAnsi="Arial" w:cs="Arial"/>
        </w:rPr>
        <w:t>.</w:t>
      </w:r>
    </w:p>
    <w:p w14:paraId="7601AF60" w14:textId="77777777" w:rsidR="00EA24E3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Общая схема к расчету несущей способности (устойчивости) основания приведена на рис. 3.</w:t>
      </w:r>
    </w:p>
    <w:p w14:paraId="39B1FC39" w14:textId="77777777" w:rsidR="002D02A4" w:rsidRPr="00E96A46" w:rsidRDefault="002D02A4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Расчет производился для </w:t>
      </w:r>
      <w:r w:rsidR="009C2799" w:rsidRPr="00E96A46">
        <w:rPr>
          <w:rFonts w:ascii="Arial" w:hAnsi="Arial" w:cs="Arial"/>
        </w:rPr>
        <w:t xml:space="preserve">усредненных </w:t>
      </w:r>
      <w:r w:rsidRPr="00E96A46">
        <w:rPr>
          <w:rFonts w:ascii="Arial" w:hAnsi="Arial" w:cs="Arial"/>
        </w:rPr>
        <w:t>значений характеристик физико-механических свойств</w:t>
      </w:r>
      <w:r w:rsidR="009C2799" w:rsidRPr="00E96A46">
        <w:rPr>
          <w:rFonts w:ascii="Arial" w:hAnsi="Arial" w:cs="Arial"/>
        </w:rPr>
        <w:t xml:space="preserve"> суглинков</w:t>
      </w:r>
      <w:r w:rsidR="00F421C6" w:rsidRPr="00E96A46">
        <w:rPr>
          <w:rFonts w:ascii="Arial" w:hAnsi="Arial" w:cs="Arial"/>
        </w:rPr>
        <w:t>, плотность грунта принята средневзвешенной по глубине с учетом взвешивающего действия грунтовых вод</w:t>
      </w:r>
      <w:r w:rsidRPr="00E96A46">
        <w:rPr>
          <w:rFonts w:ascii="Arial" w:hAnsi="Arial" w:cs="Arial"/>
        </w:rPr>
        <w:t>:</w:t>
      </w:r>
    </w:p>
    <w:p w14:paraId="7C25E468" w14:textId="452423E7" w:rsidR="002D02A4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2D02A4" w:rsidRPr="00E96A46">
        <w:rPr>
          <w:rFonts w:ascii="Arial" w:hAnsi="Arial" w:cs="Arial"/>
        </w:rPr>
        <w:t xml:space="preserve">угол внутреннего трения </w:t>
      </w:r>
      <w:r w:rsidR="00B12C5A" w:rsidRPr="00E96A46">
        <w:rPr>
          <w:rFonts w:ascii="Arial" w:hAnsi="Arial" w:cs="Arial"/>
        </w:rPr>
        <w:t>φ</w:t>
      </w:r>
      <w:r w:rsidR="00B12C5A" w:rsidRPr="00E96A46">
        <w:rPr>
          <w:rFonts w:ascii="Arial" w:hAnsi="Arial" w:cs="Arial"/>
          <w:vertAlign w:val="subscript"/>
          <w:lang w:val="en-US"/>
        </w:rPr>
        <w:t>I</w:t>
      </w:r>
      <w:r w:rsidR="00B12C5A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proofErr w:type="spellStart"/>
      <w:r w:rsidR="00162FCB">
        <w:rPr>
          <w:rFonts w:ascii="Arial" w:hAnsi="Arial" w:cs="Arial"/>
          <w:lang w:val="en-US"/>
        </w:rPr>
        <w:t>sr</w:t>
      </w:r>
      <w:proofErr w:type="spellEnd"/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ugol</w:t>
      </w:r>
      <w:proofErr w:type="spellEnd"/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vn</w:t>
      </w:r>
      <w:proofErr w:type="spellEnd"/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tr</w:t>
      </w:r>
      <w:r w:rsidR="00162FCB" w:rsidRPr="00162FCB">
        <w:rPr>
          <w:rFonts w:ascii="Arial" w:hAnsi="Arial" w:cs="Arial"/>
        </w:rPr>
        <w:t xml:space="preserve"> }}</w:t>
      </w:r>
      <w:r w:rsidR="000E0A34" w:rsidRPr="000E0A34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°;</w:t>
      </w:r>
    </w:p>
    <w:p w14:paraId="54B8517B" w14:textId="4E636019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удельное сцепление 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proofErr w:type="spellStart"/>
      <w:r w:rsidR="00162FCB">
        <w:rPr>
          <w:rFonts w:ascii="Arial" w:hAnsi="Arial" w:cs="Arial"/>
          <w:lang w:val="en-US"/>
        </w:rPr>
        <w:t>sr</w:t>
      </w:r>
      <w:proofErr w:type="spellEnd"/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udel</w:t>
      </w:r>
      <w:proofErr w:type="spellEnd"/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scep</w:t>
      </w:r>
      <w:proofErr w:type="spellEnd"/>
      <w:r w:rsidR="00162FCB" w:rsidRPr="00162FCB">
        <w:rPr>
          <w:rFonts w:ascii="Arial" w:hAnsi="Arial" w:cs="Arial"/>
        </w:rPr>
        <w:t xml:space="preserve"> }}</w:t>
      </w:r>
      <w:r w:rsidR="00866D78" w:rsidRPr="00E96A46">
        <w:rPr>
          <w:rFonts w:ascii="Arial" w:hAnsi="Arial" w:cs="Arial"/>
        </w:rPr>
        <w:t xml:space="preserve"> кПа;</w:t>
      </w:r>
    </w:p>
    <w:p w14:paraId="3E1AC482" w14:textId="3456D927" w:rsidR="00866D78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плотность ρ</w:t>
      </w:r>
      <w:r w:rsidR="00866D78" w:rsidRPr="00E96A46">
        <w:rPr>
          <w:rFonts w:ascii="Arial" w:hAnsi="Arial" w:cs="Arial"/>
          <w:vertAlign w:val="subscript"/>
          <w:lang w:val="en-US"/>
        </w:rPr>
        <w:t>I</w:t>
      </w:r>
      <w:r w:rsidR="00866D78" w:rsidRPr="00E96A46">
        <w:rPr>
          <w:rFonts w:ascii="Arial" w:hAnsi="Arial" w:cs="Arial"/>
        </w:rPr>
        <w:t>=</w:t>
      </w:r>
      <w:r w:rsidR="0074610A" w:rsidRPr="00E96A46">
        <w:rPr>
          <w:rFonts w:ascii="Arial" w:hAnsi="Arial" w:cs="Arial"/>
        </w:rPr>
        <w:t xml:space="preserve"> </w:t>
      </w:r>
      <w:r w:rsidR="00162FCB" w:rsidRPr="00162FCB">
        <w:rPr>
          <w:rFonts w:ascii="Arial" w:hAnsi="Arial" w:cs="Arial"/>
        </w:rPr>
        <w:t xml:space="preserve">{{ </w:t>
      </w:r>
      <w:proofErr w:type="spellStart"/>
      <w:r w:rsidR="00162FCB">
        <w:rPr>
          <w:rFonts w:ascii="Arial" w:hAnsi="Arial" w:cs="Arial"/>
          <w:lang w:val="en-US"/>
        </w:rPr>
        <w:t>sr</w:t>
      </w:r>
      <w:proofErr w:type="spellEnd"/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ves</w:t>
      </w:r>
      <w:proofErr w:type="spellEnd"/>
      <w:r w:rsidR="00162FCB" w:rsidRPr="00162FCB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gr</w:t>
      </w:r>
      <w:r w:rsidR="00162FCB" w:rsidRPr="00162FCB">
        <w:rPr>
          <w:rFonts w:ascii="Arial" w:hAnsi="Arial" w:cs="Arial"/>
        </w:rPr>
        <w:t>_</w:t>
      </w:r>
      <w:proofErr w:type="spellStart"/>
      <w:r w:rsidR="00162FCB">
        <w:rPr>
          <w:rFonts w:ascii="Arial" w:hAnsi="Arial" w:cs="Arial"/>
          <w:lang w:val="en-US"/>
        </w:rPr>
        <w:t>ras</w:t>
      </w:r>
      <w:proofErr w:type="spellEnd"/>
      <w:r w:rsidR="00162FCB" w:rsidRPr="00162FCB">
        <w:rPr>
          <w:rFonts w:ascii="Arial" w:hAnsi="Arial" w:cs="Arial"/>
        </w:rPr>
        <w:t xml:space="preserve"> }}</w:t>
      </w:r>
      <w:r w:rsidR="009C2799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г/см</w:t>
      </w:r>
      <w:r w:rsidR="00866D78" w:rsidRPr="00E96A46">
        <w:rPr>
          <w:rFonts w:ascii="Arial" w:hAnsi="Arial" w:cs="Arial"/>
          <w:vertAlign w:val="superscript"/>
        </w:rPr>
        <w:t>3</w:t>
      </w:r>
      <w:r w:rsidR="00866D78" w:rsidRPr="00E96A46">
        <w:rPr>
          <w:rFonts w:ascii="Arial" w:hAnsi="Arial" w:cs="Arial"/>
        </w:rPr>
        <w:t>;</w:t>
      </w:r>
    </w:p>
    <w:p w14:paraId="23F18D7D" w14:textId="31E8F135" w:rsidR="000A4019" w:rsidRPr="00E96A46" w:rsidRDefault="00D47BDB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- </w:t>
      </w:r>
      <w:r w:rsidR="00866D78" w:rsidRPr="00E96A46">
        <w:rPr>
          <w:rFonts w:ascii="Arial" w:hAnsi="Arial" w:cs="Arial"/>
        </w:rPr>
        <w:t>модуль деформации Е=</w:t>
      </w:r>
      <w:r w:rsidR="00645CDE" w:rsidRPr="00E96A46">
        <w:rPr>
          <w:rFonts w:ascii="Arial" w:hAnsi="Arial" w:cs="Arial"/>
        </w:rPr>
        <w:t xml:space="preserve"> </w:t>
      </w:r>
      <w:r w:rsidR="00162FCB" w:rsidRPr="00874753">
        <w:rPr>
          <w:rFonts w:ascii="Arial" w:hAnsi="Arial" w:cs="Arial"/>
        </w:rPr>
        <w:t xml:space="preserve">{{ </w:t>
      </w:r>
      <w:proofErr w:type="spellStart"/>
      <w:r w:rsidR="00162FCB">
        <w:rPr>
          <w:rFonts w:ascii="Arial" w:hAnsi="Arial" w:cs="Arial"/>
          <w:lang w:val="en-US"/>
        </w:rPr>
        <w:t>sr</w:t>
      </w:r>
      <w:proofErr w:type="spellEnd"/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def</w:t>
      </w:r>
      <w:r w:rsidR="00162FCB" w:rsidRPr="00874753">
        <w:rPr>
          <w:rFonts w:ascii="Arial" w:hAnsi="Arial" w:cs="Arial"/>
        </w:rPr>
        <w:t>_</w:t>
      </w:r>
      <w:r w:rsidR="00162FCB">
        <w:rPr>
          <w:rFonts w:ascii="Arial" w:hAnsi="Arial" w:cs="Arial"/>
          <w:lang w:val="en-US"/>
        </w:rPr>
        <w:t>mod</w:t>
      </w:r>
      <w:r w:rsidR="00162FCB" w:rsidRPr="00874753">
        <w:rPr>
          <w:rFonts w:ascii="Arial" w:hAnsi="Arial" w:cs="Arial"/>
        </w:rPr>
        <w:t xml:space="preserve"> }}</w:t>
      </w:r>
      <w:r w:rsidR="00645CDE" w:rsidRPr="00E96A46">
        <w:rPr>
          <w:rFonts w:ascii="Arial" w:hAnsi="Arial" w:cs="Arial"/>
        </w:rPr>
        <w:t xml:space="preserve"> </w:t>
      </w:r>
      <w:r w:rsidR="00866D78" w:rsidRPr="00E96A46">
        <w:rPr>
          <w:rFonts w:ascii="Arial" w:hAnsi="Arial" w:cs="Arial"/>
        </w:rPr>
        <w:t>кПа.</w:t>
      </w:r>
    </w:p>
    <w:p w14:paraId="04CDBB39" w14:textId="77777777" w:rsidR="000A4019" w:rsidRPr="00E96A46" w:rsidRDefault="00EA24E3" w:rsidP="00FC2CD4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Исходные данные, необходимые для р</w:t>
      </w:r>
      <w:r w:rsidR="00866D78" w:rsidRPr="00E96A46">
        <w:rPr>
          <w:rFonts w:ascii="Arial" w:hAnsi="Arial" w:cs="Arial"/>
        </w:rPr>
        <w:t>асчет</w:t>
      </w:r>
      <w:r w:rsidRPr="00E96A46">
        <w:rPr>
          <w:rFonts w:ascii="Arial" w:hAnsi="Arial" w:cs="Arial"/>
        </w:rPr>
        <w:t>а</w:t>
      </w:r>
      <w:r w:rsidR="00866D78"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предельной горизонтальной силы на отметке поверхности грунта для</w:t>
      </w:r>
      <w:r w:rsidR="00866D78" w:rsidRPr="00E96A46">
        <w:rPr>
          <w:rFonts w:ascii="Arial" w:hAnsi="Arial" w:cs="Arial"/>
        </w:rPr>
        <w:t xml:space="preserve"> сваи-оболочки</w:t>
      </w:r>
      <w:r w:rsidRPr="00E96A46">
        <w:rPr>
          <w:rFonts w:ascii="Arial" w:hAnsi="Arial" w:cs="Arial"/>
        </w:rPr>
        <w:t xml:space="preserve"> </w:t>
      </w:r>
      <w:r w:rsidR="00D47BDB" w:rsidRPr="00E96A46">
        <w:rPr>
          <w:rFonts w:ascii="Arial" w:hAnsi="Arial" w:cs="Arial"/>
        </w:rPr>
        <w:t>согласно Руководству,</w:t>
      </w:r>
      <w:r w:rsidR="00866D78" w:rsidRPr="00E96A46">
        <w:rPr>
          <w:rFonts w:ascii="Arial" w:hAnsi="Arial" w:cs="Arial"/>
        </w:rPr>
        <w:t xml:space="preserve"> приведен</w:t>
      </w:r>
      <w:r w:rsidRPr="00E96A46">
        <w:rPr>
          <w:rFonts w:ascii="Arial" w:hAnsi="Arial" w:cs="Arial"/>
        </w:rPr>
        <w:t>ы</w:t>
      </w:r>
      <w:r w:rsidR="00866D78" w:rsidRPr="00E96A46">
        <w:rPr>
          <w:rFonts w:ascii="Arial" w:hAnsi="Arial" w:cs="Arial"/>
        </w:rPr>
        <w:t xml:space="preserve"> в таблице</w:t>
      </w:r>
      <w:r w:rsidR="0067048F" w:rsidRPr="00E96A46">
        <w:rPr>
          <w:rFonts w:ascii="Arial" w:hAnsi="Arial" w:cs="Arial"/>
        </w:rPr>
        <w:t xml:space="preserve"> 2</w:t>
      </w:r>
      <w:r w:rsidR="00866D78" w:rsidRPr="00E96A46">
        <w:rPr>
          <w:rFonts w:ascii="Arial" w:hAnsi="Arial" w:cs="Arial"/>
        </w:rPr>
        <w:t xml:space="preserve">. </w:t>
      </w:r>
    </w:p>
    <w:p w14:paraId="63941FC5" w14:textId="77777777" w:rsidR="000A4019" w:rsidRPr="00E96A46" w:rsidRDefault="000A4019" w:rsidP="004A27EE">
      <w:pPr>
        <w:ind w:left="425" w:firstLine="142"/>
        <w:jc w:val="center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  <w:r w:rsidR="008E71D2" w:rsidRPr="00E96A46">
        <w:rPr>
          <w:noProof/>
          <w:lang w:val="en-US" w:eastAsia="en-US"/>
        </w:rPr>
        <w:lastRenderedPageBreak/>
        <w:drawing>
          <wp:inline distT="0" distB="0" distL="0" distR="0" wp14:anchorId="60F24C23" wp14:editId="4948494B">
            <wp:extent cx="4789777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78" cy="39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CE5" w14:textId="77777777" w:rsidR="00EA24E3" w:rsidRPr="00E96A46" w:rsidRDefault="00EA24E3" w:rsidP="00EA24E3">
      <w:pPr>
        <w:ind w:left="0" w:firstLine="0"/>
        <w:jc w:val="center"/>
        <w:rPr>
          <w:rFonts w:ascii="Arial" w:hAnsi="Arial" w:cs="Arial"/>
          <w:b/>
          <w:sz w:val="22"/>
        </w:rPr>
      </w:pPr>
      <w:r w:rsidRPr="00E96A46">
        <w:rPr>
          <w:rFonts w:ascii="Arial" w:hAnsi="Arial" w:cs="Arial"/>
          <w:b/>
          <w:sz w:val="22"/>
        </w:rPr>
        <w:t>Рисунок 3 – Общая схема к расчету несущей способности основания</w:t>
      </w:r>
    </w:p>
    <w:p w14:paraId="705CAF58" w14:textId="77777777" w:rsidR="0087711F" w:rsidRPr="00E96A46" w:rsidRDefault="000A4019" w:rsidP="00EA24E3">
      <w:pPr>
        <w:ind w:left="284"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Таблица 2 – </w:t>
      </w:r>
      <w:r w:rsidR="00327C6E" w:rsidRPr="00E96A46">
        <w:rPr>
          <w:rFonts w:ascii="Arial" w:hAnsi="Arial" w:cs="Arial"/>
        </w:rPr>
        <w:t>Сводная таблица исходных данных</w:t>
      </w:r>
    </w:p>
    <w:tbl>
      <w:tblPr>
        <w:tblStyle w:val="af0"/>
        <w:tblW w:w="0" w:type="auto"/>
        <w:tblInd w:w="425" w:type="dxa"/>
        <w:tblLook w:val="04A0" w:firstRow="1" w:lastRow="0" w:firstColumn="1" w:lastColumn="0" w:noHBand="0" w:noVBand="1"/>
      </w:tblPr>
      <w:tblGrid>
        <w:gridCol w:w="3545"/>
        <w:gridCol w:w="1900"/>
        <w:gridCol w:w="901"/>
        <w:gridCol w:w="3281"/>
      </w:tblGrid>
      <w:tr w:rsidR="008352F2" w:rsidRPr="00E96A46" w14:paraId="64DFCA3A" w14:textId="77777777" w:rsidTr="004A27EE">
        <w:tc>
          <w:tcPr>
            <w:tcW w:w="3545" w:type="dxa"/>
            <w:vAlign w:val="center"/>
          </w:tcPr>
          <w:p w14:paraId="2EBFC139" w14:textId="77777777" w:rsidR="008352F2" w:rsidRPr="00E96A46" w:rsidRDefault="00EA24E3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Характеристика</w:t>
            </w:r>
          </w:p>
        </w:tc>
        <w:tc>
          <w:tcPr>
            <w:tcW w:w="1900" w:type="dxa"/>
            <w:vAlign w:val="center"/>
          </w:tcPr>
          <w:p w14:paraId="0D648419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Обозначение</w:t>
            </w:r>
          </w:p>
        </w:tc>
        <w:tc>
          <w:tcPr>
            <w:tcW w:w="901" w:type="dxa"/>
            <w:vAlign w:val="center"/>
          </w:tcPr>
          <w:p w14:paraId="642C6522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Ед. изм.</w:t>
            </w:r>
          </w:p>
        </w:tc>
        <w:tc>
          <w:tcPr>
            <w:tcW w:w="3281" w:type="dxa"/>
            <w:vAlign w:val="center"/>
          </w:tcPr>
          <w:p w14:paraId="1630B015" w14:textId="77777777" w:rsidR="008352F2" w:rsidRPr="00E96A46" w:rsidRDefault="00EA24E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E96A46">
              <w:rPr>
                <w:rFonts w:ascii="Arial" w:hAnsi="Arial" w:cs="Arial"/>
                <w:color w:val="000000"/>
                <w:szCs w:val="24"/>
              </w:rPr>
              <w:t>Числ.значение</w:t>
            </w:r>
            <w:proofErr w:type="spellEnd"/>
          </w:p>
        </w:tc>
      </w:tr>
      <w:tr w:rsidR="00384447" w:rsidRPr="00E96A46" w14:paraId="4947966F" w14:textId="77777777" w:rsidTr="004A27EE">
        <w:tc>
          <w:tcPr>
            <w:tcW w:w="9627" w:type="dxa"/>
            <w:gridSpan w:val="4"/>
            <w:vAlign w:val="center"/>
          </w:tcPr>
          <w:p w14:paraId="785E008A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нагрузки на фундамент на отметке поверхности грунта</w:t>
            </w:r>
          </w:p>
        </w:tc>
      </w:tr>
      <w:tr w:rsidR="00384447" w:rsidRPr="00E96A46" w14:paraId="75C62377" w14:textId="77777777" w:rsidTr="004A27EE">
        <w:tc>
          <w:tcPr>
            <w:tcW w:w="3545" w:type="dxa"/>
            <w:vAlign w:val="center"/>
          </w:tcPr>
          <w:p w14:paraId="5A62F42B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Вертикальная нагрузка</w:t>
            </w:r>
          </w:p>
        </w:tc>
        <w:tc>
          <w:tcPr>
            <w:tcW w:w="1900" w:type="dxa"/>
            <w:vAlign w:val="center"/>
          </w:tcPr>
          <w:p w14:paraId="213DF947" w14:textId="77777777" w:rsidR="00384447" w:rsidRPr="00E96A46" w:rsidRDefault="0038444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N</w:t>
            </w:r>
          </w:p>
        </w:tc>
        <w:tc>
          <w:tcPr>
            <w:tcW w:w="901" w:type="dxa"/>
            <w:vAlign w:val="center"/>
          </w:tcPr>
          <w:p w14:paraId="6190E298" w14:textId="77777777" w:rsidR="00384447" w:rsidRPr="00E96A46" w:rsidRDefault="008A6931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0E51DE34" w14:textId="7B70E8F0" w:rsidR="00384447" w:rsidRPr="00874753" w:rsidRDefault="00874753" w:rsidP="000E0A34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vert_force1 }}</w:t>
            </w:r>
          </w:p>
        </w:tc>
      </w:tr>
      <w:tr w:rsidR="00384447" w:rsidRPr="00E96A46" w14:paraId="2032258F" w14:textId="77777777" w:rsidTr="004A27EE">
        <w:tc>
          <w:tcPr>
            <w:tcW w:w="3545" w:type="dxa"/>
            <w:vAlign w:val="center"/>
          </w:tcPr>
          <w:p w14:paraId="4D4B7D5F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Горизонтальная нагрузка</w:t>
            </w:r>
          </w:p>
        </w:tc>
        <w:tc>
          <w:tcPr>
            <w:tcW w:w="1900" w:type="dxa"/>
            <w:vAlign w:val="center"/>
          </w:tcPr>
          <w:p w14:paraId="64158A23" w14:textId="77777777" w:rsidR="00384447" w:rsidRPr="00E96A46" w:rsidRDefault="0038444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Q</w:t>
            </w:r>
          </w:p>
        </w:tc>
        <w:tc>
          <w:tcPr>
            <w:tcW w:w="901" w:type="dxa"/>
            <w:vAlign w:val="center"/>
          </w:tcPr>
          <w:p w14:paraId="29615EBF" w14:textId="77777777" w:rsidR="00384447" w:rsidRPr="00E96A46" w:rsidRDefault="008A6931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</w:p>
        </w:tc>
        <w:tc>
          <w:tcPr>
            <w:tcW w:w="3281" w:type="dxa"/>
            <w:vAlign w:val="center"/>
          </w:tcPr>
          <w:p w14:paraId="177C8CCC" w14:textId="5FCA457C" w:rsidR="00384447" w:rsidRPr="00874753" w:rsidRDefault="0087475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shear_force1 }}</w:t>
            </w:r>
          </w:p>
        </w:tc>
      </w:tr>
      <w:tr w:rsidR="00384447" w:rsidRPr="00E96A46" w14:paraId="6391EEC8" w14:textId="77777777" w:rsidTr="004A27EE">
        <w:tc>
          <w:tcPr>
            <w:tcW w:w="3545" w:type="dxa"/>
            <w:vAlign w:val="center"/>
          </w:tcPr>
          <w:p w14:paraId="3ED7A24F" w14:textId="77777777" w:rsidR="00384447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Изгибающий момент</w:t>
            </w:r>
          </w:p>
        </w:tc>
        <w:tc>
          <w:tcPr>
            <w:tcW w:w="1900" w:type="dxa"/>
            <w:vAlign w:val="center"/>
          </w:tcPr>
          <w:p w14:paraId="717A95DA" w14:textId="77777777" w:rsidR="00384447" w:rsidRPr="00E96A46" w:rsidRDefault="0038444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M</w:t>
            </w:r>
          </w:p>
        </w:tc>
        <w:tc>
          <w:tcPr>
            <w:tcW w:w="901" w:type="dxa"/>
            <w:vAlign w:val="center"/>
          </w:tcPr>
          <w:p w14:paraId="06D3AE48" w14:textId="77777777" w:rsidR="00384447" w:rsidRPr="00E96A46" w:rsidRDefault="008A6931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E96A46">
              <w:rPr>
                <w:rFonts w:ascii="Arial" w:hAnsi="Arial" w:cs="Arial"/>
                <w:color w:val="000000"/>
                <w:szCs w:val="24"/>
              </w:rPr>
              <w:t>тс</w:t>
            </w:r>
            <w:r w:rsidRPr="00E96A46">
              <w:rPr>
                <w:rFonts w:ascii="Calibri" w:hAnsi="Calibri" w:cs="Calibri"/>
                <w:color w:val="000000"/>
                <w:szCs w:val="24"/>
              </w:rPr>
              <w:t>·</w:t>
            </w: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  <w:proofErr w:type="spellEnd"/>
          </w:p>
        </w:tc>
        <w:tc>
          <w:tcPr>
            <w:tcW w:w="3281" w:type="dxa"/>
            <w:vAlign w:val="center"/>
          </w:tcPr>
          <w:p w14:paraId="01D1AACB" w14:textId="496873CB" w:rsidR="00384447" w:rsidRPr="00874753" w:rsidRDefault="00874753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{{ moment1 }}</w:t>
            </w:r>
          </w:p>
        </w:tc>
      </w:tr>
      <w:tr w:rsidR="008352F2" w:rsidRPr="00E96A46" w14:paraId="54F56CD7" w14:textId="77777777" w:rsidTr="004A27EE">
        <w:tc>
          <w:tcPr>
            <w:tcW w:w="9627" w:type="dxa"/>
            <w:gridSpan w:val="4"/>
            <w:vAlign w:val="center"/>
          </w:tcPr>
          <w:p w14:paraId="708261F8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Расчетные м</w:t>
            </w:r>
            <w:r w:rsidR="008352F2" w:rsidRPr="00E96A46">
              <w:rPr>
                <w:rFonts w:ascii="Arial" w:hAnsi="Arial" w:cs="Arial"/>
                <w:b/>
                <w:color w:val="000000"/>
                <w:szCs w:val="24"/>
              </w:rPr>
              <w:t>еханические свойства грунтов</w:t>
            </w:r>
          </w:p>
        </w:tc>
      </w:tr>
      <w:tr w:rsidR="008352F2" w:rsidRPr="00E96A46" w14:paraId="324094D0" w14:textId="77777777" w:rsidTr="004A27EE">
        <w:tc>
          <w:tcPr>
            <w:tcW w:w="3545" w:type="dxa"/>
            <w:vAlign w:val="center"/>
          </w:tcPr>
          <w:p w14:paraId="665D56C9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Угол внутреннего трения</w:t>
            </w:r>
          </w:p>
        </w:tc>
        <w:tc>
          <w:tcPr>
            <w:tcW w:w="1900" w:type="dxa"/>
            <w:vAlign w:val="center"/>
          </w:tcPr>
          <w:p w14:paraId="25D73F54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φ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4DA538FB" w14:textId="77777777" w:rsidR="008352F2" w:rsidRPr="00E96A46" w:rsidRDefault="008352F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281" w:type="dxa"/>
            <w:vAlign w:val="center"/>
          </w:tcPr>
          <w:p w14:paraId="5687C941" w14:textId="57CC5963" w:rsidR="00145F0E" w:rsidRPr="00E96A46" w:rsidRDefault="00AD5B7E" w:rsidP="000E0A34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sr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ugol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vn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  <w:r w:rsidR="00A971A7" w:rsidRPr="00E96A46">
              <w:rPr>
                <w:rFonts w:ascii="Arial" w:hAnsi="Arial" w:cs="Arial"/>
                <w:color w:val="000000"/>
                <w:szCs w:val="24"/>
              </w:rPr>
              <w:t>°</w:t>
            </w:r>
          </w:p>
        </w:tc>
      </w:tr>
      <w:tr w:rsidR="008352F2" w:rsidRPr="00E96A46" w14:paraId="3671BDD4" w14:textId="77777777" w:rsidTr="004A27EE">
        <w:tc>
          <w:tcPr>
            <w:tcW w:w="3545" w:type="dxa"/>
            <w:vAlign w:val="center"/>
          </w:tcPr>
          <w:p w14:paraId="7299AD00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Удельное сцепление</w:t>
            </w:r>
          </w:p>
        </w:tc>
        <w:tc>
          <w:tcPr>
            <w:tcW w:w="1900" w:type="dxa"/>
            <w:vAlign w:val="center"/>
          </w:tcPr>
          <w:p w14:paraId="0C8ED71C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5EDEF542" w14:textId="77777777" w:rsidR="008352F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тс/м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3281" w:type="dxa"/>
            <w:vAlign w:val="center"/>
          </w:tcPr>
          <w:p w14:paraId="2A73C5A3" w14:textId="64867036" w:rsidR="00145F0E" w:rsidRPr="00105B7E" w:rsidRDefault="00AD5B7E" w:rsidP="00105B7E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sr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udel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scep</w:t>
            </w:r>
            <w:proofErr w:type="spellEnd"/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8352F2" w:rsidRPr="00E96A46" w14:paraId="4B1FC8B6" w14:textId="77777777" w:rsidTr="004A27EE">
        <w:tc>
          <w:tcPr>
            <w:tcW w:w="3545" w:type="dxa"/>
            <w:vAlign w:val="center"/>
          </w:tcPr>
          <w:p w14:paraId="448C5006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Плотность</w:t>
            </w:r>
          </w:p>
        </w:tc>
        <w:tc>
          <w:tcPr>
            <w:tcW w:w="1900" w:type="dxa"/>
            <w:vAlign w:val="center"/>
          </w:tcPr>
          <w:p w14:paraId="55E6C022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ρ</w:t>
            </w:r>
            <w:r w:rsidRPr="00E96A46">
              <w:rPr>
                <w:rFonts w:ascii="Arial" w:hAnsi="Arial" w:cs="Arial"/>
                <w:vertAlign w:val="subscript"/>
                <w:lang w:val="en-US"/>
              </w:rPr>
              <w:t>I</w:t>
            </w:r>
          </w:p>
        </w:tc>
        <w:tc>
          <w:tcPr>
            <w:tcW w:w="901" w:type="dxa"/>
            <w:vAlign w:val="center"/>
          </w:tcPr>
          <w:p w14:paraId="1065BCE9" w14:textId="77777777" w:rsidR="008352F2" w:rsidRPr="00E96A46" w:rsidRDefault="0035724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per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г/см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3281" w:type="dxa"/>
            <w:vAlign w:val="center"/>
          </w:tcPr>
          <w:p w14:paraId="2A0CE0FB" w14:textId="6EB46276" w:rsidR="00145F0E" w:rsidRPr="00105B7E" w:rsidRDefault="00AD5B7E" w:rsidP="00105B7E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162FCB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sr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ves</w:t>
            </w:r>
            <w:proofErr w:type="spellEnd"/>
            <w:r w:rsidRPr="00162FCB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gr</w:t>
            </w:r>
            <w:r w:rsidRPr="00162FCB">
              <w:rPr>
                <w:rFonts w:ascii="Arial" w:hAnsi="Arial" w:cs="Arial"/>
              </w:rPr>
              <w:t>_</w:t>
            </w:r>
            <w:proofErr w:type="spellStart"/>
            <w:r>
              <w:rPr>
                <w:rFonts w:ascii="Arial" w:hAnsi="Arial" w:cs="Arial"/>
                <w:lang w:val="en-US"/>
              </w:rPr>
              <w:t>ras</w:t>
            </w:r>
            <w:proofErr w:type="spellEnd"/>
            <w:r w:rsidRPr="00162FCB">
              <w:rPr>
                <w:rFonts w:ascii="Arial" w:hAnsi="Arial" w:cs="Arial"/>
              </w:rPr>
              <w:t xml:space="preserve"> }}</w:t>
            </w:r>
          </w:p>
        </w:tc>
      </w:tr>
      <w:tr w:rsidR="008352F2" w:rsidRPr="00E96A46" w14:paraId="7386826D" w14:textId="77777777" w:rsidTr="004A27EE">
        <w:tc>
          <w:tcPr>
            <w:tcW w:w="3545" w:type="dxa"/>
            <w:vAlign w:val="center"/>
          </w:tcPr>
          <w:p w14:paraId="1D63CB8E" w14:textId="77777777" w:rsidR="008352F2" w:rsidRPr="00E96A46" w:rsidRDefault="00B12C5A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</w:rPr>
              <w:t>Модуль деформации</w:t>
            </w:r>
          </w:p>
        </w:tc>
        <w:tc>
          <w:tcPr>
            <w:tcW w:w="1900" w:type="dxa"/>
            <w:vAlign w:val="center"/>
          </w:tcPr>
          <w:p w14:paraId="1884CD79" w14:textId="77777777" w:rsidR="008352F2" w:rsidRPr="00E96A46" w:rsidRDefault="00B12C5A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Е</w:t>
            </w:r>
          </w:p>
        </w:tc>
        <w:tc>
          <w:tcPr>
            <w:tcW w:w="901" w:type="dxa"/>
            <w:vAlign w:val="center"/>
          </w:tcPr>
          <w:p w14:paraId="39CB47FD" w14:textId="77777777" w:rsidR="008352F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тс/м</w:t>
            </w:r>
            <w:r w:rsidRPr="00E96A46">
              <w:rPr>
                <w:rFonts w:ascii="Arial" w:hAnsi="Arial" w:cs="Arial"/>
                <w:color w:val="000000"/>
                <w:szCs w:val="24"/>
                <w:vertAlign w:val="superscript"/>
              </w:rPr>
              <w:t>2</w:t>
            </w:r>
          </w:p>
        </w:tc>
        <w:tc>
          <w:tcPr>
            <w:tcW w:w="3281" w:type="dxa"/>
            <w:vAlign w:val="center"/>
          </w:tcPr>
          <w:p w14:paraId="4695951E" w14:textId="1854F8DD" w:rsidR="00145F0E" w:rsidRPr="00105B7E" w:rsidRDefault="00AD5B7E" w:rsidP="00F2657B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 w:rsidRPr="00874753"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sr</w:t>
            </w:r>
            <w:proofErr w:type="spellEnd"/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def</w:t>
            </w:r>
            <w:r w:rsidRPr="0087475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mod</w:t>
            </w:r>
            <w:r w:rsidRPr="00874753">
              <w:rPr>
                <w:rFonts w:ascii="Arial" w:hAnsi="Arial" w:cs="Arial"/>
              </w:rPr>
              <w:t xml:space="preserve"> }}</w:t>
            </w:r>
          </w:p>
        </w:tc>
      </w:tr>
      <w:tr w:rsidR="00357242" w:rsidRPr="00E96A46" w14:paraId="4F35A6BC" w14:textId="77777777" w:rsidTr="004A27EE">
        <w:tc>
          <w:tcPr>
            <w:tcW w:w="9627" w:type="dxa"/>
            <w:gridSpan w:val="4"/>
            <w:vAlign w:val="center"/>
          </w:tcPr>
          <w:p w14:paraId="0A468A55" w14:textId="77777777" w:rsidR="00357242" w:rsidRPr="00E96A46" w:rsidRDefault="00357242" w:rsidP="00EA24E3">
            <w:pPr>
              <w:ind w:left="0" w:firstLine="0"/>
              <w:jc w:val="left"/>
              <w:rPr>
                <w:rFonts w:ascii="Arial" w:hAnsi="Arial" w:cs="Arial"/>
                <w:b/>
                <w:color w:val="000000"/>
                <w:szCs w:val="24"/>
              </w:rPr>
            </w:pPr>
            <w:r w:rsidRPr="00E96A46">
              <w:rPr>
                <w:rFonts w:ascii="Arial" w:hAnsi="Arial" w:cs="Arial"/>
                <w:b/>
                <w:color w:val="000000"/>
                <w:szCs w:val="24"/>
              </w:rPr>
              <w:t>Геометрические характеристики фундамента</w:t>
            </w:r>
          </w:p>
        </w:tc>
      </w:tr>
      <w:tr w:rsidR="008352F2" w:rsidRPr="00E96A46" w14:paraId="0AF05DCE" w14:textId="77777777" w:rsidTr="004A27EE">
        <w:tc>
          <w:tcPr>
            <w:tcW w:w="3545" w:type="dxa"/>
            <w:vAlign w:val="center"/>
          </w:tcPr>
          <w:p w14:paraId="584A5B8D" w14:textId="77777777" w:rsidR="008352F2" w:rsidRPr="00E96A46" w:rsidRDefault="00357242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заложения</w:t>
            </w:r>
            <w:r w:rsidR="00C84BED" w:rsidRPr="00E96A46">
              <w:rPr>
                <w:rFonts w:ascii="Arial" w:hAnsi="Arial" w:cs="Arial"/>
                <w:color w:val="000000"/>
                <w:szCs w:val="24"/>
              </w:rPr>
              <w:t xml:space="preserve"> низа</w:t>
            </w:r>
            <w:r w:rsidRPr="00E96A46">
              <w:rPr>
                <w:rFonts w:ascii="Arial" w:hAnsi="Arial" w:cs="Arial"/>
                <w:color w:val="000000"/>
                <w:szCs w:val="24"/>
              </w:rPr>
              <w:t xml:space="preserve"> сваи</w:t>
            </w:r>
          </w:p>
        </w:tc>
        <w:tc>
          <w:tcPr>
            <w:tcW w:w="1900" w:type="dxa"/>
            <w:vAlign w:val="center"/>
          </w:tcPr>
          <w:p w14:paraId="37A72796" w14:textId="77777777" w:rsidR="008352F2" w:rsidRPr="00E96A46" w:rsidRDefault="0035724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h</w:t>
            </w:r>
          </w:p>
        </w:tc>
        <w:tc>
          <w:tcPr>
            <w:tcW w:w="901" w:type="dxa"/>
            <w:vAlign w:val="center"/>
          </w:tcPr>
          <w:p w14:paraId="22A66688" w14:textId="77777777" w:rsidR="008352F2" w:rsidRPr="00E96A46" w:rsidRDefault="0035724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4B83C5B" w14:textId="6B728341" w:rsidR="00CA57E6" w:rsidRPr="0051786A" w:rsidRDefault="00094E41" w:rsidP="00A3213C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Cs w:val="24"/>
                <w:lang w:val="en-US"/>
              </w:rPr>
              <w:t>deepness_svai</w:t>
            </w:r>
            <w:proofErr w:type="spellEnd"/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</w:p>
        </w:tc>
      </w:tr>
      <w:tr w:rsidR="00357242" w:rsidRPr="00E96A46" w14:paraId="4D1F44D5" w14:textId="77777777" w:rsidTr="004A27EE">
        <w:tc>
          <w:tcPr>
            <w:tcW w:w="3545" w:type="dxa"/>
            <w:vAlign w:val="center"/>
          </w:tcPr>
          <w:p w14:paraId="424B6D25" w14:textId="77777777" w:rsidR="00357242" w:rsidRPr="00E96A46" w:rsidRDefault="00357242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Диаметр сваи</w:t>
            </w:r>
          </w:p>
        </w:tc>
        <w:tc>
          <w:tcPr>
            <w:tcW w:w="1900" w:type="dxa"/>
            <w:vAlign w:val="center"/>
          </w:tcPr>
          <w:p w14:paraId="62A6FEF4" w14:textId="77777777" w:rsidR="00357242" w:rsidRPr="00E96A46" w:rsidRDefault="00357242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b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  <w:vAlign w:val="center"/>
          </w:tcPr>
          <w:p w14:paraId="3B8FC0AA" w14:textId="27288726" w:rsidR="00357242" w:rsidRPr="00E96A46" w:rsidRDefault="006C7850" w:rsidP="006C7850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14DF146D" w14:textId="0A68DC79" w:rsidR="00CA57E6" w:rsidRPr="00094E41" w:rsidRDefault="00094E41" w:rsidP="00105B7E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Cs w:val="24"/>
                <w:lang w:val="en-US"/>
              </w:rPr>
              <w:t>diam_svai</w:t>
            </w:r>
            <w:proofErr w:type="spellEnd"/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</w:p>
        </w:tc>
      </w:tr>
      <w:tr w:rsidR="00357242" w:rsidRPr="00E96A46" w14:paraId="59EF43A0" w14:textId="77777777" w:rsidTr="004A27EE">
        <w:tc>
          <w:tcPr>
            <w:tcW w:w="3545" w:type="dxa"/>
            <w:vAlign w:val="center"/>
          </w:tcPr>
          <w:p w14:paraId="43A071CD" w14:textId="77777777" w:rsidR="00357242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Глубина расположения ригеля</w:t>
            </w:r>
          </w:p>
        </w:tc>
        <w:tc>
          <w:tcPr>
            <w:tcW w:w="1900" w:type="dxa"/>
            <w:vAlign w:val="center"/>
          </w:tcPr>
          <w:p w14:paraId="7D3A97D1" w14:textId="77777777" w:rsidR="00357242" w:rsidRPr="00E96A46" w:rsidRDefault="0038444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proofErr w:type="spellStart"/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901" w:type="dxa"/>
            <w:vAlign w:val="center"/>
          </w:tcPr>
          <w:p w14:paraId="4BDF1EAB" w14:textId="77777777" w:rsidR="00357242" w:rsidRPr="00E96A46" w:rsidRDefault="0038444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49A855C5" w14:textId="2EC52824" w:rsidR="00CA57E6" w:rsidRPr="00E96A46" w:rsidRDefault="00094E41" w:rsidP="00105B7E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Cs w:val="24"/>
                <w:lang w:val="en-US"/>
              </w:rPr>
              <w:t>deepness_rigel</w:t>
            </w:r>
            <w:proofErr w:type="spellEnd"/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</w:p>
        </w:tc>
      </w:tr>
      <w:tr w:rsidR="00357242" w:rsidRPr="00E96A46" w14:paraId="2B043244" w14:textId="77777777" w:rsidTr="004A27EE">
        <w:tc>
          <w:tcPr>
            <w:tcW w:w="3545" w:type="dxa"/>
            <w:vAlign w:val="center"/>
          </w:tcPr>
          <w:p w14:paraId="4B0241E4" w14:textId="77777777" w:rsidR="00357242" w:rsidRPr="00E96A46" w:rsidRDefault="0038444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Длина ригеля</w:t>
            </w:r>
          </w:p>
        </w:tc>
        <w:tc>
          <w:tcPr>
            <w:tcW w:w="1900" w:type="dxa"/>
            <w:vAlign w:val="center"/>
          </w:tcPr>
          <w:p w14:paraId="30A6AFD4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l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</w:p>
        </w:tc>
        <w:tc>
          <w:tcPr>
            <w:tcW w:w="901" w:type="dxa"/>
            <w:vAlign w:val="center"/>
          </w:tcPr>
          <w:p w14:paraId="05B4365B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D95E878" w14:textId="405890F7" w:rsidR="00CA57E6" w:rsidRPr="00C04C48" w:rsidRDefault="00C04C48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>0</w:t>
            </w:r>
          </w:p>
        </w:tc>
      </w:tr>
      <w:tr w:rsidR="00357242" w:rsidRPr="00E96A46" w14:paraId="0BE83821" w14:textId="77777777" w:rsidTr="004A27EE">
        <w:trPr>
          <w:trHeight w:val="184"/>
        </w:trPr>
        <w:tc>
          <w:tcPr>
            <w:tcW w:w="3545" w:type="dxa"/>
            <w:vAlign w:val="center"/>
          </w:tcPr>
          <w:p w14:paraId="5B09191E" w14:textId="77777777" w:rsidR="00357242" w:rsidRPr="00E96A46" w:rsidRDefault="00A971A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Ширина ригеля</w:t>
            </w:r>
          </w:p>
        </w:tc>
        <w:tc>
          <w:tcPr>
            <w:tcW w:w="1900" w:type="dxa"/>
            <w:vAlign w:val="center"/>
          </w:tcPr>
          <w:p w14:paraId="07157981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 w:rsidRPr="00E96A46">
              <w:rPr>
                <w:rFonts w:ascii="Arial" w:hAnsi="Arial" w:cs="Arial"/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901" w:type="dxa"/>
            <w:vAlign w:val="center"/>
          </w:tcPr>
          <w:p w14:paraId="5DE30907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69DE301A" w14:textId="3B1A496F" w:rsidR="00CA57E6" w:rsidRPr="00094E41" w:rsidRDefault="00094E41" w:rsidP="00E9617C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Cs w:val="24"/>
                <w:lang w:val="en-US"/>
              </w:rPr>
              <w:t>widness_rigel</w:t>
            </w:r>
            <w:proofErr w:type="spellEnd"/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</w:p>
        </w:tc>
      </w:tr>
      <w:tr w:rsidR="00357242" w:rsidRPr="00E96A46" w14:paraId="71CA2E8B" w14:textId="77777777" w:rsidTr="004A27EE">
        <w:tc>
          <w:tcPr>
            <w:tcW w:w="3545" w:type="dxa"/>
            <w:vAlign w:val="center"/>
          </w:tcPr>
          <w:p w14:paraId="66BE05EE" w14:textId="77777777" w:rsidR="00357242" w:rsidRPr="00E96A46" w:rsidRDefault="00A971A7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Высота ригеля</w:t>
            </w:r>
          </w:p>
        </w:tc>
        <w:tc>
          <w:tcPr>
            <w:tcW w:w="1900" w:type="dxa"/>
            <w:vAlign w:val="center"/>
          </w:tcPr>
          <w:p w14:paraId="22F6614A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vertAlign w:val="subscript"/>
              </w:rPr>
            </w:pPr>
            <w:proofErr w:type="spellStart"/>
            <w:r w:rsidRPr="00E96A46">
              <w:rPr>
                <w:rFonts w:ascii="Arial" w:hAnsi="Arial" w:cs="Arial"/>
                <w:color w:val="000000"/>
                <w:szCs w:val="24"/>
              </w:rPr>
              <w:t>у</w:t>
            </w:r>
            <w:r w:rsidRPr="00E96A46">
              <w:rPr>
                <w:rFonts w:ascii="Arial" w:hAnsi="Arial" w:cs="Arial"/>
                <w:color w:val="000000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901" w:type="dxa"/>
            <w:vAlign w:val="center"/>
          </w:tcPr>
          <w:p w14:paraId="60FF27F3" w14:textId="77777777" w:rsidR="00357242" w:rsidRPr="00E96A46" w:rsidRDefault="00A971A7" w:rsidP="00EA24E3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м</w:t>
            </w:r>
          </w:p>
        </w:tc>
        <w:tc>
          <w:tcPr>
            <w:tcW w:w="3281" w:type="dxa"/>
            <w:vAlign w:val="center"/>
          </w:tcPr>
          <w:p w14:paraId="37AC8DD6" w14:textId="195C271D" w:rsidR="00CA57E6" w:rsidRPr="00094E41" w:rsidRDefault="00094E41" w:rsidP="00E9617C">
            <w:pPr>
              <w:ind w:left="0" w:firstLine="0"/>
              <w:jc w:val="center"/>
              <w:rPr>
                <w:rFonts w:ascii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Cs w:val="24"/>
                <w:lang w:val="en-US"/>
              </w:rPr>
              <w:t>height_rigel</w:t>
            </w:r>
            <w:proofErr w:type="spellEnd"/>
            <w:r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}}</w:t>
            </w:r>
          </w:p>
        </w:tc>
      </w:tr>
      <w:tr w:rsidR="001A7054" w:rsidRPr="00E96A46" w14:paraId="552BE56C" w14:textId="77777777" w:rsidTr="004A27EE">
        <w:tc>
          <w:tcPr>
            <w:tcW w:w="9627" w:type="dxa"/>
            <w:gridSpan w:val="4"/>
            <w:vAlign w:val="center"/>
          </w:tcPr>
          <w:p w14:paraId="74688899" w14:textId="77777777" w:rsidR="00D5721E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1. Значения геометрических характеристик нижнего ригеля ур1, lр1, a1 и ур1 принимаются равными 0</w:t>
            </w:r>
          </w:p>
          <w:p w14:paraId="694D4A65" w14:textId="77777777" w:rsidR="001A7054" w:rsidRPr="00E96A46" w:rsidRDefault="00D5721E" w:rsidP="00EA24E3">
            <w:pPr>
              <w:ind w:left="0" w:firstLine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96A46">
              <w:rPr>
                <w:rFonts w:ascii="Arial" w:hAnsi="Arial" w:cs="Arial"/>
                <w:color w:val="000000"/>
                <w:szCs w:val="24"/>
              </w:rPr>
              <w:t>2. Символьное обозначение принято согласно Руководству</w:t>
            </w:r>
          </w:p>
        </w:tc>
      </w:tr>
    </w:tbl>
    <w:p w14:paraId="100D4D2F" w14:textId="77777777" w:rsidR="00E703B6" w:rsidRPr="00E96A46" w:rsidRDefault="00C84BED" w:rsidP="00EA24E3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lastRenderedPageBreak/>
        <w:t xml:space="preserve">При расчете закреплений </w:t>
      </w:r>
      <w:r w:rsidR="00850509" w:rsidRPr="00E96A46">
        <w:rPr>
          <w:rFonts w:ascii="Arial" w:hAnsi="Arial" w:cs="Arial"/>
        </w:rPr>
        <w:t>все действующие</w:t>
      </w:r>
      <w:r w:rsidR="008E71D2" w:rsidRPr="00E96A46">
        <w:rPr>
          <w:rFonts w:ascii="Arial" w:hAnsi="Arial" w:cs="Arial"/>
        </w:rPr>
        <w:t xml:space="preserve"> на опору нагрузки должны быть заменены двумя силами: горизонтальной сосредоточенной нагрузкой Q, приложенной на высоте H от отметки поверхности земли, и вертикальной силой N.</w:t>
      </w:r>
    </w:p>
    <w:p w14:paraId="6956BB98" w14:textId="77777777" w:rsidR="008E71D2" w:rsidRPr="001B20BD" w:rsidRDefault="008E71D2" w:rsidP="00EA24E3">
      <w:pPr>
        <w:spacing w:line="360" w:lineRule="auto"/>
        <w:rPr>
          <w:rFonts w:ascii="Arial" w:hAnsi="Arial" w:cs="Arial"/>
          <w:szCs w:val="24"/>
        </w:rPr>
      </w:pPr>
      <w:r w:rsidRPr="00E96A46">
        <w:rPr>
          <w:rFonts w:ascii="Arial" w:hAnsi="Arial" w:cs="Arial"/>
        </w:rPr>
        <w:t xml:space="preserve">Высота </w:t>
      </w:r>
      <w:r w:rsidRPr="001B20BD">
        <w:rPr>
          <w:rFonts w:ascii="Arial" w:hAnsi="Arial" w:cs="Arial"/>
          <w:szCs w:val="24"/>
        </w:rPr>
        <w:t>приложения горизонтальной силы составляет:</w:t>
      </w:r>
    </w:p>
    <w:p w14:paraId="3F67A6E9" w14:textId="27C61C37" w:rsidR="008E71D2" w:rsidRPr="00BD5764" w:rsidRDefault="008E71D2" w:rsidP="004A27EE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w:rPr>
            <w:rFonts w:ascii="Cambria Math" w:hAnsi="Cambria Math" w:cs="Arial"/>
            <w:color w:val="000000"/>
            <w:szCs w:val="24"/>
          </w:rPr>
          <m:t>H</m:t>
        </m:r>
        <m: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color w:val="000000"/>
                <w:szCs w:val="24"/>
              </w:rPr>
              <m:t>Q</m:t>
            </m:r>
          </m:den>
        </m:f>
      </m:oMath>
      <w:r w:rsidR="004A27EE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D77756">
        <w:rPr>
          <w:rFonts w:ascii="Cambria Math" w:hAnsi="Cambria Math" w:cs="Arial"/>
          <w:color w:val="000000"/>
          <w:szCs w:val="24"/>
          <w:lang w:val="en-US"/>
        </w:rPr>
        <w:t xml:space="preserve">{{ </w:t>
      </w:r>
      <w:proofErr w:type="spellStart"/>
      <w:r w:rsidR="00D77756">
        <w:rPr>
          <w:rFonts w:ascii="Cambria Math" w:hAnsi="Cambria Math" w:cs="Arial"/>
          <w:color w:val="000000"/>
          <w:szCs w:val="24"/>
          <w:lang w:val="en-US"/>
        </w:rPr>
        <w:t>height_shear_force</w:t>
      </w:r>
      <w:proofErr w:type="spellEnd"/>
      <w:r w:rsidR="00D77756">
        <w:rPr>
          <w:rFonts w:ascii="Cambria Math" w:hAnsi="Cambria Math" w:cs="Arial"/>
          <w:color w:val="000000"/>
          <w:szCs w:val="24"/>
          <w:lang w:val="en-US"/>
        </w:rPr>
        <w:t xml:space="preserve"> }}</w:t>
      </w:r>
      <w:r w:rsidR="004A27EE" w:rsidRPr="00BD5764">
        <w:rPr>
          <w:rFonts w:ascii="Cambria Math" w:hAnsi="Cambria Math" w:cs="Arial"/>
          <w:color w:val="000000"/>
          <w:szCs w:val="24"/>
          <w:lang w:val="en-US"/>
        </w:rPr>
        <w:t xml:space="preserve">, </w:t>
      </w:r>
      <w:r w:rsidR="004A27EE" w:rsidRPr="001B20BD">
        <w:rPr>
          <w:rFonts w:ascii="Cambria Math" w:hAnsi="Cambria Math" w:cs="Arial"/>
          <w:color w:val="000000"/>
          <w:szCs w:val="24"/>
        </w:rPr>
        <w:t>м</w:t>
      </w:r>
    </w:p>
    <w:p w14:paraId="067B19AE" w14:textId="77777777" w:rsidR="001A7054" w:rsidRPr="001B20BD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Отношение высоты приложения горизонтальной силы к глубине погружения сваи:</w:t>
      </w:r>
    </w:p>
    <w:p w14:paraId="3B94E44E" w14:textId="322F296C" w:rsidR="001A7054" w:rsidRPr="001B20BD" w:rsidRDefault="001A7054" w:rsidP="00AF1BA2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α=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szCs w:val="24"/>
        </w:rPr>
        <w:t xml:space="preserve"> </w:t>
      </w:r>
      <w:r w:rsidR="00AF1BA2" w:rsidRPr="001B20BD">
        <w:rPr>
          <w:rFonts w:ascii="Cambria Math" w:hAnsi="Cambria Math" w:cs="Arial"/>
          <w:szCs w:val="24"/>
        </w:rPr>
        <w:t xml:space="preserve">= </w:t>
      </w:r>
      <w:r w:rsidR="00BD5764" w:rsidRPr="00781814">
        <w:rPr>
          <w:rFonts w:ascii="Cambria Math" w:hAnsi="Cambria Math" w:cs="Arial"/>
          <w:szCs w:val="24"/>
        </w:rPr>
        <w:t xml:space="preserve">{{ </w:t>
      </w:r>
      <w:r w:rsidR="00BD5764">
        <w:rPr>
          <w:rFonts w:ascii="Cambria Math" w:hAnsi="Cambria Math" w:cs="Arial"/>
          <w:szCs w:val="24"/>
          <w:lang w:val="en-US"/>
        </w:rPr>
        <w:t>D</w:t>
      </w:r>
      <w:r w:rsidR="00BD5764" w:rsidRPr="00781814">
        <w:rPr>
          <w:rFonts w:ascii="Cambria Math" w:hAnsi="Cambria Math" w:cs="Arial"/>
          <w:szCs w:val="24"/>
        </w:rPr>
        <w:t>64 }}</w:t>
      </w:r>
      <w:r w:rsidR="00CA57E6" w:rsidRPr="001B20BD">
        <w:rPr>
          <w:rFonts w:ascii="Cambria Math" w:hAnsi="Cambria Math" w:cs="Arial"/>
          <w:szCs w:val="24"/>
        </w:rPr>
        <w:t xml:space="preserve"> </w:t>
      </w:r>
    </w:p>
    <w:p w14:paraId="5A0751BC" w14:textId="77777777" w:rsidR="00274E78" w:rsidRPr="001B20BD" w:rsidRDefault="00274E78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Расчетное значение угла сдвига грунта:</w:t>
      </w:r>
    </w:p>
    <w:p w14:paraId="65D78B7C" w14:textId="17C73265" w:rsidR="001A31AE" w:rsidRPr="00BD5764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</w:rPr>
          <m:t>ψ</m:t>
        </m:r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color w:val="00000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σ</m:t>
                    </m:r>
                  </m:den>
                </m:f>
              </m:e>
            </m:d>
          </m:e>
        </m:func>
      </m:oMath>
      <w:r w:rsidR="00AF1BA2" w:rsidRPr="00BD5764">
        <w:rPr>
          <w:rFonts w:ascii="Arial" w:hAnsi="Arial" w:cs="Arial"/>
          <w:color w:val="000000"/>
          <w:szCs w:val="24"/>
          <w:lang w:val="en-US"/>
        </w:rPr>
        <w:t xml:space="preserve"> 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 xml:space="preserve">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 xml:space="preserve">{{ </w:t>
      </w:r>
      <w:proofErr w:type="spellStart"/>
      <w:r w:rsidR="00BD5764">
        <w:rPr>
          <w:rFonts w:ascii="Cambria Math" w:hAnsi="Cambria Math" w:cs="Arial"/>
          <w:color w:val="000000"/>
          <w:szCs w:val="24"/>
          <w:lang w:val="en-US"/>
        </w:rPr>
        <w:t>ugol_sdviga</w:t>
      </w:r>
      <w:proofErr w:type="spellEnd"/>
      <w:r w:rsidR="00BD5764">
        <w:rPr>
          <w:rFonts w:ascii="Cambria Math" w:hAnsi="Cambria Math" w:cs="Arial"/>
          <w:color w:val="000000"/>
          <w:szCs w:val="24"/>
          <w:lang w:val="en-US"/>
        </w:rPr>
        <w:t xml:space="preserve"> }}</w:t>
      </w:r>
      <w:r w:rsidR="00AF1BA2" w:rsidRPr="00BD5764">
        <w:rPr>
          <w:rFonts w:ascii="Cambria Math" w:hAnsi="Cambria Math" w:cs="Arial"/>
          <w:color w:val="000000"/>
          <w:szCs w:val="24"/>
          <w:lang w:val="en-US"/>
        </w:rPr>
        <w:t>,</w:t>
      </w:r>
      <w:r w:rsidR="00CA57E6" w:rsidRPr="00BD5764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90F0D5C" w14:textId="77777777" w:rsidR="001A7054" w:rsidRPr="000E5176" w:rsidRDefault="001A7054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где σ=10тс/м2.</w:t>
      </w:r>
    </w:p>
    <w:p w14:paraId="718038D1" w14:textId="77777777" w:rsidR="00A76521" w:rsidRPr="000E5176" w:rsidRDefault="00A76521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 xml:space="preserve">Расчетный коэффициент трения металла по </w:t>
      </w:r>
      <w:r w:rsidR="007315DB" w:rsidRPr="001B20BD">
        <w:rPr>
          <w:rFonts w:ascii="Arial" w:hAnsi="Arial" w:cs="Arial"/>
          <w:szCs w:val="24"/>
        </w:rPr>
        <w:t>грунту</w:t>
      </w:r>
      <w:r w:rsidRPr="001B20BD">
        <w:rPr>
          <w:rFonts w:ascii="Arial" w:hAnsi="Arial" w:cs="Arial"/>
          <w:szCs w:val="24"/>
        </w:rPr>
        <w:t>:</w:t>
      </w:r>
    </w:p>
    <w:p w14:paraId="5F10A52E" w14:textId="07EBE7A9" w:rsidR="00A76521" w:rsidRPr="001F2B83" w:rsidRDefault="00D21526" w:rsidP="00AF1BA2">
      <w:pPr>
        <w:ind w:left="425" w:firstLine="142"/>
        <w:jc w:val="center"/>
        <w:rPr>
          <w:rFonts w:ascii="Arial" w:hAnsi="Arial" w:cs="Arial"/>
          <w:color w:val="00000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Cs w:val="24"/>
            <w:lang w:val="en-US"/>
          </w:rPr>
          <m:t>f=0,9</m:t>
        </m:r>
        <m:d>
          <m:dPr>
            <m:ctrlPr>
              <w:rPr>
                <w:rFonts w:ascii="Cambria Math" w:hAnsi="Cambria Math" w:cs="Arial"/>
                <w:color w:val="000000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color w:val="000000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4"/>
                    <w:lang w:val="en-US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4"/>
                <w:lang w:val="en-US"/>
              </w:rPr>
              <m:t>-0,1</m:t>
            </m:r>
          </m:e>
        </m:d>
      </m:oMath>
      <w:r w:rsidR="00AF1BA2" w:rsidRPr="001F2B83">
        <w:rPr>
          <w:rFonts w:ascii="Cambria Math" w:hAnsi="Cambria Math" w:cs="Arial"/>
          <w:color w:val="000000"/>
          <w:szCs w:val="24"/>
          <w:lang w:val="en-US"/>
        </w:rPr>
        <w:t xml:space="preserve"> = </w:t>
      </w:r>
      <w:r w:rsidR="00BD5764">
        <w:rPr>
          <w:rFonts w:ascii="Cambria Math" w:hAnsi="Cambria Math" w:cs="Arial"/>
          <w:color w:val="000000"/>
          <w:szCs w:val="24"/>
          <w:lang w:val="en-US"/>
        </w:rPr>
        <w:t xml:space="preserve">{{ </w:t>
      </w:r>
      <w:proofErr w:type="spellStart"/>
      <w:r w:rsidR="00BD5764">
        <w:rPr>
          <w:rFonts w:ascii="Cambria Math" w:hAnsi="Cambria Math" w:cs="Arial"/>
          <w:color w:val="000000"/>
          <w:szCs w:val="24"/>
          <w:lang w:val="en-US"/>
        </w:rPr>
        <w:t>coef_tr_met_po_gr</w:t>
      </w:r>
      <w:proofErr w:type="spellEnd"/>
      <w:r w:rsidR="00BD5764">
        <w:rPr>
          <w:rFonts w:ascii="Cambria Math" w:hAnsi="Cambria Math" w:cs="Arial"/>
          <w:color w:val="000000"/>
          <w:szCs w:val="24"/>
          <w:lang w:val="en-US"/>
        </w:rPr>
        <w:t xml:space="preserve"> }}</w:t>
      </w:r>
      <w:r w:rsidR="00CA57E6" w:rsidRPr="001F2B83">
        <w:rPr>
          <w:rFonts w:ascii="Cambria Math" w:hAnsi="Cambria Math" w:cs="Arial"/>
          <w:color w:val="000000"/>
          <w:szCs w:val="24"/>
          <w:lang w:val="en-US"/>
        </w:rPr>
        <w:t xml:space="preserve"> </w:t>
      </w:r>
    </w:p>
    <w:p w14:paraId="1C9DCE46" w14:textId="77777777" w:rsidR="00E703B6" w:rsidRPr="001B20BD" w:rsidRDefault="00E703B6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Коэффициент формы эпюры давления грунта на стойку:</w:t>
      </w:r>
    </w:p>
    <w:p w14:paraId="6CFF10DE" w14:textId="3227D50D" w:rsidR="00E703B6" w:rsidRPr="00A15591" w:rsidRDefault="00D21526" w:rsidP="00AF1BA2">
      <w:pPr>
        <w:ind w:left="425" w:firstLine="142"/>
        <w:jc w:val="center"/>
        <w:rPr>
          <w:rFonts w:ascii="Cambria Math" w:hAnsi="Cambria Math" w:cs="Arial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szCs w:val="24"/>
          </w:rPr>
          <m:t>ω</m:t>
        </m:r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>=1-0,03⋅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4"/>
                <w:lang w:val="en-US"/>
              </w:rPr>
              <m:t>I</m:t>
            </m:r>
          </m:sub>
        </m:sSub>
      </m:oMath>
      <w:r w:rsidR="00AF1BA2" w:rsidRPr="00A15591">
        <w:rPr>
          <w:rFonts w:ascii="Cambria Math" w:hAnsi="Cambria Math" w:cs="Arial"/>
          <w:szCs w:val="24"/>
          <w:lang w:val="en-US"/>
        </w:rPr>
        <w:t xml:space="preserve"> = </w:t>
      </w:r>
      <w:r w:rsidR="001F2B83">
        <w:rPr>
          <w:rFonts w:ascii="Cambria Math" w:hAnsi="Cambria Math" w:cs="Arial"/>
          <w:szCs w:val="24"/>
          <w:lang w:val="en-US"/>
        </w:rPr>
        <w:t xml:space="preserve">{{ </w:t>
      </w:r>
      <w:proofErr w:type="spellStart"/>
      <w:r w:rsidR="001F2B83">
        <w:rPr>
          <w:rFonts w:ascii="Cambria Math" w:hAnsi="Cambria Math" w:cs="Arial"/>
          <w:szCs w:val="24"/>
          <w:lang w:val="en-US"/>
        </w:rPr>
        <w:t>coef_ep_dav</w:t>
      </w:r>
      <w:proofErr w:type="spellEnd"/>
      <w:r w:rsidR="001F2B83">
        <w:rPr>
          <w:rFonts w:ascii="Cambria Math" w:hAnsi="Cambria Math" w:cs="Arial"/>
          <w:szCs w:val="24"/>
          <w:lang w:val="en-US"/>
        </w:rPr>
        <w:t xml:space="preserve"> }}</w:t>
      </w:r>
      <w:r w:rsidR="00CA57E6" w:rsidRPr="00A15591">
        <w:rPr>
          <w:rFonts w:ascii="Cambria Math" w:hAnsi="Cambria Math" w:cs="Arial"/>
          <w:szCs w:val="24"/>
          <w:lang w:val="en-US"/>
        </w:rPr>
        <w:t xml:space="preserve"> </w:t>
      </w:r>
    </w:p>
    <w:p w14:paraId="103712C2" w14:textId="77777777" w:rsidR="00E703B6" w:rsidRPr="001B20BD" w:rsidRDefault="00A43E99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Определим различные параметры и безразмерные коэффициенты, необходимы</w:t>
      </w:r>
      <w:r w:rsidR="006C7850" w:rsidRPr="001B20BD">
        <w:rPr>
          <w:rFonts w:ascii="Arial" w:hAnsi="Arial" w:cs="Arial"/>
          <w:szCs w:val="24"/>
        </w:rPr>
        <w:t>е</w:t>
      </w:r>
      <w:r w:rsidRPr="001B20BD">
        <w:rPr>
          <w:rFonts w:ascii="Arial" w:hAnsi="Arial" w:cs="Arial"/>
          <w:szCs w:val="24"/>
        </w:rPr>
        <w:t xml:space="preserve"> для расчета</w:t>
      </w:r>
      <w:r w:rsidR="00E703B6" w:rsidRPr="001B20BD">
        <w:rPr>
          <w:rFonts w:ascii="Arial" w:hAnsi="Arial" w:cs="Arial"/>
          <w:szCs w:val="24"/>
        </w:rPr>
        <w:t>:</w:t>
      </w:r>
    </w:p>
    <w:p w14:paraId="2BD74491" w14:textId="0CF5E7FD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+a</m:t>
                </m:r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Cambria Math" w:hAnsi="Cambria Math" w:cs="Arial"/>
          <w:iCs/>
          <w:szCs w:val="24"/>
        </w:rPr>
        <w:t xml:space="preserve"> 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65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7C6E28F7" w14:textId="2B1FA63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Cs w:val="24"/>
              </w:rPr>
              <m:t>d1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AF1BA2" w:rsidRPr="001B20BD">
        <w:rPr>
          <w:rFonts w:ascii="Arial" w:hAnsi="Arial" w:cs="Arial"/>
          <w:iCs/>
          <w:szCs w:val="24"/>
        </w:rPr>
        <w:t xml:space="preserve"> </w:t>
      </w:r>
      <w:r w:rsidR="00AF1BA2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66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29269813" w14:textId="19305942" w:rsidR="008D1D6E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m=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67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3</w:t>
      </w:r>
      <w:r w:rsidR="00CA57E6" w:rsidRPr="001B20BD">
        <w:rPr>
          <w:rFonts w:ascii="Cambria Math" w:hAnsi="Cambria Math" w:cs="Arial"/>
          <w:iCs/>
          <w:szCs w:val="24"/>
        </w:rPr>
        <w:t xml:space="preserve"> </w:t>
      </w:r>
    </w:p>
    <w:p w14:paraId="48A4CC9F" w14:textId="499595F8" w:rsidR="008D1D6E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szCs w:val="24"/>
          </w:rPr>
          <m:t>=2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  <w:szCs w:val="24"/>
              </w:rPr>
            </m:ctrlPr>
          </m:funcPr>
          <m:fName>
            <m:r>
              <w:rPr>
                <w:rFonts w:ascii="Cambria Math" w:hAnsi="Cambria Math" w:cs="Arial"/>
                <w:szCs w:val="24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45°+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68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2F6977" w:rsidRPr="001B20BD">
        <w:rPr>
          <w:rFonts w:ascii="Cambria Math" w:hAnsi="Cambria Math" w:cs="Arial"/>
          <w:iCs/>
          <w:szCs w:val="24"/>
        </w:rPr>
        <w:t xml:space="preserve"> т/м</w:t>
      </w:r>
      <w:r w:rsidR="002F6977" w:rsidRPr="001B20BD">
        <w:rPr>
          <w:rFonts w:ascii="Cambria Math" w:hAnsi="Cambria Math" w:cs="Arial"/>
          <w:iCs/>
          <w:szCs w:val="24"/>
          <w:vertAlign w:val="superscript"/>
        </w:rPr>
        <w:t>2</w:t>
      </w:r>
      <w:r w:rsidR="00CA57E6" w:rsidRPr="001B20BD">
        <w:rPr>
          <w:rFonts w:ascii="Cambria Math" w:hAnsi="Cambria Math" w:cs="Arial"/>
          <w:iCs/>
          <w:szCs w:val="24"/>
          <w:vertAlign w:val="superscript"/>
        </w:rPr>
        <w:t xml:space="preserve"> </w:t>
      </w:r>
    </w:p>
    <w:p w14:paraId="754AC0AE" w14:textId="1C883A1E" w:rsidR="008D2EEB" w:rsidRPr="001B20BD" w:rsidRDefault="00D21526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η=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mh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69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FCEDA02" w14:textId="3DE75F7B" w:rsidR="008D2EEB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  <m:r>
              <w:rPr>
                <w:rFonts w:ascii="Cambria Math" w:hAnsi="Cambria Math" w:cs="Arial"/>
                <w:szCs w:val="24"/>
              </w:rPr>
              <m:t>h</m:t>
            </m:r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553B5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70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CA57E6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D8E4FE0" w14:textId="5662AC19" w:rsidR="00E703B6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о</m:t>
            </m:r>
            <m:r>
              <w:rPr>
                <w:rFonts w:ascii="Cambria Math" w:hAnsi="Cambria Math" w:cs="Arial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Cs w:val="24"/>
              </w:rPr>
              <m:t>3</m:t>
            </m:r>
          </m:den>
        </m:f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tg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5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uncPr>
              <m:fName>
                <m:r>
                  <w:rPr>
                    <w:rFonts w:ascii="Cambria Math" w:hAnsi="Cambria Math" w:cs="Arial"/>
                    <w:szCs w:val="24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45°-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2F6977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A15591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71</w:t>
      </w:r>
      <w:r w:rsidR="00A15591" w:rsidRPr="00A15591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679B1359" w14:textId="7DACAC33" w:rsidR="00F109DF" w:rsidRPr="001B20BD" w:rsidRDefault="00000000" w:rsidP="002F6977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r>
          <w:rPr>
            <w:rFonts w:ascii="Cambria Math" w:hAnsi="Cambria Math" w:cs="Arial"/>
            <w:szCs w:val="24"/>
          </w:rPr>
          <m:t>=1+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den>
        </m:f>
      </m:oMath>
      <w:r w:rsidR="002F6977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72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iCs/>
          <w:color w:val="000000"/>
          <w:szCs w:val="24"/>
        </w:rPr>
        <w:t xml:space="preserve"> </w:t>
      </w:r>
    </w:p>
    <w:p w14:paraId="43422868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Расчетная ширина сваи:</w:t>
      </w:r>
    </w:p>
    <w:p w14:paraId="5C14E6E9" w14:textId="4BB82AB9" w:rsidR="000A4019" w:rsidRPr="001B20BD" w:rsidRDefault="00D21526" w:rsidP="00C75996">
      <w:pPr>
        <w:ind w:left="425" w:firstLine="142"/>
        <w:jc w:val="center"/>
        <w:rPr>
          <w:rFonts w:ascii="Cambria Math" w:hAnsi="Cambria Math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Cs w:val="24"/>
              </w:rPr>
              <m:t>0</m:t>
            </m:r>
          </m:sub>
        </m:sSub>
        <m:r>
          <w:rPr>
            <w:rFonts w:ascii="Cambria Math" w:hAnsi="Cambria Math" w:cs="Arial"/>
            <w:szCs w:val="24"/>
          </w:rPr>
          <m:t>⋅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Cs w:val="24"/>
              </w:rPr>
              <m:t>og</m:t>
            </m:r>
          </m:sub>
        </m:sSub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6F0C93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73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>, м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634479DF" w14:textId="77777777" w:rsidR="004A6CBB" w:rsidRPr="001B20BD" w:rsidRDefault="004A6CBB" w:rsidP="00EA24E3">
      <w:pPr>
        <w:spacing w:line="360" w:lineRule="auto"/>
        <w:rPr>
          <w:rFonts w:ascii="Arial" w:hAnsi="Arial" w:cs="Arial"/>
          <w:szCs w:val="24"/>
        </w:rPr>
      </w:pPr>
    </w:p>
    <w:p w14:paraId="28EB5D46" w14:textId="4D8786A0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Пассивное давление грунта на стойку:</w:t>
      </w:r>
    </w:p>
    <w:p w14:paraId="68661E18" w14:textId="6E6ACB0C" w:rsidR="00724951" w:rsidRPr="001B20BD" w:rsidRDefault="00D21526" w:rsidP="00C75996">
      <w:pPr>
        <w:ind w:left="425" w:firstLine="142"/>
        <w:jc w:val="center"/>
        <w:rPr>
          <w:rFonts w:ascii="Arial" w:hAnsi="Arial" w:cs="Arial"/>
          <w:iCs/>
          <w:szCs w:val="24"/>
        </w:rPr>
      </w:pPr>
      <m:oMath>
        <m:r>
          <w:rPr>
            <w:rFonts w:ascii="Cambria Math" w:hAnsi="Cambria Math" w:cs="Arial"/>
            <w:szCs w:val="24"/>
          </w:rPr>
          <m:t>U=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mb</m:t>
            </m:r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szCs w:val="24"/>
          </w:rPr>
          <m:t xml:space="preserve"> </m:t>
        </m:r>
      </m:oMath>
      <w:r w:rsidR="00C75996" w:rsidRPr="001B20BD">
        <w:rPr>
          <w:rFonts w:ascii="Arial" w:hAnsi="Arial" w:cs="Arial"/>
          <w:iCs/>
          <w:szCs w:val="24"/>
        </w:rPr>
        <w:t xml:space="preserve"> </w:t>
      </w:r>
      <w:r w:rsidR="00C75996" w:rsidRPr="001B20BD">
        <w:rPr>
          <w:rFonts w:ascii="Cambria Math" w:hAnsi="Cambria Math" w:cs="Arial"/>
          <w:iCs/>
          <w:szCs w:val="24"/>
        </w:rPr>
        <w:t xml:space="preserve">= </w:t>
      </w:r>
      <w:r w:rsidR="00A15591" w:rsidRPr="00781814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74</w:t>
      </w:r>
      <w:r w:rsidR="00A15591" w:rsidRPr="00781814">
        <w:rPr>
          <w:rFonts w:ascii="Cambria Math" w:hAnsi="Cambria Math" w:cs="Arial"/>
          <w:iCs/>
          <w:szCs w:val="24"/>
        </w:rPr>
        <w:t xml:space="preserve"> }}</w:t>
      </w:r>
      <w:r w:rsidR="00C75996" w:rsidRPr="001B20BD">
        <w:rPr>
          <w:rFonts w:ascii="Cambria Math" w:hAnsi="Cambria Math" w:cs="Arial"/>
          <w:iCs/>
          <w:szCs w:val="24"/>
        </w:rPr>
        <w:t xml:space="preserve"> т.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DE2CE1C" w14:textId="77777777" w:rsidR="0006702A" w:rsidRDefault="0006702A" w:rsidP="00EA24E3">
      <w:pPr>
        <w:spacing w:line="360" w:lineRule="auto"/>
        <w:rPr>
          <w:rFonts w:ascii="Arial" w:hAnsi="Arial" w:cs="Arial"/>
          <w:szCs w:val="24"/>
        </w:rPr>
      </w:pPr>
    </w:p>
    <w:p w14:paraId="309D6C7D" w14:textId="2182B191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Давление грунта на верхний и нижний ригель со</w:t>
      </w:r>
      <w:r w:rsidR="00327C6E" w:rsidRPr="001B20BD">
        <w:rPr>
          <w:rFonts w:ascii="Arial" w:hAnsi="Arial" w:cs="Arial"/>
          <w:szCs w:val="24"/>
        </w:rPr>
        <w:t>о</w:t>
      </w:r>
      <w:r w:rsidRPr="001B20BD">
        <w:rPr>
          <w:rFonts w:ascii="Arial" w:hAnsi="Arial" w:cs="Arial"/>
          <w:szCs w:val="24"/>
        </w:rPr>
        <w:t>тветственно</w:t>
      </w:r>
      <w:r w:rsidR="00327C6E" w:rsidRPr="001B20BD">
        <w:rPr>
          <w:rFonts w:ascii="Arial" w:hAnsi="Arial" w:cs="Arial"/>
          <w:szCs w:val="24"/>
        </w:rPr>
        <w:t xml:space="preserve"> с учетом понижающего коэффициента </w:t>
      </w:r>
      <w:r w:rsidR="00327C6E" w:rsidRPr="001B20BD">
        <w:rPr>
          <w:rFonts w:ascii="Arial" w:hAnsi="Arial" w:cs="Arial"/>
          <w:szCs w:val="24"/>
          <w:lang w:val="en-US"/>
        </w:rPr>
        <w:t>m</w:t>
      </w:r>
      <w:r w:rsidR="00327C6E" w:rsidRPr="001B20BD">
        <w:rPr>
          <w:rFonts w:ascii="Arial" w:hAnsi="Arial" w:cs="Arial"/>
          <w:szCs w:val="24"/>
          <w:vertAlign w:val="subscript"/>
          <w:lang w:val="en-US"/>
        </w:rPr>
        <w:t>g</w:t>
      </w:r>
      <w:r w:rsidR="00327C6E" w:rsidRPr="001B20BD">
        <w:rPr>
          <w:rFonts w:ascii="Arial" w:hAnsi="Arial" w:cs="Arial"/>
          <w:szCs w:val="24"/>
        </w:rPr>
        <w:t>, равного 0,71 согласно таблице 6.13 Руководства</w:t>
      </w:r>
      <w:r w:rsidRPr="001B20BD">
        <w:rPr>
          <w:rFonts w:ascii="Arial" w:hAnsi="Arial" w:cs="Arial"/>
          <w:szCs w:val="24"/>
        </w:rPr>
        <w:t>:</w:t>
      </w:r>
    </w:p>
    <w:p w14:paraId="2257D539" w14:textId="16B23998" w:rsidR="00724951" w:rsidRPr="001B20BD" w:rsidRDefault="00724951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w:lastRenderedPageBreak/>
          <m:t>A=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75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1E9BAF12" w14:textId="394C7502" w:rsidR="00724951" w:rsidRPr="001B20BD" w:rsidRDefault="00000000" w:rsidP="004A6CBB">
      <w:pPr>
        <w:ind w:left="425" w:firstLine="142"/>
        <w:jc w:val="center"/>
        <w:rPr>
          <w:rFonts w:ascii="Cambria Math" w:hAnsi="Cambria Math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Arial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l</m:t>
                </m:r>
              </m:e>
              <m:sub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e>
                  <m:sup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Cs w:val="24"/>
              </w:rPr>
              <m:t>p1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+m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p1</m:t>
                    </m:r>
                  </m:sub>
                </m:sSub>
              </m:den>
            </m:f>
          </m:e>
        </m:d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76</w:t>
      </w:r>
      <w:r w:rsidR="00935598" w:rsidRPr="00935598">
        <w:rPr>
          <w:rFonts w:ascii="Cambria Math" w:hAnsi="Cambria Math" w:cs="Arial"/>
          <w:szCs w:val="24"/>
        </w:rPr>
        <w:t xml:space="preserve"> }}</w:t>
      </w:r>
      <w:r w:rsidR="00C75996" w:rsidRPr="001B20BD">
        <w:rPr>
          <w:rFonts w:ascii="Cambria Math" w:hAnsi="Cambria Math" w:cs="Arial"/>
          <w:szCs w:val="24"/>
        </w:rPr>
        <w:t xml:space="preserve"> т.</w:t>
      </w:r>
      <w:r w:rsidR="00E356C0" w:rsidRPr="001B20BD">
        <w:rPr>
          <w:rFonts w:ascii="Cambria Math" w:hAnsi="Cambria Math" w:cs="Arial"/>
          <w:szCs w:val="24"/>
        </w:rPr>
        <w:t xml:space="preserve"> </w:t>
      </w:r>
    </w:p>
    <w:p w14:paraId="55980454" w14:textId="77777777" w:rsidR="006E650D" w:rsidRPr="001B20BD" w:rsidRDefault="006E650D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Для нахождения относительной глубины центра поворота Θ определим безразмерные коэффициенты:</w:t>
      </w:r>
    </w:p>
    <w:p w14:paraId="43EAEC99" w14:textId="21BDAEBE" w:rsidR="0066514C" w:rsidRPr="001B20BD" w:rsidRDefault="0066514C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ε=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77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Cs/>
          <w:szCs w:val="24"/>
        </w:rPr>
        <w:t xml:space="preserve"> </w:t>
      </w:r>
    </w:p>
    <w:p w14:paraId="26837A82" w14:textId="6D303BBC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C75996" w:rsidRPr="001B20BD">
        <w:rPr>
          <w:rFonts w:ascii="Arial" w:hAnsi="Arial" w:cs="Arial"/>
          <w:szCs w:val="24"/>
        </w:rPr>
        <w:t xml:space="preserve"> </w:t>
      </w:r>
      <w:r w:rsidR="00C75996" w:rsidRPr="001B20BD">
        <w:rPr>
          <w:rFonts w:ascii="Cambria Math" w:hAnsi="Cambria Math" w:cs="Arial"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78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Cambria Math" w:hAnsi="Cambria Math" w:cs="Arial"/>
          <w:i/>
          <w:szCs w:val="24"/>
        </w:rPr>
        <w:t xml:space="preserve"> </w:t>
      </w:r>
    </w:p>
    <w:p w14:paraId="1CFF874C" w14:textId="57018269" w:rsidR="0066514C" w:rsidRPr="001B20BD" w:rsidRDefault="00000000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fN</m:t>
            </m:r>
          </m:num>
          <m:den>
            <m:r>
              <w:rPr>
                <w:rFonts w:ascii="Cambria Math" w:hAnsi="Cambria Math" w:cs="Arial"/>
                <w:szCs w:val="24"/>
              </w:rPr>
              <m:t>U</m:t>
            </m:r>
          </m:den>
        </m:f>
      </m:oMath>
      <w:r w:rsidR="004A6CBB" w:rsidRPr="001B20BD">
        <w:rPr>
          <w:rFonts w:ascii="Arial" w:hAnsi="Arial" w:cs="Arial"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79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E356C0" w:rsidRPr="001B20BD">
        <w:rPr>
          <w:rFonts w:ascii="Arial" w:hAnsi="Arial" w:cs="Arial"/>
          <w:color w:val="000000"/>
          <w:szCs w:val="24"/>
        </w:rPr>
        <w:t xml:space="preserve"> </w:t>
      </w:r>
    </w:p>
    <w:p w14:paraId="11F63FAF" w14:textId="1EFE00EA" w:rsidR="0066514C" w:rsidRPr="001B20BD" w:rsidRDefault="0066514C" w:rsidP="004A6CBB">
      <w:pPr>
        <w:ind w:left="425" w:firstLine="142"/>
        <w:jc w:val="center"/>
        <w:rPr>
          <w:rFonts w:ascii="Arial" w:hAnsi="Arial" w:cs="Arial"/>
          <w:i/>
          <w:szCs w:val="24"/>
        </w:rPr>
      </w:pPr>
      <m:oMath>
        <m:r>
          <w:rPr>
            <w:rFonts w:ascii="Cambria Math" w:hAnsi="Cambria Math" w:cs="Arial"/>
            <w:szCs w:val="24"/>
          </w:rPr>
          <m:t>B=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3αη-0,5625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α+η</m:t>
                </m:r>
              </m:e>
            </m:d>
            <m:r>
              <w:rPr>
                <w:rFonts w:ascii="Cambria Math" w:hAnsi="Cambria Math" w:cs="Arial"/>
                <w:szCs w:val="24"/>
              </w:rPr>
              <m:t>+1,5</m:t>
            </m:r>
          </m:den>
        </m:f>
      </m:oMath>
      <w:r w:rsidR="004A6CBB" w:rsidRPr="001B20BD">
        <w:rPr>
          <w:rFonts w:ascii="Arial" w:hAnsi="Arial" w:cs="Arial"/>
          <w:i/>
          <w:szCs w:val="24"/>
        </w:rPr>
        <w:t xml:space="preserve"> 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85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</w:p>
    <w:p w14:paraId="2EF5E495" w14:textId="3F118209" w:rsidR="0066514C" w:rsidRPr="001B20BD" w:rsidRDefault="00EA24E3" w:rsidP="00820598">
      <w:pPr>
        <w:ind w:left="142" w:right="850" w:firstLine="0"/>
        <w:rPr>
          <w:rFonts w:ascii="Arial" w:hAnsi="Arial" w:cs="Arial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С = 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2η+1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3α+3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-η</m:t>
                      </m:r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α-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h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d1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Cs w:val="24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4"/>
                    </w:rPr>
                    <m:t>+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α+h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+1,5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Cs w:val="24"/>
            </w:rPr>
            <w:br/>
          </m:r>
        </m:oMath>
      </m:oMathPara>
      <m:oMath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d>
              <m:dPr>
                <m:begChr m:val="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1+α</m:t>
                    </m:r>
                  </m:e>
                </m:d>
              </m:e>
            </m:d>
            <m:r>
              <w:rPr>
                <w:rFonts w:ascii="Cambria Math" w:hAnsi="Cambria Math" w:cs="Arial"/>
                <w:szCs w:val="24"/>
              </w:rPr>
              <m:t>+0,03125</m:t>
            </m:r>
          </m:num>
          <m:den/>
        </m:f>
      </m:oMath>
      <w:r w:rsidR="004A6CBB" w:rsidRPr="001B20BD">
        <w:rPr>
          <w:rFonts w:ascii="Arial" w:hAnsi="Arial" w:cs="Arial"/>
          <w:i/>
          <w:szCs w:val="24"/>
        </w:rPr>
        <w:t xml:space="preserve"> </w:t>
      </w:r>
      <w:r w:rsidR="006F0C93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86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190278" w:rsidRPr="001B20BD">
        <w:rPr>
          <w:rFonts w:ascii="Cambria Math" w:hAnsi="Cambria Math" w:cs="Arial"/>
          <w:i/>
          <w:szCs w:val="24"/>
        </w:rPr>
        <w:t xml:space="preserve"> </w:t>
      </w:r>
    </w:p>
    <w:p w14:paraId="2A4EF0F6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Относительная глубина центра поворота:</w:t>
      </w:r>
    </w:p>
    <w:p w14:paraId="317ED620" w14:textId="193AD308" w:rsidR="00C87533" w:rsidRPr="001B20BD" w:rsidRDefault="00C87533" w:rsidP="004A6CBB">
      <w:pPr>
        <w:ind w:left="425" w:firstLine="142"/>
        <w:jc w:val="center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θ=-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Cs w:val="24"/>
              </w:rPr>
              <m:t>2</m:t>
            </m:r>
          </m:den>
        </m:f>
        <m:r>
          <w:rPr>
            <w:rFonts w:ascii="Cambria Math" w:hAnsi="Cambria Math" w:cs="Arial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4"/>
              </w:rPr>
              <m:t>-C</m:t>
            </m:r>
          </m:e>
        </m:rad>
      </m:oMath>
      <w:r w:rsidR="004A6CBB" w:rsidRPr="001B20BD">
        <w:rPr>
          <w:rFonts w:ascii="Arial" w:hAnsi="Arial" w:cs="Arial"/>
          <w:szCs w:val="24"/>
        </w:rPr>
        <w:t xml:space="preserve"> </w:t>
      </w:r>
      <w:r w:rsidR="004A6CBB" w:rsidRPr="001B20BD">
        <w:rPr>
          <w:rFonts w:ascii="Cambria Math" w:hAnsi="Cambria Math" w:cs="Arial"/>
          <w:szCs w:val="24"/>
        </w:rPr>
        <w:t xml:space="preserve">= </w:t>
      </w:r>
      <w:r w:rsidR="00935598" w:rsidRPr="00781814">
        <w:rPr>
          <w:rFonts w:ascii="Cambria Math" w:hAnsi="Cambria Math" w:cs="Arial"/>
          <w:szCs w:val="24"/>
        </w:rPr>
        <w:t xml:space="preserve">{{ </w:t>
      </w:r>
      <w:r w:rsidR="006F0C93" w:rsidRPr="001B20BD">
        <w:rPr>
          <w:rFonts w:ascii="Cambria Math" w:hAnsi="Cambria Math" w:cs="Arial"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szCs w:val="24"/>
        </w:rPr>
        <w:t>87</w:t>
      </w:r>
      <w:r w:rsidR="00935598" w:rsidRPr="00781814">
        <w:rPr>
          <w:rFonts w:ascii="Cambria Math" w:hAnsi="Cambria Math" w:cs="Arial"/>
          <w:szCs w:val="24"/>
        </w:rPr>
        <w:t xml:space="preserve"> }}</w:t>
      </w:r>
      <w:r w:rsidR="00190278" w:rsidRPr="001B20BD">
        <w:rPr>
          <w:rFonts w:ascii="Cambria Math" w:hAnsi="Cambria Math" w:cs="Arial"/>
          <w:szCs w:val="24"/>
        </w:rPr>
        <w:t xml:space="preserve"> </w:t>
      </w:r>
    </w:p>
    <w:p w14:paraId="69E94B69" w14:textId="77777777" w:rsidR="00B04DF3" w:rsidRPr="001B20BD" w:rsidRDefault="00B04DF3" w:rsidP="00EA24E3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Предельная горизонтальная сила:</w:t>
      </w:r>
    </w:p>
    <w:p w14:paraId="35FEE76B" w14:textId="060CA607" w:rsidR="00C87533" w:rsidRPr="001B20BD" w:rsidRDefault="00000000">
      <w:pPr>
        <w:ind w:left="425" w:firstLine="142"/>
        <w:rPr>
          <w:rFonts w:ascii="Arial" w:hAnsi="Arial"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Cs w:val="24"/>
              </w:rPr>
              <m:t>hu</m:t>
            </m:r>
          </m:sub>
        </m:sSub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ω</m:t>
            </m:r>
          </m:num>
          <m:den>
            <m:r>
              <w:rPr>
                <w:rFonts w:ascii="Cambria Math" w:hAnsi="Cambria Math" w:cs="Arial"/>
                <w:szCs w:val="24"/>
              </w:rPr>
              <m:t>α+θ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U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Cs w:val="24"/>
                      </w:rPr>
                      <m:t>+3η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-θ+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4"/>
                      </w:rPr>
                      <m:t>θ+1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2η+1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+A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1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4"/>
                          </w:rPr>
                          <m:t>p1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 w:cs="Arial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szCs w:val="24"/>
                      </w:rPr>
                      <m:t>d1</m:t>
                    </m:r>
                  </m:sub>
                </m:sSub>
              </m:e>
            </m:d>
            <m:r>
              <w:rPr>
                <w:rFonts w:ascii="Cambria Math" w:hAnsi="Cambria Math" w:cs="Arial"/>
                <w:szCs w:val="24"/>
              </w:rPr>
              <m:t>+fN</m:t>
            </m:r>
            <m:d>
              <m:d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Cs w:val="24"/>
                  </w:rPr>
                  <m:t>1-θ</m:t>
                </m:r>
              </m:e>
            </m:d>
          </m:e>
        </m:d>
      </m:oMath>
      <w:r w:rsidR="00AE23D8" w:rsidRPr="001B20BD">
        <w:rPr>
          <w:rFonts w:ascii="Arial" w:hAnsi="Arial" w:cs="Arial"/>
          <w:i/>
          <w:szCs w:val="24"/>
        </w:rPr>
        <w:t xml:space="preserve"> </w:t>
      </w:r>
      <w:r w:rsidR="00AE23D8" w:rsidRPr="001B20BD">
        <w:rPr>
          <w:rFonts w:ascii="Cambria Math" w:hAnsi="Cambria Math" w:cs="Arial"/>
          <w:i/>
          <w:szCs w:val="24"/>
        </w:rPr>
        <w:t xml:space="preserve">= </w:t>
      </w:r>
      <w:r w:rsidR="00935598" w:rsidRPr="00935598">
        <w:rPr>
          <w:rFonts w:ascii="Cambria Math" w:hAnsi="Cambria Math" w:cs="Arial"/>
          <w:iCs/>
          <w:szCs w:val="24"/>
        </w:rPr>
        <w:t xml:space="preserve">{{ </w:t>
      </w:r>
      <w:r w:rsidR="006F0C93" w:rsidRPr="001B20BD">
        <w:rPr>
          <w:rFonts w:ascii="Cambria Math" w:hAnsi="Cambria Math" w:cs="Arial"/>
          <w:iCs/>
          <w:szCs w:val="24"/>
          <w:lang w:val="en-US"/>
        </w:rPr>
        <w:t>D</w:t>
      </w:r>
      <w:r w:rsidR="006F0C93" w:rsidRPr="001B20BD">
        <w:rPr>
          <w:rFonts w:ascii="Cambria Math" w:hAnsi="Cambria Math" w:cs="Arial"/>
          <w:iCs/>
          <w:szCs w:val="24"/>
        </w:rPr>
        <w:t>94</w:t>
      </w:r>
      <w:r w:rsidR="00935598" w:rsidRPr="00935598">
        <w:rPr>
          <w:rFonts w:ascii="Cambria Math" w:hAnsi="Cambria Math" w:cs="Arial"/>
          <w:iCs/>
          <w:szCs w:val="24"/>
        </w:rPr>
        <w:t xml:space="preserve"> }}</w:t>
      </w:r>
      <w:r w:rsidR="00AE23D8" w:rsidRPr="001B20BD">
        <w:rPr>
          <w:rFonts w:ascii="Cambria Math" w:hAnsi="Cambria Math" w:cs="Arial"/>
          <w:iCs/>
          <w:szCs w:val="24"/>
        </w:rPr>
        <w:t xml:space="preserve"> т.</w:t>
      </w:r>
      <w:r w:rsidR="00190278" w:rsidRPr="001B20BD">
        <w:rPr>
          <w:rFonts w:ascii="Cambria Math" w:hAnsi="Cambria Math" w:cs="Arial"/>
          <w:iCs/>
          <w:szCs w:val="24"/>
        </w:rPr>
        <w:t xml:space="preserve"> </w:t>
      </w:r>
    </w:p>
    <w:p w14:paraId="21B4EFD6" w14:textId="77777777" w:rsidR="0006702A" w:rsidRDefault="0006702A" w:rsidP="00EA24E3">
      <w:pPr>
        <w:spacing w:line="360" w:lineRule="auto"/>
        <w:rPr>
          <w:rFonts w:ascii="Arial" w:hAnsi="Arial" w:cs="Arial"/>
          <w:iCs/>
          <w:szCs w:val="24"/>
        </w:rPr>
      </w:pPr>
    </w:p>
    <w:p w14:paraId="0F00B968" w14:textId="7109D81E" w:rsidR="00B04DF3" w:rsidRPr="001B20BD" w:rsidRDefault="00B04DF3" w:rsidP="00EA24E3">
      <w:pPr>
        <w:spacing w:line="360" w:lineRule="auto"/>
        <w:rPr>
          <w:rFonts w:ascii="Arial" w:hAnsi="Arial" w:cs="Arial"/>
          <w:iCs/>
          <w:szCs w:val="24"/>
        </w:rPr>
      </w:pPr>
      <w:r w:rsidRPr="001B20BD">
        <w:rPr>
          <w:rFonts w:ascii="Arial" w:hAnsi="Arial" w:cs="Arial"/>
          <w:iCs/>
          <w:szCs w:val="24"/>
        </w:rPr>
        <w:t>Проверяем условие п.7.11 СП 22.13330.2016:</w:t>
      </w:r>
    </w:p>
    <w:p w14:paraId="74BF699A" w14:textId="699BA768" w:rsidR="00C04C48" w:rsidRPr="00935598" w:rsidRDefault="00AE23D8" w:rsidP="00D96572">
      <w:pPr>
        <w:spacing w:line="168" w:lineRule="auto"/>
        <w:ind w:firstLine="284"/>
        <w:jc w:val="center"/>
        <w:rPr>
          <w:rFonts w:ascii="Arial" w:hAnsi="Arial" w:cs="Arial"/>
          <w:color w:val="000000"/>
          <w:szCs w:val="24"/>
        </w:rPr>
      </w:pPr>
      <w:proofErr w:type="spellStart"/>
      <w:r w:rsidRPr="001B20BD">
        <w:rPr>
          <w:rFonts w:ascii="Cambria Math" w:hAnsi="Cambria Math" w:cs="Arial"/>
          <w:szCs w:val="24"/>
          <w:lang w:val="en-US"/>
        </w:rPr>
        <w:t>F</w:t>
      </w:r>
      <w:r w:rsidRPr="001B20BD">
        <w:rPr>
          <w:rFonts w:ascii="Cambria Math" w:hAnsi="Cambria Math" w:cs="Arial"/>
          <w:szCs w:val="24"/>
          <w:vertAlign w:val="subscript"/>
          <w:lang w:val="en-US"/>
        </w:rPr>
        <w:t>h</w:t>
      </w:r>
      <w:proofErr w:type="spellEnd"/>
      <w:r w:rsidRPr="001B20BD">
        <w:rPr>
          <w:rFonts w:ascii="Cambria Math" w:hAnsi="Cambria Math" w:cs="Arial"/>
          <w:szCs w:val="24"/>
        </w:rPr>
        <w:t xml:space="preserve"> = </w:t>
      </w:r>
      <w:r w:rsidR="00781814" w:rsidRPr="00781814">
        <w:rPr>
          <w:rFonts w:ascii="Cambria Math" w:hAnsi="Cambria Math" w:cs="Arial"/>
          <w:szCs w:val="24"/>
        </w:rPr>
        <w:t xml:space="preserve">{{ </w:t>
      </w:r>
      <w:r w:rsidR="00781814">
        <w:rPr>
          <w:rFonts w:ascii="Cambria Math" w:hAnsi="Cambria Math" w:cs="Arial"/>
          <w:szCs w:val="24"/>
          <w:lang w:val="en-US"/>
        </w:rPr>
        <w:t>shear</w:t>
      </w:r>
      <w:r w:rsidR="00781814" w:rsidRPr="00781814">
        <w:rPr>
          <w:rFonts w:ascii="Cambria Math" w:hAnsi="Cambria Math" w:cs="Arial"/>
          <w:szCs w:val="24"/>
        </w:rPr>
        <w:t>_</w:t>
      </w:r>
      <w:r w:rsidR="00781814">
        <w:rPr>
          <w:rFonts w:ascii="Cambria Math" w:hAnsi="Cambria Math" w:cs="Arial"/>
          <w:szCs w:val="24"/>
          <w:lang w:val="en-US"/>
        </w:rPr>
        <w:t>force</w:t>
      </w:r>
      <w:r w:rsidR="00781814" w:rsidRPr="00781814">
        <w:rPr>
          <w:rFonts w:ascii="Cambria Math" w:hAnsi="Cambria Math" w:cs="Arial"/>
          <w:szCs w:val="24"/>
        </w:rPr>
        <w:t>1 }}</w:t>
      </w:r>
      <w:r w:rsidR="003A3C40" w:rsidRPr="001B20BD">
        <w:rPr>
          <w:rFonts w:ascii="Cambria Math" w:hAnsi="Cambria Math" w:cs="Arial"/>
          <w:szCs w:val="24"/>
        </w:rPr>
        <w:t xml:space="preserve"> </w:t>
      </w:r>
      <w:r w:rsidR="00C04C48" w:rsidRPr="001B20BD">
        <w:rPr>
          <w:rFonts w:ascii="Cambria Math" w:hAnsi="Cambria Math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≤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c2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hu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=</m:t>
        </m:r>
      </m:oMath>
      <w:r w:rsidR="00E87D76" w:rsidRPr="001B20BD">
        <w:rPr>
          <w:rFonts w:ascii="Cambria Math" w:hAnsi="Cambria Math" w:cs="Arial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E87D76" w:rsidRPr="001B20BD">
        <w:rPr>
          <w:rFonts w:ascii="Cambria Math" w:hAnsi="Cambria Math" w:cs="Arial"/>
          <w:szCs w:val="24"/>
          <w:u w:val="single"/>
        </w:rPr>
        <w:t>D92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E87D76" w:rsidRPr="001B20BD">
        <w:rPr>
          <w:rFonts w:ascii="Cambria Math" w:hAnsi="Cambria Math" w:cs="Arial"/>
          <w:szCs w:val="24"/>
          <w:u w:val="single"/>
        </w:rPr>
        <w:t xml:space="preserve">  </w:t>
      </w:r>
      <w:r w:rsidR="00665B99" w:rsidRPr="001B20BD">
        <w:rPr>
          <w:rFonts w:ascii="Cambria Math" w:hAnsi="Cambria Math" w:cs="Arial"/>
          <w:szCs w:val="24"/>
          <w:u w:val="single"/>
        </w:rPr>
        <w:t xml:space="preserve">∙ 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{{ </w:t>
      </w:r>
      <w:r w:rsidR="006F0C93" w:rsidRPr="001B20BD">
        <w:rPr>
          <w:rFonts w:ascii="Cambria Math" w:hAnsi="Cambria Math" w:cs="Arial"/>
          <w:szCs w:val="24"/>
          <w:u w:val="single"/>
          <w:lang w:val="en-US"/>
        </w:rPr>
        <w:t>D</w:t>
      </w:r>
      <w:r w:rsidR="006F0C93" w:rsidRPr="001B20BD">
        <w:rPr>
          <w:rFonts w:ascii="Cambria Math" w:hAnsi="Cambria Math" w:cs="Arial"/>
          <w:szCs w:val="24"/>
          <w:u w:val="single"/>
        </w:rPr>
        <w:t>94</w:t>
      </w:r>
      <w:r w:rsidR="00935598" w:rsidRPr="00935598">
        <w:rPr>
          <w:rFonts w:ascii="Cambria Math" w:hAnsi="Cambria Math" w:cs="Arial"/>
          <w:szCs w:val="24"/>
          <w:u w:val="single"/>
        </w:rPr>
        <w:t xml:space="preserve"> }}</w:t>
      </w:r>
      <w:r w:rsidR="00C04C48" w:rsidRPr="001B20BD">
        <w:rPr>
          <w:rFonts w:ascii="Cambria Math" w:hAnsi="Cambria Math" w:cs="Arial"/>
          <w:szCs w:val="24"/>
        </w:rPr>
        <w:t xml:space="preserve"> = </w:t>
      </w:r>
      <w:r w:rsidR="00190278" w:rsidRPr="001B20BD">
        <w:rPr>
          <w:rFonts w:ascii="Arial" w:hAnsi="Arial" w:cs="Arial"/>
          <w:color w:val="000000"/>
          <w:szCs w:val="24"/>
        </w:rPr>
        <w:t xml:space="preserve"> </w:t>
      </w:r>
      <w:r w:rsidR="00935598" w:rsidRPr="00935598">
        <w:rPr>
          <w:rFonts w:ascii="Cambria Math" w:hAnsi="Cambria Math" w:cs="Arial"/>
          <w:szCs w:val="24"/>
        </w:rPr>
        <w:t xml:space="preserve">{{ </w:t>
      </w:r>
      <w:r w:rsidR="00190278" w:rsidRPr="001B20BD">
        <w:rPr>
          <w:rFonts w:ascii="Cambria Math" w:hAnsi="Cambria Math" w:cs="Arial"/>
          <w:szCs w:val="24"/>
        </w:rPr>
        <w:t>D96</w:t>
      </w:r>
      <w:r w:rsidR="00935598" w:rsidRPr="00935598">
        <w:rPr>
          <w:rFonts w:ascii="Cambria Math" w:hAnsi="Cambria Math" w:cs="Arial"/>
          <w:szCs w:val="24"/>
        </w:rPr>
        <w:t xml:space="preserve"> }}</w:t>
      </w:r>
    </w:p>
    <w:p w14:paraId="7F798E3F" w14:textId="11580533" w:rsidR="00D96572" w:rsidRPr="001B20BD" w:rsidRDefault="00D96572" w:rsidP="00D96572">
      <w:pPr>
        <w:spacing w:line="168" w:lineRule="auto"/>
        <w:ind w:firstLine="284"/>
        <w:jc w:val="center"/>
        <w:rPr>
          <w:rFonts w:ascii="Cambria Math" w:hAnsi="Cambria Math" w:cs="Arial"/>
          <w:szCs w:val="24"/>
        </w:rPr>
      </w:pPr>
      <w:r w:rsidRPr="001B20BD">
        <w:rPr>
          <w:rFonts w:ascii="Cambria Math" w:hAnsi="Cambria Math" w:cs="Arial"/>
          <w:szCs w:val="24"/>
          <w:vertAlign w:val="superscript"/>
        </w:rPr>
        <w:t xml:space="preserve">                                                        </w:t>
      </w:r>
      <w:r w:rsidR="00D21526" w:rsidRPr="001B20BD">
        <w:rPr>
          <w:rFonts w:ascii="Cambria Math" w:hAnsi="Cambria Math" w:cs="Arial"/>
          <w:szCs w:val="24"/>
          <w:vertAlign w:val="superscript"/>
        </w:rPr>
        <w:t xml:space="preserve">                </w:t>
      </w:r>
      <w:r w:rsidRPr="001B20BD">
        <w:rPr>
          <w:rFonts w:ascii="Cambria Math" w:hAnsi="Cambria Math" w:cs="Arial"/>
          <w:szCs w:val="24"/>
          <w:vertAlign w:val="superscript"/>
        </w:rPr>
        <w:t xml:space="preserve"> </w:t>
      </w:r>
      <w:r w:rsidR="00935598">
        <w:rPr>
          <w:rFonts w:ascii="Cambria Math" w:hAnsi="Cambria Math" w:cs="Arial"/>
          <w:szCs w:val="24"/>
          <w:lang w:val="en-US"/>
        </w:rPr>
        <w:t xml:space="preserve">{{ </w:t>
      </w:r>
      <w:r w:rsidRPr="001B20BD">
        <w:rPr>
          <w:rFonts w:ascii="Cambria Math" w:hAnsi="Cambria Math" w:cs="Arial"/>
          <w:szCs w:val="24"/>
        </w:rPr>
        <w:t>D93</w:t>
      </w:r>
      <w:r w:rsidR="00935598">
        <w:rPr>
          <w:rFonts w:ascii="Cambria Math" w:hAnsi="Cambria Math" w:cs="Arial"/>
          <w:szCs w:val="24"/>
          <w:lang w:val="en-US"/>
        </w:rPr>
        <w:t xml:space="preserve"> }}</w:t>
      </w:r>
      <w:r w:rsidRPr="001B20BD">
        <w:rPr>
          <w:rFonts w:ascii="Cambria Math" w:hAnsi="Cambria Math" w:cs="Arial"/>
          <w:szCs w:val="24"/>
        </w:rPr>
        <w:t xml:space="preserve"> </w:t>
      </w:r>
    </w:p>
    <w:p w14:paraId="3D42736A" w14:textId="77777777" w:rsidR="00D96572" w:rsidRPr="001B20BD" w:rsidRDefault="00D96572" w:rsidP="00D96572">
      <w:pPr>
        <w:spacing w:line="120" w:lineRule="auto"/>
        <w:ind w:firstLine="284"/>
        <w:jc w:val="center"/>
        <w:rPr>
          <w:rFonts w:ascii="Cambria Math" w:hAnsi="Cambria Math" w:cs="Arial"/>
          <w:szCs w:val="24"/>
          <w:vertAlign w:val="subscript"/>
        </w:rPr>
      </w:pPr>
    </w:p>
    <w:p w14:paraId="01955668" w14:textId="7879F8CE" w:rsidR="00AE23D8" w:rsidRPr="001B20BD" w:rsidRDefault="00D5721E" w:rsidP="00D5721E">
      <w:pPr>
        <w:spacing w:line="360" w:lineRule="auto"/>
        <w:rPr>
          <w:rFonts w:ascii="Arial" w:hAnsi="Arial" w:cs="Arial"/>
          <w:szCs w:val="24"/>
        </w:rPr>
      </w:pPr>
      <w:r w:rsidRPr="001B20BD">
        <w:rPr>
          <w:rFonts w:ascii="Arial" w:hAnsi="Arial" w:cs="Arial"/>
          <w:szCs w:val="24"/>
        </w:rPr>
        <w:t>Условие выполняется, несущая способность (устойчивость) основания опоры обеспечена.</w:t>
      </w:r>
    </w:p>
    <w:p w14:paraId="678B6CBA" w14:textId="77777777" w:rsidR="00AE23D8" w:rsidRPr="00E96A46" w:rsidRDefault="00AE23D8">
      <w:pPr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br w:type="page"/>
      </w:r>
    </w:p>
    <w:p w14:paraId="59208934" w14:textId="77777777" w:rsidR="00993800" w:rsidRPr="00E96A46" w:rsidRDefault="00993800" w:rsidP="00D47BDB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6" w:name="_Toc90757476"/>
      <w:r w:rsidRPr="00E96A46">
        <w:rPr>
          <w:rFonts w:ascii="Arial" w:hAnsi="Arial" w:cs="Arial"/>
          <w:szCs w:val="24"/>
        </w:rPr>
        <w:lastRenderedPageBreak/>
        <w:t>Расчет деформаций</w:t>
      </w:r>
      <w:bookmarkEnd w:id="6"/>
    </w:p>
    <w:p w14:paraId="503C7D49" w14:textId="77777777" w:rsidR="00443DA6" w:rsidRPr="00E96A46" w:rsidRDefault="00443DA6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Согласно п.7.5 СП 22.</w:t>
      </w:r>
      <w:r w:rsidR="00FD44F0" w:rsidRPr="00E96A46">
        <w:rPr>
          <w:rFonts w:ascii="Arial" w:hAnsi="Arial" w:cs="Arial"/>
        </w:rPr>
        <w:t>13330.2016 «Основания зданий и сооружений» деформация основания свободностоящих стоечных опор ограничивается предельным значением угла δ отклонения стойки от вертикали на уровне поверхности грунта от воздействия опрокидывающих нагрузок, которое составляет</w:t>
      </w:r>
      <w:r w:rsidR="00B81986" w:rsidRPr="00E96A46">
        <w:rPr>
          <w:rFonts w:ascii="Arial" w:hAnsi="Arial" w:cs="Arial"/>
        </w:rPr>
        <w:t> </w:t>
      </w:r>
      <w:r w:rsidR="00FD44F0" w:rsidRPr="00E96A46">
        <w:rPr>
          <w:rFonts w:ascii="Arial" w:hAnsi="Arial" w:cs="Arial"/>
        </w:rPr>
        <w:t>0,01 рад.</w:t>
      </w:r>
    </w:p>
    <w:p w14:paraId="3B9F4651" w14:textId="77777777" w:rsidR="00FD44F0" w:rsidRPr="00E96A46" w:rsidRDefault="00FD44F0" w:rsidP="00D47BDB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Угол поворота стойки в случае </w:t>
      </w:r>
      <w:proofErr w:type="spellStart"/>
      <w:r w:rsidRPr="00E96A46">
        <w:rPr>
          <w:rFonts w:ascii="Arial" w:hAnsi="Arial" w:cs="Arial"/>
        </w:rPr>
        <w:t>безбанкеточного</w:t>
      </w:r>
      <w:proofErr w:type="spellEnd"/>
      <w:r w:rsidRPr="00E96A46">
        <w:rPr>
          <w:rFonts w:ascii="Arial" w:hAnsi="Arial" w:cs="Arial"/>
        </w:rPr>
        <w:t xml:space="preserve"> закрепления </w:t>
      </w:r>
      <w:r w:rsidR="00B81986" w:rsidRPr="00E96A46">
        <w:rPr>
          <w:rFonts w:ascii="Arial" w:hAnsi="Arial" w:cs="Arial"/>
        </w:rPr>
        <w:t>без ригеля</w:t>
      </w:r>
      <w:r w:rsidR="00E91D56" w:rsidRPr="00E96A46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>определяется согласно формуле (6</w:t>
      </w:r>
      <w:r w:rsidR="00280F60" w:rsidRPr="00E96A46">
        <w:rPr>
          <w:rFonts w:ascii="Arial" w:hAnsi="Arial" w:cs="Arial"/>
        </w:rPr>
        <w:t>.</w:t>
      </w:r>
      <w:r w:rsidRPr="00E96A46">
        <w:rPr>
          <w:rFonts w:ascii="Arial" w:hAnsi="Arial" w:cs="Arial"/>
        </w:rPr>
        <w:t>8</w:t>
      </w:r>
      <w:r w:rsidR="00B81986" w:rsidRPr="00E96A46">
        <w:rPr>
          <w:rFonts w:ascii="Arial" w:hAnsi="Arial" w:cs="Arial"/>
        </w:rPr>
        <w:t>3</w:t>
      </w:r>
      <w:r w:rsidRPr="00E96A46">
        <w:rPr>
          <w:rFonts w:ascii="Arial" w:hAnsi="Arial" w:cs="Arial"/>
        </w:rPr>
        <w:t xml:space="preserve">) 3041тм-2 «Руководство по проектированию опор и фундаментов линий электропередачи и распределительных устройств подстанций напряжением выше 1 </w:t>
      </w:r>
      <w:proofErr w:type="spellStart"/>
      <w:r w:rsidRPr="00E96A46">
        <w:rPr>
          <w:rFonts w:ascii="Arial" w:hAnsi="Arial" w:cs="Arial"/>
        </w:rPr>
        <w:t>кВ.</w:t>
      </w:r>
      <w:proofErr w:type="spellEnd"/>
      <w:r w:rsidRPr="00E96A46">
        <w:rPr>
          <w:rFonts w:ascii="Arial" w:hAnsi="Arial" w:cs="Arial"/>
        </w:rPr>
        <w:t xml:space="preserve"> Раздел 6. Основания»:</w:t>
      </w:r>
    </w:p>
    <w:p w14:paraId="6859615F" w14:textId="77777777" w:rsidR="00FD44F0" w:rsidRPr="00E96A46" w:rsidRDefault="00FD44F0" w:rsidP="00D47BDB">
      <w:pPr>
        <w:spacing w:line="360" w:lineRule="auto"/>
        <w:ind w:left="425" w:firstLine="14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δ=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Arial"/>
                </w:rPr>
                <m:t>4E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6α+3</m:t>
              </m:r>
            </m:e>
          </m:d>
          <m:r>
            <w:rPr>
              <w:rFonts w:ascii="Cambria Math" w:hAnsi="Cambria Math" w:cs="Arial"/>
            </w:rPr>
            <m:t>ν,</m:t>
          </m:r>
        </m:oMath>
      </m:oMathPara>
    </w:p>
    <w:p w14:paraId="47F97272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где </w:t>
      </w:r>
      <w:r w:rsidRPr="00E96A46">
        <w:rPr>
          <w:rFonts w:ascii="Arial" w:hAnsi="Arial" w:cs="Arial"/>
          <w:lang w:val="en-US"/>
        </w:rPr>
        <w:t>Q</w:t>
      </w:r>
      <w:r w:rsidRPr="00E96A46">
        <w:rPr>
          <w:rFonts w:ascii="Arial" w:hAnsi="Arial" w:cs="Arial"/>
        </w:rPr>
        <w:t xml:space="preserve"> – нормативная горизонтальная сила, кН;</w:t>
      </w:r>
    </w:p>
    <w:p w14:paraId="47A85FB2" w14:textId="77777777" w:rsidR="00280F6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α - отношение высоты приложения горизонтальной силы к глубине погружения сваи в грунт;</w:t>
      </w:r>
    </w:p>
    <w:p w14:paraId="216C192A" w14:textId="77777777" w:rsidR="00FD44F0" w:rsidRPr="00E96A46" w:rsidRDefault="00280F60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Е – модуль деформации грунта, кПа;</w:t>
      </w:r>
    </w:p>
    <w:p w14:paraId="4B0E3081" w14:textId="77777777" w:rsidR="00716EC8" w:rsidRPr="00E96A46" w:rsidRDefault="00716EC8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  <w:lang w:val="en-US"/>
        </w:rPr>
        <w:t>h</w:t>
      </w:r>
      <w:r w:rsidRPr="00E96A46">
        <w:rPr>
          <w:rFonts w:ascii="Arial" w:hAnsi="Arial" w:cs="Arial"/>
        </w:rPr>
        <w:t xml:space="preserve"> – глубина погружения сваи в грунт, м;</w:t>
      </w:r>
    </w:p>
    <w:p w14:paraId="7A67B34E" w14:textId="2C123B16" w:rsidR="00716EC8" w:rsidRPr="00E96A46" w:rsidRDefault="00B81986" w:rsidP="00D47BDB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ν</w:t>
      </w:r>
      <w:r w:rsidR="00921545">
        <w:rPr>
          <w:rFonts w:ascii="Arial" w:hAnsi="Arial" w:cs="Arial"/>
        </w:rPr>
        <w:t xml:space="preserve"> </w:t>
      </w:r>
      <w:r w:rsidR="00716EC8" w:rsidRPr="00E96A46">
        <w:rPr>
          <w:rFonts w:ascii="Arial" w:hAnsi="Arial" w:cs="Arial"/>
        </w:rPr>
        <w:t>– безразмерны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коэффициент, принимаемы</w:t>
      </w:r>
      <w:r w:rsidRPr="00E96A46">
        <w:rPr>
          <w:rFonts w:ascii="Arial" w:hAnsi="Arial" w:cs="Arial"/>
        </w:rPr>
        <w:t>й</w:t>
      </w:r>
      <w:r w:rsidR="00716EC8" w:rsidRPr="00E96A46">
        <w:rPr>
          <w:rFonts w:ascii="Arial" w:hAnsi="Arial" w:cs="Arial"/>
        </w:rPr>
        <w:t xml:space="preserve"> по графику на рис. 6.12 Руководства.</w:t>
      </w:r>
    </w:p>
    <w:p w14:paraId="08BEC5CC" w14:textId="34951BE1" w:rsidR="0006702A" w:rsidRDefault="0006702A" w:rsidP="0006702A">
      <w:pPr>
        <w:spacing w:line="360" w:lineRule="auto"/>
        <w:ind w:left="425" w:firstLine="142"/>
        <w:rPr>
          <w:rFonts w:ascii="Cambria Math" w:hAnsi="Cambria Math" w:cs="Arial"/>
        </w:rPr>
      </w:pPr>
      <w:r w:rsidRPr="00E96A46">
        <w:rPr>
          <w:rFonts w:ascii="Arial" w:hAnsi="Arial" w:cs="Arial"/>
        </w:rPr>
        <w:t>Угол поворота стойки:</w:t>
      </w:r>
    </w:p>
    <w:p w14:paraId="19B6C7AD" w14:textId="6A87493C" w:rsidR="0006702A" w:rsidRPr="00A54DB6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δ = </w:t>
      </w:r>
      <w:r w:rsidRPr="00E6113C">
        <w:rPr>
          <w:rFonts w:ascii="Cambria Math" w:hAnsi="Cambria Math" w:cs="Arial"/>
        </w:rPr>
        <w:t xml:space="preserve"> </w:t>
      </w:r>
      <w:r w:rsidRPr="00A54DB6">
        <w:rPr>
          <w:rFonts w:ascii="Cambria Math" w:hAnsi="Cambria Math" w:cs="Arial"/>
        </w:rPr>
        <w:t xml:space="preserve">(3  ∙ </w:t>
      </w:r>
      <w:r w:rsidR="002E4BCC" w:rsidRPr="002E4BCC">
        <w:rPr>
          <w:rFonts w:ascii="Cambria Math" w:hAnsi="Cambria Math" w:cs="Arial"/>
        </w:rPr>
        <w:t xml:space="preserve"> {{ </w:t>
      </w:r>
      <w:r w:rsidRPr="00A54DB6">
        <w:rPr>
          <w:rFonts w:ascii="Cambria Math" w:hAnsi="Cambria Math" w:cs="Arial"/>
          <w:lang w:val="en-US"/>
        </w:rPr>
        <w:t>D</w:t>
      </w:r>
      <w:r w:rsidRPr="00A54DB6">
        <w:rPr>
          <w:rFonts w:ascii="Cambria Math" w:hAnsi="Cambria Math" w:cs="Arial"/>
        </w:rPr>
        <w:t>45</w:t>
      </w:r>
      <w:r w:rsidR="002E4BCC" w:rsidRPr="002E4BCC">
        <w:rPr>
          <w:rFonts w:ascii="Cambria Math" w:hAnsi="Cambria Math" w:cs="Arial"/>
        </w:rPr>
        <w:t xml:space="preserve"> }}</w:t>
      </w:r>
      <w:r w:rsidRPr="00A54DB6">
        <w:rPr>
          <w:rFonts w:ascii="Cambria Math" w:hAnsi="Cambria Math" w:cs="Arial"/>
        </w:rPr>
        <w:t xml:space="preserve">  )/  </w:t>
      </w:r>
      <w:r>
        <w:rPr>
          <w:rFonts w:ascii="Cambria Math" w:hAnsi="Cambria Math" w:cs="Arial"/>
        </w:rPr>
        <w:t xml:space="preserve">             </w:t>
      </w:r>
      <w:r w:rsidRPr="00A54DB6">
        <w:rPr>
          <w:rFonts w:ascii="Cambria Math" w:hAnsi="Cambria Math" w:cs="Arial"/>
        </w:rPr>
        <w:t xml:space="preserve">                         .</w:t>
      </w:r>
    </w:p>
    <w:p w14:paraId="141703E7" w14:textId="4FEE41FC" w:rsidR="0006702A" w:rsidRDefault="0006702A" w:rsidP="00A40A03">
      <w:pPr>
        <w:spacing w:line="240" w:lineRule="auto"/>
        <w:ind w:left="0" w:firstLine="0"/>
        <w:rPr>
          <w:rFonts w:ascii="Cambria Math" w:hAnsi="Cambria Math" w:cs="Arial"/>
        </w:rPr>
      </w:pPr>
      <w:r w:rsidRPr="00A54DB6">
        <w:rPr>
          <w:rFonts w:ascii="Cambria Math" w:hAnsi="Cambria Math" w:cs="Arial"/>
        </w:rPr>
        <w:t xml:space="preserve">                                                                                             </w:t>
      </w:r>
      <w:r w:rsidRPr="00C2379D">
        <w:rPr>
          <w:rFonts w:ascii="Cambria Math" w:hAnsi="Cambria Math" w:cs="Arial"/>
        </w:rPr>
        <w:t xml:space="preserve">(4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29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∙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50</w:t>
      </w:r>
      <w:r w:rsidR="002E4BCC" w:rsidRPr="002E4BCC">
        <w:rPr>
          <w:rFonts w:ascii="Cambria Math" w:hAnsi="Cambria Math" w:cs="Arial"/>
        </w:rPr>
        <w:t xml:space="preserve"> }}</w:t>
      </w:r>
      <w:r w:rsidRPr="00E6113C">
        <w:rPr>
          <w:rFonts w:ascii="Cambria Math" w:hAnsi="Cambria Math" w:cs="Arial"/>
        </w:rPr>
        <w:t xml:space="preserve">) </w:t>
      </w:r>
      <w:r>
        <w:rPr>
          <w:rFonts w:ascii="Cambria Math" w:hAnsi="Cambria Math" w:cs="Arial"/>
        </w:rPr>
        <w:t xml:space="preserve">   </w:t>
      </w:r>
    </w:p>
    <w:p w14:paraId="51FD7668" w14:textId="52E50773" w:rsidR="0006702A" w:rsidRPr="00C2379D" w:rsidRDefault="0006702A" w:rsidP="00A40A03">
      <w:pPr>
        <w:spacing w:line="240" w:lineRule="auto"/>
        <w:ind w:left="425" w:firstLine="0"/>
        <w:jc w:val="center"/>
        <w:rPr>
          <w:rFonts w:ascii="Cambria Math" w:hAnsi="Cambria Math" w:cs="Arial"/>
          <w:vertAlign w:val="subscript"/>
        </w:rPr>
      </w:pPr>
      <w:r w:rsidRPr="00A54DB6">
        <w:rPr>
          <w:rFonts w:ascii="Cambria Math" w:hAnsi="Cambria Math" w:cs="Arial"/>
        </w:rPr>
        <w:t xml:space="preserve">   </w:t>
      </w:r>
      <w:r w:rsidRPr="00C2379D">
        <w:rPr>
          <w:rFonts w:ascii="Cambria Math" w:hAnsi="Cambria Math" w:cs="Arial"/>
        </w:rPr>
        <w:t xml:space="preserve">∙ </w:t>
      </w:r>
      <w:r w:rsidRPr="00A54DB6">
        <w:rPr>
          <w:rFonts w:ascii="Cambria Math" w:hAnsi="Cambria Math" w:cs="Arial"/>
        </w:rPr>
        <w:t xml:space="preserve">     </w:t>
      </w:r>
      <w:r w:rsidRPr="00C2379D">
        <w:rPr>
          <w:rFonts w:ascii="Cambria Math" w:hAnsi="Cambria Math" w:cs="Arial"/>
        </w:rPr>
        <w:t xml:space="preserve">(6∙ ( </w:t>
      </w:r>
      <w:r w:rsidR="002E4BCC" w:rsidRPr="002E4BCC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64</w:t>
      </w:r>
      <w:r w:rsidR="002E4BCC" w:rsidRPr="002E4BCC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)+3) ∙  </w:t>
      </w:r>
      <w:r w:rsidR="002E4BCC" w:rsidRPr="002E4BCC">
        <w:rPr>
          <w:rFonts w:ascii="Cambria Math" w:hAnsi="Cambria Math" w:cs="Arial"/>
        </w:rPr>
        <w:t>{{</w:t>
      </w:r>
      <w:r w:rsidR="002E4BCC" w:rsidRPr="00781814">
        <w:rPr>
          <w:rFonts w:ascii="Cambria Math" w:hAnsi="Cambria Math" w:cs="Arial"/>
        </w:rPr>
        <w:t xml:space="preserve">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104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= </w:t>
      </w:r>
      <w:r w:rsidR="002E4BCC" w:rsidRPr="00781814">
        <w:rPr>
          <w:rFonts w:ascii="Cambria Math" w:hAnsi="Cambria Math" w:cs="Arial"/>
        </w:rPr>
        <w:t xml:space="preserve">{{ </w:t>
      </w:r>
      <w:r w:rsidRPr="00C2379D">
        <w:rPr>
          <w:rFonts w:ascii="Cambria Math" w:hAnsi="Cambria Math" w:cs="Arial"/>
          <w:lang w:val="en-US"/>
        </w:rPr>
        <w:t>D</w:t>
      </w:r>
      <w:r w:rsidRPr="00C2379D">
        <w:rPr>
          <w:rFonts w:ascii="Cambria Math" w:hAnsi="Cambria Math" w:cs="Arial"/>
        </w:rPr>
        <w:t>107</w:t>
      </w:r>
      <w:r w:rsidR="002E4BCC" w:rsidRPr="00781814">
        <w:rPr>
          <w:rFonts w:ascii="Cambria Math" w:hAnsi="Cambria Math" w:cs="Arial"/>
        </w:rPr>
        <w:t xml:space="preserve"> }}</w:t>
      </w:r>
      <w:r w:rsidRPr="00C2379D">
        <w:rPr>
          <w:rFonts w:ascii="Cambria Math" w:hAnsi="Cambria Math" w:cs="Arial"/>
        </w:rPr>
        <w:t xml:space="preserve"> рад ≤ 0,01 рад</w:t>
      </w:r>
    </w:p>
    <w:p w14:paraId="03B4442F" w14:textId="77777777" w:rsidR="0006702A" w:rsidRPr="005D3FC3" w:rsidRDefault="0006702A" w:rsidP="0006702A">
      <w:pPr>
        <w:spacing w:line="240" w:lineRule="auto"/>
        <w:ind w:left="425" w:firstLine="0"/>
        <w:rPr>
          <w:rFonts w:ascii="Cambria Math" w:hAnsi="Cambria Math" w:cs="Arial"/>
        </w:rPr>
      </w:pPr>
    </w:p>
    <w:p w14:paraId="7788FCD2" w14:textId="35A86EBB" w:rsidR="00FD44F0" w:rsidRPr="00E96A46" w:rsidRDefault="0006702A" w:rsidP="0006702A">
      <w:pPr>
        <w:spacing w:line="360" w:lineRule="auto"/>
        <w:ind w:left="425" w:firstLine="142"/>
        <w:rPr>
          <w:rFonts w:ascii="Arial" w:hAnsi="Arial" w:cs="Arial"/>
        </w:rPr>
      </w:pPr>
      <w:r w:rsidRPr="00E96A46">
        <w:rPr>
          <w:rFonts w:ascii="Arial" w:hAnsi="Arial" w:cs="Arial"/>
        </w:rPr>
        <w:t>Условие выполняется</w:t>
      </w:r>
      <w:r w:rsidR="0067048F" w:rsidRPr="00E96A46">
        <w:rPr>
          <w:rFonts w:ascii="Arial" w:hAnsi="Arial" w:cs="Arial"/>
        </w:rPr>
        <w:t>. Фундамент удовлетворяет требованиям по предельным деформациям.</w:t>
      </w:r>
    </w:p>
    <w:p w14:paraId="5D57EFE2" w14:textId="77777777" w:rsidR="00A1563A" w:rsidRPr="00E96A46" w:rsidRDefault="00A1563A" w:rsidP="005866DA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7" w:name="_Toc90757477"/>
      <w:r w:rsidRPr="00E96A46">
        <w:rPr>
          <w:rFonts w:ascii="Arial" w:hAnsi="Arial" w:cs="Arial"/>
          <w:szCs w:val="24"/>
        </w:rPr>
        <w:t>Выводы по результатам расчета фундамента</w:t>
      </w:r>
      <w:bookmarkEnd w:id="7"/>
    </w:p>
    <w:p w14:paraId="310D0936" w14:textId="77777777" w:rsidR="003F5BD0" w:rsidRDefault="003F5BD0" w:rsidP="003F5BD0">
      <w:pPr>
        <w:spacing w:line="360" w:lineRule="auto"/>
        <w:rPr>
          <w:rFonts w:ascii="Arial" w:hAnsi="Arial" w:cs="Arial"/>
        </w:rPr>
      </w:pPr>
      <w:bookmarkStart w:id="8" w:name="_Toc90757478"/>
    </w:p>
    <w:p w14:paraId="3B01AF26" w14:textId="6990454A" w:rsidR="00BB13A2" w:rsidRDefault="00A40A03" w:rsidP="003F5BD0">
      <w:pPr>
        <w:spacing w:line="360" w:lineRule="auto"/>
        <w:rPr>
          <w:rFonts w:ascii="Arial" w:hAnsi="Arial" w:cs="Arial"/>
        </w:rPr>
      </w:pPr>
      <w:r w:rsidRPr="00E96A46">
        <w:rPr>
          <w:rFonts w:ascii="Arial" w:hAnsi="Arial" w:cs="Arial"/>
        </w:rPr>
        <w:t>На основании проведенных расчетов можно сделать вывод, что фундамент</w:t>
      </w:r>
      <w:r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в виде одиночной стальной сваи-оболочки диаметром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diam</w:t>
      </w:r>
      <w:r w:rsidR="00950A1A" w:rsidRPr="00950A1A">
        <w:rPr>
          <w:rFonts w:ascii="Arial" w:hAnsi="Arial" w:cs="Arial"/>
        </w:rPr>
        <w:t>_</w:t>
      </w:r>
      <w:proofErr w:type="spellStart"/>
      <w:r w:rsidR="00950A1A">
        <w:rPr>
          <w:rFonts w:ascii="Arial" w:hAnsi="Arial" w:cs="Arial"/>
          <w:lang w:val="en-US"/>
        </w:rPr>
        <w:t>svai</w:t>
      </w:r>
      <w:proofErr w:type="spellEnd"/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м</w:t>
      </w:r>
      <w:r w:rsidR="003F5BD0">
        <w:rPr>
          <w:rFonts w:ascii="Arial" w:hAnsi="Arial" w:cs="Arial"/>
        </w:rPr>
        <w:t xml:space="preserve"> </w:t>
      </w:r>
      <w:r w:rsidRPr="00E96A46">
        <w:rPr>
          <w:rFonts w:ascii="Arial" w:hAnsi="Arial" w:cs="Arial"/>
        </w:rPr>
        <w:t xml:space="preserve">и </w:t>
      </w:r>
    </w:p>
    <w:p w14:paraId="3F3BDE11" w14:textId="39DA9C86" w:rsidR="00A40A03" w:rsidRDefault="00A40A03" w:rsidP="00BB13A2">
      <w:pPr>
        <w:spacing w:line="360" w:lineRule="auto"/>
        <w:ind w:firstLine="0"/>
        <w:rPr>
          <w:rFonts w:ascii="Arial" w:hAnsi="Arial" w:cs="Arial"/>
        </w:rPr>
      </w:pPr>
      <w:r w:rsidRPr="00E96A46">
        <w:rPr>
          <w:rFonts w:ascii="Arial" w:hAnsi="Arial" w:cs="Arial"/>
        </w:rPr>
        <w:t xml:space="preserve">глубиной погружения </w:t>
      </w:r>
      <w:r w:rsidR="00724194" w:rsidRPr="00724194">
        <w:rPr>
          <w:rFonts w:ascii="Arial" w:hAnsi="Arial" w:cs="Arial"/>
        </w:rPr>
        <w:t xml:space="preserve">{{ </w:t>
      </w:r>
      <w:r>
        <w:rPr>
          <w:rFonts w:ascii="Arial" w:hAnsi="Arial" w:cs="Arial"/>
          <w:lang w:val="en-US"/>
        </w:rPr>
        <w:t>D</w:t>
      </w:r>
      <w:r w:rsidRPr="00A3213C">
        <w:rPr>
          <w:rFonts w:ascii="Arial" w:hAnsi="Arial" w:cs="Arial"/>
        </w:rPr>
        <w:t>50</w:t>
      </w:r>
      <w:r w:rsidR="00724194" w:rsidRPr="00724194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 xml:space="preserve"> м удовлетворяет требованиям по несущей способности и деформациям и может применяться для закрепления многогранной опоры 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pole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code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  <w:szCs w:val="24"/>
        </w:rPr>
        <w:t xml:space="preserve"> </w:t>
      </w:r>
      <w:r w:rsidRPr="00E96A46">
        <w:rPr>
          <w:rFonts w:ascii="Arial" w:hAnsi="Arial" w:cs="Arial"/>
        </w:rPr>
        <w:t>для конкретных условий проекта «</w:t>
      </w:r>
      <w:r w:rsidR="00950A1A" w:rsidRPr="00950A1A">
        <w:rPr>
          <w:rFonts w:ascii="Arial" w:hAnsi="Arial" w:cs="Arial"/>
        </w:rPr>
        <w:t xml:space="preserve">{{ </w:t>
      </w:r>
      <w:r w:rsidR="00950A1A">
        <w:rPr>
          <w:rFonts w:ascii="Arial" w:hAnsi="Arial" w:cs="Arial"/>
          <w:lang w:val="en-US"/>
        </w:rPr>
        <w:t>project</w:t>
      </w:r>
      <w:r w:rsidR="00950A1A" w:rsidRPr="00950A1A">
        <w:rPr>
          <w:rFonts w:ascii="Arial" w:hAnsi="Arial" w:cs="Arial"/>
        </w:rPr>
        <w:t>_</w:t>
      </w:r>
      <w:r w:rsidR="00950A1A">
        <w:rPr>
          <w:rFonts w:ascii="Arial" w:hAnsi="Arial" w:cs="Arial"/>
          <w:lang w:val="en-US"/>
        </w:rPr>
        <w:t>name</w:t>
      </w:r>
      <w:r w:rsidR="00950A1A" w:rsidRPr="00950A1A">
        <w:rPr>
          <w:rFonts w:ascii="Arial" w:hAnsi="Arial" w:cs="Arial"/>
        </w:rPr>
        <w:t xml:space="preserve"> }}</w:t>
      </w:r>
      <w:r w:rsidRPr="00E96A46">
        <w:rPr>
          <w:rFonts w:ascii="Arial" w:hAnsi="Arial" w:cs="Arial"/>
        </w:rPr>
        <w:t>».</w:t>
      </w:r>
    </w:p>
    <w:p w14:paraId="2044D737" w14:textId="69391BE1" w:rsidR="0015355A" w:rsidRPr="00E96A46" w:rsidRDefault="0015355A" w:rsidP="00636C1F">
      <w:pPr>
        <w:spacing w:line="360" w:lineRule="auto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br w:type="page"/>
      </w:r>
    </w:p>
    <w:p w14:paraId="7D479A4C" w14:textId="243F0238" w:rsidR="004E7F49" w:rsidRPr="00E96A46" w:rsidRDefault="004E7F49" w:rsidP="00994EC1">
      <w:pPr>
        <w:tabs>
          <w:tab w:val="left" w:pos="3780"/>
          <w:tab w:val="left" w:pos="5400"/>
        </w:tabs>
        <w:spacing w:line="360" w:lineRule="auto"/>
        <w:ind w:left="0" w:firstLine="0"/>
        <w:jc w:val="center"/>
        <w:outlineLvl w:val="0"/>
        <w:rPr>
          <w:rFonts w:ascii="Arial" w:hAnsi="Arial" w:cs="Arial"/>
          <w:b/>
          <w:bCs/>
          <w:szCs w:val="22"/>
        </w:rPr>
      </w:pPr>
      <w:r w:rsidRPr="00E96A46">
        <w:rPr>
          <w:rFonts w:ascii="Arial" w:hAnsi="Arial" w:cs="Arial"/>
          <w:b/>
          <w:bCs/>
          <w:szCs w:val="22"/>
        </w:rPr>
        <w:lastRenderedPageBreak/>
        <w:t>Приложение А</w:t>
      </w:r>
      <w:bookmarkEnd w:id="8"/>
    </w:p>
    <w:p w14:paraId="3EF7512B" w14:textId="77777777" w:rsidR="004E7F49" w:rsidRPr="00E96A46" w:rsidRDefault="00994EC1" w:rsidP="00994EC1">
      <w:pPr>
        <w:spacing w:line="360" w:lineRule="auto"/>
        <w:ind w:left="0" w:firstLine="0"/>
        <w:jc w:val="center"/>
        <w:rPr>
          <w:rFonts w:ascii="Arial" w:hAnsi="Arial" w:cs="Arial"/>
          <w:b/>
        </w:rPr>
      </w:pPr>
      <w:r w:rsidRPr="00E96A46">
        <w:rPr>
          <w:rFonts w:ascii="Arial" w:hAnsi="Arial" w:cs="Arial"/>
          <w:b/>
        </w:rPr>
        <w:t>Таблица</w:t>
      </w:r>
      <w:r w:rsidR="004E7F49" w:rsidRPr="00E96A46">
        <w:rPr>
          <w:rFonts w:ascii="Arial" w:hAnsi="Arial" w:cs="Arial"/>
          <w:b/>
        </w:rPr>
        <w:t xml:space="preserve"> нормативны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и расчетны</w:t>
      </w:r>
      <w:r w:rsidRPr="00E96A46">
        <w:rPr>
          <w:rFonts w:ascii="Arial" w:hAnsi="Arial" w:cs="Arial"/>
          <w:b/>
        </w:rPr>
        <w:t>х</w:t>
      </w:r>
      <w:r w:rsidR="004E7F49" w:rsidRPr="00E96A46">
        <w:rPr>
          <w:rFonts w:ascii="Arial" w:hAnsi="Arial" w:cs="Arial"/>
          <w:b/>
        </w:rPr>
        <w:t xml:space="preserve"> показател</w:t>
      </w:r>
      <w:r w:rsidRPr="00E96A46">
        <w:rPr>
          <w:rFonts w:ascii="Arial" w:hAnsi="Arial" w:cs="Arial"/>
          <w:b/>
        </w:rPr>
        <w:t>ей</w:t>
      </w:r>
      <w:r w:rsidR="004E7F49" w:rsidRPr="00E96A46">
        <w:rPr>
          <w:rFonts w:ascii="Arial" w:hAnsi="Arial" w:cs="Arial"/>
          <w:b/>
        </w:rPr>
        <w:t xml:space="preserve"> </w:t>
      </w:r>
      <w:r w:rsidRPr="00E96A46">
        <w:rPr>
          <w:rFonts w:ascii="Arial" w:hAnsi="Arial" w:cs="Arial"/>
          <w:b/>
        </w:rPr>
        <w:t>прочностных и деформационных</w:t>
      </w:r>
      <w:r w:rsidR="004E7F49" w:rsidRPr="00E96A46">
        <w:rPr>
          <w:rFonts w:ascii="Arial" w:hAnsi="Arial" w:cs="Arial"/>
          <w:b/>
        </w:rPr>
        <w:t xml:space="preserve"> грунтов</w:t>
      </w:r>
    </w:p>
    <w:p w14:paraId="4186B7D6" w14:textId="7F65044C" w:rsidR="00BC0553" w:rsidRPr="00915774" w:rsidRDefault="00915774" w:rsidP="00A81697">
      <w:pPr>
        <w:ind w:left="0" w:firstLine="0"/>
        <w:jc w:val="center"/>
        <w:rPr>
          <w:rFonts w:ascii="Arial" w:hAnsi="Arial" w:cs="Arial"/>
          <w:lang w:val="en-US"/>
        </w:rPr>
      </w:pPr>
      <w:r>
        <w:rPr>
          <w:noProof/>
          <w:lang w:val="en-US"/>
        </w:rPr>
        <w:t>{{ picture2 }}</w:t>
      </w:r>
    </w:p>
    <w:sectPr w:rsidR="00BC0553" w:rsidRPr="00915774" w:rsidSect="00694358">
      <w:headerReference w:type="default" r:id="rId17"/>
      <w:footerReference w:type="default" r:id="rId18"/>
      <w:pgSz w:w="11906" w:h="16838" w:code="9"/>
      <w:pgMar w:top="567" w:right="709" w:bottom="964" w:left="1361" w:header="0" w:footer="65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E687" w14:textId="77777777" w:rsidR="00E77EB9" w:rsidRDefault="00E77EB9">
      <w:r>
        <w:separator/>
      </w:r>
    </w:p>
  </w:endnote>
  <w:endnote w:type="continuationSeparator" w:id="0">
    <w:p w14:paraId="34B2A5B5" w14:textId="77777777" w:rsidR="00E77EB9" w:rsidRDefault="00E7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E807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850"/>
      <w:gridCol w:w="852"/>
      <w:gridCol w:w="1143"/>
    </w:tblGrid>
    <w:tr w:rsidR="00C25757" w:rsidRPr="00E96A46" w14:paraId="5B9299FD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E2AF53" w14:textId="77777777" w:rsidR="00C25757" w:rsidRPr="00E96A46" w:rsidRDefault="00000000" w:rsidP="00BF6863">
          <w:pPr>
            <w:pStyle w:val="af2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E52EEF5">
              <v:line id="_x0000_s1384" alt="1" style="position:absolute;flip:x;z-index:251847168;visibility:visible" from="-34.25pt,-127.1pt" to="-1.35pt,-12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3EA60173">
              <v:rect id="_x0000_s1383" alt="1" style="position:absolute;margin-left:-32.8pt;margin-top:-125.95pt;width:13.7pt;height:70.15pt;z-index:251846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383" inset="1pt,1pt,1pt,1pt">
                  <w:txbxContent>
                    <w:p w14:paraId="15FCE916" w14:textId="77777777" w:rsidR="00C25757" w:rsidRPr="002578B6" w:rsidRDefault="00C25757" w:rsidP="008A6264">
                      <w:pPr>
                        <w:pStyle w:val="af5"/>
                        <w:ind w:left="0" w:firstLine="0"/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</w:rPr>
            <w:pict w14:anchorId="01926775">
              <v:line id="_x0000_s1379" alt="1" style="position:absolute;flip:x;z-index:251842048;visibility:visible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68979C56">
              <v:rect id="_x0000_s1382" alt="1" style="position:absolute;margin-left:-33.45pt;margin-top:-55.7pt;width:14.65pt;height:97.95pt;z-index:25184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382" inset="1pt,1pt,1pt,1pt">
                  <w:txbxContent>
                    <w:p w14:paraId="2140EE33" w14:textId="77777777" w:rsidR="00C25757" w:rsidRPr="002578B6" w:rsidRDefault="00C25757" w:rsidP="008A6264">
                      <w:pPr>
                        <w:pStyle w:val="af5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rFonts w:ascii="Times New Roman" w:hAnsi="Times New Roman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1B558F39">
              <v:group id="_x0000_s1376" alt="1" style="position:absolute;margin-left:-33.85pt;margin-top:-127.75pt;width:14.75pt;height:241.45pt;z-index:251841024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37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1" o:spid="_x0000_s137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      <v:stroke startarrowwidth="narrow" startarrowlength="short" endarrowwidth="narrow" endarrowlength="short"/>
                </v:line>
              </v:group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6CCBFC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DA4B4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87B120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A2DE8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FF34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565C063" w14:textId="4C85A5AE" w:rsidR="00C25757" w:rsidRPr="00E96A46" w:rsidRDefault="0063706F" w:rsidP="00027254">
          <w:pPr>
            <w:autoSpaceDE w:val="0"/>
            <w:autoSpaceDN w:val="0"/>
            <w:adjustRightInd w:val="0"/>
            <w:ind w:firstLine="229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project_code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</w:tr>
    <w:tr w:rsidR="00C25757" w:rsidRPr="00E96A46" w14:paraId="0E839F02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2A5AD9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EC0BCD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8D908F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EFBD0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3391C8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6C7023" w14:textId="77777777" w:rsidR="00C25757" w:rsidRPr="00E96A46" w:rsidRDefault="00C25757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16B751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</w:tr>
    <w:tr w:rsidR="00C25757" w:rsidRPr="00E96A46" w14:paraId="3B72DCAB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7B783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C807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proofErr w:type="spellStart"/>
          <w:r w:rsidRPr="00E96A46">
            <w:rPr>
              <w:rFonts w:ascii="Times New Roman" w:hAnsi="Times New Roman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DDADC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FCBFC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215A97" w14:textId="68DEC31B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9D16BE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97E403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Cs w:val="24"/>
            </w:rPr>
          </w:pPr>
        </w:p>
      </w:tc>
    </w:tr>
    <w:tr w:rsidR="00C25757" w:rsidRPr="00E96A46" w14:paraId="57E50D1E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0885FAB" w14:textId="77777777" w:rsidR="00C25757" w:rsidRPr="00E96A46" w:rsidRDefault="00000000" w:rsidP="00BF6863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12"/>
              <w:sz w:val="18"/>
            </w:rPr>
            <w:pict w14:anchorId="2810717E">
              <v:line id="_x0000_s1380" alt="1" style="position:absolute;left:0;text-align:left;flip:x;z-index:25184307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19DEB1D6">
              <v:rect id="_x0000_s1381" style="position:absolute;left:0;text-align:left;margin-left:-33.65pt;margin-top:.45pt;width:13.7pt;height:69.2pt;z-index:2518440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381" inset="1pt,1pt,1pt,1pt">
                  <w:txbxContent>
                    <w:p w14:paraId="1864DDAC" w14:textId="77777777" w:rsidR="00C25757" w:rsidRPr="008A6264" w:rsidRDefault="00C25757" w:rsidP="008A6264">
                      <w:pPr>
                        <w:pStyle w:val="af5"/>
                        <w:ind w:left="0" w:firstLine="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6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CAEAE7" w14:textId="1ABE5E00" w:rsidR="00C25757" w:rsidRPr="005E7A9A" w:rsidRDefault="005E7A9A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A27A34" w14:textId="7FBE4644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371860" w14:textId="364C12D1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proofErr w:type="spellStart"/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proofErr w:type="spellEnd"/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364926" w14:textId="77777777" w:rsidR="00B1230B" w:rsidRDefault="00C25757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Расчет фундамента опоры</w:t>
          </w:r>
        </w:p>
        <w:p w14:paraId="4DAEDB8A" w14:textId="2CAC4254" w:rsidR="00C25757" w:rsidRPr="00E96A46" w:rsidRDefault="0063706F" w:rsidP="00B159B2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63706F">
            <w:rPr>
              <w:rFonts w:ascii="Times New Roman" w:hAnsi="Times New Roman"/>
              <w:szCs w:val="24"/>
            </w:rPr>
            <w:t xml:space="preserve">{{ </w:t>
          </w:r>
          <w:r>
            <w:rPr>
              <w:rFonts w:ascii="Times New Roman" w:hAnsi="Times New Roman"/>
              <w:szCs w:val="24"/>
              <w:lang w:val="en-US"/>
            </w:rPr>
            <w:t>pole</w:t>
          </w:r>
          <w:r w:rsidRPr="0063706F">
            <w:rPr>
              <w:rFonts w:ascii="Times New Roman" w:hAnsi="Times New Roman"/>
              <w:szCs w:val="24"/>
            </w:rPr>
            <w:t>_</w:t>
          </w:r>
          <w:r>
            <w:rPr>
              <w:rFonts w:ascii="Times New Roman" w:hAnsi="Times New Roman"/>
              <w:szCs w:val="24"/>
              <w:lang w:val="en-US"/>
            </w:rPr>
            <w:t>code</w:t>
          </w:r>
          <w:r w:rsidRPr="0063706F">
            <w:rPr>
              <w:rFonts w:ascii="Times New Roman" w:hAnsi="Times New Roman"/>
              <w:szCs w:val="24"/>
            </w:rPr>
            <w:t xml:space="preserve"> }}</w:t>
          </w:r>
          <w:r w:rsidR="00C25757" w:rsidRPr="00E96A46">
            <w:rPr>
              <w:rFonts w:ascii="Times New Roman" w:hAnsi="Times New Roman"/>
              <w:szCs w:val="24"/>
            </w:rPr>
            <w:t xml:space="preserve"> 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290D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Стадия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FBD04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C72B70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E96A46">
            <w:rPr>
              <w:rFonts w:ascii="Times New Roman" w:hAnsi="Times New Roman"/>
              <w:sz w:val="18"/>
            </w:rPr>
            <w:t>Листов</w:t>
          </w:r>
        </w:p>
      </w:tc>
    </w:tr>
    <w:tr w:rsidR="00C25757" w:rsidRPr="00E96A46" w14:paraId="2D83F096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3515F0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  <w:r w:rsidRPr="00E96A46">
            <w:rPr>
              <w:rFonts w:ascii="Times New Roman" w:hAnsi="Times New Roman"/>
              <w:spacing w:val="-6"/>
              <w:sz w:val="18"/>
            </w:rPr>
            <w:t>Проверил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74A17" w14:textId="1B9FC8E7" w:rsidR="00C25757" w:rsidRPr="005E7A9A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  <w:proofErr w:type="spellStart"/>
          <w:r w:rsidR="005E7A9A">
            <w:rPr>
              <w:rFonts w:ascii="Times New Roman" w:hAnsi="Times New Roman"/>
              <w:spacing w:val="-12"/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022D25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8AC7A6" w14:textId="646DDF9A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proofErr w:type="spellStart"/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proofErr w:type="spellEnd"/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19F1AA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58CFBD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П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65C59" w14:textId="77777777" w:rsidR="00C25757" w:rsidRPr="00E96A46" w:rsidRDefault="00C25757" w:rsidP="00BF6863">
          <w:pPr>
            <w:pStyle w:val="af2"/>
            <w:jc w:val="center"/>
            <w:rPr>
              <w:rStyle w:val="aa"/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1</w:t>
          </w:r>
        </w:p>
        <w:p w14:paraId="0AB1C89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Style w:val="aa"/>
              <w:rFonts w:ascii="Times New Roman" w:hAnsi="Times New Roman"/>
            </w:rPr>
            <w:t>.1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69A8F7" w14:textId="72B31B59" w:rsidR="00C25757" w:rsidRPr="00E96A46" w:rsidRDefault="00C25757" w:rsidP="009B3E26">
          <w:pPr>
            <w:pStyle w:val="af2"/>
            <w:jc w:val="center"/>
            <w:rPr>
              <w:rFonts w:ascii="Times New Roman" w:hAnsi="Times New Roman"/>
            </w:rPr>
          </w:pPr>
          <w:r w:rsidRPr="00E96A46">
            <w:rPr>
              <w:rFonts w:ascii="Times New Roman" w:hAnsi="Times New Roman"/>
            </w:rPr>
            <w:t>1</w:t>
          </w:r>
          <w:r>
            <w:rPr>
              <w:rFonts w:ascii="Times New Roman" w:hAnsi="Times New Roman"/>
            </w:rPr>
            <w:t>0</w:t>
          </w:r>
        </w:p>
      </w:tc>
    </w:tr>
    <w:tr w:rsidR="00C25757" w:rsidRPr="00E96A46" w14:paraId="0E9A5C15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B170B3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3D646F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2D542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FC2422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03206B" w14:textId="77777777" w:rsidR="00C25757" w:rsidRPr="00E96A46" w:rsidRDefault="00C25757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1FF6A36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ascii="Times New Roman" w:hAnsi="Times New Roman"/>
              <w:szCs w:val="24"/>
            </w:rPr>
          </w:pPr>
          <w:r w:rsidRPr="00E96A46">
            <w:rPr>
              <w:rFonts w:ascii="Times New Roman" w:hAnsi="Times New Roman"/>
              <w:szCs w:val="24"/>
            </w:rPr>
            <w:t>ООО «</w:t>
          </w:r>
          <w:proofErr w:type="spellStart"/>
          <w:r w:rsidRPr="00E96A46">
            <w:rPr>
              <w:rFonts w:ascii="Times New Roman" w:hAnsi="Times New Roman"/>
              <w:szCs w:val="24"/>
            </w:rPr>
            <w:t>СевЗап</w:t>
          </w:r>
          <w:proofErr w:type="spellEnd"/>
          <w:r w:rsidRPr="00E96A46">
            <w:rPr>
              <w:rFonts w:ascii="Times New Roman" w:hAnsi="Times New Roman"/>
              <w:szCs w:val="24"/>
            </w:rPr>
            <w:t xml:space="preserve"> НПЦ </w:t>
          </w:r>
          <w:proofErr w:type="spellStart"/>
          <w:r w:rsidRPr="00E96A46">
            <w:rPr>
              <w:rFonts w:ascii="Times New Roman" w:hAnsi="Times New Roman"/>
              <w:szCs w:val="24"/>
            </w:rPr>
            <w:t>АрхиМет</w:t>
          </w:r>
          <w:proofErr w:type="spellEnd"/>
          <w:r w:rsidRPr="00E96A46">
            <w:rPr>
              <w:rFonts w:ascii="Times New Roman" w:hAnsi="Times New Roman"/>
              <w:szCs w:val="24"/>
            </w:rPr>
            <w:t>»</w:t>
          </w:r>
        </w:p>
      </w:tc>
    </w:tr>
    <w:tr w:rsidR="00C25757" w:rsidRPr="00E96A46" w14:paraId="32A200FF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CB4986" w14:textId="77777777" w:rsidR="00C25757" w:rsidRPr="00E96A46" w:rsidRDefault="00C25757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D086D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D2259F" w14:textId="419AA559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FA2917" w14:textId="77777777" w:rsidR="00C25757" w:rsidRPr="00E96A46" w:rsidRDefault="00C25757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073983" w14:textId="77777777" w:rsidR="00C25757" w:rsidRPr="00E96A46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362E7B" w14:textId="77777777" w:rsidR="00C25757" w:rsidRPr="00E96A46" w:rsidRDefault="00C25757" w:rsidP="00BF6863">
          <w:pPr>
            <w:pStyle w:val="af2"/>
            <w:spacing w:line="240" w:lineRule="auto"/>
            <w:jc w:val="center"/>
            <w:rPr>
              <w:rFonts w:cs="Arial"/>
            </w:rPr>
          </w:pPr>
        </w:p>
      </w:tc>
    </w:tr>
    <w:tr w:rsidR="00C25757" w14:paraId="68170310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0D0816" w14:textId="77777777" w:rsidR="00C25757" w:rsidRPr="00E96A46" w:rsidRDefault="00000000" w:rsidP="00492FC7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A3586CC">
              <v:line id="_x0000_s1375" alt="1" style="position:absolute;left:0;text-align:left;flip:y;z-index:2518400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C25757" w:rsidRPr="00E96A46">
            <w:rPr>
              <w:rFonts w:ascii="Times New Roman" w:hAnsi="Times New Roman"/>
              <w:spacing w:val="-12"/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FBF879" w14:textId="77777777" w:rsidR="00C25757" w:rsidRPr="00E96A46" w:rsidRDefault="00C25757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E96A46">
            <w:rPr>
              <w:rFonts w:ascii="Times New Roman" w:hAnsi="Times New Roman"/>
              <w:spacing w:val="-12"/>
              <w:sz w:val="18"/>
            </w:rPr>
            <w:t xml:space="preserve"> </w:t>
          </w:r>
          <w:proofErr w:type="spellStart"/>
          <w:r w:rsidRPr="00E96A46">
            <w:rPr>
              <w:rFonts w:ascii="Times New Roman" w:hAnsi="Times New Roman"/>
              <w:spacing w:val="-12"/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783AE8" w14:textId="77777777" w:rsidR="00C25757" w:rsidRPr="00E96A46" w:rsidRDefault="00C25757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78C75A" w14:textId="3C599809" w:rsidR="00C25757" w:rsidRPr="0063706F" w:rsidRDefault="0063706F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{{ </w:t>
          </w:r>
          <w:proofErr w:type="spellStart"/>
          <w:r w:rsidR="005E7A9A">
            <w:rPr>
              <w:rFonts w:ascii="Times New Roman" w:hAnsi="Times New Roman"/>
              <w:spacing w:val="-12"/>
              <w:sz w:val="18"/>
              <w:lang w:val="en-US"/>
            </w:rPr>
            <w:t>mm_yy</w:t>
          </w:r>
          <w:proofErr w:type="spellEnd"/>
          <w:r>
            <w:rPr>
              <w:rFonts w:ascii="Times New Roman" w:hAnsi="Times New Roman"/>
              <w:spacing w:val="-12"/>
              <w:sz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847ED9" w14:textId="77777777" w:rsidR="00C25757" w:rsidRPr="007864C3" w:rsidRDefault="00C25757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C02F253" w14:textId="77777777" w:rsidR="00C25757" w:rsidRPr="00FB1979" w:rsidRDefault="00C25757" w:rsidP="00BF6863">
          <w:pPr>
            <w:pStyle w:val="af2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55DD5D65" w14:textId="77777777" w:rsidR="00C25757" w:rsidRPr="002578B6" w:rsidRDefault="00C25757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C25757" w:rsidRPr="00E96A46" w14:paraId="625422E6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CD0F53F" w14:textId="77777777" w:rsidR="00C25757" w:rsidRPr="00DD2B53" w:rsidRDefault="00C25757" w:rsidP="00DD2B53">
          <w:pPr>
            <w:pStyle w:val="af2"/>
            <w:ind w:left="-139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75D5731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2E6BC75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8D89D30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1912F54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0757AF02" w14:textId="77777777" w:rsidR="00C25757" w:rsidRPr="00DD2B53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9E1A4E3" w14:textId="52557EC4" w:rsidR="00C25757" w:rsidRPr="00E96A46" w:rsidRDefault="000E5176" w:rsidP="00DD2B53">
          <w:pPr>
            <w:ind w:left="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project_code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}}</w:t>
          </w:r>
          <w:r w:rsidR="00C25757" w:rsidRPr="00E96A46">
            <w:rPr>
              <w:rFonts w:ascii="Times New Roman" w:hAnsi="Times New Roman"/>
              <w:sz w:val="36"/>
              <w:szCs w:val="36"/>
            </w:rPr>
            <w:t>-РПЗФ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707F650A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</w:tr>
    <w:tr w:rsidR="00C25757" w:rsidRPr="00E96A46" w14:paraId="1898726A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50CBAB8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080D31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92F83F4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0EE61CFB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2CF28DE5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703A5352" w14:textId="77777777" w:rsidR="00C25757" w:rsidRPr="00E96A46" w:rsidRDefault="00C25757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089B556C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4A28C19D" w14:textId="540E8BED" w:rsidR="00C25757" w:rsidRPr="00E96A46" w:rsidRDefault="00C25757" w:rsidP="00DD2B53">
          <w:pPr>
            <w:pStyle w:val="a6"/>
            <w:rPr>
              <w:rFonts w:ascii="Times New Roman" w:hAnsi="Times New Roman"/>
              <w:sz w:val="18"/>
            </w:rPr>
          </w:pPr>
          <w:r w:rsidRPr="00E96A46">
            <w:rPr>
              <w:rStyle w:val="aa"/>
              <w:rFonts w:ascii="Times New Roman" w:hAnsi="Times New Roman"/>
            </w:rPr>
            <w:fldChar w:fldCharType="begin"/>
          </w:r>
          <w:r w:rsidRPr="00E96A46">
            <w:rPr>
              <w:rStyle w:val="aa"/>
              <w:rFonts w:ascii="Times New Roman" w:hAnsi="Times New Roman"/>
            </w:rPr>
            <w:instrText xml:space="preserve"> PAGE  </w:instrText>
          </w:r>
          <w:r w:rsidRPr="00E96A46">
            <w:rPr>
              <w:rStyle w:val="aa"/>
              <w:rFonts w:ascii="Times New Roman" w:hAnsi="Times New Roman"/>
            </w:rPr>
            <w:fldChar w:fldCharType="separate"/>
          </w:r>
          <w:r w:rsidR="00FB775B">
            <w:rPr>
              <w:rStyle w:val="aa"/>
              <w:rFonts w:ascii="Times New Roman" w:hAnsi="Times New Roman"/>
              <w:noProof/>
            </w:rPr>
            <w:t>9</w:t>
          </w:r>
          <w:r w:rsidRPr="00E96A46">
            <w:rPr>
              <w:rStyle w:val="aa"/>
              <w:rFonts w:ascii="Times New Roman" w:hAnsi="Times New Roman"/>
            </w:rPr>
            <w:fldChar w:fldCharType="end"/>
          </w:r>
        </w:p>
      </w:tc>
    </w:tr>
    <w:tr w:rsidR="00C25757" w:rsidRPr="00E96A46" w14:paraId="7D93964F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B69FFD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C88787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proofErr w:type="spellStart"/>
          <w:r w:rsidRPr="00E96A46">
            <w:rPr>
              <w:rFonts w:ascii="Times New Roman" w:hAnsi="Times New Roman"/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3A82C1F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5577B1E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E96A46">
            <w:rPr>
              <w:rFonts w:ascii="Times New Roman" w:hAnsi="Times New Roman"/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481B00B2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4EF67B7D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E96A46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0EC478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381973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1F48D474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1FA59C6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C52CB30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F49A42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72AB94B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7D133F45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66F2FC7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288CCEB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52A353A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  <w:tr w:rsidR="00C25757" w:rsidRPr="00E96A46" w14:paraId="492CD174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480B2C9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FB9D35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46EDF64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20D6F23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486D62C9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773A764" w14:textId="77777777" w:rsidR="00C25757" w:rsidRPr="00E96A46" w:rsidRDefault="00C25757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1AE97029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8809DA7" w14:textId="77777777" w:rsidR="00C25757" w:rsidRPr="00E96A46" w:rsidRDefault="00C25757" w:rsidP="00DD2B53">
          <w:pPr>
            <w:rPr>
              <w:rFonts w:ascii="Times New Roman" w:hAnsi="Times New Roman"/>
            </w:rPr>
          </w:pPr>
        </w:p>
      </w:tc>
    </w:tr>
  </w:tbl>
  <w:p w14:paraId="576C3B69" w14:textId="77777777" w:rsidR="00C25757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0B7FB0D1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2E683575" w14:textId="77777777" w:rsidR="00C25757" w:rsidRPr="002578B6" w:rsidRDefault="00C25757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  <w:proofErr w:type="spellStart"/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Взам</w:t>
                </w:r>
                <w:proofErr w:type="spellEnd"/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. инв. №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3CAEE884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5DA2E6AE" w14:textId="77777777" w:rsidR="00C25757" w:rsidRPr="008A6264" w:rsidRDefault="00C25757" w:rsidP="008A6264">
                <w:pPr>
                  <w:pStyle w:val="af5"/>
                  <w:ind w:left="0" w:firstLine="0"/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8A6264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6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rFonts w:ascii="Times New Roman" w:hAnsi="Times New Roman"/>
        <w:noProof/>
        <w:szCs w:val="28"/>
      </w:rPr>
      <w:pict w14:anchorId="1D1AD856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236E63E1" w14:textId="77777777" w:rsidR="00C25757" w:rsidRPr="002578B6" w:rsidRDefault="00C25757" w:rsidP="00F948F5">
                <w:pPr>
                  <w:pStyle w:val="af5"/>
                  <w:ind w:firstLine="0"/>
                  <w:jc w:val="center"/>
                  <w:rPr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rFonts w:ascii="Times New Roman" w:hAnsi="Times New Roman"/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29EA208D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15EF9BBD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24366553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rFonts w:ascii="Times New Roman" w:hAnsi="Times New Roman"/>
        <w:noProof/>
      </w:rPr>
      <w:pict w14:anchorId="55D9D574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rFonts w:ascii="Times New Roman" w:hAnsi="Times New Roman"/>
        <w:noProof/>
      </w:rPr>
      <w:pict w14:anchorId="20DE94BD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7029" w14:textId="77777777" w:rsidR="00E77EB9" w:rsidRDefault="00E77EB9">
      <w:r>
        <w:separator/>
      </w:r>
    </w:p>
  </w:footnote>
  <w:footnote w:type="continuationSeparator" w:id="0">
    <w:p w14:paraId="38AB9EC3" w14:textId="77777777" w:rsidR="00E77EB9" w:rsidRDefault="00E7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EE9D" w14:textId="77777777" w:rsidR="00C25757" w:rsidRPr="009A0C9B" w:rsidRDefault="00C25757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831A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41843275">
        <v:line id="Line 3" o:spid="_x0000_s1386" style="position:absolute;left:0;text-align:left;flip:x y;z-index:251850240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7909543">
        <v:line id="Line 4" o:spid="_x0000_s1387" style="position:absolute;left:0;text-align:left;z-index:251851264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0BAEE40">
        <v:line id="Line 2" o:spid="_x0000_s1385" style="position:absolute;left:0;text-align:left;flip:y;z-index:251849216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r w:rsidR="00C25757">
      <w:rPr>
        <w:b/>
        <w:noProof/>
        <w:lang w:val="en-US"/>
      </w:rPr>
      <w:t>3</w:t>
    </w:r>
    <w:r w:rsidR="00C25757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1B27" w14:textId="77777777" w:rsidR="00C25757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281009F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A01BCAA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7FAF849E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C25757">
      <w:rPr>
        <w:b/>
        <w:lang w:val="en-US"/>
      </w:rPr>
      <w:tab/>
    </w:r>
    <w:r w:rsidR="00C25757">
      <w:rPr>
        <w:b/>
        <w:lang w:val="en-US"/>
      </w:rPr>
      <w:tab/>
    </w:r>
    <w:r w:rsidR="00C25757">
      <w:rPr>
        <w:b/>
        <w:lang w:val="en-US"/>
      </w:rPr>
      <w:fldChar w:fldCharType="begin"/>
    </w:r>
    <w:r w:rsidR="00C25757">
      <w:rPr>
        <w:b/>
        <w:lang w:val="en-US"/>
      </w:rPr>
      <w:instrText xml:space="preserve"> SET  rb 3 </w:instrText>
    </w:r>
    <w:r w:rsidR="00C25757">
      <w:rPr>
        <w:b/>
        <w:lang w:val="en-US"/>
      </w:rPr>
      <w:fldChar w:fldCharType="separate"/>
    </w:r>
    <w:bookmarkStart w:id="9" w:name="rb"/>
    <w:r w:rsidR="00C25757">
      <w:rPr>
        <w:b/>
        <w:noProof/>
        <w:lang w:val="en-US"/>
      </w:rPr>
      <w:t>3</w:t>
    </w:r>
    <w:bookmarkEnd w:id="9"/>
    <w:r w:rsidR="00C25757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2FF5775C"/>
    <w:multiLevelType w:val="hybridMultilevel"/>
    <w:tmpl w:val="C92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03A37C7"/>
    <w:multiLevelType w:val="hybridMultilevel"/>
    <w:tmpl w:val="15466C6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435E3B27"/>
    <w:multiLevelType w:val="multilevel"/>
    <w:tmpl w:val="498CF00C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6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7" w15:restartNumberingAfterBreak="0">
    <w:nsid w:val="495D26C1"/>
    <w:multiLevelType w:val="hybridMultilevel"/>
    <w:tmpl w:val="C4F0D26A"/>
    <w:lvl w:ilvl="0" w:tplc="5CFEE0D0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4C034828"/>
    <w:multiLevelType w:val="hybridMultilevel"/>
    <w:tmpl w:val="C638EAD6"/>
    <w:lvl w:ilvl="0" w:tplc="1C101B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178B32C" w:tentative="1">
      <w:start w:val="1"/>
      <w:numFmt w:val="lowerLetter"/>
      <w:lvlText w:val="%2."/>
      <w:lvlJc w:val="left"/>
      <w:pPr>
        <w:ind w:left="1760" w:hanging="360"/>
      </w:pPr>
    </w:lvl>
    <w:lvl w:ilvl="2" w:tplc="28C09B86" w:tentative="1">
      <w:start w:val="1"/>
      <w:numFmt w:val="lowerRoman"/>
      <w:lvlText w:val="%3."/>
      <w:lvlJc w:val="right"/>
      <w:pPr>
        <w:ind w:left="2480" w:hanging="180"/>
      </w:pPr>
    </w:lvl>
    <w:lvl w:ilvl="3" w:tplc="FEC0B122" w:tentative="1">
      <w:start w:val="1"/>
      <w:numFmt w:val="decimal"/>
      <w:lvlText w:val="%4."/>
      <w:lvlJc w:val="left"/>
      <w:pPr>
        <w:ind w:left="3200" w:hanging="360"/>
      </w:pPr>
    </w:lvl>
    <w:lvl w:ilvl="4" w:tplc="02B67686" w:tentative="1">
      <w:start w:val="1"/>
      <w:numFmt w:val="lowerLetter"/>
      <w:lvlText w:val="%5."/>
      <w:lvlJc w:val="left"/>
      <w:pPr>
        <w:ind w:left="3920" w:hanging="360"/>
      </w:pPr>
    </w:lvl>
    <w:lvl w:ilvl="5" w:tplc="83C6C78A" w:tentative="1">
      <w:start w:val="1"/>
      <w:numFmt w:val="lowerRoman"/>
      <w:lvlText w:val="%6."/>
      <w:lvlJc w:val="right"/>
      <w:pPr>
        <w:ind w:left="4640" w:hanging="180"/>
      </w:pPr>
    </w:lvl>
    <w:lvl w:ilvl="6" w:tplc="A050B648" w:tentative="1">
      <w:start w:val="1"/>
      <w:numFmt w:val="decimal"/>
      <w:lvlText w:val="%7."/>
      <w:lvlJc w:val="left"/>
      <w:pPr>
        <w:ind w:left="5360" w:hanging="360"/>
      </w:pPr>
    </w:lvl>
    <w:lvl w:ilvl="7" w:tplc="A0D0F2B0" w:tentative="1">
      <w:start w:val="1"/>
      <w:numFmt w:val="lowerLetter"/>
      <w:lvlText w:val="%8."/>
      <w:lvlJc w:val="left"/>
      <w:pPr>
        <w:ind w:left="6080" w:hanging="360"/>
      </w:pPr>
    </w:lvl>
    <w:lvl w:ilvl="8" w:tplc="D378265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23E4FED"/>
    <w:multiLevelType w:val="hybridMultilevel"/>
    <w:tmpl w:val="B50E4D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E6FF9E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414740"/>
    <w:multiLevelType w:val="hybridMultilevel"/>
    <w:tmpl w:val="2E6C56C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20483"/>
    <w:multiLevelType w:val="hybridMultilevel"/>
    <w:tmpl w:val="7E1ED10E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66D67B8C"/>
    <w:multiLevelType w:val="hybridMultilevel"/>
    <w:tmpl w:val="A3F6B15C"/>
    <w:lvl w:ilvl="0" w:tplc="938A7CD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4" w15:restartNumberingAfterBreak="0">
    <w:nsid w:val="7CFD4FB8"/>
    <w:multiLevelType w:val="hybridMultilevel"/>
    <w:tmpl w:val="197E43D8"/>
    <w:lvl w:ilvl="0" w:tplc="CA2C71F4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0563544">
    <w:abstractNumId w:val="5"/>
  </w:num>
  <w:num w:numId="2" w16cid:durableId="1517572345">
    <w:abstractNumId w:val="1"/>
  </w:num>
  <w:num w:numId="3" w16cid:durableId="636378641">
    <w:abstractNumId w:val="14"/>
  </w:num>
  <w:num w:numId="4" w16cid:durableId="36977243">
    <w:abstractNumId w:val="6"/>
  </w:num>
  <w:num w:numId="5" w16cid:durableId="264651395">
    <w:abstractNumId w:val="11"/>
  </w:num>
  <w:num w:numId="6" w16cid:durableId="1699502050">
    <w:abstractNumId w:val="9"/>
  </w:num>
  <w:num w:numId="7" w16cid:durableId="878317047">
    <w:abstractNumId w:val="3"/>
  </w:num>
  <w:num w:numId="8" w16cid:durableId="823855548">
    <w:abstractNumId w:val="13"/>
  </w:num>
  <w:num w:numId="9" w16cid:durableId="660818916">
    <w:abstractNumId w:val="10"/>
  </w:num>
  <w:num w:numId="10" w16cid:durableId="1687293558">
    <w:abstractNumId w:val="5"/>
  </w:num>
  <w:num w:numId="11" w16cid:durableId="245842265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713"/>
          </w:tabs>
          <w:ind w:left="993" w:firstLine="0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717" w:firstLine="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val="ru-RU"/>
          <w:specVanish w:val="0"/>
        </w:rPr>
      </w:lvl>
    </w:lvlOverride>
  </w:num>
  <w:num w:numId="12" w16cid:durableId="927150533">
    <w:abstractNumId w:val="12"/>
  </w:num>
  <w:num w:numId="13" w16cid:durableId="28997388">
    <w:abstractNumId w:val="5"/>
  </w:num>
  <w:num w:numId="14" w16cid:durableId="1833907199">
    <w:abstractNumId w:val="0"/>
  </w:num>
  <w:num w:numId="15" w16cid:durableId="12170886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329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1328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0204425">
    <w:abstractNumId w:val="5"/>
  </w:num>
  <w:num w:numId="19" w16cid:durableId="718093036">
    <w:abstractNumId w:val="5"/>
  </w:num>
  <w:num w:numId="20" w16cid:durableId="296759222">
    <w:abstractNumId w:val="5"/>
  </w:num>
  <w:num w:numId="21" w16cid:durableId="478886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8880565">
    <w:abstractNumId w:val="5"/>
  </w:num>
  <w:num w:numId="23" w16cid:durableId="1309935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3481140">
    <w:abstractNumId w:val="5"/>
  </w:num>
  <w:num w:numId="25" w16cid:durableId="7949060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1867064">
    <w:abstractNumId w:val="5"/>
  </w:num>
  <w:num w:numId="27" w16cid:durableId="411239166">
    <w:abstractNumId w:val="4"/>
  </w:num>
  <w:num w:numId="28" w16cid:durableId="11204150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97339139">
    <w:abstractNumId w:val="5"/>
  </w:num>
  <w:num w:numId="30" w16cid:durableId="1683732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98438093">
    <w:abstractNumId w:val="5"/>
  </w:num>
  <w:num w:numId="32" w16cid:durableId="767624822">
    <w:abstractNumId w:val="8"/>
  </w:num>
  <w:num w:numId="33" w16cid:durableId="676537906">
    <w:abstractNumId w:val="2"/>
  </w:num>
  <w:num w:numId="34" w16cid:durableId="10985274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Line 3"/>
        <o:r id="V:Rule2" type="connector" idref="#Line 2"/>
        <o:r id="V:Rule3" type="connector" idref="#_x0000_s1384"/>
        <o:r id="V:Rule4" type="connector" idref="#_x0000_s1375"/>
        <o:r id="V:Rule5" type="connector" idref="#_x0000_s1380"/>
        <o:r id="V:Rule6" type="connector" idref="#_x0000_s1379"/>
        <o:r id="V:Rule7" type="connector" idref="#Line 4"/>
        <o:r id="V:Rule8" type="connector" idref="#_x0000_s1325"/>
        <o:r id="V:Rule9" type="connector" idref="#_x0000_s1318"/>
        <o:r id="V:Rule10" type="connector" idref="#_x0000_s1320"/>
        <o:r id="V:Rule11" type="connector" idref="#_x0000_s1316"/>
        <o:r id="V:Rule12" type="connector" idref="#_x0000_s1319"/>
        <o:r id="V:Rule13" type="connector" idref="#_x0000_s1317"/>
        <o:r id="V:Rule14" type="connector" idref="#_x0000_s13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96"/>
    <w:rsid w:val="0000183C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FD"/>
    <w:rsid w:val="0001424C"/>
    <w:rsid w:val="00014360"/>
    <w:rsid w:val="0001453C"/>
    <w:rsid w:val="00015439"/>
    <w:rsid w:val="00015540"/>
    <w:rsid w:val="00015A9F"/>
    <w:rsid w:val="00015CF4"/>
    <w:rsid w:val="0001626F"/>
    <w:rsid w:val="00016DDF"/>
    <w:rsid w:val="00017437"/>
    <w:rsid w:val="000174FC"/>
    <w:rsid w:val="00017575"/>
    <w:rsid w:val="000177E1"/>
    <w:rsid w:val="0002022C"/>
    <w:rsid w:val="000205BD"/>
    <w:rsid w:val="00020A05"/>
    <w:rsid w:val="000211A4"/>
    <w:rsid w:val="000219FC"/>
    <w:rsid w:val="00021AFE"/>
    <w:rsid w:val="00021F3D"/>
    <w:rsid w:val="0002271E"/>
    <w:rsid w:val="00022745"/>
    <w:rsid w:val="00023711"/>
    <w:rsid w:val="00023EC9"/>
    <w:rsid w:val="00023F40"/>
    <w:rsid w:val="00024048"/>
    <w:rsid w:val="000247EF"/>
    <w:rsid w:val="00024951"/>
    <w:rsid w:val="00024C19"/>
    <w:rsid w:val="00024F1B"/>
    <w:rsid w:val="00025BF8"/>
    <w:rsid w:val="00026704"/>
    <w:rsid w:val="00026D9A"/>
    <w:rsid w:val="00027254"/>
    <w:rsid w:val="00027655"/>
    <w:rsid w:val="00027E79"/>
    <w:rsid w:val="00030043"/>
    <w:rsid w:val="0003053F"/>
    <w:rsid w:val="00030565"/>
    <w:rsid w:val="00030CDC"/>
    <w:rsid w:val="00030FE3"/>
    <w:rsid w:val="000316B8"/>
    <w:rsid w:val="00032D51"/>
    <w:rsid w:val="00032E9B"/>
    <w:rsid w:val="00033441"/>
    <w:rsid w:val="00033A4B"/>
    <w:rsid w:val="00033E4B"/>
    <w:rsid w:val="0003506E"/>
    <w:rsid w:val="00035FAC"/>
    <w:rsid w:val="000365BD"/>
    <w:rsid w:val="0003661E"/>
    <w:rsid w:val="000375DF"/>
    <w:rsid w:val="00037821"/>
    <w:rsid w:val="00040068"/>
    <w:rsid w:val="00040660"/>
    <w:rsid w:val="0004075E"/>
    <w:rsid w:val="00041127"/>
    <w:rsid w:val="00041645"/>
    <w:rsid w:val="00041BC3"/>
    <w:rsid w:val="00042169"/>
    <w:rsid w:val="000429E8"/>
    <w:rsid w:val="00042C5D"/>
    <w:rsid w:val="00043BD8"/>
    <w:rsid w:val="00043C1A"/>
    <w:rsid w:val="00043CAA"/>
    <w:rsid w:val="000443A0"/>
    <w:rsid w:val="0004487F"/>
    <w:rsid w:val="00045FB0"/>
    <w:rsid w:val="0004673B"/>
    <w:rsid w:val="00047051"/>
    <w:rsid w:val="00047138"/>
    <w:rsid w:val="00047271"/>
    <w:rsid w:val="000500CF"/>
    <w:rsid w:val="00050A42"/>
    <w:rsid w:val="0005349D"/>
    <w:rsid w:val="000534E7"/>
    <w:rsid w:val="00054260"/>
    <w:rsid w:val="000545A5"/>
    <w:rsid w:val="000562F0"/>
    <w:rsid w:val="0005663C"/>
    <w:rsid w:val="00056C65"/>
    <w:rsid w:val="00057B25"/>
    <w:rsid w:val="00057F57"/>
    <w:rsid w:val="000614B8"/>
    <w:rsid w:val="000615B1"/>
    <w:rsid w:val="000616B2"/>
    <w:rsid w:val="000617D1"/>
    <w:rsid w:val="00061FB4"/>
    <w:rsid w:val="000627D5"/>
    <w:rsid w:val="00062C17"/>
    <w:rsid w:val="000636F6"/>
    <w:rsid w:val="00064BB4"/>
    <w:rsid w:val="00065092"/>
    <w:rsid w:val="00065846"/>
    <w:rsid w:val="00066217"/>
    <w:rsid w:val="00066503"/>
    <w:rsid w:val="00066A0E"/>
    <w:rsid w:val="00066A96"/>
    <w:rsid w:val="0006702A"/>
    <w:rsid w:val="00067153"/>
    <w:rsid w:val="00067773"/>
    <w:rsid w:val="00070216"/>
    <w:rsid w:val="0007041E"/>
    <w:rsid w:val="000707BB"/>
    <w:rsid w:val="00070F02"/>
    <w:rsid w:val="000710D0"/>
    <w:rsid w:val="0007169F"/>
    <w:rsid w:val="00073388"/>
    <w:rsid w:val="00073713"/>
    <w:rsid w:val="000738FE"/>
    <w:rsid w:val="00073961"/>
    <w:rsid w:val="00074343"/>
    <w:rsid w:val="00074AEA"/>
    <w:rsid w:val="00076BB5"/>
    <w:rsid w:val="0007723D"/>
    <w:rsid w:val="00077B83"/>
    <w:rsid w:val="00077B99"/>
    <w:rsid w:val="000804EA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939"/>
    <w:rsid w:val="00084C47"/>
    <w:rsid w:val="0008569D"/>
    <w:rsid w:val="00085949"/>
    <w:rsid w:val="00086027"/>
    <w:rsid w:val="00086081"/>
    <w:rsid w:val="000865AE"/>
    <w:rsid w:val="00086EE3"/>
    <w:rsid w:val="00087C0F"/>
    <w:rsid w:val="00092174"/>
    <w:rsid w:val="00092229"/>
    <w:rsid w:val="000925E2"/>
    <w:rsid w:val="0009280B"/>
    <w:rsid w:val="00093120"/>
    <w:rsid w:val="00093E10"/>
    <w:rsid w:val="00094E41"/>
    <w:rsid w:val="00094F75"/>
    <w:rsid w:val="000956E3"/>
    <w:rsid w:val="000957BB"/>
    <w:rsid w:val="00096351"/>
    <w:rsid w:val="000A0739"/>
    <w:rsid w:val="000A0EDD"/>
    <w:rsid w:val="000A0F9D"/>
    <w:rsid w:val="000A1323"/>
    <w:rsid w:val="000A1D5F"/>
    <w:rsid w:val="000A2A87"/>
    <w:rsid w:val="000A3077"/>
    <w:rsid w:val="000A33EB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B58"/>
    <w:rsid w:val="000A7FAB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0C1"/>
    <w:rsid w:val="000B31AD"/>
    <w:rsid w:val="000B31D4"/>
    <w:rsid w:val="000B3F30"/>
    <w:rsid w:val="000B4741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18F2"/>
    <w:rsid w:val="000C1E9E"/>
    <w:rsid w:val="000C23B7"/>
    <w:rsid w:val="000C5BCA"/>
    <w:rsid w:val="000C6083"/>
    <w:rsid w:val="000C65BE"/>
    <w:rsid w:val="000C6613"/>
    <w:rsid w:val="000C68CC"/>
    <w:rsid w:val="000C69CB"/>
    <w:rsid w:val="000C74A8"/>
    <w:rsid w:val="000D09FB"/>
    <w:rsid w:val="000D0C98"/>
    <w:rsid w:val="000D0DF5"/>
    <w:rsid w:val="000D1677"/>
    <w:rsid w:val="000D27EC"/>
    <w:rsid w:val="000D29D2"/>
    <w:rsid w:val="000D332E"/>
    <w:rsid w:val="000D33B4"/>
    <w:rsid w:val="000D435B"/>
    <w:rsid w:val="000D437D"/>
    <w:rsid w:val="000D44E3"/>
    <w:rsid w:val="000D48A5"/>
    <w:rsid w:val="000D5B57"/>
    <w:rsid w:val="000D602F"/>
    <w:rsid w:val="000D6480"/>
    <w:rsid w:val="000D70E5"/>
    <w:rsid w:val="000D79DF"/>
    <w:rsid w:val="000D7EC5"/>
    <w:rsid w:val="000E007E"/>
    <w:rsid w:val="000E0393"/>
    <w:rsid w:val="000E078C"/>
    <w:rsid w:val="000E0A34"/>
    <w:rsid w:val="000E100C"/>
    <w:rsid w:val="000E1E9E"/>
    <w:rsid w:val="000E1F0D"/>
    <w:rsid w:val="000E2364"/>
    <w:rsid w:val="000E250B"/>
    <w:rsid w:val="000E25D6"/>
    <w:rsid w:val="000E288D"/>
    <w:rsid w:val="000E2F72"/>
    <w:rsid w:val="000E3622"/>
    <w:rsid w:val="000E3C03"/>
    <w:rsid w:val="000E3EF9"/>
    <w:rsid w:val="000E416C"/>
    <w:rsid w:val="000E5176"/>
    <w:rsid w:val="000E5CF6"/>
    <w:rsid w:val="000E5F63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4011"/>
    <w:rsid w:val="000F439B"/>
    <w:rsid w:val="000F4F4C"/>
    <w:rsid w:val="000F5629"/>
    <w:rsid w:val="000F5AED"/>
    <w:rsid w:val="000F6604"/>
    <w:rsid w:val="000F76AD"/>
    <w:rsid w:val="000F781F"/>
    <w:rsid w:val="00100084"/>
    <w:rsid w:val="0010028F"/>
    <w:rsid w:val="001010D6"/>
    <w:rsid w:val="00101143"/>
    <w:rsid w:val="00102E79"/>
    <w:rsid w:val="00103A2E"/>
    <w:rsid w:val="00103A8C"/>
    <w:rsid w:val="00104B6F"/>
    <w:rsid w:val="00104FD7"/>
    <w:rsid w:val="00105273"/>
    <w:rsid w:val="001053C0"/>
    <w:rsid w:val="00105B7E"/>
    <w:rsid w:val="001061E8"/>
    <w:rsid w:val="0011052E"/>
    <w:rsid w:val="001108B6"/>
    <w:rsid w:val="001109AF"/>
    <w:rsid w:val="00110C8B"/>
    <w:rsid w:val="00110DCF"/>
    <w:rsid w:val="001125AF"/>
    <w:rsid w:val="001136E6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21EB"/>
    <w:rsid w:val="001226DC"/>
    <w:rsid w:val="00123241"/>
    <w:rsid w:val="0012330A"/>
    <w:rsid w:val="00123A88"/>
    <w:rsid w:val="00123FDC"/>
    <w:rsid w:val="001243F0"/>
    <w:rsid w:val="0012523F"/>
    <w:rsid w:val="0012535F"/>
    <w:rsid w:val="001264FE"/>
    <w:rsid w:val="00126DAA"/>
    <w:rsid w:val="001278E1"/>
    <w:rsid w:val="00127F3F"/>
    <w:rsid w:val="0013177B"/>
    <w:rsid w:val="001318F1"/>
    <w:rsid w:val="001327E3"/>
    <w:rsid w:val="00132DBF"/>
    <w:rsid w:val="001333B5"/>
    <w:rsid w:val="00134429"/>
    <w:rsid w:val="001351C1"/>
    <w:rsid w:val="0013542F"/>
    <w:rsid w:val="00136F9B"/>
    <w:rsid w:val="00137247"/>
    <w:rsid w:val="00137817"/>
    <w:rsid w:val="00137B3D"/>
    <w:rsid w:val="00137D57"/>
    <w:rsid w:val="00140653"/>
    <w:rsid w:val="00140DAB"/>
    <w:rsid w:val="00141582"/>
    <w:rsid w:val="0014160C"/>
    <w:rsid w:val="00142049"/>
    <w:rsid w:val="00142931"/>
    <w:rsid w:val="00142966"/>
    <w:rsid w:val="001429A9"/>
    <w:rsid w:val="00142B79"/>
    <w:rsid w:val="00143202"/>
    <w:rsid w:val="00143729"/>
    <w:rsid w:val="00145661"/>
    <w:rsid w:val="00145C11"/>
    <w:rsid w:val="00145C58"/>
    <w:rsid w:val="00145E36"/>
    <w:rsid w:val="00145F0E"/>
    <w:rsid w:val="0014729F"/>
    <w:rsid w:val="00147738"/>
    <w:rsid w:val="00147E4D"/>
    <w:rsid w:val="00150084"/>
    <w:rsid w:val="00151D67"/>
    <w:rsid w:val="00152119"/>
    <w:rsid w:val="00152BE9"/>
    <w:rsid w:val="00153302"/>
    <w:rsid w:val="0015355A"/>
    <w:rsid w:val="0015488A"/>
    <w:rsid w:val="00154E14"/>
    <w:rsid w:val="00154E6C"/>
    <w:rsid w:val="00155171"/>
    <w:rsid w:val="001558EA"/>
    <w:rsid w:val="00155B60"/>
    <w:rsid w:val="00155FD8"/>
    <w:rsid w:val="00156A58"/>
    <w:rsid w:val="00156F07"/>
    <w:rsid w:val="00157AE9"/>
    <w:rsid w:val="001605E7"/>
    <w:rsid w:val="001622FD"/>
    <w:rsid w:val="00162446"/>
    <w:rsid w:val="001625D9"/>
    <w:rsid w:val="0016265E"/>
    <w:rsid w:val="00162FCB"/>
    <w:rsid w:val="00163884"/>
    <w:rsid w:val="00163E7E"/>
    <w:rsid w:val="0016465D"/>
    <w:rsid w:val="00164C9C"/>
    <w:rsid w:val="001650E3"/>
    <w:rsid w:val="001658E1"/>
    <w:rsid w:val="001663F4"/>
    <w:rsid w:val="00166416"/>
    <w:rsid w:val="00166906"/>
    <w:rsid w:val="00167F6F"/>
    <w:rsid w:val="00170B40"/>
    <w:rsid w:val="00170F83"/>
    <w:rsid w:val="00172687"/>
    <w:rsid w:val="001730B4"/>
    <w:rsid w:val="00173120"/>
    <w:rsid w:val="00173B3F"/>
    <w:rsid w:val="00173BBA"/>
    <w:rsid w:val="00173DB0"/>
    <w:rsid w:val="00173DF8"/>
    <w:rsid w:val="00174349"/>
    <w:rsid w:val="0017498A"/>
    <w:rsid w:val="00174B41"/>
    <w:rsid w:val="00174F00"/>
    <w:rsid w:val="00174FE0"/>
    <w:rsid w:val="00175688"/>
    <w:rsid w:val="00175A06"/>
    <w:rsid w:val="00176743"/>
    <w:rsid w:val="00176C11"/>
    <w:rsid w:val="001775FE"/>
    <w:rsid w:val="00180204"/>
    <w:rsid w:val="001802AD"/>
    <w:rsid w:val="001809EC"/>
    <w:rsid w:val="00180CB7"/>
    <w:rsid w:val="00181965"/>
    <w:rsid w:val="00182064"/>
    <w:rsid w:val="00182338"/>
    <w:rsid w:val="001829BD"/>
    <w:rsid w:val="00182FBF"/>
    <w:rsid w:val="001832BE"/>
    <w:rsid w:val="0018332D"/>
    <w:rsid w:val="0018365C"/>
    <w:rsid w:val="001837E3"/>
    <w:rsid w:val="00185080"/>
    <w:rsid w:val="0018512D"/>
    <w:rsid w:val="001854CB"/>
    <w:rsid w:val="00185FCE"/>
    <w:rsid w:val="001865D5"/>
    <w:rsid w:val="001869DA"/>
    <w:rsid w:val="00186E23"/>
    <w:rsid w:val="00187B21"/>
    <w:rsid w:val="001901F6"/>
    <w:rsid w:val="00190278"/>
    <w:rsid w:val="001922FA"/>
    <w:rsid w:val="001923E3"/>
    <w:rsid w:val="00192AAD"/>
    <w:rsid w:val="00192B04"/>
    <w:rsid w:val="00192ECB"/>
    <w:rsid w:val="001936D0"/>
    <w:rsid w:val="00193D46"/>
    <w:rsid w:val="00193EDD"/>
    <w:rsid w:val="00194454"/>
    <w:rsid w:val="001944C7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D2A"/>
    <w:rsid w:val="001A1427"/>
    <w:rsid w:val="001A174E"/>
    <w:rsid w:val="001A22EA"/>
    <w:rsid w:val="001A311C"/>
    <w:rsid w:val="001A31AE"/>
    <w:rsid w:val="001A332B"/>
    <w:rsid w:val="001A3552"/>
    <w:rsid w:val="001A363F"/>
    <w:rsid w:val="001A367D"/>
    <w:rsid w:val="001A3918"/>
    <w:rsid w:val="001A3951"/>
    <w:rsid w:val="001A4B7B"/>
    <w:rsid w:val="001A52E7"/>
    <w:rsid w:val="001A59C1"/>
    <w:rsid w:val="001A5A3B"/>
    <w:rsid w:val="001A7054"/>
    <w:rsid w:val="001A721C"/>
    <w:rsid w:val="001A7A34"/>
    <w:rsid w:val="001B078A"/>
    <w:rsid w:val="001B0A12"/>
    <w:rsid w:val="001B0F92"/>
    <w:rsid w:val="001B14B3"/>
    <w:rsid w:val="001B1799"/>
    <w:rsid w:val="001B1B76"/>
    <w:rsid w:val="001B1C22"/>
    <w:rsid w:val="001B20BD"/>
    <w:rsid w:val="001B342C"/>
    <w:rsid w:val="001B363A"/>
    <w:rsid w:val="001B3A4B"/>
    <w:rsid w:val="001B4310"/>
    <w:rsid w:val="001B491D"/>
    <w:rsid w:val="001B551B"/>
    <w:rsid w:val="001B5653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B2E"/>
    <w:rsid w:val="001C16CD"/>
    <w:rsid w:val="001C2CB5"/>
    <w:rsid w:val="001C35BC"/>
    <w:rsid w:val="001C3BA7"/>
    <w:rsid w:val="001C4156"/>
    <w:rsid w:val="001C4281"/>
    <w:rsid w:val="001C4710"/>
    <w:rsid w:val="001C4E27"/>
    <w:rsid w:val="001C52D9"/>
    <w:rsid w:val="001C54F8"/>
    <w:rsid w:val="001C58FD"/>
    <w:rsid w:val="001C5F58"/>
    <w:rsid w:val="001C623F"/>
    <w:rsid w:val="001C7DD1"/>
    <w:rsid w:val="001D04B1"/>
    <w:rsid w:val="001D0623"/>
    <w:rsid w:val="001D1564"/>
    <w:rsid w:val="001D1D14"/>
    <w:rsid w:val="001D1E70"/>
    <w:rsid w:val="001D2273"/>
    <w:rsid w:val="001D26E3"/>
    <w:rsid w:val="001D29DF"/>
    <w:rsid w:val="001D2D53"/>
    <w:rsid w:val="001D30E0"/>
    <w:rsid w:val="001D31AC"/>
    <w:rsid w:val="001D3486"/>
    <w:rsid w:val="001D3E6E"/>
    <w:rsid w:val="001D3FCF"/>
    <w:rsid w:val="001D44ED"/>
    <w:rsid w:val="001D4675"/>
    <w:rsid w:val="001D4D4F"/>
    <w:rsid w:val="001D4E11"/>
    <w:rsid w:val="001D55E0"/>
    <w:rsid w:val="001D581A"/>
    <w:rsid w:val="001D5AD1"/>
    <w:rsid w:val="001D618F"/>
    <w:rsid w:val="001D61F7"/>
    <w:rsid w:val="001D6AB0"/>
    <w:rsid w:val="001D6F96"/>
    <w:rsid w:val="001D71AC"/>
    <w:rsid w:val="001D736D"/>
    <w:rsid w:val="001D7AEF"/>
    <w:rsid w:val="001D7B1C"/>
    <w:rsid w:val="001E0A6A"/>
    <w:rsid w:val="001E0D81"/>
    <w:rsid w:val="001E1420"/>
    <w:rsid w:val="001E2715"/>
    <w:rsid w:val="001E39B9"/>
    <w:rsid w:val="001E4985"/>
    <w:rsid w:val="001E4C1C"/>
    <w:rsid w:val="001E6539"/>
    <w:rsid w:val="001E7039"/>
    <w:rsid w:val="001E71CE"/>
    <w:rsid w:val="001F13C9"/>
    <w:rsid w:val="001F2B83"/>
    <w:rsid w:val="001F2E7E"/>
    <w:rsid w:val="001F32B9"/>
    <w:rsid w:val="001F331E"/>
    <w:rsid w:val="001F4306"/>
    <w:rsid w:val="001F4618"/>
    <w:rsid w:val="001F5E1F"/>
    <w:rsid w:val="001F67D0"/>
    <w:rsid w:val="001F6FEF"/>
    <w:rsid w:val="001F7D71"/>
    <w:rsid w:val="0020031E"/>
    <w:rsid w:val="0020165E"/>
    <w:rsid w:val="002019B1"/>
    <w:rsid w:val="00201A7B"/>
    <w:rsid w:val="00202862"/>
    <w:rsid w:val="002028C6"/>
    <w:rsid w:val="00202B37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37EF"/>
    <w:rsid w:val="0021440A"/>
    <w:rsid w:val="0021441B"/>
    <w:rsid w:val="00215520"/>
    <w:rsid w:val="00217F68"/>
    <w:rsid w:val="002200ED"/>
    <w:rsid w:val="00220C13"/>
    <w:rsid w:val="002221C5"/>
    <w:rsid w:val="002221EE"/>
    <w:rsid w:val="002222ED"/>
    <w:rsid w:val="002228F2"/>
    <w:rsid w:val="002239AF"/>
    <w:rsid w:val="00223DF3"/>
    <w:rsid w:val="00223E84"/>
    <w:rsid w:val="002241AE"/>
    <w:rsid w:val="002246FD"/>
    <w:rsid w:val="00224E6A"/>
    <w:rsid w:val="00226302"/>
    <w:rsid w:val="002266DE"/>
    <w:rsid w:val="00226910"/>
    <w:rsid w:val="00226916"/>
    <w:rsid w:val="002277AA"/>
    <w:rsid w:val="00230701"/>
    <w:rsid w:val="002309AF"/>
    <w:rsid w:val="00230C44"/>
    <w:rsid w:val="00230DFA"/>
    <w:rsid w:val="00231293"/>
    <w:rsid w:val="002313F5"/>
    <w:rsid w:val="00231432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A37"/>
    <w:rsid w:val="002375DA"/>
    <w:rsid w:val="00237CB7"/>
    <w:rsid w:val="00240AA1"/>
    <w:rsid w:val="00240C67"/>
    <w:rsid w:val="00240CA3"/>
    <w:rsid w:val="002411FE"/>
    <w:rsid w:val="00241B7B"/>
    <w:rsid w:val="00241BC8"/>
    <w:rsid w:val="00241D05"/>
    <w:rsid w:val="00242434"/>
    <w:rsid w:val="002428A2"/>
    <w:rsid w:val="002428F3"/>
    <w:rsid w:val="0024498D"/>
    <w:rsid w:val="00244B4D"/>
    <w:rsid w:val="0024593B"/>
    <w:rsid w:val="00245A89"/>
    <w:rsid w:val="002461CC"/>
    <w:rsid w:val="002465BC"/>
    <w:rsid w:val="00246946"/>
    <w:rsid w:val="0024760F"/>
    <w:rsid w:val="002478C8"/>
    <w:rsid w:val="00247E78"/>
    <w:rsid w:val="00247FB9"/>
    <w:rsid w:val="00250045"/>
    <w:rsid w:val="00250D12"/>
    <w:rsid w:val="00250D65"/>
    <w:rsid w:val="00251B4E"/>
    <w:rsid w:val="00251CB9"/>
    <w:rsid w:val="0025224A"/>
    <w:rsid w:val="00252CD3"/>
    <w:rsid w:val="002536B1"/>
    <w:rsid w:val="00253749"/>
    <w:rsid w:val="00253C96"/>
    <w:rsid w:val="00254115"/>
    <w:rsid w:val="0025420B"/>
    <w:rsid w:val="00254610"/>
    <w:rsid w:val="00254D1C"/>
    <w:rsid w:val="00254E21"/>
    <w:rsid w:val="002553B5"/>
    <w:rsid w:val="0025582F"/>
    <w:rsid w:val="00255A42"/>
    <w:rsid w:val="00255BE6"/>
    <w:rsid w:val="00255F62"/>
    <w:rsid w:val="0025629E"/>
    <w:rsid w:val="002568A3"/>
    <w:rsid w:val="002578B6"/>
    <w:rsid w:val="00257AC0"/>
    <w:rsid w:val="00257B41"/>
    <w:rsid w:val="00257BEC"/>
    <w:rsid w:val="00260C6F"/>
    <w:rsid w:val="00260F4E"/>
    <w:rsid w:val="0026151F"/>
    <w:rsid w:val="0026197C"/>
    <w:rsid w:val="00262ED0"/>
    <w:rsid w:val="00262EF6"/>
    <w:rsid w:val="00263E39"/>
    <w:rsid w:val="002640E9"/>
    <w:rsid w:val="0026481C"/>
    <w:rsid w:val="00265BF2"/>
    <w:rsid w:val="00266B1D"/>
    <w:rsid w:val="00266E17"/>
    <w:rsid w:val="00267788"/>
    <w:rsid w:val="00267FC7"/>
    <w:rsid w:val="002701F3"/>
    <w:rsid w:val="002703D8"/>
    <w:rsid w:val="0027082E"/>
    <w:rsid w:val="00271F8B"/>
    <w:rsid w:val="00272EAE"/>
    <w:rsid w:val="0027345A"/>
    <w:rsid w:val="00273600"/>
    <w:rsid w:val="00273E13"/>
    <w:rsid w:val="00274E78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3793"/>
    <w:rsid w:val="002838ED"/>
    <w:rsid w:val="00284439"/>
    <w:rsid w:val="00284CD5"/>
    <w:rsid w:val="002851EB"/>
    <w:rsid w:val="002853D1"/>
    <w:rsid w:val="00285A18"/>
    <w:rsid w:val="00285EB7"/>
    <w:rsid w:val="00286097"/>
    <w:rsid w:val="00286549"/>
    <w:rsid w:val="00286F88"/>
    <w:rsid w:val="002908C8"/>
    <w:rsid w:val="002908D9"/>
    <w:rsid w:val="002911EB"/>
    <w:rsid w:val="002919AD"/>
    <w:rsid w:val="0029317A"/>
    <w:rsid w:val="0029383A"/>
    <w:rsid w:val="00293BF7"/>
    <w:rsid w:val="00293FF8"/>
    <w:rsid w:val="00294106"/>
    <w:rsid w:val="00294CB9"/>
    <w:rsid w:val="002957F1"/>
    <w:rsid w:val="00295E86"/>
    <w:rsid w:val="00297193"/>
    <w:rsid w:val="002978CA"/>
    <w:rsid w:val="002A0CC1"/>
    <w:rsid w:val="002A12E3"/>
    <w:rsid w:val="002A21D5"/>
    <w:rsid w:val="002A286D"/>
    <w:rsid w:val="002A3A75"/>
    <w:rsid w:val="002A5929"/>
    <w:rsid w:val="002A5B41"/>
    <w:rsid w:val="002A5D91"/>
    <w:rsid w:val="002A5D9A"/>
    <w:rsid w:val="002A6B29"/>
    <w:rsid w:val="002A79CF"/>
    <w:rsid w:val="002B01D2"/>
    <w:rsid w:val="002B020F"/>
    <w:rsid w:val="002B0850"/>
    <w:rsid w:val="002B14D2"/>
    <w:rsid w:val="002B197A"/>
    <w:rsid w:val="002B2013"/>
    <w:rsid w:val="002B2089"/>
    <w:rsid w:val="002B2465"/>
    <w:rsid w:val="002B254E"/>
    <w:rsid w:val="002B3546"/>
    <w:rsid w:val="002B3B8B"/>
    <w:rsid w:val="002B4DE5"/>
    <w:rsid w:val="002B5356"/>
    <w:rsid w:val="002B5507"/>
    <w:rsid w:val="002B57E3"/>
    <w:rsid w:val="002B706C"/>
    <w:rsid w:val="002B7825"/>
    <w:rsid w:val="002C0207"/>
    <w:rsid w:val="002C04B7"/>
    <w:rsid w:val="002C0722"/>
    <w:rsid w:val="002C175D"/>
    <w:rsid w:val="002C2A83"/>
    <w:rsid w:val="002C2AF7"/>
    <w:rsid w:val="002C4001"/>
    <w:rsid w:val="002C4B66"/>
    <w:rsid w:val="002C4F3A"/>
    <w:rsid w:val="002C5BE0"/>
    <w:rsid w:val="002C65C2"/>
    <w:rsid w:val="002C65DD"/>
    <w:rsid w:val="002D012C"/>
    <w:rsid w:val="002D01B5"/>
    <w:rsid w:val="002D02A4"/>
    <w:rsid w:val="002D0568"/>
    <w:rsid w:val="002D0E4B"/>
    <w:rsid w:val="002D11AB"/>
    <w:rsid w:val="002D25BF"/>
    <w:rsid w:val="002D3386"/>
    <w:rsid w:val="002D33BA"/>
    <w:rsid w:val="002D36EF"/>
    <w:rsid w:val="002D3CCD"/>
    <w:rsid w:val="002D3E60"/>
    <w:rsid w:val="002D3ECB"/>
    <w:rsid w:val="002D53A1"/>
    <w:rsid w:val="002D6B04"/>
    <w:rsid w:val="002D6F90"/>
    <w:rsid w:val="002E01B0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4BCC"/>
    <w:rsid w:val="002E5134"/>
    <w:rsid w:val="002E5968"/>
    <w:rsid w:val="002E7333"/>
    <w:rsid w:val="002E74FA"/>
    <w:rsid w:val="002F0492"/>
    <w:rsid w:val="002F1D48"/>
    <w:rsid w:val="002F4345"/>
    <w:rsid w:val="002F45C5"/>
    <w:rsid w:val="002F6977"/>
    <w:rsid w:val="002F7702"/>
    <w:rsid w:val="002F778B"/>
    <w:rsid w:val="002F7BA3"/>
    <w:rsid w:val="002F7F48"/>
    <w:rsid w:val="0030083B"/>
    <w:rsid w:val="00300AD6"/>
    <w:rsid w:val="00300D30"/>
    <w:rsid w:val="00300E1E"/>
    <w:rsid w:val="003013BF"/>
    <w:rsid w:val="00301BDE"/>
    <w:rsid w:val="00301EEA"/>
    <w:rsid w:val="00303EA5"/>
    <w:rsid w:val="00304265"/>
    <w:rsid w:val="00304359"/>
    <w:rsid w:val="00304D90"/>
    <w:rsid w:val="00304FED"/>
    <w:rsid w:val="00305F96"/>
    <w:rsid w:val="0030623F"/>
    <w:rsid w:val="003065DB"/>
    <w:rsid w:val="00306D96"/>
    <w:rsid w:val="003074FB"/>
    <w:rsid w:val="00311913"/>
    <w:rsid w:val="00311BAF"/>
    <w:rsid w:val="00311FC6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950"/>
    <w:rsid w:val="00316CB3"/>
    <w:rsid w:val="003177A3"/>
    <w:rsid w:val="00317AA8"/>
    <w:rsid w:val="00317C5C"/>
    <w:rsid w:val="00317D38"/>
    <w:rsid w:val="00320335"/>
    <w:rsid w:val="0032092B"/>
    <w:rsid w:val="00321DAC"/>
    <w:rsid w:val="0032204A"/>
    <w:rsid w:val="00322067"/>
    <w:rsid w:val="0032279F"/>
    <w:rsid w:val="003231C0"/>
    <w:rsid w:val="00323567"/>
    <w:rsid w:val="00323A42"/>
    <w:rsid w:val="0032430A"/>
    <w:rsid w:val="003246A0"/>
    <w:rsid w:val="00324FD9"/>
    <w:rsid w:val="00325B68"/>
    <w:rsid w:val="00325BE4"/>
    <w:rsid w:val="00325BF5"/>
    <w:rsid w:val="00325E61"/>
    <w:rsid w:val="00326238"/>
    <w:rsid w:val="00327535"/>
    <w:rsid w:val="003275D5"/>
    <w:rsid w:val="00327BE2"/>
    <w:rsid w:val="00327C6E"/>
    <w:rsid w:val="00327E83"/>
    <w:rsid w:val="003301B5"/>
    <w:rsid w:val="00330886"/>
    <w:rsid w:val="00330B04"/>
    <w:rsid w:val="0033223F"/>
    <w:rsid w:val="003330FF"/>
    <w:rsid w:val="003334E5"/>
    <w:rsid w:val="003338DC"/>
    <w:rsid w:val="00333F85"/>
    <w:rsid w:val="0033494A"/>
    <w:rsid w:val="00334E36"/>
    <w:rsid w:val="00334FDB"/>
    <w:rsid w:val="00335262"/>
    <w:rsid w:val="00335935"/>
    <w:rsid w:val="00335ADC"/>
    <w:rsid w:val="0033611D"/>
    <w:rsid w:val="00336190"/>
    <w:rsid w:val="00336ED9"/>
    <w:rsid w:val="003409DC"/>
    <w:rsid w:val="0034179C"/>
    <w:rsid w:val="00342046"/>
    <w:rsid w:val="003429E7"/>
    <w:rsid w:val="00342D33"/>
    <w:rsid w:val="00342E2B"/>
    <w:rsid w:val="00343C07"/>
    <w:rsid w:val="00343D5E"/>
    <w:rsid w:val="00344605"/>
    <w:rsid w:val="00344996"/>
    <w:rsid w:val="00344D2B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2020"/>
    <w:rsid w:val="0035237A"/>
    <w:rsid w:val="003527C5"/>
    <w:rsid w:val="003527E7"/>
    <w:rsid w:val="003531FB"/>
    <w:rsid w:val="00353B48"/>
    <w:rsid w:val="00355260"/>
    <w:rsid w:val="0035533B"/>
    <w:rsid w:val="0035586E"/>
    <w:rsid w:val="00355A31"/>
    <w:rsid w:val="00356693"/>
    <w:rsid w:val="00356FDE"/>
    <w:rsid w:val="00357242"/>
    <w:rsid w:val="00357304"/>
    <w:rsid w:val="00357CDB"/>
    <w:rsid w:val="003608EC"/>
    <w:rsid w:val="003611A3"/>
    <w:rsid w:val="0036158A"/>
    <w:rsid w:val="00361CF6"/>
    <w:rsid w:val="00362166"/>
    <w:rsid w:val="00362A3C"/>
    <w:rsid w:val="00362AA7"/>
    <w:rsid w:val="00363227"/>
    <w:rsid w:val="003632E9"/>
    <w:rsid w:val="00363808"/>
    <w:rsid w:val="0036563B"/>
    <w:rsid w:val="0036572F"/>
    <w:rsid w:val="00365D3A"/>
    <w:rsid w:val="00365F66"/>
    <w:rsid w:val="00366016"/>
    <w:rsid w:val="00366AC6"/>
    <w:rsid w:val="003671D1"/>
    <w:rsid w:val="0036770F"/>
    <w:rsid w:val="00367C99"/>
    <w:rsid w:val="00367E08"/>
    <w:rsid w:val="0037074B"/>
    <w:rsid w:val="00370DA8"/>
    <w:rsid w:val="00372D75"/>
    <w:rsid w:val="00373040"/>
    <w:rsid w:val="003743DD"/>
    <w:rsid w:val="00374921"/>
    <w:rsid w:val="00375275"/>
    <w:rsid w:val="00377948"/>
    <w:rsid w:val="00377EC0"/>
    <w:rsid w:val="003803A3"/>
    <w:rsid w:val="0038070F"/>
    <w:rsid w:val="003813E0"/>
    <w:rsid w:val="0038189A"/>
    <w:rsid w:val="003820FA"/>
    <w:rsid w:val="003824CC"/>
    <w:rsid w:val="0038281F"/>
    <w:rsid w:val="00382B37"/>
    <w:rsid w:val="00382C07"/>
    <w:rsid w:val="00383FCC"/>
    <w:rsid w:val="003843B6"/>
    <w:rsid w:val="0038440A"/>
    <w:rsid w:val="00384447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7D3"/>
    <w:rsid w:val="00391AC8"/>
    <w:rsid w:val="003922C3"/>
    <w:rsid w:val="00392447"/>
    <w:rsid w:val="00392FD4"/>
    <w:rsid w:val="00393635"/>
    <w:rsid w:val="0039406D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E75"/>
    <w:rsid w:val="003A2B39"/>
    <w:rsid w:val="003A334F"/>
    <w:rsid w:val="003A3C40"/>
    <w:rsid w:val="003A3E76"/>
    <w:rsid w:val="003A4B58"/>
    <w:rsid w:val="003A55FC"/>
    <w:rsid w:val="003A6206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F4E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BCA"/>
    <w:rsid w:val="003C0DBF"/>
    <w:rsid w:val="003C0FD4"/>
    <w:rsid w:val="003C1802"/>
    <w:rsid w:val="003C25AF"/>
    <w:rsid w:val="003C448C"/>
    <w:rsid w:val="003C49FC"/>
    <w:rsid w:val="003C55B3"/>
    <w:rsid w:val="003C5744"/>
    <w:rsid w:val="003C5B6B"/>
    <w:rsid w:val="003C6739"/>
    <w:rsid w:val="003C680A"/>
    <w:rsid w:val="003D0121"/>
    <w:rsid w:val="003D0BBA"/>
    <w:rsid w:val="003D0C41"/>
    <w:rsid w:val="003D1198"/>
    <w:rsid w:val="003D17E4"/>
    <w:rsid w:val="003D3E60"/>
    <w:rsid w:val="003D5952"/>
    <w:rsid w:val="003D61E8"/>
    <w:rsid w:val="003D65A2"/>
    <w:rsid w:val="003D6602"/>
    <w:rsid w:val="003D66C0"/>
    <w:rsid w:val="003D66E0"/>
    <w:rsid w:val="003E0176"/>
    <w:rsid w:val="003E0AFF"/>
    <w:rsid w:val="003E0BA2"/>
    <w:rsid w:val="003E160B"/>
    <w:rsid w:val="003E20C9"/>
    <w:rsid w:val="003E2385"/>
    <w:rsid w:val="003E27A5"/>
    <w:rsid w:val="003E3D3A"/>
    <w:rsid w:val="003E5403"/>
    <w:rsid w:val="003E5CDE"/>
    <w:rsid w:val="003E6A71"/>
    <w:rsid w:val="003E743F"/>
    <w:rsid w:val="003E766A"/>
    <w:rsid w:val="003E7B42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4ED"/>
    <w:rsid w:val="003F2714"/>
    <w:rsid w:val="003F31D0"/>
    <w:rsid w:val="003F367E"/>
    <w:rsid w:val="003F3860"/>
    <w:rsid w:val="003F42A7"/>
    <w:rsid w:val="003F538F"/>
    <w:rsid w:val="003F57B6"/>
    <w:rsid w:val="003F5BD0"/>
    <w:rsid w:val="003F679C"/>
    <w:rsid w:val="003F773F"/>
    <w:rsid w:val="003F7A14"/>
    <w:rsid w:val="00400FE0"/>
    <w:rsid w:val="00401BD1"/>
    <w:rsid w:val="00401FD9"/>
    <w:rsid w:val="00403100"/>
    <w:rsid w:val="0040334E"/>
    <w:rsid w:val="00403BC6"/>
    <w:rsid w:val="0040403D"/>
    <w:rsid w:val="00404B43"/>
    <w:rsid w:val="00404CCA"/>
    <w:rsid w:val="00405887"/>
    <w:rsid w:val="00405BFD"/>
    <w:rsid w:val="00407035"/>
    <w:rsid w:val="00407BFF"/>
    <w:rsid w:val="00407F1E"/>
    <w:rsid w:val="004104D6"/>
    <w:rsid w:val="00410B11"/>
    <w:rsid w:val="00411ACC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CD0"/>
    <w:rsid w:val="00417D25"/>
    <w:rsid w:val="00420473"/>
    <w:rsid w:val="004208AC"/>
    <w:rsid w:val="00420A0F"/>
    <w:rsid w:val="004229CD"/>
    <w:rsid w:val="00423131"/>
    <w:rsid w:val="0042393E"/>
    <w:rsid w:val="00423AEE"/>
    <w:rsid w:val="00423DD6"/>
    <w:rsid w:val="00424BF6"/>
    <w:rsid w:val="00424F96"/>
    <w:rsid w:val="004256C1"/>
    <w:rsid w:val="00426CF7"/>
    <w:rsid w:val="00426D08"/>
    <w:rsid w:val="004274C9"/>
    <w:rsid w:val="00427C24"/>
    <w:rsid w:val="00427CFE"/>
    <w:rsid w:val="00427EE3"/>
    <w:rsid w:val="0043001E"/>
    <w:rsid w:val="00430907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99D"/>
    <w:rsid w:val="00440E6F"/>
    <w:rsid w:val="00440ECF"/>
    <w:rsid w:val="00441BCA"/>
    <w:rsid w:val="004428BA"/>
    <w:rsid w:val="00443DA6"/>
    <w:rsid w:val="00445083"/>
    <w:rsid w:val="00445B4F"/>
    <w:rsid w:val="0044611E"/>
    <w:rsid w:val="0044758B"/>
    <w:rsid w:val="0044770E"/>
    <w:rsid w:val="00450837"/>
    <w:rsid w:val="00450FD6"/>
    <w:rsid w:val="0045125A"/>
    <w:rsid w:val="0045134B"/>
    <w:rsid w:val="00452BE8"/>
    <w:rsid w:val="00452CF2"/>
    <w:rsid w:val="00453C22"/>
    <w:rsid w:val="00453DF3"/>
    <w:rsid w:val="00454836"/>
    <w:rsid w:val="00454A34"/>
    <w:rsid w:val="00454C1F"/>
    <w:rsid w:val="00455030"/>
    <w:rsid w:val="004561CC"/>
    <w:rsid w:val="00456AE8"/>
    <w:rsid w:val="00457864"/>
    <w:rsid w:val="00457C88"/>
    <w:rsid w:val="00457F87"/>
    <w:rsid w:val="0046002A"/>
    <w:rsid w:val="004600EC"/>
    <w:rsid w:val="0046192C"/>
    <w:rsid w:val="00461C72"/>
    <w:rsid w:val="0046276C"/>
    <w:rsid w:val="0046304B"/>
    <w:rsid w:val="0046356A"/>
    <w:rsid w:val="00464014"/>
    <w:rsid w:val="004643DA"/>
    <w:rsid w:val="00465269"/>
    <w:rsid w:val="00465A53"/>
    <w:rsid w:val="00465DB6"/>
    <w:rsid w:val="00465F90"/>
    <w:rsid w:val="0046683E"/>
    <w:rsid w:val="00466F40"/>
    <w:rsid w:val="00467337"/>
    <w:rsid w:val="0046757F"/>
    <w:rsid w:val="004678DB"/>
    <w:rsid w:val="00467E24"/>
    <w:rsid w:val="00467E55"/>
    <w:rsid w:val="00470786"/>
    <w:rsid w:val="00470E65"/>
    <w:rsid w:val="00471511"/>
    <w:rsid w:val="00471A5E"/>
    <w:rsid w:val="00471ADC"/>
    <w:rsid w:val="0047225F"/>
    <w:rsid w:val="004728D6"/>
    <w:rsid w:val="00472C5F"/>
    <w:rsid w:val="004731E9"/>
    <w:rsid w:val="00473609"/>
    <w:rsid w:val="00474436"/>
    <w:rsid w:val="004747B7"/>
    <w:rsid w:val="00474C4F"/>
    <w:rsid w:val="00474EB0"/>
    <w:rsid w:val="00475107"/>
    <w:rsid w:val="0047516E"/>
    <w:rsid w:val="00475A33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60D"/>
    <w:rsid w:val="00482D0D"/>
    <w:rsid w:val="00483229"/>
    <w:rsid w:val="00483517"/>
    <w:rsid w:val="004838FF"/>
    <w:rsid w:val="004856F9"/>
    <w:rsid w:val="00485BCD"/>
    <w:rsid w:val="004860FD"/>
    <w:rsid w:val="004871EF"/>
    <w:rsid w:val="00487BAE"/>
    <w:rsid w:val="004900DC"/>
    <w:rsid w:val="004904CB"/>
    <w:rsid w:val="00490734"/>
    <w:rsid w:val="00491ECD"/>
    <w:rsid w:val="00492107"/>
    <w:rsid w:val="0049286D"/>
    <w:rsid w:val="00492FC7"/>
    <w:rsid w:val="0049385B"/>
    <w:rsid w:val="004949E9"/>
    <w:rsid w:val="00494CA7"/>
    <w:rsid w:val="004953A6"/>
    <w:rsid w:val="00495635"/>
    <w:rsid w:val="00495797"/>
    <w:rsid w:val="00495DFB"/>
    <w:rsid w:val="00496079"/>
    <w:rsid w:val="00496206"/>
    <w:rsid w:val="004976CB"/>
    <w:rsid w:val="00497918"/>
    <w:rsid w:val="00497C1E"/>
    <w:rsid w:val="00497D2D"/>
    <w:rsid w:val="004A0114"/>
    <w:rsid w:val="004A02EB"/>
    <w:rsid w:val="004A1503"/>
    <w:rsid w:val="004A1772"/>
    <w:rsid w:val="004A1D49"/>
    <w:rsid w:val="004A1F2E"/>
    <w:rsid w:val="004A27EE"/>
    <w:rsid w:val="004A37FA"/>
    <w:rsid w:val="004A388F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CBB"/>
    <w:rsid w:val="004A6DA9"/>
    <w:rsid w:val="004A7522"/>
    <w:rsid w:val="004B0476"/>
    <w:rsid w:val="004B0545"/>
    <w:rsid w:val="004B1033"/>
    <w:rsid w:val="004B203F"/>
    <w:rsid w:val="004B3DE6"/>
    <w:rsid w:val="004B5606"/>
    <w:rsid w:val="004B595A"/>
    <w:rsid w:val="004B6567"/>
    <w:rsid w:val="004B6955"/>
    <w:rsid w:val="004B6DE5"/>
    <w:rsid w:val="004B7358"/>
    <w:rsid w:val="004B7A44"/>
    <w:rsid w:val="004B7DE2"/>
    <w:rsid w:val="004C07F2"/>
    <w:rsid w:val="004C0FCB"/>
    <w:rsid w:val="004C17F6"/>
    <w:rsid w:val="004C284A"/>
    <w:rsid w:val="004C289B"/>
    <w:rsid w:val="004C3144"/>
    <w:rsid w:val="004C3BBC"/>
    <w:rsid w:val="004C3BD1"/>
    <w:rsid w:val="004C49BC"/>
    <w:rsid w:val="004C5DE2"/>
    <w:rsid w:val="004C60F9"/>
    <w:rsid w:val="004C6B74"/>
    <w:rsid w:val="004D05A3"/>
    <w:rsid w:val="004D073C"/>
    <w:rsid w:val="004D0A44"/>
    <w:rsid w:val="004D1268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D01"/>
    <w:rsid w:val="004D4D49"/>
    <w:rsid w:val="004D5273"/>
    <w:rsid w:val="004D6690"/>
    <w:rsid w:val="004D7B36"/>
    <w:rsid w:val="004D7FE4"/>
    <w:rsid w:val="004E1145"/>
    <w:rsid w:val="004E1AB8"/>
    <w:rsid w:val="004E1D8D"/>
    <w:rsid w:val="004E3235"/>
    <w:rsid w:val="004E3685"/>
    <w:rsid w:val="004E3D61"/>
    <w:rsid w:val="004E404F"/>
    <w:rsid w:val="004E4421"/>
    <w:rsid w:val="004E4C3D"/>
    <w:rsid w:val="004E5632"/>
    <w:rsid w:val="004E5F7D"/>
    <w:rsid w:val="004E6358"/>
    <w:rsid w:val="004E662B"/>
    <w:rsid w:val="004E68C6"/>
    <w:rsid w:val="004E69C8"/>
    <w:rsid w:val="004E7A75"/>
    <w:rsid w:val="004E7DBF"/>
    <w:rsid w:val="004E7F49"/>
    <w:rsid w:val="004F01C1"/>
    <w:rsid w:val="004F0B9B"/>
    <w:rsid w:val="004F0FDF"/>
    <w:rsid w:val="004F1020"/>
    <w:rsid w:val="004F19A6"/>
    <w:rsid w:val="004F37AF"/>
    <w:rsid w:val="004F3890"/>
    <w:rsid w:val="004F3A8E"/>
    <w:rsid w:val="004F3CA2"/>
    <w:rsid w:val="004F42FC"/>
    <w:rsid w:val="004F4FC0"/>
    <w:rsid w:val="004F5CF4"/>
    <w:rsid w:val="004F6693"/>
    <w:rsid w:val="004F71A5"/>
    <w:rsid w:val="004F7B42"/>
    <w:rsid w:val="005012A2"/>
    <w:rsid w:val="00501309"/>
    <w:rsid w:val="00501AEE"/>
    <w:rsid w:val="005025CD"/>
    <w:rsid w:val="00502793"/>
    <w:rsid w:val="005030C4"/>
    <w:rsid w:val="00503CD3"/>
    <w:rsid w:val="00503DFD"/>
    <w:rsid w:val="005042AC"/>
    <w:rsid w:val="005046A4"/>
    <w:rsid w:val="005046E7"/>
    <w:rsid w:val="005049CE"/>
    <w:rsid w:val="00504E29"/>
    <w:rsid w:val="0050516B"/>
    <w:rsid w:val="00505785"/>
    <w:rsid w:val="005061F8"/>
    <w:rsid w:val="0050632E"/>
    <w:rsid w:val="005063CB"/>
    <w:rsid w:val="00506A2C"/>
    <w:rsid w:val="00506A9E"/>
    <w:rsid w:val="00506D2C"/>
    <w:rsid w:val="005075EC"/>
    <w:rsid w:val="00507955"/>
    <w:rsid w:val="00510130"/>
    <w:rsid w:val="0051034D"/>
    <w:rsid w:val="005105EE"/>
    <w:rsid w:val="00510710"/>
    <w:rsid w:val="005112E6"/>
    <w:rsid w:val="005116D3"/>
    <w:rsid w:val="005117EC"/>
    <w:rsid w:val="005122A5"/>
    <w:rsid w:val="00512A34"/>
    <w:rsid w:val="00512D00"/>
    <w:rsid w:val="00512F33"/>
    <w:rsid w:val="00512F8B"/>
    <w:rsid w:val="00513AAB"/>
    <w:rsid w:val="00514090"/>
    <w:rsid w:val="0051499C"/>
    <w:rsid w:val="00514FE2"/>
    <w:rsid w:val="005159E4"/>
    <w:rsid w:val="0051645C"/>
    <w:rsid w:val="00516547"/>
    <w:rsid w:val="00516811"/>
    <w:rsid w:val="005169A0"/>
    <w:rsid w:val="00516A8F"/>
    <w:rsid w:val="0051786A"/>
    <w:rsid w:val="00517C8F"/>
    <w:rsid w:val="00517F20"/>
    <w:rsid w:val="0052038E"/>
    <w:rsid w:val="005203E0"/>
    <w:rsid w:val="00520478"/>
    <w:rsid w:val="00520991"/>
    <w:rsid w:val="00520AD5"/>
    <w:rsid w:val="00520B01"/>
    <w:rsid w:val="00521184"/>
    <w:rsid w:val="0052135D"/>
    <w:rsid w:val="00521A12"/>
    <w:rsid w:val="00521B7F"/>
    <w:rsid w:val="00522E3A"/>
    <w:rsid w:val="00523039"/>
    <w:rsid w:val="00523D3B"/>
    <w:rsid w:val="00526A65"/>
    <w:rsid w:val="00526AB1"/>
    <w:rsid w:val="00526D2C"/>
    <w:rsid w:val="00530D61"/>
    <w:rsid w:val="00530DD5"/>
    <w:rsid w:val="0053227B"/>
    <w:rsid w:val="005322F3"/>
    <w:rsid w:val="00532583"/>
    <w:rsid w:val="0053308D"/>
    <w:rsid w:val="005330F6"/>
    <w:rsid w:val="0053396B"/>
    <w:rsid w:val="00533F8B"/>
    <w:rsid w:val="00533FD3"/>
    <w:rsid w:val="00534A80"/>
    <w:rsid w:val="00536A7F"/>
    <w:rsid w:val="0053717A"/>
    <w:rsid w:val="00540874"/>
    <w:rsid w:val="00540A37"/>
    <w:rsid w:val="005415EC"/>
    <w:rsid w:val="00541C64"/>
    <w:rsid w:val="00542AEE"/>
    <w:rsid w:val="005430B1"/>
    <w:rsid w:val="005440E3"/>
    <w:rsid w:val="00544DF1"/>
    <w:rsid w:val="0054659F"/>
    <w:rsid w:val="00546A08"/>
    <w:rsid w:val="00546C08"/>
    <w:rsid w:val="00546C11"/>
    <w:rsid w:val="00547A3A"/>
    <w:rsid w:val="00547ACE"/>
    <w:rsid w:val="00547ADA"/>
    <w:rsid w:val="00547B17"/>
    <w:rsid w:val="00550176"/>
    <w:rsid w:val="00551EFF"/>
    <w:rsid w:val="00552317"/>
    <w:rsid w:val="00552AE9"/>
    <w:rsid w:val="005535C9"/>
    <w:rsid w:val="0055425E"/>
    <w:rsid w:val="0055437F"/>
    <w:rsid w:val="005549FA"/>
    <w:rsid w:val="00555552"/>
    <w:rsid w:val="00555CD2"/>
    <w:rsid w:val="005565BB"/>
    <w:rsid w:val="00556BCB"/>
    <w:rsid w:val="00556E90"/>
    <w:rsid w:val="00561DF7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A80"/>
    <w:rsid w:val="00565C4C"/>
    <w:rsid w:val="00566EC1"/>
    <w:rsid w:val="00567051"/>
    <w:rsid w:val="005672FF"/>
    <w:rsid w:val="0057093F"/>
    <w:rsid w:val="00570EEC"/>
    <w:rsid w:val="00571458"/>
    <w:rsid w:val="005717A8"/>
    <w:rsid w:val="005728CC"/>
    <w:rsid w:val="00572C73"/>
    <w:rsid w:val="00572E1F"/>
    <w:rsid w:val="005745D2"/>
    <w:rsid w:val="005751C0"/>
    <w:rsid w:val="0057525F"/>
    <w:rsid w:val="005758EF"/>
    <w:rsid w:val="0057608B"/>
    <w:rsid w:val="00576528"/>
    <w:rsid w:val="0057664D"/>
    <w:rsid w:val="005770AD"/>
    <w:rsid w:val="00577A00"/>
    <w:rsid w:val="00577E38"/>
    <w:rsid w:val="00580423"/>
    <w:rsid w:val="00580C78"/>
    <w:rsid w:val="00581058"/>
    <w:rsid w:val="00582440"/>
    <w:rsid w:val="00582C09"/>
    <w:rsid w:val="00582FD3"/>
    <w:rsid w:val="005834DD"/>
    <w:rsid w:val="005837E5"/>
    <w:rsid w:val="00583916"/>
    <w:rsid w:val="00584B51"/>
    <w:rsid w:val="00585E5F"/>
    <w:rsid w:val="005866DA"/>
    <w:rsid w:val="00587698"/>
    <w:rsid w:val="005877DF"/>
    <w:rsid w:val="00590303"/>
    <w:rsid w:val="00590668"/>
    <w:rsid w:val="00591AC5"/>
    <w:rsid w:val="00592493"/>
    <w:rsid w:val="005929C4"/>
    <w:rsid w:val="0059407D"/>
    <w:rsid w:val="005942BA"/>
    <w:rsid w:val="005957EE"/>
    <w:rsid w:val="005959AC"/>
    <w:rsid w:val="00595A89"/>
    <w:rsid w:val="00595E7D"/>
    <w:rsid w:val="00596065"/>
    <w:rsid w:val="005962E6"/>
    <w:rsid w:val="00596308"/>
    <w:rsid w:val="00596704"/>
    <w:rsid w:val="00596742"/>
    <w:rsid w:val="00596F25"/>
    <w:rsid w:val="0059723E"/>
    <w:rsid w:val="005A00C9"/>
    <w:rsid w:val="005A0C2C"/>
    <w:rsid w:val="005A0C31"/>
    <w:rsid w:val="005A0C88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2F9"/>
    <w:rsid w:val="005A4506"/>
    <w:rsid w:val="005A4E71"/>
    <w:rsid w:val="005A5BED"/>
    <w:rsid w:val="005A5E32"/>
    <w:rsid w:val="005A5EF0"/>
    <w:rsid w:val="005A692A"/>
    <w:rsid w:val="005A6C9E"/>
    <w:rsid w:val="005A702C"/>
    <w:rsid w:val="005B0663"/>
    <w:rsid w:val="005B0FBE"/>
    <w:rsid w:val="005B1564"/>
    <w:rsid w:val="005B1D2F"/>
    <w:rsid w:val="005B1DB6"/>
    <w:rsid w:val="005B2A3A"/>
    <w:rsid w:val="005B2ACE"/>
    <w:rsid w:val="005B41AE"/>
    <w:rsid w:val="005B4579"/>
    <w:rsid w:val="005B4C0E"/>
    <w:rsid w:val="005B4CF2"/>
    <w:rsid w:val="005B53A0"/>
    <w:rsid w:val="005B6C1C"/>
    <w:rsid w:val="005B6D31"/>
    <w:rsid w:val="005B6E55"/>
    <w:rsid w:val="005B7069"/>
    <w:rsid w:val="005B7280"/>
    <w:rsid w:val="005C030C"/>
    <w:rsid w:val="005C08BF"/>
    <w:rsid w:val="005C1380"/>
    <w:rsid w:val="005C1423"/>
    <w:rsid w:val="005C18F3"/>
    <w:rsid w:val="005C1F8F"/>
    <w:rsid w:val="005C259B"/>
    <w:rsid w:val="005C4158"/>
    <w:rsid w:val="005C416B"/>
    <w:rsid w:val="005C4A2B"/>
    <w:rsid w:val="005C4B3D"/>
    <w:rsid w:val="005C4DA4"/>
    <w:rsid w:val="005C4DDA"/>
    <w:rsid w:val="005C5408"/>
    <w:rsid w:val="005C5ADD"/>
    <w:rsid w:val="005C628C"/>
    <w:rsid w:val="005C6C75"/>
    <w:rsid w:val="005C6DFA"/>
    <w:rsid w:val="005C73C6"/>
    <w:rsid w:val="005C741E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3FC3"/>
    <w:rsid w:val="005D4158"/>
    <w:rsid w:val="005D46FF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1571"/>
    <w:rsid w:val="005E2081"/>
    <w:rsid w:val="005E212D"/>
    <w:rsid w:val="005E2724"/>
    <w:rsid w:val="005E2956"/>
    <w:rsid w:val="005E3727"/>
    <w:rsid w:val="005E5D6F"/>
    <w:rsid w:val="005E6134"/>
    <w:rsid w:val="005E78FD"/>
    <w:rsid w:val="005E7A9A"/>
    <w:rsid w:val="005E7AD1"/>
    <w:rsid w:val="005E7AF8"/>
    <w:rsid w:val="005F0124"/>
    <w:rsid w:val="005F017E"/>
    <w:rsid w:val="005F0885"/>
    <w:rsid w:val="005F09C8"/>
    <w:rsid w:val="005F29B2"/>
    <w:rsid w:val="005F2FDB"/>
    <w:rsid w:val="005F3AC6"/>
    <w:rsid w:val="005F42A5"/>
    <w:rsid w:val="005F5B7D"/>
    <w:rsid w:val="005F5E0B"/>
    <w:rsid w:val="005F63FB"/>
    <w:rsid w:val="005F6AF9"/>
    <w:rsid w:val="005F7F6B"/>
    <w:rsid w:val="00600623"/>
    <w:rsid w:val="00600A8F"/>
    <w:rsid w:val="006019B0"/>
    <w:rsid w:val="00601F52"/>
    <w:rsid w:val="00602B10"/>
    <w:rsid w:val="00603E24"/>
    <w:rsid w:val="0060478E"/>
    <w:rsid w:val="00604B6F"/>
    <w:rsid w:val="00604F4F"/>
    <w:rsid w:val="006057AD"/>
    <w:rsid w:val="00605991"/>
    <w:rsid w:val="006060F8"/>
    <w:rsid w:val="00606418"/>
    <w:rsid w:val="00606505"/>
    <w:rsid w:val="00606542"/>
    <w:rsid w:val="00606A87"/>
    <w:rsid w:val="00607338"/>
    <w:rsid w:val="00607545"/>
    <w:rsid w:val="00607B0E"/>
    <w:rsid w:val="00610127"/>
    <w:rsid w:val="00612583"/>
    <w:rsid w:val="006125A9"/>
    <w:rsid w:val="0061435E"/>
    <w:rsid w:val="006149CF"/>
    <w:rsid w:val="00614F8E"/>
    <w:rsid w:val="006163C8"/>
    <w:rsid w:val="006165B2"/>
    <w:rsid w:val="00616D0E"/>
    <w:rsid w:val="00617449"/>
    <w:rsid w:val="00617F02"/>
    <w:rsid w:val="00620364"/>
    <w:rsid w:val="00620BF7"/>
    <w:rsid w:val="00621FBE"/>
    <w:rsid w:val="0062204A"/>
    <w:rsid w:val="00622621"/>
    <w:rsid w:val="006226BF"/>
    <w:rsid w:val="006227BB"/>
    <w:rsid w:val="00622C25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702"/>
    <w:rsid w:val="00626B36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98"/>
    <w:rsid w:val="006335AB"/>
    <w:rsid w:val="00634341"/>
    <w:rsid w:val="006352BB"/>
    <w:rsid w:val="0063564F"/>
    <w:rsid w:val="00635820"/>
    <w:rsid w:val="00635AD5"/>
    <w:rsid w:val="0063682C"/>
    <w:rsid w:val="00636C1F"/>
    <w:rsid w:val="0063706F"/>
    <w:rsid w:val="00637A9B"/>
    <w:rsid w:val="00637BA9"/>
    <w:rsid w:val="00640DEB"/>
    <w:rsid w:val="00641677"/>
    <w:rsid w:val="00641B8F"/>
    <w:rsid w:val="00641C1E"/>
    <w:rsid w:val="00642761"/>
    <w:rsid w:val="0064293E"/>
    <w:rsid w:val="00642D1E"/>
    <w:rsid w:val="00642F70"/>
    <w:rsid w:val="00644B18"/>
    <w:rsid w:val="00644D98"/>
    <w:rsid w:val="006450D9"/>
    <w:rsid w:val="006456CE"/>
    <w:rsid w:val="00645893"/>
    <w:rsid w:val="00645CDE"/>
    <w:rsid w:val="00645E82"/>
    <w:rsid w:val="00645EFC"/>
    <w:rsid w:val="00646B83"/>
    <w:rsid w:val="00646F21"/>
    <w:rsid w:val="00647473"/>
    <w:rsid w:val="00647B03"/>
    <w:rsid w:val="00650689"/>
    <w:rsid w:val="0065132F"/>
    <w:rsid w:val="00651ADF"/>
    <w:rsid w:val="00651F55"/>
    <w:rsid w:val="006531F6"/>
    <w:rsid w:val="006532D9"/>
    <w:rsid w:val="006539B1"/>
    <w:rsid w:val="00653A41"/>
    <w:rsid w:val="00653B97"/>
    <w:rsid w:val="00653F27"/>
    <w:rsid w:val="00654284"/>
    <w:rsid w:val="006544FC"/>
    <w:rsid w:val="006603E8"/>
    <w:rsid w:val="006604D9"/>
    <w:rsid w:val="00660C93"/>
    <w:rsid w:val="006610D1"/>
    <w:rsid w:val="006613B2"/>
    <w:rsid w:val="006615AF"/>
    <w:rsid w:val="00661A47"/>
    <w:rsid w:val="00663631"/>
    <w:rsid w:val="006641E6"/>
    <w:rsid w:val="00664685"/>
    <w:rsid w:val="006650AA"/>
    <w:rsid w:val="0066514C"/>
    <w:rsid w:val="00665B99"/>
    <w:rsid w:val="0066639C"/>
    <w:rsid w:val="00666584"/>
    <w:rsid w:val="006665C3"/>
    <w:rsid w:val="00666C96"/>
    <w:rsid w:val="00667A89"/>
    <w:rsid w:val="0067048F"/>
    <w:rsid w:val="0067066B"/>
    <w:rsid w:val="00670BAD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614F"/>
    <w:rsid w:val="00676F17"/>
    <w:rsid w:val="006772A3"/>
    <w:rsid w:val="006772DD"/>
    <w:rsid w:val="0068136E"/>
    <w:rsid w:val="006814F5"/>
    <w:rsid w:val="00681C17"/>
    <w:rsid w:val="006820D4"/>
    <w:rsid w:val="00682AA5"/>
    <w:rsid w:val="00683E40"/>
    <w:rsid w:val="006842FF"/>
    <w:rsid w:val="00684E76"/>
    <w:rsid w:val="00685C14"/>
    <w:rsid w:val="00686C47"/>
    <w:rsid w:val="00686D14"/>
    <w:rsid w:val="0068720F"/>
    <w:rsid w:val="00690A76"/>
    <w:rsid w:val="00691181"/>
    <w:rsid w:val="00691491"/>
    <w:rsid w:val="00692B16"/>
    <w:rsid w:val="0069387D"/>
    <w:rsid w:val="00693887"/>
    <w:rsid w:val="00693929"/>
    <w:rsid w:val="00694358"/>
    <w:rsid w:val="00694603"/>
    <w:rsid w:val="00694759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A0126"/>
    <w:rsid w:val="006A01F6"/>
    <w:rsid w:val="006A0334"/>
    <w:rsid w:val="006A037B"/>
    <w:rsid w:val="006A07C1"/>
    <w:rsid w:val="006A1025"/>
    <w:rsid w:val="006A23B8"/>
    <w:rsid w:val="006A244A"/>
    <w:rsid w:val="006A2E28"/>
    <w:rsid w:val="006A3786"/>
    <w:rsid w:val="006A48FE"/>
    <w:rsid w:val="006A49CD"/>
    <w:rsid w:val="006A4B1C"/>
    <w:rsid w:val="006A5B13"/>
    <w:rsid w:val="006A6134"/>
    <w:rsid w:val="006A617A"/>
    <w:rsid w:val="006A6323"/>
    <w:rsid w:val="006A6B99"/>
    <w:rsid w:val="006A7277"/>
    <w:rsid w:val="006A7307"/>
    <w:rsid w:val="006A753C"/>
    <w:rsid w:val="006A7592"/>
    <w:rsid w:val="006A79C7"/>
    <w:rsid w:val="006A79D1"/>
    <w:rsid w:val="006A7C49"/>
    <w:rsid w:val="006B1287"/>
    <w:rsid w:val="006B289C"/>
    <w:rsid w:val="006B306E"/>
    <w:rsid w:val="006B315C"/>
    <w:rsid w:val="006B33BE"/>
    <w:rsid w:val="006B558B"/>
    <w:rsid w:val="006B599B"/>
    <w:rsid w:val="006B5A43"/>
    <w:rsid w:val="006B6525"/>
    <w:rsid w:val="006B6E2B"/>
    <w:rsid w:val="006B79A2"/>
    <w:rsid w:val="006B7BED"/>
    <w:rsid w:val="006B7F59"/>
    <w:rsid w:val="006C0B62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508"/>
    <w:rsid w:val="006C7850"/>
    <w:rsid w:val="006C7BD3"/>
    <w:rsid w:val="006D0578"/>
    <w:rsid w:val="006D16CD"/>
    <w:rsid w:val="006D2797"/>
    <w:rsid w:val="006D27C3"/>
    <w:rsid w:val="006D3470"/>
    <w:rsid w:val="006D4534"/>
    <w:rsid w:val="006D47CE"/>
    <w:rsid w:val="006D49FB"/>
    <w:rsid w:val="006D4FEE"/>
    <w:rsid w:val="006D547D"/>
    <w:rsid w:val="006D5900"/>
    <w:rsid w:val="006D5A5D"/>
    <w:rsid w:val="006D6BA0"/>
    <w:rsid w:val="006D6EBC"/>
    <w:rsid w:val="006D71D5"/>
    <w:rsid w:val="006D7AE2"/>
    <w:rsid w:val="006E1362"/>
    <w:rsid w:val="006E1FC9"/>
    <w:rsid w:val="006E21BC"/>
    <w:rsid w:val="006E21C6"/>
    <w:rsid w:val="006E3B02"/>
    <w:rsid w:val="006E444A"/>
    <w:rsid w:val="006E4BC1"/>
    <w:rsid w:val="006E4D9F"/>
    <w:rsid w:val="006E5516"/>
    <w:rsid w:val="006E650D"/>
    <w:rsid w:val="006E6556"/>
    <w:rsid w:val="006E6900"/>
    <w:rsid w:val="006E6A7B"/>
    <w:rsid w:val="006E7EA7"/>
    <w:rsid w:val="006E7F4D"/>
    <w:rsid w:val="006F0197"/>
    <w:rsid w:val="006F0892"/>
    <w:rsid w:val="006F0C14"/>
    <w:rsid w:val="006F0C93"/>
    <w:rsid w:val="006F165B"/>
    <w:rsid w:val="006F2F79"/>
    <w:rsid w:val="006F3593"/>
    <w:rsid w:val="006F4EFC"/>
    <w:rsid w:val="006F5A7A"/>
    <w:rsid w:val="006F5C5E"/>
    <w:rsid w:val="006F73CD"/>
    <w:rsid w:val="00700028"/>
    <w:rsid w:val="007007C5"/>
    <w:rsid w:val="007010A4"/>
    <w:rsid w:val="00702397"/>
    <w:rsid w:val="007024C1"/>
    <w:rsid w:val="007027E8"/>
    <w:rsid w:val="0070359C"/>
    <w:rsid w:val="00703657"/>
    <w:rsid w:val="00704148"/>
    <w:rsid w:val="00704935"/>
    <w:rsid w:val="00705D49"/>
    <w:rsid w:val="00705E5A"/>
    <w:rsid w:val="007070EC"/>
    <w:rsid w:val="00707F0C"/>
    <w:rsid w:val="007108E2"/>
    <w:rsid w:val="00711014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217"/>
    <w:rsid w:val="00714DC2"/>
    <w:rsid w:val="007152D8"/>
    <w:rsid w:val="00715315"/>
    <w:rsid w:val="00715672"/>
    <w:rsid w:val="00715AB9"/>
    <w:rsid w:val="00715D84"/>
    <w:rsid w:val="0071682C"/>
    <w:rsid w:val="00716A9E"/>
    <w:rsid w:val="00716EC8"/>
    <w:rsid w:val="00717F2A"/>
    <w:rsid w:val="007206AF"/>
    <w:rsid w:val="00721231"/>
    <w:rsid w:val="0072181F"/>
    <w:rsid w:val="00721AF3"/>
    <w:rsid w:val="00722F00"/>
    <w:rsid w:val="00724194"/>
    <w:rsid w:val="007242BB"/>
    <w:rsid w:val="00724951"/>
    <w:rsid w:val="00725A08"/>
    <w:rsid w:val="00725F45"/>
    <w:rsid w:val="00726687"/>
    <w:rsid w:val="0072711A"/>
    <w:rsid w:val="00727638"/>
    <w:rsid w:val="00727D94"/>
    <w:rsid w:val="0073081E"/>
    <w:rsid w:val="00730C55"/>
    <w:rsid w:val="00731359"/>
    <w:rsid w:val="0073137C"/>
    <w:rsid w:val="007315DB"/>
    <w:rsid w:val="00731A5E"/>
    <w:rsid w:val="007329ED"/>
    <w:rsid w:val="00732B0D"/>
    <w:rsid w:val="007333F1"/>
    <w:rsid w:val="0073393F"/>
    <w:rsid w:val="00735135"/>
    <w:rsid w:val="00735213"/>
    <w:rsid w:val="00735805"/>
    <w:rsid w:val="007369CA"/>
    <w:rsid w:val="00736F63"/>
    <w:rsid w:val="00736FCF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10A"/>
    <w:rsid w:val="00746980"/>
    <w:rsid w:val="00746DCF"/>
    <w:rsid w:val="00747467"/>
    <w:rsid w:val="00747A47"/>
    <w:rsid w:val="00750D19"/>
    <w:rsid w:val="007510DB"/>
    <w:rsid w:val="0075112F"/>
    <w:rsid w:val="00751492"/>
    <w:rsid w:val="00751661"/>
    <w:rsid w:val="007529BA"/>
    <w:rsid w:val="00752B15"/>
    <w:rsid w:val="00752CF2"/>
    <w:rsid w:val="00752D5E"/>
    <w:rsid w:val="00752DFF"/>
    <w:rsid w:val="00753139"/>
    <w:rsid w:val="007545CB"/>
    <w:rsid w:val="00755828"/>
    <w:rsid w:val="00755B17"/>
    <w:rsid w:val="00755D6C"/>
    <w:rsid w:val="00756214"/>
    <w:rsid w:val="007579C4"/>
    <w:rsid w:val="007608F7"/>
    <w:rsid w:val="007610C5"/>
    <w:rsid w:val="00761C7B"/>
    <w:rsid w:val="00762573"/>
    <w:rsid w:val="0076333D"/>
    <w:rsid w:val="00763582"/>
    <w:rsid w:val="007636DA"/>
    <w:rsid w:val="007645F6"/>
    <w:rsid w:val="00764711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D00"/>
    <w:rsid w:val="007706A7"/>
    <w:rsid w:val="007714EF"/>
    <w:rsid w:val="00771783"/>
    <w:rsid w:val="00771A97"/>
    <w:rsid w:val="00771BEC"/>
    <w:rsid w:val="0077204D"/>
    <w:rsid w:val="007728A3"/>
    <w:rsid w:val="00773CEF"/>
    <w:rsid w:val="00773E8C"/>
    <w:rsid w:val="007757A0"/>
    <w:rsid w:val="007758FB"/>
    <w:rsid w:val="007771CD"/>
    <w:rsid w:val="0077797C"/>
    <w:rsid w:val="007807BF"/>
    <w:rsid w:val="007809FE"/>
    <w:rsid w:val="00780B27"/>
    <w:rsid w:val="00781331"/>
    <w:rsid w:val="007816CA"/>
    <w:rsid w:val="00781814"/>
    <w:rsid w:val="00781C1E"/>
    <w:rsid w:val="00783000"/>
    <w:rsid w:val="007831C4"/>
    <w:rsid w:val="007839B7"/>
    <w:rsid w:val="00784479"/>
    <w:rsid w:val="00784889"/>
    <w:rsid w:val="007864C3"/>
    <w:rsid w:val="00790388"/>
    <w:rsid w:val="007905FF"/>
    <w:rsid w:val="00790700"/>
    <w:rsid w:val="00790A51"/>
    <w:rsid w:val="00790C6B"/>
    <w:rsid w:val="007926A3"/>
    <w:rsid w:val="00792F9E"/>
    <w:rsid w:val="0079306E"/>
    <w:rsid w:val="007932D1"/>
    <w:rsid w:val="007938C2"/>
    <w:rsid w:val="00793CC2"/>
    <w:rsid w:val="00793CCA"/>
    <w:rsid w:val="00793D7B"/>
    <w:rsid w:val="00794DB2"/>
    <w:rsid w:val="00794F40"/>
    <w:rsid w:val="00795043"/>
    <w:rsid w:val="00795A47"/>
    <w:rsid w:val="00795AB4"/>
    <w:rsid w:val="00795E66"/>
    <w:rsid w:val="00797DC2"/>
    <w:rsid w:val="007A05A5"/>
    <w:rsid w:val="007A0B4C"/>
    <w:rsid w:val="007A1234"/>
    <w:rsid w:val="007A203A"/>
    <w:rsid w:val="007A3356"/>
    <w:rsid w:val="007A351F"/>
    <w:rsid w:val="007A3528"/>
    <w:rsid w:val="007A3E42"/>
    <w:rsid w:val="007A5829"/>
    <w:rsid w:val="007A5F86"/>
    <w:rsid w:val="007A7364"/>
    <w:rsid w:val="007A7502"/>
    <w:rsid w:val="007B070A"/>
    <w:rsid w:val="007B1D46"/>
    <w:rsid w:val="007B2313"/>
    <w:rsid w:val="007B3492"/>
    <w:rsid w:val="007B3580"/>
    <w:rsid w:val="007B51EA"/>
    <w:rsid w:val="007B5899"/>
    <w:rsid w:val="007B6D09"/>
    <w:rsid w:val="007B6EE3"/>
    <w:rsid w:val="007B6F87"/>
    <w:rsid w:val="007B725E"/>
    <w:rsid w:val="007C0D90"/>
    <w:rsid w:val="007C12EE"/>
    <w:rsid w:val="007C1611"/>
    <w:rsid w:val="007C197E"/>
    <w:rsid w:val="007C1B02"/>
    <w:rsid w:val="007C2857"/>
    <w:rsid w:val="007C290D"/>
    <w:rsid w:val="007C2CA4"/>
    <w:rsid w:val="007C2F79"/>
    <w:rsid w:val="007C423E"/>
    <w:rsid w:val="007C4752"/>
    <w:rsid w:val="007C475D"/>
    <w:rsid w:val="007C4C27"/>
    <w:rsid w:val="007C4D86"/>
    <w:rsid w:val="007C4EA3"/>
    <w:rsid w:val="007C53AA"/>
    <w:rsid w:val="007C62C7"/>
    <w:rsid w:val="007C6DCB"/>
    <w:rsid w:val="007C6E71"/>
    <w:rsid w:val="007C73B8"/>
    <w:rsid w:val="007C7E7D"/>
    <w:rsid w:val="007C7ECF"/>
    <w:rsid w:val="007D03FB"/>
    <w:rsid w:val="007D0648"/>
    <w:rsid w:val="007D0689"/>
    <w:rsid w:val="007D1433"/>
    <w:rsid w:val="007D1824"/>
    <w:rsid w:val="007D1ED3"/>
    <w:rsid w:val="007D2082"/>
    <w:rsid w:val="007D26D7"/>
    <w:rsid w:val="007D2A6B"/>
    <w:rsid w:val="007D2E8B"/>
    <w:rsid w:val="007D43CA"/>
    <w:rsid w:val="007D47B8"/>
    <w:rsid w:val="007D4905"/>
    <w:rsid w:val="007D57C2"/>
    <w:rsid w:val="007D5B6F"/>
    <w:rsid w:val="007D5DEB"/>
    <w:rsid w:val="007D5F67"/>
    <w:rsid w:val="007D62F1"/>
    <w:rsid w:val="007D65CD"/>
    <w:rsid w:val="007D6BE0"/>
    <w:rsid w:val="007D7638"/>
    <w:rsid w:val="007D7F82"/>
    <w:rsid w:val="007E06B2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516"/>
    <w:rsid w:val="007E7B1B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B57"/>
    <w:rsid w:val="007F3C09"/>
    <w:rsid w:val="007F3E2D"/>
    <w:rsid w:val="007F3E56"/>
    <w:rsid w:val="007F643F"/>
    <w:rsid w:val="007F6B2B"/>
    <w:rsid w:val="007F730E"/>
    <w:rsid w:val="007F77C2"/>
    <w:rsid w:val="007F79D5"/>
    <w:rsid w:val="007F7B9A"/>
    <w:rsid w:val="007F7DF5"/>
    <w:rsid w:val="007F7F4F"/>
    <w:rsid w:val="00800CC0"/>
    <w:rsid w:val="00801753"/>
    <w:rsid w:val="008031AF"/>
    <w:rsid w:val="00803246"/>
    <w:rsid w:val="008036AF"/>
    <w:rsid w:val="00803E2E"/>
    <w:rsid w:val="008042C4"/>
    <w:rsid w:val="00804D77"/>
    <w:rsid w:val="00807B1E"/>
    <w:rsid w:val="0081026F"/>
    <w:rsid w:val="008103C3"/>
    <w:rsid w:val="00811197"/>
    <w:rsid w:val="0081160F"/>
    <w:rsid w:val="00811ED2"/>
    <w:rsid w:val="00812730"/>
    <w:rsid w:val="00812A7A"/>
    <w:rsid w:val="00812C4D"/>
    <w:rsid w:val="00813C80"/>
    <w:rsid w:val="00814A58"/>
    <w:rsid w:val="00814CE1"/>
    <w:rsid w:val="008157DB"/>
    <w:rsid w:val="00816E8F"/>
    <w:rsid w:val="008178EB"/>
    <w:rsid w:val="00817979"/>
    <w:rsid w:val="00820598"/>
    <w:rsid w:val="008207EB"/>
    <w:rsid w:val="00820C1F"/>
    <w:rsid w:val="00820FB9"/>
    <w:rsid w:val="008217E1"/>
    <w:rsid w:val="00821C04"/>
    <w:rsid w:val="008225AF"/>
    <w:rsid w:val="00822B13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1FF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634"/>
    <w:rsid w:val="00834776"/>
    <w:rsid w:val="00834921"/>
    <w:rsid w:val="008352F2"/>
    <w:rsid w:val="008356A8"/>
    <w:rsid w:val="00835891"/>
    <w:rsid w:val="00835B0E"/>
    <w:rsid w:val="00835E2A"/>
    <w:rsid w:val="00835E76"/>
    <w:rsid w:val="008368EA"/>
    <w:rsid w:val="00836D98"/>
    <w:rsid w:val="00837498"/>
    <w:rsid w:val="00837606"/>
    <w:rsid w:val="00840FE4"/>
    <w:rsid w:val="00841704"/>
    <w:rsid w:val="0084289F"/>
    <w:rsid w:val="00842906"/>
    <w:rsid w:val="0084317E"/>
    <w:rsid w:val="00843C55"/>
    <w:rsid w:val="00843F1A"/>
    <w:rsid w:val="00844034"/>
    <w:rsid w:val="00844A9A"/>
    <w:rsid w:val="00845CD5"/>
    <w:rsid w:val="00846466"/>
    <w:rsid w:val="00846D93"/>
    <w:rsid w:val="00846EC4"/>
    <w:rsid w:val="00850127"/>
    <w:rsid w:val="00850509"/>
    <w:rsid w:val="00850E58"/>
    <w:rsid w:val="00851806"/>
    <w:rsid w:val="00851A6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100"/>
    <w:rsid w:val="00855425"/>
    <w:rsid w:val="00855837"/>
    <w:rsid w:val="008561DF"/>
    <w:rsid w:val="00856A0C"/>
    <w:rsid w:val="00857089"/>
    <w:rsid w:val="0086057B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65"/>
    <w:rsid w:val="00864226"/>
    <w:rsid w:val="00864EF9"/>
    <w:rsid w:val="008656C6"/>
    <w:rsid w:val="00865F83"/>
    <w:rsid w:val="008664B4"/>
    <w:rsid w:val="00866531"/>
    <w:rsid w:val="008669D8"/>
    <w:rsid w:val="00866D78"/>
    <w:rsid w:val="008701E4"/>
    <w:rsid w:val="00870B07"/>
    <w:rsid w:val="00870DD7"/>
    <w:rsid w:val="00871127"/>
    <w:rsid w:val="008712C1"/>
    <w:rsid w:val="00872E59"/>
    <w:rsid w:val="008737DE"/>
    <w:rsid w:val="0087393B"/>
    <w:rsid w:val="008742E0"/>
    <w:rsid w:val="008746EF"/>
    <w:rsid w:val="00874753"/>
    <w:rsid w:val="008748F7"/>
    <w:rsid w:val="00874989"/>
    <w:rsid w:val="00875213"/>
    <w:rsid w:val="008759CF"/>
    <w:rsid w:val="00876635"/>
    <w:rsid w:val="00876741"/>
    <w:rsid w:val="0087711F"/>
    <w:rsid w:val="008772A7"/>
    <w:rsid w:val="008772D1"/>
    <w:rsid w:val="008777D7"/>
    <w:rsid w:val="00880414"/>
    <w:rsid w:val="008814EB"/>
    <w:rsid w:val="008816F4"/>
    <w:rsid w:val="00882180"/>
    <w:rsid w:val="00882886"/>
    <w:rsid w:val="008829A6"/>
    <w:rsid w:val="00883070"/>
    <w:rsid w:val="00883A8B"/>
    <w:rsid w:val="0088536C"/>
    <w:rsid w:val="00885571"/>
    <w:rsid w:val="00885942"/>
    <w:rsid w:val="008865CA"/>
    <w:rsid w:val="0088663E"/>
    <w:rsid w:val="00887006"/>
    <w:rsid w:val="008875DA"/>
    <w:rsid w:val="00887965"/>
    <w:rsid w:val="00887F1E"/>
    <w:rsid w:val="008901A8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1E6"/>
    <w:rsid w:val="008A55ED"/>
    <w:rsid w:val="008A578B"/>
    <w:rsid w:val="008A6264"/>
    <w:rsid w:val="008A6325"/>
    <w:rsid w:val="008A6931"/>
    <w:rsid w:val="008A7B29"/>
    <w:rsid w:val="008B0082"/>
    <w:rsid w:val="008B18E0"/>
    <w:rsid w:val="008B1E84"/>
    <w:rsid w:val="008B2030"/>
    <w:rsid w:val="008B2A02"/>
    <w:rsid w:val="008B319E"/>
    <w:rsid w:val="008B369F"/>
    <w:rsid w:val="008B4124"/>
    <w:rsid w:val="008B53D8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0A8"/>
    <w:rsid w:val="008D0232"/>
    <w:rsid w:val="008D0562"/>
    <w:rsid w:val="008D1D6E"/>
    <w:rsid w:val="008D23B0"/>
    <w:rsid w:val="008D2EEB"/>
    <w:rsid w:val="008D41B3"/>
    <w:rsid w:val="008D43EC"/>
    <w:rsid w:val="008D4D02"/>
    <w:rsid w:val="008D54F4"/>
    <w:rsid w:val="008D57E8"/>
    <w:rsid w:val="008D5CD0"/>
    <w:rsid w:val="008D65F0"/>
    <w:rsid w:val="008D7765"/>
    <w:rsid w:val="008E00DA"/>
    <w:rsid w:val="008E0477"/>
    <w:rsid w:val="008E0C81"/>
    <w:rsid w:val="008E2250"/>
    <w:rsid w:val="008E22AF"/>
    <w:rsid w:val="008E3166"/>
    <w:rsid w:val="008E3B1D"/>
    <w:rsid w:val="008E3EF3"/>
    <w:rsid w:val="008E45EC"/>
    <w:rsid w:val="008E466C"/>
    <w:rsid w:val="008E5966"/>
    <w:rsid w:val="008E5B6D"/>
    <w:rsid w:val="008E5CD4"/>
    <w:rsid w:val="008E6471"/>
    <w:rsid w:val="008E6D67"/>
    <w:rsid w:val="008E6D8A"/>
    <w:rsid w:val="008E71D2"/>
    <w:rsid w:val="008E76C6"/>
    <w:rsid w:val="008E7B3D"/>
    <w:rsid w:val="008F040C"/>
    <w:rsid w:val="008F0C1D"/>
    <w:rsid w:val="008F0EDC"/>
    <w:rsid w:val="008F456B"/>
    <w:rsid w:val="008F48AA"/>
    <w:rsid w:val="008F4ABB"/>
    <w:rsid w:val="008F54F6"/>
    <w:rsid w:val="008F5AD6"/>
    <w:rsid w:val="008F7124"/>
    <w:rsid w:val="008F73DF"/>
    <w:rsid w:val="008F7C67"/>
    <w:rsid w:val="008F7E6A"/>
    <w:rsid w:val="0090137D"/>
    <w:rsid w:val="009023C1"/>
    <w:rsid w:val="009029C0"/>
    <w:rsid w:val="00902C80"/>
    <w:rsid w:val="0090362A"/>
    <w:rsid w:val="0090373D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09AA"/>
    <w:rsid w:val="009110C2"/>
    <w:rsid w:val="0091176A"/>
    <w:rsid w:val="00912ABD"/>
    <w:rsid w:val="00912F9B"/>
    <w:rsid w:val="00913080"/>
    <w:rsid w:val="0091312E"/>
    <w:rsid w:val="009131FB"/>
    <w:rsid w:val="009134D5"/>
    <w:rsid w:val="00913EE2"/>
    <w:rsid w:val="00913F1E"/>
    <w:rsid w:val="00914868"/>
    <w:rsid w:val="00914CFB"/>
    <w:rsid w:val="00915774"/>
    <w:rsid w:val="009157BC"/>
    <w:rsid w:val="00916489"/>
    <w:rsid w:val="009176A0"/>
    <w:rsid w:val="009177E7"/>
    <w:rsid w:val="0091797C"/>
    <w:rsid w:val="009202E6"/>
    <w:rsid w:val="009204A1"/>
    <w:rsid w:val="0092076A"/>
    <w:rsid w:val="00921545"/>
    <w:rsid w:val="00921712"/>
    <w:rsid w:val="00921C6A"/>
    <w:rsid w:val="0092209D"/>
    <w:rsid w:val="0092213E"/>
    <w:rsid w:val="00922221"/>
    <w:rsid w:val="009224C1"/>
    <w:rsid w:val="0092252C"/>
    <w:rsid w:val="009227D8"/>
    <w:rsid w:val="00922C2A"/>
    <w:rsid w:val="00923217"/>
    <w:rsid w:val="00923796"/>
    <w:rsid w:val="00923A5C"/>
    <w:rsid w:val="00924969"/>
    <w:rsid w:val="00925DE3"/>
    <w:rsid w:val="009261F9"/>
    <w:rsid w:val="00926251"/>
    <w:rsid w:val="009266B5"/>
    <w:rsid w:val="00926D21"/>
    <w:rsid w:val="00926EE7"/>
    <w:rsid w:val="00926F15"/>
    <w:rsid w:val="0092701D"/>
    <w:rsid w:val="0092711E"/>
    <w:rsid w:val="009277E4"/>
    <w:rsid w:val="00930027"/>
    <w:rsid w:val="009304B6"/>
    <w:rsid w:val="00931560"/>
    <w:rsid w:val="009317E6"/>
    <w:rsid w:val="009319B7"/>
    <w:rsid w:val="00931F99"/>
    <w:rsid w:val="0093253F"/>
    <w:rsid w:val="00932A07"/>
    <w:rsid w:val="00932B90"/>
    <w:rsid w:val="0093304D"/>
    <w:rsid w:val="009339B1"/>
    <w:rsid w:val="00935009"/>
    <w:rsid w:val="009354F2"/>
    <w:rsid w:val="00935598"/>
    <w:rsid w:val="009369F8"/>
    <w:rsid w:val="0093756D"/>
    <w:rsid w:val="009400C8"/>
    <w:rsid w:val="0094026C"/>
    <w:rsid w:val="009406A1"/>
    <w:rsid w:val="00940D2D"/>
    <w:rsid w:val="0094152C"/>
    <w:rsid w:val="009423C4"/>
    <w:rsid w:val="00942BFD"/>
    <w:rsid w:val="00942CE4"/>
    <w:rsid w:val="009434F2"/>
    <w:rsid w:val="00943751"/>
    <w:rsid w:val="009447BE"/>
    <w:rsid w:val="00944A83"/>
    <w:rsid w:val="00945657"/>
    <w:rsid w:val="00945B49"/>
    <w:rsid w:val="00945FEC"/>
    <w:rsid w:val="0094656A"/>
    <w:rsid w:val="009467D7"/>
    <w:rsid w:val="00946D82"/>
    <w:rsid w:val="00946FA6"/>
    <w:rsid w:val="00947F53"/>
    <w:rsid w:val="00950A1A"/>
    <w:rsid w:val="009512EC"/>
    <w:rsid w:val="009515FB"/>
    <w:rsid w:val="00951A06"/>
    <w:rsid w:val="00951CDF"/>
    <w:rsid w:val="009539D9"/>
    <w:rsid w:val="00954F52"/>
    <w:rsid w:val="00955855"/>
    <w:rsid w:val="009564D7"/>
    <w:rsid w:val="00956807"/>
    <w:rsid w:val="00956F1B"/>
    <w:rsid w:val="00957933"/>
    <w:rsid w:val="00960CD1"/>
    <w:rsid w:val="00961747"/>
    <w:rsid w:val="00961CE1"/>
    <w:rsid w:val="009629F6"/>
    <w:rsid w:val="00962BA7"/>
    <w:rsid w:val="00963848"/>
    <w:rsid w:val="00963BF0"/>
    <w:rsid w:val="00963C41"/>
    <w:rsid w:val="00963F43"/>
    <w:rsid w:val="00964141"/>
    <w:rsid w:val="0096435A"/>
    <w:rsid w:val="0096455B"/>
    <w:rsid w:val="00965006"/>
    <w:rsid w:val="00965250"/>
    <w:rsid w:val="00965AB2"/>
    <w:rsid w:val="00965E44"/>
    <w:rsid w:val="009666E3"/>
    <w:rsid w:val="009668DB"/>
    <w:rsid w:val="00966B84"/>
    <w:rsid w:val="00967029"/>
    <w:rsid w:val="00967200"/>
    <w:rsid w:val="009673E5"/>
    <w:rsid w:val="00967511"/>
    <w:rsid w:val="00967718"/>
    <w:rsid w:val="00967A86"/>
    <w:rsid w:val="00967D1D"/>
    <w:rsid w:val="00967E5F"/>
    <w:rsid w:val="00967FBE"/>
    <w:rsid w:val="0097137E"/>
    <w:rsid w:val="0097157B"/>
    <w:rsid w:val="00971790"/>
    <w:rsid w:val="00971B9C"/>
    <w:rsid w:val="009720A6"/>
    <w:rsid w:val="00973D22"/>
    <w:rsid w:val="0097430A"/>
    <w:rsid w:val="009748E6"/>
    <w:rsid w:val="00974900"/>
    <w:rsid w:val="00975282"/>
    <w:rsid w:val="00976242"/>
    <w:rsid w:val="00976A44"/>
    <w:rsid w:val="00976E97"/>
    <w:rsid w:val="00977BA3"/>
    <w:rsid w:val="0098118F"/>
    <w:rsid w:val="00981AC7"/>
    <w:rsid w:val="00982125"/>
    <w:rsid w:val="0098216D"/>
    <w:rsid w:val="00982263"/>
    <w:rsid w:val="009828C3"/>
    <w:rsid w:val="00983251"/>
    <w:rsid w:val="009834E2"/>
    <w:rsid w:val="00984845"/>
    <w:rsid w:val="00984C2A"/>
    <w:rsid w:val="00984C6C"/>
    <w:rsid w:val="00985288"/>
    <w:rsid w:val="00985569"/>
    <w:rsid w:val="0098574F"/>
    <w:rsid w:val="009860EE"/>
    <w:rsid w:val="00986150"/>
    <w:rsid w:val="0098636E"/>
    <w:rsid w:val="00990672"/>
    <w:rsid w:val="0099071A"/>
    <w:rsid w:val="00990B36"/>
    <w:rsid w:val="009910A4"/>
    <w:rsid w:val="00991B5F"/>
    <w:rsid w:val="00991EE8"/>
    <w:rsid w:val="00991FFF"/>
    <w:rsid w:val="0099214A"/>
    <w:rsid w:val="00993800"/>
    <w:rsid w:val="0099403D"/>
    <w:rsid w:val="00994EC1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4295"/>
    <w:rsid w:val="009A4968"/>
    <w:rsid w:val="009A4972"/>
    <w:rsid w:val="009A5909"/>
    <w:rsid w:val="009A5B17"/>
    <w:rsid w:val="009A5FD1"/>
    <w:rsid w:val="009A6BF1"/>
    <w:rsid w:val="009A735F"/>
    <w:rsid w:val="009A7479"/>
    <w:rsid w:val="009B03A5"/>
    <w:rsid w:val="009B0C4D"/>
    <w:rsid w:val="009B134E"/>
    <w:rsid w:val="009B1A27"/>
    <w:rsid w:val="009B1B49"/>
    <w:rsid w:val="009B2F6F"/>
    <w:rsid w:val="009B3925"/>
    <w:rsid w:val="009B3987"/>
    <w:rsid w:val="009B3E26"/>
    <w:rsid w:val="009B4095"/>
    <w:rsid w:val="009B4B98"/>
    <w:rsid w:val="009B5208"/>
    <w:rsid w:val="009B5375"/>
    <w:rsid w:val="009B63B4"/>
    <w:rsid w:val="009B6ABC"/>
    <w:rsid w:val="009B6C35"/>
    <w:rsid w:val="009B782A"/>
    <w:rsid w:val="009B7AA7"/>
    <w:rsid w:val="009B7ED8"/>
    <w:rsid w:val="009C08E6"/>
    <w:rsid w:val="009C134B"/>
    <w:rsid w:val="009C2799"/>
    <w:rsid w:val="009C2913"/>
    <w:rsid w:val="009C331A"/>
    <w:rsid w:val="009C347C"/>
    <w:rsid w:val="009C3D15"/>
    <w:rsid w:val="009C453F"/>
    <w:rsid w:val="009C472A"/>
    <w:rsid w:val="009C4C4F"/>
    <w:rsid w:val="009C524E"/>
    <w:rsid w:val="009C54C3"/>
    <w:rsid w:val="009C559A"/>
    <w:rsid w:val="009C5830"/>
    <w:rsid w:val="009C69B6"/>
    <w:rsid w:val="009C7F99"/>
    <w:rsid w:val="009D02F8"/>
    <w:rsid w:val="009D047E"/>
    <w:rsid w:val="009D0628"/>
    <w:rsid w:val="009D0A78"/>
    <w:rsid w:val="009D1537"/>
    <w:rsid w:val="009D161C"/>
    <w:rsid w:val="009D172E"/>
    <w:rsid w:val="009D1991"/>
    <w:rsid w:val="009D1FAA"/>
    <w:rsid w:val="009D26D7"/>
    <w:rsid w:val="009D3297"/>
    <w:rsid w:val="009D3AF9"/>
    <w:rsid w:val="009D3D2A"/>
    <w:rsid w:val="009D44FF"/>
    <w:rsid w:val="009D4DEA"/>
    <w:rsid w:val="009D50AE"/>
    <w:rsid w:val="009D7508"/>
    <w:rsid w:val="009D767D"/>
    <w:rsid w:val="009E042A"/>
    <w:rsid w:val="009E06B8"/>
    <w:rsid w:val="009E0816"/>
    <w:rsid w:val="009E090A"/>
    <w:rsid w:val="009E1579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51"/>
    <w:rsid w:val="009E40B2"/>
    <w:rsid w:val="009E4974"/>
    <w:rsid w:val="009E4E60"/>
    <w:rsid w:val="009E5BA9"/>
    <w:rsid w:val="009E6B4C"/>
    <w:rsid w:val="009E6F3A"/>
    <w:rsid w:val="009E72FC"/>
    <w:rsid w:val="009E772B"/>
    <w:rsid w:val="009F05D1"/>
    <w:rsid w:val="009F0B07"/>
    <w:rsid w:val="009F0BFE"/>
    <w:rsid w:val="009F168F"/>
    <w:rsid w:val="009F28CA"/>
    <w:rsid w:val="009F2F01"/>
    <w:rsid w:val="009F364F"/>
    <w:rsid w:val="009F37ED"/>
    <w:rsid w:val="009F3E04"/>
    <w:rsid w:val="009F44A1"/>
    <w:rsid w:val="009F46BD"/>
    <w:rsid w:val="009F4793"/>
    <w:rsid w:val="009F50A9"/>
    <w:rsid w:val="009F56A7"/>
    <w:rsid w:val="009F76F6"/>
    <w:rsid w:val="00A00140"/>
    <w:rsid w:val="00A01BA3"/>
    <w:rsid w:val="00A025E2"/>
    <w:rsid w:val="00A02693"/>
    <w:rsid w:val="00A02848"/>
    <w:rsid w:val="00A0304C"/>
    <w:rsid w:val="00A0349E"/>
    <w:rsid w:val="00A03630"/>
    <w:rsid w:val="00A03739"/>
    <w:rsid w:val="00A03BC8"/>
    <w:rsid w:val="00A04702"/>
    <w:rsid w:val="00A051B3"/>
    <w:rsid w:val="00A053A8"/>
    <w:rsid w:val="00A053AB"/>
    <w:rsid w:val="00A06444"/>
    <w:rsid w:val="00A066A3"/>
    <w:rsid w:val="00A106DC"/>
    <w:rsid w:val="00A10D78"/>
    <w:rsid w:val="00A11A02"/>
    <w:rsid w:val="00A12199"/>
    <w:rsid w:val="00A1221C"/>
    <w:rsid w:val="00A12855"/>
    <w:rsid w:val="00A12E19"/>
    <w:rsid w:val="00A12E1B"/>
    <w:rsid w:val="00A12ECC"/>
    <w:rsid w:val="00A12F08"/>
    <w:rsid w:val="00A13A27"/>
    <w:rsid w:val="00A13E2D"/>
    <w:rsid w:val="00A13F8E"/>
    <w:rsid w:val="00A14033"/>
    <w:rsid w:val="00A14883"/>
    <w:rsid w:val="00A14990"/>
    <w:rsid w:val="00A149D2"/>
    <w:rsid w:val="00A14C5E"/>
    <w:rsid w:val="00A1534C"/>
    <w:rsid w:val="00A15591"/>
    <w:rsid w:val="00A1563A"/>
    <w:rsid w:val="00A15718"/>
    <w:rsid w:val="00A168F8"/>
    <w:rsid w:val="00A1706C"/>
    <w:rsid w:val="00A17E8B"/>
    <w:rsid w:val="00A20489"/>
    <w:rsid w:val="00A207AF"/>
    <w:rsid w:val="00A20943"/>
    <w:rsid w:val="00A20A53"/>
    <w:rsid w:val="00A20DD0"/>
    <w:rsid w:val="00A21071"/>
    <w:rsid w:val="00A223C4"/>
    <w:rsid w:val="00A223CC"/>
    <w:rsid w:val="00A228B7"/>
    <w:rsid w:val="00A22E08"/>
    <w:rsid w:val="00A235A0"/>
    <w:rsid w:val="00A242E0"/>
    <w:rsid w:val="00A249F2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82F"/>
    <w:rsid w:val="00A31BB8"/>
    <w:rsid w:val="00A31C3B"/>
    <w:rsid w:val="00A31D85"/>
    <w:rsid w:val="00A3213C"/>
    <w:rsid w:val="00A32A88"/>
    <w:rsid w:val="00A32C04"/>
    <w:rsid w:val="00A33077"/>
    <w:rsid w:val="00A3337B"/>
    <w:rsid w:val="00A3494D"/>
    <w:rsid w:val="00A351A2"/>
    <w:rsid w:val="00A35D17"/>
    <w:rsid w:val="00A36315"/>
    <w:rsid w:val="00A36460"/>
    <w:rsid w:val="00A3677D"/>
    <w:rsid w:val="00A37938"/>
    <w:rsid w:val="00A40945"/>
    <w:rsid w:val="00A40A03"/>
    <w:rsid w:val="00A40FD2"/>
    <w:rsid w:val="00A410C8"/>
    <w:rsid w:val="00A422D6"/>
    <w:rsid w:val="00A42423"/>
    <w:rsid w:val="00A436C7"/>
    <w:rsid w:val="00A43E99"/>
    <w:rsid w:val="00A4402F"/>
    <w:rsid w:val="00A45044"/>
    <w:rsid w:val="00A4556F"/>
    <w:rsid w:val="00A4594F"/>
    <w:rsid w:val="00A45EBB"/>
    <w:rsid w:val="00A45FCD"/>
    <w:rsid w:val="00A46E1E"/>
    <w:rsid w:val="00A4727D"/>
    <w:rsid w:val="00A5000F"/>
    <w:rsid w:val="00A51B1E"/>
    <w:rsid w:val="00A51C7E"/>
    <w:rsid w:val="00A521AF"/>
    <w:rsid w:val="00A52431"/>
    <w:rsid w:val="00A52774"/>
    <w:rsid w:val="00A52B1A"/>
    <w:rsid w:val="00A52BCB"/>
    <w:rsid w:val="00A52D94"/>
    <w:rsid w:val="00A532A1"/>
    <w:rsid w:val="00A54549"/>
    <w:rsid w:val="00A54DB6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3F72"/>
    <w:rsid w:val="00A641E1"/>
    <w:rsid w:val="00A645E6"/>
    <w:rsid w:val="00A64E7B"/>
    <w:rsid w:val="00A66372"/>
    <w:rsid w:val="00A663A2"/>
    <w:rsid w:val="00A66B5D"/>
    <w:rsid w:val="00A67F6A"/>
    <w:rsid w:val="00A703E5"/>
    <w:rsid w:val="00A713B4"/>
    <w:rsid w:val="00A713BF"/>
    <w:rsid w:val="00A71573"/>
    <w:rsid w:val="00A72496"/>
    <w:rsid w:val="00A727C8"/>
    <w:rsid w:val="00A72C65"/>
    <w:rsid w:val="00A734F9"/>
    <w:rsid w:val="00A73F9D"/>
    <w:rsid w:val="00A74128"/>
    <w:rsid w:val="00A746CA"/>
    <w:rsid w:val="00A74C9E"/>
    <w:rsid w:val="00A74DF7"/>
    <w:rsid w:val="00A74E57"/>
    <w:rsid w:val="00A7563E"/>
    <w:rsid w:val="00A757D1"/>
    <w:rsid w:val="00A76521"/>
    <w:rsid w:val="00A76D33"/>
    <w:rsid w:val="00A77A6A"/>
    <w:rsid w:val="00A77DB9"/>
    <w:rsid w:val="00A80053"/>
    <w:rsid w:val="00A8073D"/>
    <w:rsid w:val="00A8116D"/>
    <w:rsid w:val="00A814DE"/>
    <w:rsid w:val="00A81697"/>
    <w:rsid w:val="00A82499"/>
    <w:rsid w:val="00A82E28"/>
    <w:rsid w:val="00A83134"/>
    <w:rsid w:val="00A831CA"/>
    <w:rsid w:val="00A83D9D"/>
    <w:rsid w:val="00A84088"/>
    <w:rsid w:val="00A84490"/>
    <w:rsid w:val="00A84E91"/>
    <w:rsid w:val="00A85374"/>
    <w:rsid w:val="00A85EB4"/>
    <w:rsid w:val="00A860EB"/>
    <w:rsid w:val="00A867A9"/>
    <w:rsid w:val="00A869AE"/>
    <w:rsid w:val="00A872E3"/>
    <w:rsid w:val="00A87FEB"/>
    <w:rsid w:val="00A916DA"/>
    <w:rsid w:val="00A933F5"/>
    <w:rsid w:val="00A93521"/>
    <w:rsid w:val="00A94486"/>
    <w:rsid w:val="00A94738"/>
    <w:rsid w:val="00A95095"/>
    <w:rsid w:val="00A95D4A"/>
    <w:rsid w:val="00A95EE0"/>
    <w:rsid w:val="00A95F42"/>
    <w:rsid w:val="00A961EE"/>
    <w:rsid w:val="00A971A7"/>
    <w:rsid w:val="00AA001A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570E"/>
    <w:rsid w:val="00AA627A"/>
    <w:rsid w:val="00AA64C6"/>
    <w:rsid w:val="00AA681C"/>
    <w:rsid w:val="00AB004F"/>
    <w:rsid w:val="00AB2A57"/>
    <w:rsid w:val="00AB3050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1F1"/>
    <w:rsid w:val="00AB77C5"/>
    <w:rsid w:val="00AB7D39"/>
    <w:rsid w:val="00AC0A3A"/>
    <w:rsid w:val="00AC1184"/>
    <w:rsid w:val="00AC1775"/>
    <w:rsid w:val="00AC1B07"/>
    <w:rsid w:val="00AC2F05"/>
    <w:rsid w:val="00AC3C0D"/>
    <w:rsid w:val="00AC4521"/>
    <w:rsid w:val="00AC492F"/>
    <w:rsid w:val="00AC495F"/>
    <w:rsid w:val="00AC4CA0"/>
    <w:rsid w:val="00AC557B"/>
    <w:rsid w:val="00AC57EF"/>
    <w:rsid w:val="00AC747A"/>
    <w:rsid w:val="00AC7962"/>
    <w:rsid w:val="00AD0552"/>
    <w:rsid w:val="00AD13F1"/>
    <w:rsid w:val="00AD2B3D"/>
    <w:rsid w:val="00AD2CC7"/>
    <w:rsid w:val="00AD377F"/>
    <w:rsid w:val="00AD3B7A"/>
    <w:rsid w:val="00AD3F73"/>
    <w:rsid w:val="00AD436B"/>
    <w:rsid w:val="00AD4CEB"/>
    <w:rsid w:val="00AD5576"/>
    <w:rsid w:val="00AD5B7E"/>
    <w:rsid w:val="00AD6126"/>
    <w:rsid w:val="00AD6332"/>
    <w:rsid w:val="00AD749C"/>
    <w:rsid w:val="00AD7A10"/>
    <w:rsid w:val="00AD7C77"/>
    <w:rsid w:val="00AD7ECE"/>
    <w:rsid w:val="00AE07C0"/>
    <w:rsid w:val="00AE07EF"/>
    <w:rsid w:val="00AE10A7"/>
    <w:rsid w:val="00AE160A"/>
    <w:rsid w:val="00AE23D8"/>
    <w:rsid w:val="00AE2DA9"/>
    <w:rsid w:val="00AE3178"/>
    <w:rsid w:val="00AE38AE"/>
    <w:rsid w:val="00AE4219"/>
    <w:rsid w:val="00AE421A"/>
    <w:rsid w:val="00AE4769"/>
    <w:rsid w:val="00AE518D"/>
    <w:rsid w:val="00AE5720"/>
    <w:rsid w:val="00AE58FD"/>
    <w:rsid w:val="00AE5CBA"/>
    <w:rsid w:val="00AE67D4"/>
    <w:rsid w:val="00AE6A88"/>
    <w:rsid w:val="00AE722D"/>
    <w:rsid w:val="00AE727E"/>
    <w:rsid w:val="00AE79D0"/>
    <w:rsid w:val="00AE7E38"/>
    <w:rsid w:val="00AE7F20"/>
    <w:rsid w:val="00AF0481"/>
    <w:rsid w:val="00AF0E87"/>
    <w:rsid w:val="00AF10A5"/>
    <w:rsid w:val="00AF19AD"/>
    <w:rsid w:val="00AF1BA2"/>
    <w:rsid w:val="00AF308A"/>
    <w:rsid w:val="00AF309C"/>
    <w:rsid w:val="00AF336C"/>
    <w:rsid w:val="00AF35ED"/>
    <w:rsid w:val="00AF3C07"/>
    <w:rsid w:val="00AF4C75"/>
    <w:rsid w:val="00AF4EA5"/>
    <w:rsid w:val="00AF553F"/>
    <w:rsid w:val="00B003C4"/>
    <w:rsid w:val="00B007B1"/>
    <w:rsid w:val="00B00905"/>
    <w:rsid w:val="00B0160B"/>
    <w:rsid w:val="00B018D0"/>
    <w:rsid w:val="00B01C85"/>
    <w:rsid w:val="00B01CD6"/>
    <w:rsid w:val="00B01F7E"/>
    <w:rsid w:val="00B02488"/>
    <w:rsid w:val="00B02843"/>
    <w:rsid w:val="00B030D8"/>
    <w:rsid w:val="00B03229"/>
    <w:rsid w:val="00B0354D"/>
    <w:rsid w:val="00B04111"/>
    <w:rsid w:val="00B04DF3"/>
    <w:rsid w:val="00B067DA"/>
    <w:rsid w:val="00B069EC"/>
    <w:rsid w:val="00B078DA"/>
    <w:rsid w:val="00B105AC"/>
    <w:rsid w:val="00B10639"/>
    <w:rsid w:val="00B11C11"/>
    <w:rsid w:val="00B11F11"/>
    <w:rsid w:val="00B11F61"/>
    <w:rsid w:val="00B1202D"/>
    <w:rsid w:val="00B1230B"/>
    <w:rsid w:val="00B1241A"/>
    <w:rsid w:val="00B12B58"/>
    <w:rsid w:val="00B12C5A"/>
    <w:rsid w:val="00B133F5"/>
    <w:rsid w:val="00B138A4"/>
    <w:rsid w:val="00B14A73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21631"/>
    <w:rsid w:val="00B2184B"/>
    <w:rsid w:val="00B21D8E"/>
    <w:rsid w:val="00B22638"/>
    <w:rsid w:val="00B2273A"/>
    <w:rsid w:val="00B229AB"/>
    <w:rsid w:val="00B236DC"/>
    <w:rsid w:val="00B2468C"/>
    <w:rsid w:val="00B248E2"/>
    <w:rsid w:val="00B257D3"/>
    <w:rsid w:val="00B26C00"/>
    <w:rsid w:val="00B27751"/>
    <w:rsid w:val="00B30285"/>
    <w:rsid w:val="00B305B0"/>
    <w:rsid w:val="00B32326"/>
    <w:rsid w:val="00B32AD9"/>
    <w:rsid w:val="00B35C8E"/>
    <w:rsid w:val="00B35F4E"/>
    <w:rsid w:val="00B36FB8"/>
    <w:rsid w:val="00B40499"/>
    <w:rsid w:val="00B406B0"/>
    <w:rsid w:val="00B40B4B"/>
    <w:rsid w:val="00B40CEA"/>
    <w:rsid w:val="00B40F95"/>
    <w:rsid w:val="00B410D9"/>
    <w:rsid w:val="00B42046"/>
    <w:rsid w:val="00B42BC7"/>
    <w:rsid w:val="00B44FB8"/>
    <w:rsid w:val="00B4567E"/>
    <w:rsid w:val="00B45CB9"/>
    <w:rsid w:val="00B461C0"/>
    <w:rsid w:val="00B46384"/>
    <w:rsid w:val="00B46A8A"/>
    <w:rsid w:val="00B46E98"/>
    <w:rsid w:val="00B47BFA"/>
    <w:rsid w:val="00B50D74"/>
    <w:rsid w:val="00B525FC"/>
    <w:rsid w:val="00B52CB7"/>
    <w:rsid w:val="00B549D9"/>
    <w:rsid w:val="00B54C21"/>
    <w:rsid w:val="00B55B1E"/>
    <w:rsid w:val="00B56429"/>
    <w:rsid w:val="00B5671B"/>
    <w:rsid w:val="00B56721"/>
    <w:rsid w:val="00B56B72"/>
    <w:rsid w:val="00B577E1"/>
    <w:rsid w:val="00B57E31"/>
    <w:rsid w:val="00B60041"/>
    <w:rsid w:val="00B60DA5"/>
    <w:rsid w:val="00B6186F"/>
    <w:rsid w:val="00B61F7F"/>
    <w:rsid w:val="00B63139"/>
    <w:rsid w:val="00B634B8"/>
    <w:rsid w:val="00B65A04"/>
    <w:rsid w:val="00B65F0F"/>
    <w:rsid w:val="00B66219"/>
    <w:rsid w:val="00B66BAC"/>
    <w:rsid w:val="00B66DEF"/>
    <w:rsid w:val="00B677B1"/>
    <w:rsid w:val="00B703B6"/>
    <w:rsid w:val="00B71604"/>
    <w:rsid w:val="00B71ED2"/>
    <w:rsid w:val="00B7223F"/>
    <w:rsid w:val="00B728B2"/>
    <w:rsid w:val="00B72C09"/>
    <w:rsid w:val="00B745D9"/>
    <w:rsid w:val="00B74776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80964"/>
    <w:rsid w:val="00B81986"/>
    <w:rsid w:val="00B81C9B"/>
    <w:rsid w:val="00B838A2"/>
    <w:rsid w:val="00B8397E"/>
    <w:rsid w:val="00B84376"/>
    <w:rsid w:val="00B8442D"/>
    <w:rsid w:val="00B84C0F"/>
    <w:rsid w:val="00B85546"/>
    <w:rsid w:val="00B86249"/>
    <w:rsid w:val="00B866C6"/>
    <w:rsid w:val="00B868B5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1EF1"/>
    <w:rsid w:val="00B92352"/>
    <w:rsid w:val="00B93169"/>
    <w:rsid w:val="00B9327E"/>
    <w:rsid w:val="00B9397E"/>
    <w:rsid w:val="00B9492D"/>
    <w:rsid w:val="00B94CDB"/>
    <w:rsid w:val="00B95372"/>
    <w:rsid w:val="00B95639"/>
    <w:rsid w:val="00B95ABD"/>
    <w:rsid w:val="00B96FA6"/>
    <w:rsid w:val="00B97629"/>
    <w:rsid w:val="00B97765"/>
    <w:rsid w:val="00B97A93"/>
    <w:rsid w:val="00BA00E0"/>
    <w:rsid w:val="00BA0F83"/>
    <w:rsid w:val="00BA167C"/>
    <w:rsid w:val="00BA1D76"/>
    <w:rsid w:val="00BA2020"/>
    <w:rsid w:val="00BA2ECC"/>
    <w:rsid w:val="00BA3834"/>
    <w:rsid w:val="00BA40CF"/>
    <w:rsid w:val="00BA4B31"/>
    <w:rsid w:val="00BA503B"/>
    <w:rsid w:val="00BA5D87"/>
    <w:rsid w:val="00BA65B2"/>
    <w:rsid w:val="00BA66AE"/>
    <w:rsid w:val="00BA723E"/>
    <w:rsid w:val="00BA7873"/>
    <w:rsid w:val="00BB044F"/>
    <w:rsid w:val="00BB0F07"/>
    <w:rsid w:val="00BB1002"/>
    <w:rsid w:val="00BB13A2"/>
    <w:rsid w:val="00BB20CF"/>
    <w:rsid w:val="00BB2340"/>
    <w:rsid w:val="00BB37DE"/>
    <w:rsid w:val="00BB422F"/>
    <w:rsid w:val="00BB4291"/>
    <w:rsid w:val="00BB68DA"/>
    <w:rsid w:val="00BB692A"/>
    <w:rsid w:val="00BB708F"/>
    <w:rsid w:val="00BB7A55"/>
    <w:rsid w:val="00BC02A6"/>
    <w:rsid w:val="00BC0553"/>
    <w:rsid w:val="00BC0A06"/>
    <w:rsid w:val="00BC0D6B"/>
    <w:rsid w:val="00BC1864"/>
    <w:rsid w:val="00BC1DAE"/>
    <w:rsid w:val="00BC1DD7"/>
    <w:rsid w:val="00BC2874"/>
    <w:rsid w:val="00BC2F2D"/>
    <w:rsid w:val="00BC3A48"/>
    <w:rsid w:val="00BC3B33"/>
    <w:rsid w:val="00BC3C24"/>
    <w:rsid w:val="00BC3C65"/>
    <w:rsid w:val="00BC490E"/>
    <w:rsid w:val="00BC4D60"/>
    <w:rsid w:val="00BC56AD"/>
    <w:rsid w:val="00BC5711"/>
    <w:rsid w:val="00BC5F1E"/>
    <w:rsid w:val="00BC6B36"/>
    <w:rsid w:val="00BC7E7C"/>
    <w:rsid w:val="00BD0B07"/>
    <w:rsid w:val="00BD0F6B"/>
    <w:rsid w:val="00BD1460"/>
    <w:rsid w:val="00BD1598"/>
    <w:rsid w:val="00BD160E"/>
    <w:rsid w:val="00BD1B2A"/>
    <w:rsid w:val="00BD34FA"/>
    <w:rsid w:val="00BD364B"/>
    <w:rsid w:val="00BD48C2"/>
    <w:rsid w:val="00BD4D58"/>
    <w:rsid w:val="00BD4EAB"/>
    <w:rsid w:val="00BD5764"/>
    <w:rsid w:val="00BD595E"/>
    <w:rsid w:val="00BD5BF0"/>
    <w:rsid w:val="00BD687E"/>
    <w:rsid w:val="00BD6972"/>
    <w:rsid w:val="00BD6A76"/>
    <w:rsid w:val="00BD6B0D"/>
    <w:rsid w:val="00BD7B97"/>
    <w:rsid w:val="00BD7BB6"/>
    <w:rsid w:val="00BE0631"/>
    <w:rsid w:val="00BE10F0"/>
    <w:rsid w:val="00BE1C52"/>
    <w:rsid w:val="00BE1DCD"/>
    <w:rsid w:val="00BE2235"/>
    <w:rsid w:val="00BE2610"/>
    <w:rsid w:val="00BE3648"/>
    <w:rsid w:val="00BE37A1"/>
    <w:rsid w:val="00BE3C42"/>
    <w:rsid w:val="00BE48FA"/>
    <w:rsid w:val="00BE49BE"/>
    <w:rsid w:val="00BE575E"/>
    <w:rsid w:val="00BE5903"/>
    <w:rsid w:val="00BE59FA"/>
    <w:rsid w:val="00BE635A"/>
    <w:rsid w:val="00BE63E7"/>
    <w:rsid w:val="00BE6C4E"/>
    <w:rsid w:val="00BE7DB6"/>
    <w:rsid w:val="00BF0348"/>
    <w:rsid w:val="00BF1AD1"/>
    <w:rsid w:val="00BF26A7"/>
    <w:rsid w:val="00BF28DB"/>
    <w:rsid w:val="00BF296B"/>
    <w:rsid w:val="00BF2D54"/>
    <w:rsid w:val="00BF303C"/>
    <w:rsid w:val="00BF31F9"/>
    <w:rsid w:val="00BF42BF"/>
    <w:rsid w:val="00BF44A8"/>
    <w:rsid w:val="00BF45F1"/>
    <w:rsid w:val="00BF4A2A"/>
    <w:rsid w:val="00BF4B77"/>
    <w:rsid w:val="00BF52CE"/>
    <w:rsid w:val="00BF530B"/>
    <w:rsid w:val="00BF6087"/>
    <w:rsid w:val="00BF6863"/>
    <w:rsid w:val="00BF6DF7"/>
    <w:rsid w:val="00BF797D"/>
    <w:rsid w:val="00BF7A0A"/>
    <w:rsid w:val="00BF7A96"/>
    <w:rsid w:val="00BF7CCA"/>
    <w:rsid w:val="00C00331"/>
    <w:rsid w:val="00C003C8"/>
    <w:rsid w:val="00C0227E"/>
    <w:rsid w:val="00C02855"/>
    <w:rsid w:val="00C02DC9"/>
    <w:rsid w:val="00C0310B"/>
    <w:rsid w:val="00C034CC"/>
    <w:rsid w:val="00C0427F"/>
    <w:rsid w:val="00C0488A"/>
    <w:rsid w:val="00C04C48"/>
    <w:rsid w:val="00C05216"/>
    <w:rsid w:val="00C05354"/>
    <w:rsid w:val="00C06459"/>
    <w:rsid w:val="00C0741A"/>
    <w:rsid w:val="00C07641"/>
    <w:rsid w:val="00C1035A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396"/>
    <w:rsid w:val="00C16590"/>
    <w:rsid w:val="00C168BA"/>
    <w:rsid w:val="00C168C7"/>
    <w:rsid w:val="00C16D7D"/>
    <w:rsid w:val="00C17632"/>
    <w:rsid w:val="00C179CC"/>
    <w:rsid w:val="00C17C18"/>
    <w:rsid w:val="00C20B58"/>
    <w:rsid w:val="00C215D6"/>
    <w:rsid w:val="00C21C62"/>
    <w:rsid w:val="00C230FA"/>
    <w:rsid w:val="00C233D1"/>
    <w:rsid w:val="00C2379D"/>
    <w:rsid w:val="00C23D5E"/>
    <w:rsid w:val="00C23F65"/>
    <w:rsid w:val="00C24079"/>
    <w:rsid w:val="00C2407D"/>
    <w:rsid w:val="00C24B04"/>
    <w:rsid w:val="00C24B61"/>
    <w:rsid w:val="00C25757"/>
    <w:rsid w:val="00C25AB3"/>
    <w:rsid w:val="00C26004"/>
    <w:rsid w:val="00C27B2B"/>
    <w:rsid w:val="00C27FF8"/>
    <w:rsid w:val="00C30590"/>
    <w:rsid w:val="00C30903"/>
    <w:rsid w:val="00C312A0"/>
    <w:rsid w:val="00C32756"/>
    <w:rsid w:val="00C32E94"/>
    <w:rsid w:val="00C33438"/>
    <w:rsid w:val="00C33451"/>
    <w:rsid w:val="00C33E82"/>
    <w:rsid w:val="00C34783"/>
    <w:rsid w:val="00C35148"/>
    <w:rsid w:val="00C3591B"/>
    <w:rsid w:val="00C35AC6"/>
    <w:rsid w:val="00C3602F"/>
    <w:rsid w:val="00C3643C"/>
    <w:rsid w:val="00C36F17"/>
    <w:rsid w:val="00C37689"/>
    <w:rsid w:val="00C37E59"/>
    <w:rsid w:val="00C40613"/>
    <w:rsid w:val="00C407EE"/>
    <w:rsid w:val="00C40A38"/>
    <w:rsid w:val="00C41186"/>
    <w:rsid w:val="00C4216C"/>
    <w:rsid w:val="00C425EC"/>
    <w:rsid w:val="00C43550"/>
    <w:rsid w:val="00C43E77"/>
    <w:rsid w:val="00C44FED"/>
    <w:rsid w:val="00C4526C"/>
    <w:rsid w:val="00C4559C"/>
    <w:rsid w:val="00C464A9"/>
    <w:rsid w:val="00C46776"/>
    <w:rsid w:val="00C46CC1"/>
    <w:rsid w:val="00C47111"/>
    <w:rsid w:val="00C47131"/>
    <w:rsid w:val="00C471E3"/>
    <w:rsid w:val="00C47245"/>
    <w:rsid w:val="00C47B94"/>
    <w:rsid w:val="00C47BBD"/>
    <w:rsid w:val="00C50CDF"/>
    <w:rsid w:val="00C51306"/>
    <w:rsid w:val="00C513F1"/>
    <w:rsid w:val="00C51952"/>
    <w:rsid w:val="00C52145"/>
    <w:rsid w:val="00C52811"/>
    <w:rsid w:val="00C53365"/>
    <w:rsid w:val="00C54118"/>
    <w:rsid w:val="00C5441F"/>
    <w:rsid w:val="00C54434"/>
    <w:rsid w:val="00C54A16"/>
    <w:rsid w:val="00C54F92"/>
    <w:rsid w:val="00C56F7B"/>
    <w:rsid w:val="00C57016"/>
    <w:rsid w:val="00C570A7"/>
    <w:rsid w:val="00C57E83"/>
    <w:rsid w:val="00C6031D"/>
    <w:rsid w:val="00C6037B"/>
    <w:rsid w:val="00C60548"/>
    <w:rsid w:val="00C610F0"/>
    <w:rsid w:val="00C61487"/>
    <w:rsid w:val="00C61CFA"/>
    <w:rsid w:val="00C61E1E"/>
    <w:rsid w:val="00C6204C"/>
    <w:rsid w:val="00C62173"/>
    <w:rsid w:val="00C62EBF"/>
    <w:rsid w:val="00C631FA"/>
    <w:rsid w:val="00C63243"/>
    <w:rsid w:val="00C63263"/>
    <w:rsid w:val="00C647D1"/>
    <w:rsid w:val="00C64AB8"/>
    <w:rsid w:val="00C66421"/>
    <w:rsid w:val="00C665C4"/>
    <w:rsid w:val="00C66F23"/>
    <w:rsid w:val="00C704E4"/>
    <w:rsid w:val="00C70CC5"/>
    <w:rsid w:val="00C7212B"/>
    <w:rsid w:val="00C728F2"/>
    <w:rsid w:val="00C73437"/>
    <w:rsid w:val="00C7382F"/>
    <w:rsid w:val="00C74C58"/>
    <w:rsid w:val="00C75927"/>
    <w:rsid w:val="00C75996"/>
    <w:rsid w:val="00C75B25"/>
    <w:rsid w:val="00C76532"/>
    <w:rsid w:val="00C76FC3"/>
    <w:rsid w:val="00C772B8"/>
    <w:rsid w:val="00C80559"/>
    <w:rsid w:val="00C80BFC"/>
    <w:rsid w:val="00C81A9A"/>
    <w:rsid w:val="00C83548"/>
    <w:rsid w:val="00C83A40"/>
    <w:rsid w:val="00C84BED"/>
    <w:rsid w:val="00C84CF0"/>
    <w:rsid w:val="00C850EE"/>
    <w:rsid w:val="00C859E5"/>
    <w:rsid w:val="00C86516"/>
    <w:rsid w:val="00C86B0D"/>
    <w:rsid w:val="00C87533"/>
    <w:rsid w:val="00C8788F"/>
    <w:rsid w:val="00C905E0"/>
    <w:rsid w:val="00C90E7A"/>
    <w:rsid w:val="00C90EA8"/>
    <w:rsid w:val="00C9113C"/>
    <w:rsid w:val="00C912CF"/>
    <w:rsid w:val="00C9173B"/>
    <w:rsid w:val="00C91785"/>
    <w:rsid w:val="00C91B1B"/>
    <w:rsid w:val="00C94062"/>
    <w:rsid w:val="00C9466C"/>
    <w:rsid w:val="00C9500A"/>
    <w:rsid w:val="00C953C2"/>
    <w:rsid w:val="00C954C9"/>
    <w:rsid w:val="00C956F1"/>
    <w:rsid w:val="00C957BE"/>
    <w:rsid w:val="00C95C60"/>
    <w:rsid w:val="00C96CDC"/>
    <w:rsid w:val="00C96F66"/>
    <w:rsid w:val="00C9718E"/>
    <w:rsid w:val="00C9755E"/>
    <w:rsid w:val="00CA1587"/>
    <w:rsid w:val="00CA1FD0"/>
    <w:rsid w:val="00CA247D"/>
    <w:rsid w:val="00CA28B0"/>
    <w:rsid w:val="00CA2D70"/>
    <w:rsid w:val="00CA311A"/>
    <w:rsid w:val="00CA3489"/>
    <w:rsid w:val="00CA3A05"/>
    <w:rsid w:val="00CA3F78"/>
    <w:rsid w:val="00CA555F"/>
    <w:rsid w:val="00CA573C"/>
    <w:rsid w:val="00CA57E6"/>
    <w:rsid w:val="00CA5C5E"/>
    <w:rsid w:val="00CA6095"/>
    <w:rsid w:val="00CA675C"/>
    <w:rsid w:val="00CA698A"/>
    <w:rsid w:val="00CA6E0D"/>
    <w:rsid w:val="00CA77FD"/>
    <w:rsid w:val="00CA7FB9"/>
    <w:rsid w:val="00CB1AEE"/>
    <w:rsid w:val="00CB1F77"/>
    <w:rsid w:val="00CB2586"/>
    <w:rsid w:val="00CB2724"/>
    <w:rsid w:val="00CB3012"/>
    <w:rsid w:val="00CB308A"/>
    <w:rsid w:val="00CB3505"/>
    <w:rsid w:val="00CB3642"/>
    <w:rsid w:val="00CB37F6"/>
    <w:rsid w:val="00CB6485"/>
    <w:rsid w:val="00CB6537"/>
    <w:rsid w:val="00CB7260"/>
    <w:rsid w:val="00CB7671"/>
    <w:rsid w:val="00CC1979"/>
    <w:rsid w:val="00CC3163"/>
    <w:rsid w:val="00CC3219"/>
    <w:rsid w:val="00CC40AF"/>
    <w:rsid w:val="00CC45C0"/>
    <w:rsid w:val="00CC541A"/>
    <w:rsid w:val="00CC55D9"/>
    <w:rsid w:val="00CC565B"/>
    <w:rsid w:val="00CC5703"/>
    <w:rsid w:val="00CC57D7"/>
    <w:rsid w:val="00CC6A6F"/>
    <w:rsid w:val="00CD08DB"/>
    <w:rsid w:val="00CD0C1F"/>
    <w:rsid w:val="00CD147C"/>
    <w:rsid w:val="00CD1525"/>
    <w:rsid w:val="00CD17F8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7E"/>
    <w:rsid w:val="00CD5FA2"/>
    <w:rsid w:val="00CD6A4D"/>
    <w:rsid w:val="00CD6FD4"/>
    <w:rsid w:val="00CD70A4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4332"/>
    <w:rsid w:val="00CE5429"/>
    <w:rsid w:val="00CE6315"/>
    <w:rsid w:val="00CE6D87"/>
    <w:rsid w:val="00CE7527"/>
    <w:rsid w:val="00CE78DA"/>
    <w:rsid w:val="00CF095F"/>
    <w:rsid w:val="00CF1387"/>
    <w:rsid w:val="00CF19A9"/>
    <w:rsid w:val="00CF1FBA"/>
    <w:rsid w:val="00CF3E4B"/>
    <w:rsid w:val="00CF4A7D"/>
    <w:rsid w:val="00CF550B"/>
    <w:rsid w:val="00CF5F7C"/>
    <w:rsid w:val="00D00292"/>
    <w:rsid w:val="00D00833"/>
    <w:rsid w:val="00D00E49"/>
    <w:rsid w:val="00D01099"/>
    <w:rsid w:val="00D017EC"/>
    <w:rsid w:val="00D027D5"/>
    <w:rsid w:val="00D034A5"/>
    <w:rsid w:val="00D03860"/>
    <w:rsid w:val="00D047CE"/>
    <w:rsid w:val="00D061AC"/>
    <w:rsid w:val="00D061BA"/>
    <w:rsid w:val="00D06509"/>
    <w:rsid w:val="00D073B1"/>
    <w:rsid w:val="00D075E6"/>
    <w:rsid w:val="00D07A5F"/>
    <w:rsid w:val="00D07B78"/>
    <w:rsid w:val="00D07E47"/>
    <w:rsid w:val="00D10008"/>
    <w:rsid w:val="00D1028C"/>
    <w:rsid w:val="00D10C71"/>
    <w:rsid w:val="00D10DF2"/>
    <w:rsid w:val="00D129D4"/>
    <w:rsid w:val="00D133A0"/>
    <w:rsid w:val="00D13A2D"/>
    <w:rsid w:val="00D13B38"/>
    <w:rsid w:val="00D13EDF"/>
    <w:rsid w:val="00D1440A"/>
    <w:rsid w:val="00D14672"/>
    <w:rsid w:val="00D14716"/>
    <w:rsid w:val="00D14B0D"/>
    <w:rsid w:val="00D14B1E"/>
    <w:rsid w:val="00D151BF"/>
    <w:rsid w:val="00D16282"/>
    <w:rsid w:val="00D167D3"/>
    <w:rsid w:val="00D16D91"/>
    <w:rsid w:val="00D170B2"/>
    <w:rsid w:val="00D1749D"/>
    <w:rsid w:val="00D17AA2"/>
    <w:rsid w:val="00D17B7E"/>
    <w:rsid w:val="00D17B81"/>
    <w:rsid w:val="00D17CE2"/>
    <w:rsid w:val="00D201E6"/>
    <w:rsid w:val="00D20991"/>
    <w:rsid w:val="00D21526"/>
    <w:rsid w:val="00D21A40"/>
    <w:rsid w:val="00D21A66"/>
    <w:rsid w:val="00D21BBA"/>
    <w:rsid w:val="00D21ECF"/>
    <w:rsid w:val="00D22152"/>
    <w:rsid w:val="00D22821"/>
    <w:rsid w:val="00D22BCA"/>
    <w:rsid w:val="00D22CB4"/>
    <w:rsid w:val="00D23167"/>
    <w:rsid w:val="00D25D9A"/>
    <w:rsid w:val="00D25FEC"/>
    <w:rsid w:val="00D26138"/>
    <w:rsid w:val="00D26465"/>
    <w:rsid w:val="00D277B4"/>
    <w:rsid w:val="00D27966"/>
    <w:rsid w:val="00D31A3C"/>
    <w:rsid w:val="00D31BCE"/>
    <w:rsid w:val="00D32546"/>
    <w:rsid w:val="00D326B1"/>
    <w:rsid w:val="00D327E2"/>
    <w:rsid w:val="00D328EB"/>
    <w:rsid w:val="00D32E23"/>
    <w:rsid w:val="00D33548"/>
    <w:rsid w:val="00D33A11"/>
    <w:rsid w:val="00D34B91"/>
    <w:rsid w:val="00D34DE9"/>
    <w:rsid w:val="00D3587B"/>
    <w:rsid w:val="00D35929"/>
    <w:rsid w:val="00D359BB"/>
    <w:rsid w:val="00D40BFB"/>
    <w:rsid w:val="00D41401"/>
    <w:rsid w:val="00D41455"/>
    <w:rsid w:val="00D41FA3"/>
    <w:rsid w:val="00D420C1"/>
    <w:rsid w:val="00D423AB"/>
    <w:rsid w:val="00D4343D"/>
    <w:rsid w:val="00D443B8"/>
    <w:rsid w:val="00D44508"/>
    <w:rsid w:val="00D44B57"/>
    <w:rsid w:val="00D44D3E"/>
    <w:rsid w:val="00D44FC4"/>
    <w:rsid w:val="00D452A6"/>
    <w:rsid w:val="00D4572B"/>
    <w:rsid w:val="00D468EC"/>
    <w:rsid w:val="00D46E7A"/>
    <w:rsid w:val="00D46E82"/>
    <w:rsid w:val="00D46EB3"/>
    <w:rsid w:val="00D47388"/>
    <w:rsid w:val="00D47705"/>
    <w:rsid w:val="00D47991"/>
    <w:rsid w:val="00D47BDB"/>
    <w:rsid w:val="00D5260A"/>
    <w:rsid w:val="00D52B70"/>
    <w:rsid w:val="00D54353"/>
    <w:rsid w:val="00D56C4D"/>
    <w:rsid w:val="00D57144"/>
    <w:rsid w:val="00D5721E"/>
    <w:rsid w:val="00D57448"/>
    <w:rsid w:val="00D5788D"/>
    <w:rsid w:val="00D57CE4"/>
    <w:rsid w:val="00D57FCA"/>
    <w:rsid w:val="00D60FAF"/>
    <w:rsid w:val="00D619A7"/>
    <w:rsid w:val="00D61AC4"/>
    <w:rsid w:val="00D61EB4"/>
    <w:rsid w:val="00D624B6"/>
    <w:rsid w:val="00D63361"/>
    <w:rsid w:val="00D634ED"/>
    <w:rsid w:val="00D637AA"/>
    <w:rsid w:val="00D639C9"/>
    <w:rsid w:val="00D64B8E"/>
    <w:rsid w:val="00D64D74"/>
    <w:rsid w:val="00D653E7"/>
    <w:rsid w:val="00D657A1"/>
    <w:rsid w:val="00D65D28"/>
    <w:rsid w:val="00D66621"/>
    <w:rsid w:val="00D66F56"/>
    <w:rsid w:val="00D6739B"/>
    <w:rsid w:val="00D6792C"/>
    <w:rsid w:val="00D67C09"/>
    <w:rsid w:val="00D70897"/>
    <w:rsid w:val="00D712A0"/>
    <w:rsid w:val="00D71CDD"/>
    <w:rsid w:val="00D72AC3"/>
    <w:rsid w:val="00D7367C"/>
    <w:rsid w:val="00D73A62"/>
    <w:rsid w:val="00D757FA"/>
    <w:rsid w:val="00D7771B"/>
    <w:rsid w:val="00D77756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E9A"/>
    <w:rsid w:val="00D87968"/>
    <w:rsid w:val="00D87974"/>
    <w:rsid w:val="00D90CE5"/>
    <w:rsid w:val="00D9104C"/>
    <w:rsid w:val="00D91286"/>
    <w:rsid w:val="00D9176A"/>
    <w:rsid w:val="00D9177D"/>
    <w:rsid w:val="00D919CD"/>
    <w:rsid w:val="00D93BCA"/>
    <w:rsid w:val="00D944FF"/>
    <w:rsid w:val="00D945F8"/>
    <w:rsid w:val="00D94725"/>
    <w:rsid w:val="00D94E3E"/>
    <w:rsid w:val="00D95570"/>
    <w:rsid w:val="00D955FB"/>
    <w:rsid w:val="00D96156"/>
    <w:rsid w:val="00D9652F"/>
    <w:rsid w:val="00D96572"/>
    <w:rsid w:val="00D9689D"/>
    <w:rsid w:val="00D96C9C"/>
    <w:rsid w:val="00D97164"/>
    <w:rsid w:val="00D97866"/>
    <w:rsid w:val="00DA094F"/>
    <w:rsid w:val="00DA0CC6"/>
    <w:rsid w:val="00DA12E5"/>
    <w:rsid w:val="00DA2305"/>
    <w:rsid w:val="00DA350F"/>
    <w:rsid w:val="00DA35E0"/>
    <w:rsid w:val="00DA3B89"/>
    <w:rsid w:val="00DA3C48"/>
    <w:rsid w:val="00DA46FE"/>
    <w:rsid w:val="00DA4E46"/>
    <w:rsid w:val="00DA510B"/>
    <w:rsid w:val="00DA56E3"/>
    <w:rsid w:val="00DA5EA7"/>
    <w:rsid w:val="00DA6FB2"/>
    <w:rsid w:val="00DA72C4"/>
    <w:rsid w:val="00DB025B"/>
    <w:rsid w:val="00DB0910"/>
    <w:rsid w:val="00DB1213"/>
    <w:rsid w:val="00DB3BAA"/>
    <w:rsid w:val="00DB474C"/>
    <w:rsid w:val="00DB509E"/>
    <w:rsid w:val="00DB517B"/>
    <w:rsid w:val="00DB53E0"/>
    <w:rsid w:val="00DB5824"/>
    <w:rsid w:val="00DB5BC4"/>
    <w:rsid w:val="00DB5F18"/>
    <w:rsid w:val="00DB62B1"/>
    <w:rsid w:val="00DB6B08"/>
    <w:rsid w:val="00DB6D35"/>
    <w:rsid w:val="00DB713F"/>
    <w:rsid w:val="00DB7AB0"/>
    <w:rsid w:val="00DC0551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2AD"/>
    <w:rsid w:val="00DC5641"/>
    <w:rsid w:val="00DC5C0C"/>
    <w:rsid w:val="00DC5D75"/>
    <w:rsid w:val="00DC707C"/>
    <w:rsid w:val="00DD03BA"/>
    <w:rsid w:val="00DD07B8"/>
    <w:rsid w:val="00DD07DF"/>
    <w:rsid w:val="00DD0856"/>
    <w:rsid w:val="00DD0B0B"/>
    <w:rsid w:val="00DD165B"/>
    <w:rsid w:val="00DD18BD"/>
    <w:rsid w:val="00DD2356"/>
    <w:rsid w:val="00DD2B53"/>
    <w:rsid w:val="00DD466E"/>
    <w:rsid w:val="00DD497C"/>
    <w:rsid w:val="00DD4CD8"/>
    <w:rsid w:val="00DD4F7F"/>
    <w:rsid w:val="00DD66F6"/>
    <w:rsid w:val="00DD67C7"/>
    <w:rsid w:val="00DD6F07"/>
    <w:rsid w:val="00DD70D5"/>
    <w:rsid w:val="00DD74BE"/>
    <w:rsid w:val="00DE11E8"/>
    <w:rsid w:val="00DE16F5"/>
    <w:rsid w:val="00DE185D"/>
    <w:rsid w:val="00DE29A3"/>
    <w:rsid w:val="00DE46FD"/>
    <w:rsid w:val="00DE4EFB"/>
    <w:rsid w:val="00DE5466"/>
    <w:rsid w:val="00DE55E5"/>
    <w:rsid w:val="00DE5E41"/>
    <w:rsid w:val="00DE5EF4"/>
    <w:rsid w:val="00DE6C1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F86"/>
    <w:rsid w:val="00DF641D"/>
    <w:rsid w:val="00DF6DAF"/>
    <w:rsid w:val="00DF778F"/>
    <w:rsid w:val="00DF7955"/>
    <w:rsid w:val="00E009FA"/>
    <w:rsid w:val="00E023AC"/>
    <w:rsid w:val="00E02B5B"/>
    <w:rsid w:val="00E02F35"/>
    <w:rsid w:val="00E0312F"/>
    <w:rsid w:val="00E03512"/>
    <w:rsid w:val="00E038FF"/>
    <w:rsid w:val="00E03961"/>
    <w:rsid w:val="00E03DD7"/>
    <w:rsid w:val="00E051EB"/>
    <w:rsid w:val="00E05636"/>
    <w:rsid w:val="00E05973"/>
    <w:rsid w:val="00E0653B"/>
    <w:rsid w:val="00E067A8"/>
    <w:rsid w:val="00E06DFD"/>
    <w:rsid w:val="00E10AF7"/>
    <w:rsid w:val="00E114CC"/>
    <w:rsid w:val="00E11A4E"/>
    <w:rsid w:val="00E11AA7"/>
    <w:rsid w:val="00E11C26"/>
    <w:rsid w:val="00E12570"/>
    <w:rsid w:val="00E12DD1"/>
    <w:rsid w:val="00E13474"/>
    <w:rsid w:val="00E135E7"/>
    <w:rsid w:val="00E138BC"/>
    <w:rsid w:val="00E141C3"/>
    <w:rsid w:val="00E148F6"/>
    <w:rsid w:val="00E14C48"/>
    <w:rsid w:val="00E15B87"/>
    <w:rsid w:val="00E16309"/>
    <w:rsid w:val="00E163DD"/>
    <w:rsid w:val="00E16F07"/>
    <w:rsid w:val="00E17057"/>
    <w:rsid w:val="00E1757C"/>
    <w:rsid w:val="00E17C8C"/>
    <w:rsid w:val="00E201C6"/>
    <w:rsid w:val="00E207CF"/>
    <w:rsid w:val="00E21079"/>
    <w:rsid w:val="00E218BF"/>
    <w:rsid w:val="00E218E9"/>
    <w:rsid w:val="00E21D2F"/>
    <w:rsid w:val="00E22E0A"/>
    <w:rsid w:val="00E22E23"/>
    <w:rsid w:val="00E22F04"/>
    <w:rsid w:val="00E230F5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1EC"/>
    <w:rsid w:val="00E30343"/>
    <w:rsid w:val="00E303C3"/>
    <w:rsid w:val="00E3092A"/>
    <w:rsid w:val="00E31CA1"/>
    <w:rsid w:val="00E32449"/>
    <w:rsid w:val="00E32AE8"/>
    <w:rsid w:val="00E32BFC"/>
    <w:rsid w:val="00E344F5"/>
    <w:rsid w:val="00E34CB1"/>
    <w:rsid w:val="00E351CF"/>
    <w:rsid w:val="00E356C0"/>
    <w:rsid w:val="00E3570E"/>
    <w:rsid w:val="00E35DE7"/>
    <w:rsid w:val="00E360BD"/>
    <w:rsid w:val="00E3649F"/>
    <w:rsid w:val="00E36792"/>
    <w:rsid w:val="00E36F81"/>
    <w:rsid w:val="00E3730E"/>
    <w:rsid w:val="00E37CA6"/>
    <w:rsid w:val="00E40838"/>
    <w:rsid w:val="00E40EDD"/>
    <w:rsid w:val="00E41903"/>
    <w:rsid w:val="00E41C1E"/>
    <w:rsid w:val="00E41FF7"/>
    <w:rsid w:val="00E426A5"/>
    <w:rsid w:val="00E42B1C"/>
    <w:rsid w:val="00E42FEB"/>
    <w:rsid w:val="00E43705"/>
    <w:rsid w:val="00E439EF"/>
    <w:rsid w:val="00E43E79"/>
    <w:rsid w:val="00E44108"/>
    <w:rsid w:val="00E44D53"/>
    <w:rsid w:val="00E44E62"/>
    <w:rsid w:val="00E467AC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40DA"/>
    <w:rsid w:val="00E542DF"/>
    <w:rsid w:val="00E55185"/>
    <w:rsid w:val="00E555F2"/>
    <w:rsid w:val="00E5593F"/>
    <w:rsid w:val="00E561AA"/>
    <w:rsid w:val="00E5648F"/>
    <w:rsid w:val="00E56AD0"/>
    <w:rsid w:val="00E57631"/>
    <w:rsid w:val="00E60D6D"/>
    <w:rsid w:val="00E6113C"/>
    <w:rsid w:val="00E611AF"/>
    <w:rsid w:val="00E61322"/>
    <w:rsid w:val="00E61A4B"/>
    <w:rsid w:val="00E61B7A"/>
    <w:rsid w:val="00E61CAB"/>
    <w:rsid w:val="00E6211E"/>
    <w:rsid w:val="00E62F48"/>
    <w:rsid w:val="00E63457"/>
    <w:rsid w:val="00E64605"/>
    <w:rsid w:val="00E64F44"/>
    <w:rsid w:val="00E65AE1"/>
    <w:rsid w:val="00E66139"/>
    <w:rsid w:val="00E66898"/>
    <w:rsid w:val="00E66C88"/>
    <w:rsid w:val="00E701A9"/>
    <w:rsid w:val="00E703B6"/>
    <w:rsid w:val="00E70F79"/>
    <w:rsid w:val="00E70FF8"/>
    <w:rsid w:val="00E712B8"/>
    <w:rsid w:val="00E7136D"/>
    <w:rsid w:val="00E71850"/>
    <w:rsid w:val="00E72033"/>
    <w:rsid w:val="00E737C1"/>
    <w:rsid w:val="00E73ADC"/>
    <w:rsid w:val="00E73F85"/>
    <w:rsid w:val="00E748B1"/>
    <w:rsid w:val="00E7501D"/>
    <w:rsid w:val="00E7515F"/>
    <w:rsid w:val="00E76254"/>
    <w:rsid w:val="00E76A06"/>
    <w:rsid w:val="00E77EB9"/>
    <w:rsid w:val="00E80AA2"/>
    <w:rsid w:val="00E80D50"/>
    <w:rsid w:val="00E81143"/>
    <w:rsid w:val="00E81182"/>
    <w:rsid w:val="00E81DCD"/>
    <w:rsid w:val="00E81E10"/>
    <w:rsid w:val="00E8211C"/>
    <w:rsid w:val="00E827CB"/>
    <w:rsid w:val="00E82881"/>
    <w:rsid w:val="00E83C41"/>
    <w:rsid w:val="00E8687C"/>
    <w:rsid w:val="00E87790"/>
    <w:rsid w:val="00E87D76"/>
    <w:rsid w:val="00E87F9C"/>
    <w:rsid w:val="00E903C0"/>
    <w:rsid w:val="00E90A6B"/>
    <w:rsid w:val="00E9195D"/>
    <w:rsid w:val="00E91A3D"/>
    <w:rsid w:val="00E91D56"/>
    <w:rsid w:val="00E922BF"/>
    <w:rsid w:val="00E9245A"/>
    <w:rsid w:val="00E926F4"/>
    <w:rsid w:val="00E92CB3"/>
    <w:rsid w:val="00E93186"/>
    <w:rsid w:val="00E94630"/>
    <w:rsid w:val="00E94ACB"/>
    <w:rsid w:val="00E9504D"/>
    <w:rsid w:val="00E950F3"/>
    <w:rsid w:val="00E95A1A"/>
    <w:rsid w:val="00E95A5D"/>
    <w:rsid w:val="00E95DB4"/>
    <w:rsid w:val="00E95F96"/>
    <w:rsid w:val="00E9617C"/>
    <w:rsid w:val="00E9624B"/>
    <w:rsid w:val="00E96357"/>
    <w:rsid w:val="00E96A46"/>
    <w:rsid w:val="00E96E93"/>
    <w:rsid w:val="00E970FD"/>
    <w:rsid w:val="00E97171"/>
    <w:rsid w:val="00E971AD"/>
    <w:rsid w:val="00E972C5"/>
    <w:rsid w:val="00E97886"/>
    <w:rsid w:val="00EA06B7"/>
    <w:rsid w:val="00EA0C36"/>
    <w:rsid w:val="00EA18C3"/>
    <w:rsid w:val="00EA1B57"/>
    <w:rsid w:val="00EA2242"/>
    <w:rsid w:val="00EA23A6"/>
    <w:rsid w:val="00EA24E3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344"/>
    <w:rsid w:val="00EA48CA"/>
    <w:rsid w:val="00EA4B86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772"/>
    <w:rsid w:val="00EB0AF9"/>
    <w:rsid w:val="00EB0F32"/>
    <w:rsid w:val="00EB134E"/>
    <w:rsid w:val="00EB1B24"/>
    <w:rsid w:val="00EB1E58"/>
    <w:rsid w:val="00EB2585"/>
    <w:rsid w:val="00EB2807"/>
    <w:rsid w:val="00EB28BB"/>
    <w:rsid w:val="00EB2AE7"/>
    <w:rsid w:val="00EB2AEF"/>
    <w:rsid w:val="00EB2D5F"/>
    <w:rsid w:val="00EB2EE5"/>
    <w:rsid w:val="00EB64AA"/>
    <w:rsid w:val="00EB6564"/>
    <w:rsid w:val="00EB6B78"/>
    <w:rsid w:val="00EB7262"/>
    <w:rsid w:val="00EB7461"/>
    <w:rsid w:val="00EB75D8"/>
    <w:rsid w:val="00EC0CC8"/>
    <w:rsid w:val="00EC1BCC"/>
    <w:rsid w:val="00EC2BA7"/>
    <w:rsid w:val="00EC2CD6"/>
    <w:rsid w:val="00EC347F"/>
    <w:rsid w:val="00EC34E7"/>
    <w:rsid w:val="00EC36EF"/>
    <w:rsid w:val="00EC3F88"/>
    <w:rsid w:val="00EC512F"/>
    <w:rsid w:val="00EC62D3"/>
    <w:rsid w:val="00EC6437"/>
    <w:rsid w:val="00EC7059"/>
    <w:rsid w:val="00EC71E5"/>
    <w:rsid w:val="00EC749B"/>
    <w:rsid w:val="00EC7578"/>
    <w:rsid w:val="00EC7B48"/>
    <w:rsid w:val="00ED0212"/>
    <w:rsid w:val="00ED0FF6"/>
    <w:rsid w:val="00ED115D"/>
    <w:rsid w:val="00ED2918"/>
    <w:rsid w:val="00ED2D97"/>
    <w:rsid w:val="00ED352D"/>
    <w:rsid w:val="00ED3B79"/>
    <w:rsid w:val="00ED4675"/>
    <w:rsid w:val="00ED46BB"/>
    <w:rsid w:val="00ED50D8"/>
    <w:rsid w:val="00ED51A9"/>
    <w:rsid w:val="00ED565C"/>
    <w:rsid w:val="00ED7D70"/>
    <w:rsid w:val="00EE08F2"/>
    <w:rsid w:val="00EE0B59"/>
    <w:rsid w:val="00EE139D"/>
    <w:rsid w:val="00EE1430"/>
    <w:rsid w:val="00EE1FF4"/>
    <w:rsid w:val="00EE24A3"/>
    <w:rsid w:val="00EE4844"/>
    <w:rsid w:val="00EE4865"/>
    <w:rsid w:val="00EE5EBB"/>
    <w:rsid w:val="00EE5EE7"/>
    <w:rsid w:val="00EE6291"/>
    <w:rsid w:val="00EE6536"/>
    <w:rsid w:val="00EE65DB"/>
    <w:rsid w:val="00EE6AB3"/>
    <w:rsid w:val="00EE7489"/>
    <w:rsid w:val="00EF03B1"/>
    <w:rsid w:val="00EF0CBF"/>
    <w:rsid w:val="00EF19A5"/>
    <w:rsid w:val="00EF1F7F"/>
    <w:rsid w:val="00EF2FEE"/>
    <w:rsid w:val="00EF308F"/>
    <w:rsid w:val="00EF3567"/>
    <w:rsid w:val="00EF45B6"/>
    <w:rsid w:val="00EF5131"/>
    <w:rsid w:val="00EF556D"/>
    <w:rsid w:val="00EF5BBE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89D"/>
    <w:rsid w:val="00F0306A"/>
    <w:rsid w:val="00F03341"/>
    <w:rsid w:val="00F033A4"/>
    <w:rsid w:val="00F04402"/>
    <w:rsid w:val="00F0445C"/>
    <w:rsid w:val="00F04C0D"/>
    <w:rsid w:val="00F05C71"/>
    <w:rsid w:val="00F06FDA"/>
    <w:rsid w:val="00F076E0"/>
    <w:rsid w:val="00F07BB7"/>
    <w:rsid w:val="00F07EB4"/>
    <w:rsid w:val="00F07F42"/>
    <w:rsid w:val="00F1020B"/>
    <w:rsid w:val="00F106DA"/>
    <w:rsid w:val="00F109DF"/>
    <w:rsid w:val="00F10A06"/>
    <w:rsid w:val="00F1135E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6206"/>
    <w:rsid w:val="00F171A8"/>
    <w:rsid w:val="00F17E5F"/>
    <w:rsid w:val="00F20B91"/>
    <w:rsid w:val="00F211B2"/>
    <w:rsid w:val="00F2134B"/>
    <w:rsid w:val="00F213EE"/>
    <w:rsid w:val="00F216B0"/>
    <w:rsid w:val="00F21EC6"/>
    <w:rsid w:val="00F22B27"/>
    <w:rsid w:val="00F22CF4"/>
    <w:rsid w:val="00F238E8"/>
    <w:rsid w:val="00F23D1D"/>
    <w:rsid w:val="00F2504E"/>
    <w:rsid w:val="00F25093"/>
    <w:rsid w:val="00F255B4"/>
    <w:rsid w:val="00F25BD1"/>
    <w:rsid w:val="00F25CE0"/>
    <w:rsid w:val="00F26003"/>
    <w:rsid w:val="00F264E4"/>
    <w:rsid w:val="00F2657B"/>
    <w:rsid w:val="00F26C9F"/>
    <w:rsid w:val="00F26E40"/>
    <w:rsid w:val="00F303D2"/>
    <w:rsid w:val="00F311C0"/>
    <w:rsid w:val="00F3185F"/>
    <w:rsid w:val="00F31966"/>
    <w:rsid w:val="00F32010"/>
    <w:rsid w:val="00F32618"/>
    <w:rsid w:val="00F32AFD"/>
    <w:rsid w:val="00F32ECB"/>
    <w:rsid w:val="00F3379A"/>
    <w:rsid w:val="00F33DA2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72AA"/>
    <w:rsid w:val="00F40919"/>
    <w:rsid w:val="00F40A3C"/>
    <w:rsid w:val="00F413DE"/>
    <w:rsid w:val="00F421C6"/>
    <w:rsid w:val="00F432A6"/>
    <w:rsid w:val="00F43783"/>
    <w:rsid w:val="00F43A99"/>
    <w:rsid w:val="00F43DAA"/>
    <w:rsid w:val="00F44C93"/>
    <w:rsid w:val="00F46E1B"/>
    <w:rsid w:val="00F46FDB"/>
    <w:rsid w:val="00F4773F"/>
    <w:rsid w:val="00F5036D"/>
    <w:rsid w:val="00F50AEE"/>
    <w:rsid w:val="00F50E53"/>
    <w:rsid w:val="00F514D9"/>
    <w:rsid w:val="00F51642"/>
    <w:rsid w:val="00F517D6"/>
    <w:rsid w:val="00F51910"/>
    <w:rsid w:val="00F52160"/>
    <w:rsid w:val="00F524A7"/>
    <w:rsid w:val="00F5255D"/>
    <w:rsid w:val="00F53FD3"/>
    <w:rsid w:val="00F55232"/>
    <w:rsid w:val="00F55F7B"/>
    <w:rsid w:val="00F56237"/>
    <w:rsid w:val="00F5660A"/>
    <w:rsid w:val="00F56D79"/>
    <w:rsid w:val="00F577A0"/>
    <w:rsid w:val="00F60783"/>
    <w:rsid w:val="00F608E2"/>
    <w:rsid w:val="00F61D79"/>
    <w:rsid w:val="00F62C82"/>
    <w:rsid w:val="00F63B65"/>
    <w:rsid w:val="00F645AC"/>
    <w:rsid w:val="00F646C1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9B7"/>
    <w:rsid w:val="00F70BBE"/>
    <w:rsid w:val="00F71072"/>
    <w:rsid w:val="00F711D9"/>
    <w:rsid w:val="00F71851"/>
    <w:rsid w:val="00F72861"/>
    <w:rsid w:val="00F73568"/>
    <w:rsid w:val="00F7369D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584"/>
    <w:rsid w:val="00F7768F"/>
    <w:rsid w:val="00F777D5"/>
    <w:rsid w:val="00F77998"/>
    <w:rsid w:val="00F77E45"/>
    <w:rsid w:val="00F819C9"/>
    <w:rsid w:val="00F81A1E"/>
    <w:rsid w:val="00F81E86"/>
    <w:rsid w:val="00F8250C"/>
    <w:rsid w:val="00F83099"/>
    <w:rsid w:val="00F83631"/>
    <w:rsid w:val="00F839B4"/>
    <w:rsid w:val="00F83A95"/>
    <w:rsid w:val="00F83D15"/>
    <w:rsid w:val="00F8501F"/>
    <w:rsid w:val="00F85E8A"/>
    <w:rsid w:val="00F863B3"/>
    <w:rsid w:val="00F86848"/>
    <w:rsid w:val="00F90ABA"/>
    <w:rsid w:val="00F91B35"/>
    <w:rsid w:val="00F91C4D"/>
    <w:rsid w:val="00F91D89"/>
    <w:rsid w:val="00F91F3F"/>
    <w:rsid w:val="00F92635"/>
    <w:rsid w:val="00F92898"/>
    <w:rsid w:val="00F92B80"/>
    <w:rsid w:val="00F92D8F"/>
    <w:rsid w:val="00F93293"/>
    <w:rsid w:val="00F93E63"/>
    <w:rsid w:val="00F943ED"/>
    <w:rsid w:val="00F948F5"/>
    <w:rsid w:val="00F94FE1"/>
    <w:rsid w:val="00F9508F"/>
    <w:rsid w:val="00F95A8B"/>
    <w:rsid w:val="00F967F4"/>
    <w:rsid w:val="00F96D49"/>
    <w:rsid w:val="00FA1263"/>
    <w:rsid w:val="00FA150F"/>
    <w:rsid w:val="00FA1A71"/>
    <w:rsid w:val="00FA22E5"/>
    <w:rsid w:val="00FA2475"/>
    <w:rsid w:val="00FA2C1B"/>
    <w:rsid w:val="00FA336D"/>
    <w:rsid w:val="00FA4F2D"/>
    <w:rsid w:val="00FA5925"/>
    <w:rsid w:val="00FA61D2"/>
    <w:rsid w:val="00FA63BC"/>
    <w:rsid w:val="00FA6498"/>
    <w:rsid w:val="00FA73E2"/>
    <w:rsid w:val="00FA7635"/>
    <w:rsid w:val="00FA7693"/>
    <w:rsid w:val="00FA7911"/>
    <w:rsid w:val="00FB0CE3"/>
    <w:rsid w:val="00FB0E7A"/>
    <w:rsid w:val="00FB1979"/>
    <w:rsid w:val="00FB203D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B775B"/>
    <w:rsid w:val="00FC0452"/>
    <w:rsid w:val="00FC0585"/>
    <w:rsid w:val="00FC058C"/>
    <w:rsid w:val="00FC0AC8"/>
    <w:rsid w:val="00FC14ED"/>
    <w:rsid w:val="00FC2246"/>
    <w:rsid w:val="00FC271E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4F0"/>
    <w:rsid w:val="00FD5E40"/>
    <w:rsid w:val="00FD6282"/>
    <w:rsid w:val="00FD6843"/>
    <w:rsid w:val="00FD6DBF"/>
    <w:rsid w:val="00FD73FB"/>
    <w:rsid w:val="00FD7B09"/>
    <w:rsid w:val="00FE0F7A"/>
    <w:rsid w:val="00FE1380"/>
    <w:rsid w:val="00FE18F4"/>
    <w:rsid w:val="00FE1AB2"/>
    <w:rsid w:val="00FE1D91"/>
    <w:rsid w:val="00FE4A21"/>
    <w:rsid w:val="00FE5238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9D5"/>
    <w:rsid w:val="00FF1F70"/>
    <w:rsid w:val="00FF21E9"/>
    <w:rsid w:val="00FF2239"/>
    <w:rsid w:val="00FF239F"/>
    <w:rsid w:val="00FF259C"/>
    <w:rsid w:val="00FF26D8"/>
    <w:rsid w:val="00FF365F"/>
    <w:rsid w:val="00FF45B9"/>
    <w:rsid w:val="00FF5092"/>
    <w:rsid w:val="00FF516F"/>
    <w:rsid w:val="00FF5A21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008C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8073D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2"/>
    <w:next w:val="a2"/>
    <w:link w:val="10"/>
    <w:qFormat/>
    <w:rsid w:val="009961CD"/>
    <w:pPr>
      <w:keepNext/>
      <w:pageBreakBefore/>
      <w:numPr>
        <w:numId w:val="1"/>
      </w:numPr>
      <w:spacing w:after="120"/>
      <w:ind w:left="1055" w:right="57" w:hanging="431"/>
      <w:jc w:val="left"/>
      <w:outlineLvl w:val="0"/>
    </w:pPr>
    <w:rPr>
      <w:b/>
      <w:sz w:val="32"/>
    </w:rPr>
  </w:style>
  <w:style w:type="paragraph" w:styleId="2">
    <w:name w:val="heading 2"/>
    <w:aliases w:val="H2,2,h2,Б2,RTC,iz2,Раздел Знак"/>
    <w:basedOn w:val="a2"/>
    <w:next w:val="a2"/>
    <w:link w:val="20"/>
    <w:qFormat/>
    <w:rsid w:val="009961CD"/>
    <w:pPr>
      <w:keepNext/>
      <w:keepLines/>
      <w:numPr>
        <w:ilvl w:val="1"/>
        <w:numId w:val="1"/>
      </w:numPr>
      <w:tabs>
        <w:tab w:val="left" w:pos="1854"/>
      </w:tabs>
      <w:spacing w:before="240"/>
      <w:jc w:val="left"/>
      <w:outlineLvl w:val="1"/>
    </w:pPr>
    <w:rPr>
      <w:b/>
      <w:szCs w:val="28"/>
    </w:rPr>
  </w:style>
  <w:style w:type="paragraph" w:styleId="3">
    <w:name w:val="heading 3"/>
    <w:basedOn w:val="a2"/>
    <w:next w:val="a2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2"/>
    <w:next w:val="a2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2"/>
    <w:next w:val="a2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2"/>
    <w:next w:val="a2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H2 Знак,2 Знак,h2 Знак,Б2 Знак,RTC Знак,iz2 Знак,Раздел Знак Знак"/>
    <w:basedOn w:val="a3"/>
    <w:link w:val="2"/>
    <w:rsid w:val="009961CD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3"/>
    <w:link w:val="3"/>
    <w:rsid w:val="00CE0CDF"/>
    <w:rPr>
      <w:rFonts w:ascii="ISOCPEUR" w:hAnsi="ISOCPEUR"/>
      <w:b/>
      <w:sz w:val="24"/>
    </w:rPr>
  </w:style>
  <w:style w:type="paragraph" w:customStyle="1" w:styleId="a6">
    <w:name w:val="Стиль По центру"/>
    <w:basedOn w:val="a2"/>
    <w:rsid w:val="005A16F8"/>
    <w:pPr>
      <w:ind w:left="0" w:firstLine="0"/>
      <w:jc w:val="center"/>
    </w:pPr>
  </w:style>
  <w:style w:type="paragraph" w:styleId="a7">
    <w:name w:val="Body Text"/>
    <w:basedOn w:val="a2"/>
    <w:rsid w:val="00D84437"/>
  </w:style>
  <w:style w:type="paragraph" w:styleId="11">
    <w:name w:val="toc 1"/>
    <w:basedOn w:val="a2"/>
    <w:next w:val="a2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2"/>
    <w:next w:val="a2"/>
    <w:autoRedefine/>
    <w:uiPriority w:val="39"/>
    <w:qFormat/>
    <w:rsid w:val="009423C4"/>
    <w:pPr>
      <w:spacing w:before="240"/>
      <w:ind w:left="0"/>
      <w:jc w:val="left"/>
    </w:pPr>
    <w:rPr>
      <w:rFonts w:ascii="Calibri" w:hAnsi="Calibri"/>
      <w:b/>
      <w:bCs/>
      <w:sz w:val="20"/>
    </w:rPr>
  </w:style>
  <w:style w:type="character" w:styleId="a8">
    <w:name w:val="Hyperlink"/>
    <w:basedOn w:val="a3"/>
    <w:uiPriority w:val="99"/>
    <w:rsid w:val="00D84437"/>
    <w:rPr>
      <w:color w:val="0000FF"/>
      <w:u w:val="single"/>
    </w:rPr>
  </w:style>
  <w:style w:type="character" w:styleId="a9">
    <w:name w:val="FollowedHyperlink"/>
    <w:basedOn w:val="a3"/>
    <w:uiPriority w:val="99"/>
    <w:rsid w:val="00D84437"/>
    <w:rPr>
      <w:color w:val="800080"/>
      <w:u w:val="single"/>
    </w:rPr>
  </w:style>
  <w:style w:type="paragraph" w:styleId="31">
    <w:name w:val="toc 3"/>
    <w:basedOn w:val="a2"/>
    <w:next w:val="a2"/>
    <w:autoRedefine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2"/>
    <w:next w:val="a2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2"/>
    <w:next w:val="a2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2"/>
    <w:next w:val="a2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2"/>
    <w:next w:val="a2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2"/>
    <w:next w:val="a2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2"/>
    <w:next w:val="a2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a">
    <w:name w:val="page number"/>
    <w:basedOn w:val="a3"/>
    <w:rsid w:val="00EB28BB"/>
  </w:style>
  <w:style w:type="character" w:styleId="ab">
    <w:name w:val="annotation reference"/>
    <w:basedOn w:val="a3"/>
    <w:semiHidden/>
    <w:rsid w:val="00A106DC"/>
    <w:rPr>
      <w:sz w:val="16"/>
      <w:szCs w:val="16"/>
    </w:rPr>
  </w:style>
  <w:style w:type="paragraph" w:styleId="ac">
    <w:name w:val="annotation text"/>
    <w:basedOn w:val="a2"/>
    <w:semiHidden/>
    <w:rsid w:val="00A106DC"/>
  </w:style>
  <w:style w:type="paragraph" w:styleId="ad">
    <w:name w:val="annotation subject"/>
    <w:basedOn w:val="ac"/>
    <w:next w:val="ac"/>
    <w:semiHidden/>
    <w:rsid w:val="00A106DC"/>
    <w:rPr>
      <w:b/>
      <w:bCs/>
    </w:rPr>
  </w:style>
  <w:style w:type="paragraph" w:styleId="ae">
    <w:name w:val="Balloon Text"/>
    <w:basedOn w:val="a2"/>
    <w:link w:val="af"/>
    <w:semiHidden/>
    <w:rsid w:val="00A10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2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2"/>
    <w:rsid w:val="003E3D3A"/>
    <w:pPr>
      <w:numPr>
        <w:numId w:val="2"/>
      </w:numPr>
    </w:pPr>
  </w:style>
  <w:style w:type="paragraph" w:customStyle="1" w:styleId="af2">
    <w:name w:val="Табличный"/>
    <w:basedOn w:val="a2"/>
    <w:rsid w:val="003D3E60"/>
    <w:pPr>
      <w:ind w:left="0" w:firstLine="0"/>
      <w:jc w:val="left"/>
    </w:pPr>
  </w:style>
  <w:style w:type="paragraph" w:styleId="af3">
    <w:name w:val="header"/>
    <w:basedOn w:val="a2"/>
    <w:link w:val="af4"/>
    <w:rsid w:val="00314FE9"/>
    <w:pPr>
      <w:tabs>
        <w:tab w:val="center" w:pos="4677"/>
        <w:tab w:val="right" w:pos="9355"/>
      </w:tabs>
    </w:pPr>
  </w:style>
  <w:style w:type="paragraph" w:styleId="af5">
    <w:name w:val="footer"/>
    <w:basedOn w:val="a2"/>
    <w:link w:val="af6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1"/>
    <w:rsid w:val="009B6ABC"/>
  </w:style>
  <w:style w:type="paragraph" w:styleId="a1">
    <w:name w:val="endnote text"/>
    <w:basedOn w:val="a2"/>
    <w:semiHidden/>
    <w:rsid w:val="000177E1"/>
    <w:pPr>
      <w:numPr>
        <w:numId w:val="3"/>
      </w:numPr>
    </w:pPr>
  </w:style>
  <w:style w:type="paragraph" w:customStyle="1" w:styleId="22">
    <w:name w:val="Стиль2"/>
    <w:basedOn w:val="11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2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3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2"/>
    <w:next w:val="a2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7">
    <w:name w:val="Title"/>
    <w:basedOn w:val="a2"/>
    <w:link w:val="af8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2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9">
    <w:name w:val="Normal (Web)"/>
    <w:basedOn w:val="a2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a">
    <w:name w:val="caption"/>
    <w:basedOn w:val="a2"/>
    <w:next w:val="a2"/>
    <w:qFormat/>
    <w:rsid w:val="007A1234"/>
    <w:rPr>
      <w:b/>
      <w:bCs/>
      <w:sz w:val="20"/>
    </w:rPr>
  </w:style>
  <w:style w:type="table" w:customStyle="1" w:styleId="afb">
    <w:name w:val="??????? ???????"/>
    <w:basedOn w:val="a4"/>
    <w:semiHidden/>
    <w:rsid w:val="00BC2F2D"/>
    <w:rPr>
      <w:rFonts w:ascii="Tahoma" w:hAnsi="Tahoma" w:cs="Tahoma"/>
      <w:sz w:val="16"/>
      <w:szCs w:val="16"/>
    </w:rPr>
    <w:tblPr/>
  </w:style>
  <w:style w:type="paragraph" w:styleId="afc">
    <w:name w:val="Block Text"/>
    <w:basedOn w:val="a2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d">
    <w:name w:val="Обычный без междустрочного"/>
    <w:basedOn w:val="a2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e">
    <w:name w:val="Strong"/>
    <w:basedOn w:val="a3"/>
    <w:qFormat/>
    <w:rsid w:val="00D16282"/>
    <w:rPr>
      <w:b/>
      <w:bCs/>
    </w:rPr>
  </w:style>
  <w:style w:type="paragraph" w:styleId="aff">
    <w:name w:val="Subtitle"/>
    <w:basedOn w:val="a2"/>
    <w:next w:val="a2"/>
    <w:link w:val="aff0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f0">
    <w:name w:val="Подзаголовок Знак"/>
    <w:basedOn w:val="a3"/>
    <w:link w:val="aff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1">
    <w:name w:val="Message Header"/>
    <w:basedOn w:val="a2"/>
    <w:link w:val="aff2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2">
    <w:name w:val="Шапка Знак"/>
    <w:basedOn w:val="a3"/>
    <w:link w:val="aff1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2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565BB"/>
    <w:rPr>
      <w:rFonts w:ascii="Arial" w:hAnsi="Arial"/>
      <w:sz w:val="22"/>
    </w:rPr>
  </w:style>
  <w:style w:type="paragraph" w:styleId="aff3">
    <w:name w:val="Body Text Indent"/>
    <w:basedOn w:val="a2"/>
    <w:link w:val="aff4"/>
    <w:rsid w:val="005565BB"/>
    <w:pPr>
      <w:spacing w:after="120"/>
      <w:ind w:left="283"/>
    </w:pPr>
  </w:style>
  <w:style w:type="character" w:customStyle="1" w:styleId="aff4">
    <w:name w:val="Основной текст с отступом Знак"/>
    <w:basedOn w:val="a3"/>
    <w:link w:val="aff3"/>
    <w:rsid w:val="005565BB"/>
    <w:rPr>
      <w:rFonts w:ascii="Arial" w:hAnsi="Arial"/>
      <w:sz w:val="22"/>
    </w:rPr>
  </w:style>
  <w:style w:type="paragraph" w:styleId="25">
    <w:name w:val="Body Text First Indent 2"/>
    <w:basedOn w:val="aff3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4"/>
    <w:link w:val="25"/>
    <w:rsid w:val="005565BB"/>
    <w:rPr>
      <w:rFonts w:ascii="Arial" w:hAnsi="Arial"/>
      <w:sz w:val="22"/>
    </w:rPr>
  </w:style>
  <w:style w:type="paragraph" w:styleId="aff5">
    <w:name w:val="TOC Heading"/>
    <w:basedOn w:val="1"/>
    <w:next w:val="a2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6">
    <w:name w:val="Emphasis"/>
    <w:basedOn w:val="a3"/>
    <w:qFormat/>
    <w:rsid w:val="00465DB6"/>
    <w:rPr>
      <w:i/>
      <w:iCs/>
    </w:rPr>
  </w:style>
  <w:style w:type="paragraph" w:customStyle="1" w:styleId="aff7">
    <w:name w:val="Основной текст ПЗ"/>
    <w:basedOn w:val="a2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2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8">
    <w:name w:val="Обычный (ТЭСП)"/>
    <w:basedOn w:val="a2"/>
    <w:link w:val="aff9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9">
    <w:name w:val="Обычный (ТЭСП) Знак"/>
    <w:link w:val="aff8"/>
    <w:rsid w:val="001D3FCF"/>
    <w:rPr>
      <w:sz w:val="24"/>
      <w:szCs w:val="24"/>
    </w:rPr>
  </w:style>
  <w:style w:type="paragraph" w:styleId="affa">
    <w:name w:val="List Paragraph"/>
    <w:basedOn w:val="a2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4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Заголовок Знак"/>
    <w:link w:val="af7"/>
    <w:rsid w:val="005745D2"/>
    <w:rPr>
      <w:rFonts w:ascii="ISOCPEUR" w:hAnsi="ISOCPEUR" w:cs="Arial"/>
      <w:b/>
      <w:bCs/>
    </w:rPr>
  </w:style>
  <w:style w:type="character" w:customStyle="1" w:styleId="af4">
    <w:name w:val="Верхний колонтитул Знак"/>
    <w:basedOn w:val="a3"/>
    <w:link w:val="af3"/>
    <w:rsid w:val="00ED2918"/>
    <w:rPr>
      <w:rFonts w:ascii="ISOCPEUR" w:hAnsi="ISOCPEUR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3"/>
    <w:link w:val="HTML"/>
    <w:rsid w:val="00B773FD"/>
    <w:rPr>
      <w:rFonts w:ascii="Courier New" w:hAnsi="Courier New" w:cs="Courier New"/>
    </w:rPr>
  </w:style>
  <w:style w:type="numbering" w:customStyle="1" w:styleId="13">
    <w:name w:val="Нет списка1"/>
    <w:next w:val="a5"/>
    <w:uiPriority w:val="99"/>
    <w:semiHidden/>
    <w:unhideWhenUsed/>
    <w:rsid w:val="009C134B"/>
  </w:style>
  <w:style w:type="character" w:customStyle="1" w:styleId="10">
    <w:name w:val="Заголовок 1 Знак"/>
    <w:basedOn w:val="a3"/>
    <w:link w:val="1"/>
    <w:rsid w:val="009961CD"/>
    <w:rPr>
      <w:rFonts w:ascii="ISOCPEUR" w:hAnsi="ISOCPEUR"/>
      <w:b/>
      <w:sz w:val="32"/>
    </w:rPr>
  </w:style>
  <w:style w:type="table" w:customStyle="1" w:styleId="14">
    <w:name w:val="Сетка таблицы1"/>
    <w:basedOn w:val="a4"/>
    <w:next w:val="af0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4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">
    <w:name w:val="Текст выноски Знак"/>
    <w:basedOn w:val="a3"/>
    <w:link w:val="ae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2"/>
    <w:rsid w:val="009C13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  <w:style w:type="character" w:styleId="affb">
    <w:name w:val="Placeholder Text"/>
    <w:basedOn w:val="a3"/>
    <w:uiPriority w:val="99"/>
    <w:semiHidden/>
    <w:rsid w:val="009C134B"/>
    <w:rPr>
      <w:color w:val="808080"/>
    </w:rPr>
  </w:style>
  <w:style w:type="table" w:styleId="-3">
    <w:name w:val="Light Grid Accent 3"/>
    <w:basedOn w:val="a4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c">
    <w:name w:val="Основной"/>
    <w:basedOn w:val="a2"/>
    <w:link w:val="affd"/>
    <w:rsid w:val="000211A4"/>
    <w:pPr>
      <w:spacing w:line="240" w:lineRule="auto"/>
      <w:ind w:left="0" w:firstLine="709"/>
    </w:pPr>
    <w:rPr>
      <w:rFonts w:ascii="Arial" w:hAnsi="Arial"/>
    </w:rPr>
  </w:style>
  <w:style w:type="character" w:customStyle="1" w:styleId="affd">
    <w:name w:val="Основной Знак"/>
    <w:basedOn w:val="a3"/>
    <w:link w:val="affc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mail@archime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CF0F-1B71-43D0-B778-C66FA774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11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ОПЗ</vt:lpstr>
      <vt:lpstr>ОПЗ</vt:lpstr>
    </vt:vector>
  </TitlesOfParts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dc:description/>
  <cp:lastModifiedBy/>
  <cp:revision>1</cp:revision>
  <cp:lastPrinted>2009-10-06T09:11:00Z</cp:lastPrinted>
  <dcterms:created xsi:type="dcterms:W3CDTF">2023-09-07T16:46:00Z</dcterms:created>
  <dcterms:modified xsi:type="dcterms:W3CDTF">2023-09-10T16:18:00Z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603fb-7fab-4bf6-8ed3-004985bb9d91_Enabled">
    <vt:lpwstr>true</vt:lpwstr>
  </property>
  <property fmtid="{D5CDD505-2E9C-101B-9397-08002B2CF9AE}" pid="3" name="MSIP_Label_b29603fb-7fab-4bf6-8ed3-004985bb9d91_SetDate">
    <vt:lpwstr>2022-01-25T12:11:54Z</vt:lpwstr>
  </property>
  <property fmtid="{D5CDD505-2E9C-101B-9397-08002B2CF9AE}" pid="4" name="MSIP_Label_b29603fb-7fab-4bf6-8ed3-004985bb9d91_Method">
    <vt:lpwstr>Standard</vt:lpwstr>
  </property>
  <property fmtid="{D5CDD505-2E9C-101B-9397-08002B2CF9AE}" pid="5" name="MSIP_Label_b29603fb-7fab-4bf6-8ed3-004985bb9d91_Name">
    <vt:lpwstr>Anyone - No Protection</vt:lpwstr>
  </property>
  <property fmtid="{D5CDD505-2E9C-101B-9397-08002B2CF9AE}" pid="6" name="MSIP_Label_b29603fb-7fab-4bf6-8ed3-004985bb9d91_SiteId">
    <vt:lpwstr>9179d01a-e94c-4488-b5f0-4554bc474f8c</vt:lpwstr>
  </property>
  <property fmtid="{D5CDD505-2E9C-101B-9397-08002B2CF9AE}" pid="7" name="MSIP_Label_b29603fb-7fab-4bf6-8ed3-004985bb9d91_ContentBits">
    <vt:lpwstr>0</vt:lpwstr>
  </property>
</Properties>
</file>