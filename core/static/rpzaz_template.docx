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2" w:type="dxa"/>
        <w:jc w:val="center"/>
        <w:tblLayout w:type="fixed"/>
        <w:tblLook w:val="0000" w:firstRow="0" w:lastRow="0" w:firstColumn="0" w:lastColumn="0" w:noHBand="0" w:noVBand="0"/>
      </w:tblPr>
      <w:tblGrid>
        <w:gridCol w:w="3248"/>
        <w:gridCol w:w="6744"/>
      </w:tblGrid>
      <w:tr w:rsidR="00F413DE" w:rsidRPr="006F5229" w14:paraId="702FD7C8" w14:textId="77777777" w:rsidTr="00F413DE">
        <w:trPr>
          <w:cantSplit/>
          <w:trHeight w:val="2063"/>
          <w:jc w:val="center"/>
        </w:trPr>
        <w:tc>
          <w:tcPr>
            <w:tcW w:w="3248" w:type="dxa"/>
            <w:vAlign w:val="center"/>
          </w:tcPr>
          <w:p w14:paraId="307ED09D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1"/>
                <w:szCs w:val="31"/>
              </w:rPr>
            </w:pPr>
            <w:r w:rsidRPr="006F5229">
              <w:rPr>
                <w:rFonts w:ascii="Times New Roman" w:hAnsi="Times New Roman"/>
                <w:b/>
                <w:noProof/>
                <w:spacing w:val="20"/>
                <w:kern w:val="32"/>
                <w:sz w:val="27"/>
                <w:szCs w:val="27"/>
                <w:lang w:val="en-US" w:eastAsia="en-US"/>
              </w:rPr>
              <w:drawing>
                <wp:inline distT="0" distB="0" distL="0" distR="0" wp14:anchorId="00514ABF" wp14:editId="49AD34F0">
                  <wp:extent cx="1419225" cy="1524000"/>
                  <wp:effectExtent l="19050" t="0" r="9525" b="0"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vAlign w:val="center"/>
          </w:tcPr>
          <w:p w14:paraId="0C15D2FB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</w:pPr>
            <w:r w:rsidRPr="006F5229">
              <w:rPr>
                <w:rFonts w:ascii="Times New Roman" w:hAnsi="Times New Roman"/>
                <w:b/>
                <w:spacing w:val="20"/>
                <w:kern w:val="32"/>
                <w:sz w:val="36"/>
                <w:szCs w:val="36"/>
              </w:rPr>
              <w:t>Северо-Западный НПЦ «АрхиМет»</w:t>
            </w:r>
          </w:p>
          <w:p w14:paraId="3C4BA6A6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  <w:r w:rsidRPr="006F5229">
              <w:rPr>
                <w:rFonts w:ascii="Times New Roman" w:hAnsi="Times New Roman"/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3D450260" w14:textId="77777777" w:rsidR="00F413DE" w:rsidRPr="006F5229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6F5229">
              <w:rPr>
                <w:rFonts w:ascii="Times New Roman" w:hAnsi="Times New Roman"/>
                <w:szCs w:val="24"/>
              </w:rPr>
              <w:t>ИНН 7816456217 КПП 780101001</w:t>
            </w:r>
          </w:p>
          <w:p w14:paraId="1B78EF13" w14:textId="77777777" w:rsidR="00F413DE" w:rsidRPr="006F5229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6F5229">
              <w:rPr>
                <w:rFonts w:ascii="Times New Roman" w:hAnsi="Times New Roman"/>
                <w:szCs w:val="24"/>
              </w:rPr>
              <w:t>Юр. Адрес: Санкт-Петербург, 5-я линия В.О., д.70</w:t>
            </w:r>
          </w:p>
          <w:p w14:paraId="09786959" w14:textId="77777777" w:rsidR="00F413DE" w:rsidRPr="006F5229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r w:rsidRPr="006F5229">
              <w:rPr>
                <w:rFonts w:ascii="Times New Roman" w:hAnsi="Times New Roman"/>
                <w:szCs w:val="24"/>
              </w:rPr>
              <w:t>Тел.: (812)309-38-03</w:t>
            </w:r>
          </w:p>
          <w:p w14:paraId="6B6E2CB5" w14:textId="77777777" w:rsidR="00F413DE" w:rsidRPr="006F5229" w:rsidRDefault="00000000" w:rsidP="00F413DE">
            <w:pPr>
              <w:spacing w:line="360" w:lineRule="auto"/>
              <w:ind w:left="0" w:firstLine="0"/>
              <w:jc w:val="right"/>
              <w:rPr>
                <w:rFonts w:ascii="Times New Roman" w:hAnsi="Times New Roman"/>
                <w:szCs w:val="24"/>
              </w:rPr>
            </w:pPr>
            <w:hyperlink r:id="rId9" w:history="1">
              <w:r w:rsidR="00F413DE" w:rsidRPr="006F5229">
                <w:rPr>
                  <w:rFonts w:ascii="Times New Roman" w:hAnsi="Times New Roman"/>
                  <w:szCs w:val="24"/>
                </w:rPr>
                <w:t>www.archimet.ru</w:t>
              </w:r>
            </w:hyperlink>
          </w:p>
          <w:p w14:paraId="7CB6107D" w14:textId="77777777" w:rsidR="00F413DE" w:rsidRPr="006F5229" w:rsidRDefault="00000000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szCs w:val="24"/>
              </w:rPr>
            </w:pPr>
            <w:hyperlink r:id="rId10" w:history="1">
              <w:r w:rsidR="00F413DE" w:rsidRPr="006F5229">
                <w:rPr>
                  <w:rStyle w:val="a8"/>
                  <w:rFonts w:ascii="Times New Roman" w:hAnsi="Times New Roman"/>
                  <w:color w:val="auto"/>
                  <w:szCs w:val="24"/>
                </w:rPr>
                <w:t>mail@archimet.ru</w:t>
              </w:r>
            </w:hyperlink>
          </w:p>
          <w:p w14:paraId="6FA38B9C" w14:textId="77777777" w:rsidR="00F413DE" w:rsidRPr="006F5229" w:rsidRDefault="00F413DE" w:rsidP="00F413DE">
            <w:pPr>
              <w:spacing w:line="360" w:lineRule="auto"/>
              <w:ind w:firstLine="57"/>
              <w:jc w:val="right"/>
              <w:rPr>
                <w:rFonts w:ascii="Times New Roman" w:hAnsi="Times New Roman"/>
                <w:b/>
                <w:spacing w:val="20"/>
                <w:kern w:val="32"/>
                <w:szCs w:val="24"/>
              </w:rPr>
            </w:pPr>
          </w:p>
        </w:tc>
      </w:tr>
      <w:tr w:rsidR="00F413DE" w:rsidRPr="006F5229" w14:paraId="2621E781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7675F416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right="170" w:firstLine="0"/>
              <w:jc w:val="right"/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</w:pPr>
            <w:r w:rsidRPr="006F5229">
              <w:rPr>
                <w:rFonts w:ascii="Times New Roman" w:hAnsi="Times New Roman"/>
                <w:b/>
                <w:spacing w:val="20"/>
                <w:kern w:val="32"/>
                <w:sz w:val="21"/>
                <w:szCs w:val="21"/>
              </w:rPr>
              <w:t xml:space="preserve">Экз №___   </w:t>
            </w:r>
          </w:p>
        </w:tc>
      </w:tr>
      <w:tr w:rsidR="00F413DE" w:rsidRPr="006F5229" w14:paraId="0C37F2B0" w14:textId="77777777" w:rsidTr="00F413DE">
        <w:trPr>
          <w:cantSplit/>
          <w:trHeight w:hRule="exact" w:val="106"/>
          <w:jc w:val="center"/>
        </w:trPr>
        <w:tc>
          <w:tcPr>
            <w:tcW w:w="9992" w:type="dxa"/>
            <w:gridSpan w:val="2"/>
          </w:tcPr>
          <w:p w14:paraId="7DBB0EE9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6F5229" w14:paraId="3B5DFEA9" w14:textId="77777777" w:rsidTr="00F413DE">
        <w:trPr>
          <w:cantSplit/>
          <w:trHeight w:hRule="exact" w:val="545"/>
          <w:jc w:val="center"/>
        </w:trPr>
        <w:tc>
          <w:tcPr>
            <w:tcW w:w="9992" w:type="dxa"/>
            <w:gridSpan w:val="2"/>
          </w:tcPr>
          <w:p w14:paraId="59660F18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color w:val="FF0000"/>
                <w:spacing w:val="20"/>
                <w:kern w:val="32"/>
                <w:sz w:val="36"/>
                <w:szCs w:val="36"/>
              </w:rPr>
            </w:pPr>
          </w:p>
        </w:tc>
      </w:tr>
      <w:tr w:rsidR="00F413DE" w:rsidRPr="006F5229" w14:paraId="23DDEE86" w14:textId="77777777" w:rsidTr="00F413DE">
        <w:trPr>
          <w:cantSplit/>
          <w:trHeight w:val="2707"/>
          <w:jc w:val="center"/>
        </w:trPr>
        <w:tc>
          <w:tcPr>
            <w:tcW w:w="9992" w:type="dxa"/>
            <w:gridSpan w:val="2"/>
          </w:tcPr>
          <w:p w14:paraId="1FFF654D" w14:textId="5D37D571" w:rsidR="00F413DE" w:rsidRPr="00D460E5" w:rsidRDefault="00D460E5" w:rsidP="00AB71F1">
            <w:pPr>
              <w:spacing w:line="360" w:lineRule="auto"/>
              <w:ind w:left="68" w:firstLine="57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{{ project_name }}</w:t>
            </w:r>
          </w:p>
        </w:tc>
      </w:tr>
      <w:tr w:rsidR="00F413DE" w:rsidRPr="006F5229" w14:paraId="6D33160E" w14:textId="77777777" w:rsidTr="00F413DE">
        <w:trPr>
          <w:cantSplit/>
          <w:trHeight w:val="826"/>
          <w:jc w:val="center"/>
        </w:trPr>
        <w:tc>
          <w:tcPr>
            <w:tcW w:w="9992" w:type="dxa"/>
            <w:gridSpan w:val="2"/>
          </w:tcPr>
          <w:p w14:paraId="14146353" w14:textId="77777777" w:rsidR="00F413DE" w:rsidRPr="006F5229" w:rsidRDefault="00F413DE" w:rsidP="00380082">
            <w:pPr>
              <w:spacing w:before="360" w:line="360" w:lineRule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 w:rsidRPr="006F5229">
              <w:rPr>
                <w:rFonts w:ascii="Times New Roman" w:hAnsi="Times New Roman"/>
                <w:b/>
                <w:bCs/>
                <w:sz w:val="32"/>
                <w:szCs w:val="36"/>
              </w:rPr>
              <w:t>Расчетная пояснительная записка</w:t>
            </w:r>
          </w:p>
        </w:tc>
      </w:tr>
      <w:tr w:rsidR="00F413DE" w:rsidRPr="006F5229" w14:paraId="09F51708" w14:textId="77777777" w:rsidTr="00F413DE">
        <w:trPr>
          <w:cantSplit/>
          <w:trHeight w:val="1623"/>
          <w:jc w:val="center"/>
        </w:trPr>
        <w:tc>
          <w:tcPr>
            <w:tcW w:w="9992" w:type="dxa"/>
            <w:gridSpan w:val="2"/>
          </w:tcPr>
          <w:p w14:paraId="5BE20C0C" w14:textId="26E3D71B" w:rsidR="00F413DE" w:rsidRPr="00A2215B" w:rsidRDefault="00F413DE" w:rsidP="00380082">
            <w:pPr>
              <w:spacing w:before="360" w:line="360" w:lineRule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  <w:lang w:val="en-US"/>
              </w:rPr>
            </w:pPr>
            <w:r w:rsidRPr="006F5229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Расчет </w:t>
            </w:r>
            <w:r w:rsidR="000D64F1" w:rsidRPr="006F5229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анкерных фундаментных </w:t>
            </w:r>
            <w:r w:rsidR="00380082" w:rsidRPr="006F5229">
              <w:rPr>
                <w:rFonts w:ascii="Times New Roman" w:hAnsi="Times New Roman"/>
                <w:b/>
                <w:bCs/>
                <w:sz w:val="32"/>
                <w:szCs w:val="36"/>
              </w:rPr>
              <w:t xml:space="preserve">болтов </w:t>
            </w:r>
          </w:p>
        </w:tc>
      </w:tr>
      <w:tr w:rsidR="00F413DE" w:rsidRPr="006F5229" w14:paraId="6D56EB85" w14:textId="77777777" w:rsidTr="00F413DE">
        <w:trPr>
          <w:cantSplit/>
          <w:trHeight w:val="439"/>
          <w:jc w:val="center"/>
        </w:trPr>
        <w:tc>
          <w:tcPr>
            <w:tcW w:w="9992" w:type="dxa"/>
            <w:gridSpan w:val="2"/>
            <w:vAlign w:val="bottom"/>
          </w:tcPr>
          <w:p w14:paraId="1A814C40" w14:textId="40050F8B" w:rsidR="00F413DE" w:rsidRPr="006F5229" w:rsidRDefault="00D460E5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  <w:lang w:val="en-US"/>
              </w:rPr>
              <w:t>{{ project_code }}</w:t>
            </w:r>
            <w:r w:rsidR="00F413DE" w:rsidRPr="006F5229"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  <w:t>-РПЗ</w:t>
            </w:r>
            <w:r w:rsidR="004617CC" w:rsidRPr="006F5229"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  <w:t>А</w:t>
            </w:r>
            <w:r w:rsidR="00380082" w:rsidRPr="006F5229">
              <w:rPr>
                <w:rFonts w:ascii="Times New Roman" w:hAnsi="Times New Roman"/>
                <w:b/>
                <w:spacing w:val="20"/>
                <w:kern w:val="32"/>
                <w:sz w:val="40"/>
                <w:szCs w:val="40"/>
              </w:rPr>
              <w:t>Б</w:t>
            </w:r>
          </w:p>
        </w:tc>
      </w:tr>
      <w:tr w:rsidR="00F413DE" w:rsidRPr="006F5229" w14:paraId="14D5819F" w14:textId="77777777" w:rsidTr="00F413DE">
        <w:trPr>
          <w:cantSplit/>
          <w:trHeight w:val="1094"/>
          <w:jc w:val="center"/>
        </w:trPr>
        <w:tc>
          <w:tcPr>
            <w:tcW w:w="9992" w:type="dxa"/>
            <w:gridSpan w:val="2"/>
          </w:tcPr>
          <w:p w14:paraId="3A9636F7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2FC78011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1388D9F4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</w:p>
          <w:p w14:paraId="041E2DF3" w14:textId="77777777" w:rsidR="00F413DE" w:rsidRPr="006F5229" w:rsidRDefault="00EB2585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6F5229">
              <w:rPr>
                <w:noProof/>
                <w:lang w:val="en-US" w:eastAsia="en-US"/>
              </w:rPr>
              <w:drawing>
                <wp:anchor distT="0" distB="0" distL="114300" distR="114300" simplePos="0" relativeHeight="251655168" behindDoc="1" locked="0" layoutInCell="1" allowOverlap="1" wp14:anchorId="14D4B3D5" wp14:editId="3F03AFAC">
                  <wp:simplePos x="0" y="0"/>
                  <wp:positionH relativeFrom="column">
                    <wp:posOffset>4204335</wp:posOffset>
                  </wp:positionH>
                  <wp:positionV relativeFrom="paragraph">
                    <wp:posOffset>110490</wp:posOffset>
                  </wp:positionV>
                  <wp:extent cx="802005" cy="375920"/>
                  <wp:effectExtent l="0" t="0" r="0" b="0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37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13DE" w:rsidRPr="006F5229" w14:paraId="1EFC418F" w14:textId="77777777" w:rsidTr="00F413DE">
        <w:trPr>
          <w:cantSplit/>
          <w:trHeight w:val="371"/>
          <w:jc w:val="center"/>
        </w:trPr>
        <w:tc>
          <w:tcPr>
            <w:tcW w:w="9992" w:type="dxa"/>
            <w:gridSpan w:val="2"/>
          </w:tcPr>
          <w:p w14:paraId="5DDA6908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-75" w:firstLine="75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6F5229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>Генеральный директор                                                                    Собин К.Н.</w:t>
            </w:r>
          </w:p>
        </w:tc>
      </w:tr>
      <w:tr w:rsidR="00F413DE" w:rsidRPr="006F5229" w14:paraId="171BE5C5" w14:textId="77777777" w:rsidTr="00F413DE">
        <w:trPr>
          <w:cantSplit/>
          <w:trHeight w:val="489"/>
          <w:jc w:val="center"/>
        </w:trPr>
        <w:tc>
          <w:tcPr>
            <w:tcW w:w="9992" w:type="dxa"/>
            <w:gridSpan w:val="2"/>
          </w:tcPr>
          <w:p w14:paraId="4E6BC2C5" w14:textId="77777777" w:rsidR="00F413DE" w:rsidRPr="006F5229" w:rsidRDefault="00EB2585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spacing w:val="20"/>
                <w:kern w:val="32"/>
                <w:sz w:val="27"/>
                <w:szCs w:val="27"/>
              </w:rPr>
            </w:pPr>
            <w:r w:rsidRPr="006F5229">
              <w:rPr>
                <w:noProof/>
                <w:lang w:val="en-US" w:eastAsia="en-US"/>
              </w:rPr>
              <w:drawing>
                <wp:anchor distT="0" distB="0" distL="114300" distR="114300" simplePos="0" relativeHeight="251653120" behindDoc="1" locked="0" layoutInCell="1" allowOverlap="1" wp14:anchorId="0B77234B" wp14:editId="7491A47F">
                  <wp:simplePos x="0" y="0"/>
                  <wp:positionH relativeFrom="column">
                    <wp:posOffset>4261485</wp:posOffset>
                  </wp:positionH>
                  <wp:positionV relativeFrom="paragraph">
                    <wp:posOffset>-73660</wp:posOffset>
                  </wp:positionV>
                  <wp:extent cx="584200" cy="408940"/>
                  <wp:effectExtent l="0" t="0" r="0" b="0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13DE" w:rsidRPr="006F5229">
              <w:rPr>
                <w:rFonts w:ascii="Times New Roman" w:hAnsi="Times New Roman"/>
                <w:spacing w:val="20"/>
                <w:kern w:val="32"/>
                <w:sz w:val="23"/>
                <w:szCs w:val="23"/>
              </w:rPr>
              <w:t>ГИП                                                                                                Родчихин С.В.</w:t>
            </w:r>
          </w:p>
        </w:tc>
      </w:tr>
      <w:tr w:rsidR="00F413DE" w:rsidRPr="006F5229" w14:paraId="35979CE3" w14:textId="77777777" w:rsidTr="00F413DE">
        <w:trPr>
          <w:cantSplit/>
          <w:trHeight w:val="858"/>
          <w:jc w:val="center"/>
        </w:trPr>
        <w:tc>
          <w:tcPr>
            <w:tcW w:w="9992" w:type="dxa"/>
            <w:gridSpan w:val="2"/>
          </w:tcPr>
          <w:p w14:paraId="244A871E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color w:val="FF0000"/>
                <w:spacing w:val="20"/>
                <w:kern w:val="32"/>
                <w:sz w:val="27"/>
                <w:szCs w:val="27"/>
              </w:rPr>
            </w:pPr>
          </w:p>
          <w:p w14:paraId="5A2E477D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color w:val="FF0000"/>
                <w:spacing w:val="20"/>
                <w:kern w:val="32"/>
                <w:sz w:val="27"/>
                <w:szCs w:val="27"/>
              </w:rPr>
            </w:pPr>
          </w:p>
          <w:p w14:paraId="3C796C17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color w:val="FF0000"/>
                <w:spacing w:val="20"/>
                <w:kern w:val="32"/>
                <w:sz w:val="27"/>
                <w:szCs w:val="27"/>
              </w:rPr>
            </w:pPr>
          </w:p>
          <w:p w14:paraId="1934747E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color w:val="FF0000"/>
                <w:spacing w:val="20"/>
                <w:kern w:val="32"/>
                <w:sz w:val="27"/>
                <w:szCs w:val="27"/>
              </w:rPr>
            </w:pPr>
          </w:p>
          <w:p w14:paraId="0C65B9DA" w14:textId="77777777" w:rsidR="00F413DE" w:rsidRPr="006F5229" w:rsidRDefault="00F413DE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="Times New Roman" w:hAnsi="Times New Roman"/>
                <w:color w:val="FF0000"/>
                <w:spacing w:val="20"/>
                <w:kern w:val="32"/>
                <w:sz w:val="27"/>
                <w:szCs w:val="27"/>
              </w:rPr>
            </w:pPr>
          </w:p>
        </w:tc>
      </w:tr>
      <w:tr w:rsidR="00F413DE" w:rsidRPr="006F5229" w14:paraId="57065B79" w14:textId="77777777" w:rsidTr="00F413DE">
        <w:trPr>
          <w:cantSplit/>
          <w:trHeight w:val="464"/>
          <w:jc w:val="center"/>
        </w:trPr>
        <w:tc>
          <w:tcPr>
            <w:tcW w:w="9992" w:type="dxa"/>
            <w:gridSpan w:val="2"/>
            <w:vAlign w:val="bottom"/>
          </w:tcPr>
          <w:p w14:paraId="146A8F41" w14:textId="4B68B028" w:rsidR="00F413DE" w:rsidRPr="006F5229" w:rsidRDefault="00D460E5" w:rsidP="00F413DE">
            <w:pPr>
              <w:pStyle w:val="aff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Times New Roman" w:hAnsi="Times New Roman"/>
                <w:b/>
                <w:spacing w:val="20"/>
                <w:kern w:val="32"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  <w:lang w:val="en-US"/>
              </w:rPr>
              <w:t>{{ year }}</w:t>
            </w:r>
            <w:r w:rsidR="00F413DE" w:rsidRPr="006F5229">
              <w:rPr>
                <w:rFonts w:ascii="Times New Roman" w:hAnsi="Times New Roman"/>
                <w:b/>
                <w:spacing w:val="20"/>
                <w:kern w:val="32"/>
                <w:sz w:val="23"/>
                <w:szCs w:val="23"/>
              </w:rPr>
              <w:t>г.</w:t>
            </w:r>
          </w:p>
        </w:tc>
      </w:tr>
    </w:tbl>
    <w:p w14:paraId="29F006E7" w14:textId="77777777" w:rsidR="00F413DE" w:rsidRPr="006F5229" w:rsidRDefault="00F413DE">
      <w:pPr>
        <w:ind w:left="425" w:firstLine="142"/>
        <w:rPr>
          <w:rFonts w:ascii="Arial" w:hAnsi="Arial" w:cs="Arial"/>
          <w:b/>
          <w:szCs w:val="24"/>
        </w:rPr>
        <w:sectPr w:rsidR="00F413DE" w:rsidRPr="006F5229" w:rsidSect="00BF6863">
          <w:headerReference w:type="default" r:id="rId13"/>
          <w:footerReference w:type="default" r:id="rId14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78458C81" w14:textId="77777777" w:rsidR="00F413DE" w:rsidRPr="006F5229" w:rsidRDefault="00F413DE">
      <w:pPr>
        <w:ind w:left="425" w:firstLine="142"/>
        <w:rPr>
          <w:rFonts w:ascii="Arial" w:hAnsi="Arial" w:cs="Arial"/>
          <w:b/>
          <w:szCs w:val="24"/>
        </w:rPr>
      </w:pPr>
    </w:p>
    <w:p w14:paraId="1F2C20BC" w14:textId="77777777" w:rsidR="0003661E" w:rsidRPr="006F5229" w:rsidRDefault="0003661E" w:rsidP="0003661E">
      <w:pPr>
        <w:ind w:left="567" w:firstLine="0"/>
        <w:rPr>
          <w:rFonts w:ascii="Arial" w:hAnsi="Arial" w:cs="Arial"/>
          <w:szCs w:val="24"/>
        </w:rPr>
      </w:pPr>
      <w:r w:rsidRPr="006F5229">
        <w:rPr>
          <w:rFonts w:ascii="Arial" w:hAnsi="Arial" w:cs="Arial"/>
          <w:b/>
          <w:szCs w:val="24"/>
        </w:rPr>
        <w:t>Содержание</w:t>
      </w:r>
    </w:p>
    <w:p w14:paraId="17C5EACD" w14:textId="62585E86" w:rsidR="000D64F1" w:rsidRPr="006F5229" w:rsidRDefault="00E023AC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F5229">
        <w:rPr>
          <w:rFonts w:ascii="Arial" w:hAnsi="Arial" w:cs="Arial"/>
          <w:b w:val="0"/>
        </w:rPr>
        <w:fldChar w:fldCharType="begin"/>
      </w:r>
      <w:r w:rsidR="0003661E" w:rsidRPr="006F5229">
        <w:rPr>
          <w:rFonts w:ascii="Arial" w:hAnsi="Arial" w:cs="Arial"/>
          <w:b w:val="0"/>
        </w:rPr>
        <w:instrText xml:space="preserve"> TOC \o "1-3" \h \z \u </w:instrText>
      </w:r>
      <w:r w:rsidRPr="006F5229">
        <w:rPr>
          <w:rFonts w:ascii="Arial" w:hAnsi="Arial" w:cs="Arial"/>
          <w:b w:val="0"/>
        </w:rPr>
        <w:fldChar w:fldCharType="separate"/>
      </w:r>
      <w:hyperlink w:anchor="_Toc91069775" w:history="1">
        <w:r w:rsidR="000D64F1" w:rsidRPr="006F5229">
          <w:rPr>
            <w:rStyle w:val="a8"/>
            <w:rFonts w:ascii="Arial" w:hAnsi="Arial" w:cs="Arial"/>
            <w:noProof/>
          </w:rPr>
          <w:t>1</w:t>
        </w:r>
        <w:r w:rsidR="000D64F1" w:rsidRPr="006F52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D64F1" w:rsidRPr="006F5229">
          <w:rPr>
            <w:rStyle w:val="a8"/>
            <w:rFonts w:ascii="Arial" w:hAnsi="Arial" w:cs="Arial"/>
            <w:noProof/>
          </w:rPr>
          <w:t>Исходные данные</w:t>
        </w:r>
        <w:r w:rsidR="000D64F1" w:rsidRPr="006F5229">
          <w:rPr>
            <w:noProof/>
            <w:webHidden/>
          </w:rPr>
          <w:tab/>
        </w:r>
        <w:r w:rsidR="000D64F1" w:rsidRPr="006F5229">
          <w:rPr>
            <w:noProof/>
            <w:webHidden/>
          </w:rPr>
          <w:fldChar w:fldCharType="begin"/>
        </w:r>
        <w:r w:rsidR="000D64F1" w:rsidRPr="006F5229">
          <w:rPr>
            <w:noProof/>
            <w:webHidden/>
          </w:rPr>
          <w:instrText xml:space="preserve"> PAGEREF _Toc91069775 \h </w:instrText>
        </w:r>
        <w:r w:rsidR="000D64F1" w:rsidRPr="006F5229">
          <w:rPr>
            <w:noProof/>
            <w:webHidden/>
          </w:rPr>
        </w:r>
        <w:r w:rsidR="000D64F1" w:rsidRPr="006F5229">
          <w:rPr>
            <w:noProof/>
            <w:webHidden/>
          </w:rPr>
          <w:fldChar w:fldCharType="separate"/>
        </w:r>
        <w:r w:rsidR="000D64F1" w:rsidRPr="006F5229">
          <w:rPr>
            <w:noProof/>
            <w:webHidden/>
          </w:rPr>
          <w:t>3</w:t>
        </w:r>
        <w:r w:rsidR="000D64F1" w:rsidRPr="006F5229">
          <w:rPr>
            <w:noProof/>
            <w:webHidden/>
          </w:rPr>
          <w:fldChar w:fldCharType="end"/>
        </w:r>
      </w:hyperlink>
    </w:p>
    <w:p w14:paraId="1ECD881A" w14:textId="2030CBF6" w:rsidR="000D64F1" w:rsidRPr="006F5229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1069776" w:history="1">
        <w:r w:rsidR="000D64F1" w:rsidRPr="006F5229">
          <w:rPr>
            <w:rStyle w:val="a8"/>
            <w:rFonts w:ascii="Arial" w:hAnsi="Arial" w:cs="Arial"/>
            <w:noProof/>
          </w:rPr>
          <w:t>1.1</w:t>
        </w:r>
        <w:r w:rsidR="000D64F1" w:rsidRPr="006F522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D64F1" w:rsidRPr="006F5229">
          <w:rPr>
            <w:rStyle w:val="a8"/>
            <w:rFonts w:ascii="Arial" w:hAnsi="Arial" w:cs="Arial"/>
            <w:noProof/>
          </w:rPr>
          <w:t>Расчетные нагрузки</w:t>
        </w:r>
        <w:r w:rsidR="000D64F1" w:rsidRPr="006F5229">
          <w:rPr>
            <w:noProof/>
            <w:webHidden/>
          </w:rPr>
          <w:tab/>
        </w:r>
        <w:r w:rsidR="000D64F1" w:rsidRPr="006F5229">
          <w:rPr>
            <w:noProof/>
            <w:webHidden/>
          </w:rPr>
          <w:fldChar w:fldCharType="begin"/>
        </w:r>
        <w:r w:rsidR="000D64F1" w:rsidRPr="006F5229">
          <w:rPr>
            <w:noProof/>
            <w:webHidden/>
          </w:rPr>
          <w:instrText xml:space="preserve"> PAGEREF _Toc91069776 \h </w:instrText>
        </w:r>
        <w:r w:rsidR="000D64F1" w:rsidRPr="006F5229">
          <w:rPr>
            <w:noProof/>
            <w:webHidden/>
          </w:rPr>
        </w:r>
        <w:r w:rsidR="000D64F1" w:rsidRPr="006F5229">
          <w:rPr>
            <w:noProof/>
            <w:webHidden/>
          </w:rPr>
          <w:fldChar w:fldCharType="separate"/>
        </w:r>
        <w:r w:rsidR="000D64F1" w:rsidRPr="006F5229">
          <w:rPr>
            <w:noProof/>
            <w:webHidden/>
          </w:rPr>
          <w:t>3</w:t>
        </w:r>
        <w:r w:rsidR="000D64F1" w:rsidRPr="006F5229">
          <w:rPr>
            <w:noProof/>
            <w:webHidden/>
          </w:rPr>
          <w:fldChar w:fldCharType="end"/>
        </w:r>
      </w:hyperlink>
    </w:p>
    <w:p w14:paraId="4DEB07D0" w14:textId="12130591" w:rsidR="000D64F1" w:rsidRPr="006F5229" w:rsidRDefault="00000000">
      <w:pPr>
        <w:pStyle w:val="1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1069777" w:history="1">
        <w:r w:rsidR="000D64F1" w:rsidRPr="006F5229">
          <w:rPr>
            <w:rStyle w:val="a8"/>
            <w:rFonts w:ascii="Arial" w:hAnsi="Arial" w:cs="Arial"/>
            <w:noProof/>
          </w:rPr>
          <w:t>2</w:t>
        </w:r>
        <w:r w:rsidR="000D64F1" w:rsidRPr="006F522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D64F1" w:rsidRPr="006F5229">
          <w:rPr>
            <w:rStyle w:val="a8"/>
            <w:rFonts w:ascii="Arial" w:hAnsi="Arial" w:cs="Arial"/>
            <w:noProof/>
          </w:rPr>
          <w:t>Расчет</w:t>
        </w:r>
        <w:r w:rsidR="000D64F1" w:rsidRPr="006F5229">
          <w:rPr>
            <w:noProof/>
            <w:webHidden/>
          </w:rPr>
          <w:tab/>
        </w:r>
        <w:r w:rsidR="000D64F1" w:rsidRPr="006F5229">
          <w:rPr>
            <w:noProof/>
            <w:webHidden/>
          </w:rPr>
          <w:fldChar w:fldCharType="begin"/>
        </w:r>
        <w:r w:rsidR="000D64F1" w:rsidRPr="006F5229">
          <w:rPr>
            <w:noProof/>
            <w:webHidden/>
          </w:rPr>
          <w:instrText xml:space="preserve"> PAGEREF _Toc91069777 \h </w:instrText>
        </w:r>
        <w:r w:rsidR="000D64F1" w:rsidRPr="006F5229">
          <w:rPr>
            <w:noProof/>
            <w:webHidden/>
          </w:rPr>
        </w:r>
        <w:r w:rsidR="000D64F1" w:rsidRPr="006F5229">
          <w:rPr>
            <w:noProof/>
            <w:webHidden/>
          </w:rPr>
          <w:fldChar w:fldCharType="separate"/>
        </w:r>
        <w:r w:rsidR="000D64F1" w:rsidRPr="006F5229">
          <w:rPr>
            <w:noProof/>
            <w:webHidden/>
          </w:rPr>
          <w:t>4</w:t>
        </w:r>
        <w:r w:rsidR="000D64F1" w:rsidRPr="006F5229">
          <w:rPr>
            <w:noProof/>
            <w:webHidden/>
          </w:rPr>
          <w:fldChar w:fldCharType="end"/>
        </w:r>
      </w:hyperlink>
    </w:p>
    <w:p w14:paraId="4C97A382" w14:textId="498CD414" w:rsidR="000D64F1" w:rsidRPr="006F5229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1069778" w:history="1">
        <w:r w:rsidR="000D64F1" w:rsidRPr="006F5229">
          <w:rPr>
            <w:rStyle w:val="a8"/>
            <w:rFonts w:ascii="Arial" w:hAnsi="Arial" w:cs="Arial"/>
            <w:noProof/>
          </w:rPr>
          <w:t>2.1</w:t>
        </w:r>
        <w:r w:rsidR="000D64F1" w:rsidRPr="006F522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D64F1" w:rsidRPr="006F5229">
          <w:rPr>
            <w:rStyle w:val="a8"/>
            <w:rFonts w:ascii="Arial" w:hAnsi="Arial" w:cs="Arial"/>
            <w:noProof/>
          </w:rPr>
          <w:t>Расчет болтов</w:t>
        </w:r>
        <w:r w:rsidR="000D64F1" w:rsidRPr="006F5229">
          <w:rPr>
            <w:noProof/>
            <w:webHidden/>
          </w:rPr>
          <w:tab/>
        </w:r>
        <w:r w:rsidR="000D64F1" w:rsidRPr="006F5229">
          <w:rPr>
            <w:noProof/>
            <w:webHidden/>
          </w:rPr>
          <w:fldChar w:fldCharType="begin"/>
        </w:r>
        <w:r w:rsidR="000D64F1" w:rsidRPr="006F5229">
          <w:rPr>
            <w:noProof/>
            <w:webHidden/>
          </w:rPr>
          <w:instrText xml:space="preserve"> PAGEREF _Toc91069778 \h </w:instrText>
        </w:r>
        <w:r w:rsidR="000D64F1" w:rsidRPr="006F5229">
          <w:rPr>
            <w:noProof/>
            <w:webHidden/>
          </w:rPr>
        </w:r>
        <w:r w:rsidR="000D64F1" w:rsidRPr="006F5229">
          <w:rPr>
            <w:noProof/>
            <w:webHidden/>
          </w:rPr>
          <w:fldChar w:fldCharType="separate"/>
        </w:r>
        <w:r w:rsidR="000D64F1" w:rsidRPr="006F5229">
          <w:rPr>
            <w:noProof/>
            <w:webHidden/>
          </w:rPr>
          <w:t>4</w:t>
        </w:r>
        <w:r w:rsidR="000D64F1" w:rsidRPr="006F5229">
          <w:rPr>
            <w:noProof/>
            <w:webHidden/>
          </w:rPr>
          <w:fldChar w:fldCharType="end"/>
        </w:r>
      </w:hyperlink>
    </w:p>
    <w:p w14:paraId="7068901C" w14:textId="64BF6A2F" w:rsidR="000D64F1" w:rsidRPr="006F5229" w:rsidRDefault="00000000">
      <w:pPr>
        <w:pStyle w:val="21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91069779" w:history="1">
        <w:r w:rsidR="000D64F1" w:rsidRPr="006F5229">
          <w:rPr>
            <w:rStyle w:val="a8"/>
            <w:rFonts w:ascii="Arial" w:hAnsi="Arial" w:cs="Arial"/>
            <w:noProof/>
          </w:rPr>
          <w:t>2.2</w:t>
        </w:r>
        <w:r w:rsidR="000D64F1" w:rsidRPr="006F522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0D64F1" w:rsidRPr="006F5229">
          <w:rPr>
            <w:rStyle w:val="a8"/>
            <w:rFonts w:ascii="Arial" w:hAnsi="Arial" w:cs="Arial"/>
            <w:noProof/>
          </w:rPr>
          <w:t>Выводы по результатам расчета</w:t>
        </w:r>
        <w:r w:rsidR="000D64F1" w:rsidRPr="006F5229">
          <w:rPr>
            <w:noProof/>
            <w:webHidden/>
          </w:rPr>
          <w:tab/>
        </w:r>
        <w:r w:rsidR="000D64F1" w:rsidRPr="006F5229">
          <w:rPr>
            <w:noProof/>
            <w:webHidden/>
          </w:rPr>
          <w:fldChar w:fldCharType="begin"/>
        </w:r>
        <w:r w:rsidR="000D64F1" w:rsidRPr="006F5229">
          <w:rPr>
            <w:noProof/>
            <w:webHidden/>
          </w:rPr>
          <w:instrText xml:space="preserve"> PAGEREF _Toc91069779 \h </w:instrText>
        </w:r>
        <w:r w:rsidR="000D64F1" w:rsidRPr="006F5229">
          <w:rPr>
            <w:noProof/>
            <w:webHidden/>
          </w:rPr>
        </w:r>
        <w:r w:rsidR="000D64F1" w:rsidRPr="006F5229">
          <w:rPr>
            <w:noProof/>
            <w:webHidden/>
          </w:rPr>
          <w:fldChar w:fldCharType="separate"/>
        </w:r>
        <w:r w:rsidR="000D64F1" w:rsidRPr="006F5229">
          <w:rPr>
            <w:noProof/>
            <w:webHidden/>
          </w:rPr>
          <w:t>5</w:t>
        </w:r>
        <w:r w:rsidR="000D64F1" w:rsidRPr="006F5229">
          <w:rPr>
            <w:noProof/>
            <w:webHidden/>
          </w:rPr>
          <w:fldChar w:fldCharType="end"/>
        </w:r>
      </w:hyperlink>
    </w:p>
    <w:p w14:paraId="2BE6FDD7" w14:textId="766D72DC" w:rsidR="0003661E" w:rsidRPr="006F5229" w:rsidRDefault="00E023AC" w:rsidP="0003661E">
      <w:pPr>
        <w:ind w:left="0" w:firstLine="0"/>
        <w:jc w:val="right"/>
        <w:rPr>
          <w:rFonts w:ascii="Arial" w:hAnsi="Arial" w:cs="Arial"/>
        </w:rPr>
      </w:pPr>
      <w:r w:rsidRPr="006F5229">
        <w:rPr>
          <w:rFonts w:ascii="Arial" w:hAnsi="Arial" w:cs="Arial"/>
          <w:szCs w:val="24"/>
        </w:rPr>
        <w:fldChar w:fldCharType="end"/>
      </w:r>
    </w:p>
    <w:p w14:paraId="57A4EA62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6CC0A42A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3566D50C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4507F584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5D629FB8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2B963CB9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3DA447BE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62612940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</w:pPr>
    </w:p>
    <w:p w14:paraId="4478654D" w14:textId="77777777" w:rsidR="0003661E" w:rsidRPr="006F5229" w:rsidRDefault="0003661E" w:rsidP="000211A4">
      <w:pPr>
        <w:ind w:left="0" w:firstLine="0"/>
        <w:jc w:val="right"/>
        <w:rPr>
          <w:rFonts w:ascii="Arial" w:hAnsi="Arial" w:cs="Arial"/>
        </w:rPr>
        <w:sectPr w:rsidR="0003661E" w:rsidRPr="006F5229" w:rsidSect="00BF6863">
          <w:headerReference w:type="default" r:id="rId15"/>
          <w:footerReference w:type="default" r:id="rId16"/>
          <w:pgSz w:w="11906" w:h="16838" w:code="9"/>
          <w:pgMar w:top="567" w:right="567" w:bottom="964" w:left="1418" w:header="0" w:footer="99" w:gutter="0"/>
          <w:cols w:space="720"/>
          <w:docGrid w:linePitch="326"/>
        </w:sectPr>
      </w:pPr>
    </w:p>
    <w:p w14:paraId="59D307C6" w14:textId="77777777" w:rsidR="00E32BFC" w:rsidRPr="006F5229" w:rsidRDefault="00E32BFC" w:rsidP="00E32BFC">
      <w:pPr>
        <w:pStyle w:val="1"/>
        <w:spacing w:before="120"/>
        <w:ind w:left="1056" w:hanging="432"/>
        <w:rPr>
          <w:rFonts w:ascii="Arial" w:hAnsi="Arial" w:cs="Arial"/>
          <w:szCs w:val="32"/>
        </w:rPr>
      </w:pPr>
      <w:bookmarkStart w:id="0" w:name="_Toc91069775"/>
      <w:r w:rsidRPr="006F5229">
        <w:rPr>
          <w:rFonts w:ascii="Arial" w:hAnsi="Arial" w:cs="Arial"/>
          <w:szCs w:val="32"/>
        </w:rPr>
        <w:lastRenderedPageBreak/>
        <w:t>Исходные данные</w:t>
      </w:r>
      <w:bookmarkEnd w:id="0"/>
    </w:p>
    <w:p w14:paraId="0F0589DA" w14:textId="3011BB0B" w:rsidR="00E32BFC" w:rsidRPr="006F5229" w:rsidRDefault="004617CC" w:rsidP="00E32BFC">
      <w:pPr>
        <w:pStyle w:val="2"/>
        <w:tabs>
          <w:tab w:val="clear" w:pos="6530"/>
        </w:tabs>
        <w:spacing w:before="480"/>
        <w:ind w:left="1843" w:hanging="578"/>
        <w:rPr>
          <w:rFonts w:ascii="Arial" w:hAnsi="Arial" w:cs="Arial"/>
          <w:szCs w:val="24"/>
        </w:rPr>
      </w:pPr>
      <w:bookmarkStart w:id="1" w:name="_Toc91069776"/>
      <w:r w:rsidRPr="006F5229">
        <w:rPr>
          <w:rFonts w:ascii="Arial" w:hAnsi="Arial" w:cs="Arial"/>
          <w:szCs w:val="24"/>
        </w:rPr>
        <w:t>Расчетные н</w:t>
      </w:r>
      <w:r w:rsidR="00E32BFC" w:rsidRPr="006F5229">
        <w:rPr>
          <w:rFonts w:ascii="Arial" w:hAnsi="Arial" w:cs="Arial"/>
          <w:szCs w:val="24"/>
        </w:rPr>
        <w:t>агрузки</w:t>
      </w:r>
      <w:bookmarkEnd w:id="1"/>
      <w:r w:rsidR="00E32BFC" w:rsidRPr="006F5229">
        <w:rPr>
          <w:rFonts w:ascii="Arial" w:hAnsi="Arial" w:cs="Arial"/>
          <w:szCs w:val="24"/>
        </w:rPr>
        <w:t xml:space="preserve"> </w:t>
      </w:r>
    </w:p>
    <w:p w14:paraId="62862A6A" w14:textId="50B9E311" w:rsidR="00EC3F88" w:rsidRPr="006F5229" w:rsidRDefault="00EC71E5" w:rsidP="007E1A29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По результатам </w:t>
      </w:r>
      <w:r w:rsidR="00AC0A3A" w:rsidRPr="006F5229">
        <w:rPr>
          <w:rFonts w:ascii="Arial" w:hAnsi="Arial" w:cs="Arial"/>
        </w:rPr>
        <w:t xml:space="preserve">статического </w:t>
      </w:r>
      <w:r w:rsidRPr="006F5229">
        <w:rPr>
          <w:rFonts w:ascii="Arial" w:hAnsi="Arial" w:cs="Arial"/>
        </w:rPr>
        <w:t xml:space="preserve">расчета </w:t>
      </w:r>
      <w:r w:rsidR="00587698" w:rsidRPr="006F5229">
        <w:rPr>
          <w:rFonts w:ascii="Arial" w:hAnsi="Arial" w:cs="Arial"/>
        </w:rPr>
        <w:t>определены нагрузки на фундамент</w:t>
      </w:r>
      <w:r w:rsidR="00CA3A05" w:rsidRPr="006F5229">
        <w:rPr>
          <w:rFonts w:ascii="Arial" w:hAnsi="Arial" w:cs="Arial"/>
        </w:rPr>
        <w:t xml:space="preserve">. </w:t>
      </w:r>
      <w:r w:rsidRPr="006F5229">
        <w:rPr>
          <w:rFonts w:ascii="Arial" w:hAnsi="Arial" w:cs="Arial"/>
        </w:rPr>
        <w:t xml:space="preserve">Нагрузки </w:t>
      </w:r>
      <w:r w:rsidR="00CA3A05" w:rsidRPr="006F5229">
        <w:rPr>
          <w:rFonts w:ascii="Arial" w:hAnsi="Arial" w:cs="Arial"/>
        </w:rPr>
        <w:t xml:space="preserve">на отметке </w:t>
      </w:r>
      <w:r w:rsidR="00402FF3" w:rsidRPr="006F5229">
        <w:rPr>
          <w:rFonts w:ascii="Arial" w:hAnsi="Arial" w:cs="Arial"/>
        </w:rPr>
        <w:t>фланцевого соединения</w:t>
      </w:r>
      <w:r w:rsidR="00CA3A05" w:rsidRPr="006F5229">
        <w:rPr>
          <w:rFonts w:ascii="Arial" w:hAnsi="Arial" w:cs="Arial"/>
        </w:rPr>
        <w:t xml:space="preserve"> </w:t>
      </w:r>
      <w:r w:rsidRPr="006F5229">
        <w:rPr>
          <w:rFonts w:ascii="Arial" w:hAnsi="Arial" w:cs="Arial"/>
        </w:rPr>
        <w:t>для расчета по первой групп</w:t>
      </w:r>
      <w:r w:rsidR="004617CC" w:rsidRPr="006F5229">
        <w:rPr>
          <w:rFonts w:ascii="Arial" w:hAnsi="Arial" w:cs="Arial"/>
        </w:rPr>
        <w:t>е</w:t>
      </w:r>
      <w:r w:rsidRPr="006F5229">
        <w:rPr>
          <w:rFonts w:ascii="Arial" w:hAnsi="Arial" w:cs="Arial"/>
        </w:rPr>
        <w:t xml:space="preserve"> предельных с</w:t>
      </w:r>
      <w:r w:rsidR="00427EE3" w:rsidRPr="006F5229">
        <w:rPr>
          <w:rFonts w:ascii="Arial" w:hAnsi="Arial" w:cs="Arial"/>
        </w:rPr>
        <w:t xml:space="preserve">остояний приведены </w:t>
      </w:r>
      <w:r w:rsidR="009A6BF1" w:rsidRPr="006F5229">
        <w:rPr>
          <w:rFonts w:ascii="Arial" w:hAnsi="Arial" w:cs="Arial"/>
        </w:rPr>
        <w:t>в таблице</w:t>
      </w:r>
      <w:r w:rsidR="00851A66" w:rsidRPr="006F5229">
        <w:rPr>
          <w:rFonts w:ascii="Arial" w:hAnsi="Arial" w:cs="Arial"/>
        </w:rPr>
        <w:t> </w:t>
      </w:r>
      <w:r w:rsidR="009A6BF1" w:rsidRPr="006F5229">
        <w:rPr>
          <w:rFonts w:ascii="Arial" w:hAnsi="Arial" w:cs="Arial"/>
        </w:rPr>
        <w:t>1.</w:t>
      </w:r>
    </w:p>
    <w:p w14:paraId="50160384" w14:textId="77777777" w:rsidR="005F017E" w:rsidRPr="006F5229" w:rsidRDefault="005F017E" w:rsidP="007E1A29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Направление оси У принято вдоль оси траверс </w:t>
      </w:r>
      <w:r w:rsidR="0001424C" w:rsidRPr="006F5229">
        <w:rPr>
          <w:rFonts w:ascii="Arial" w:hAnsi="Arial" w:cs="Arial"/>
        </w:rPr>
        <w:t>опоры</w:t>
      </w:r>
      <w:r w:rsidRPr="006F5229">
        <w:rPr>
          <w:rFonts w:ascii="Arial" w:hAnsi="Arial" w:cs="Arial"/>
        </w:rPr>
        <w:t>.</w:t>
      </w:r>
    </w:p>
    <w:p w14:paraId="7791C514" w14:textId="7AF8DE3B" w:rsidR="009A6BF1" w:rsidRPr="006F5229" w:rsidRDefault="009A6BF1" w:rsidP="00870B07">
      <w:pPr>
        <w:ind w:firstLine="57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Таблица 1 – Расчетные нагрузки </w:t>
      </w:r>
    </w:p>
    <w:tbl>
      <w:tblPr>
        <w:tblStyle w:val="af0"/>
        <w:tblW w:w="722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678"/>
        <w:gridCol w:w="2551"/>
      </w:tblGrid>
      <w:tr w:rsidR="00E60832" w:rsidRPr="006F5229" w14:paraId="021CA5BB" w14:textId="77777777" w:rsidTr="00E60832">
        <w:tc>
          <w:tcPr>
            <w:tcW w:w="4678" w:type="dxa"/>
            <w:vAlign w:val="center"/>
          </w:tcPr>
          <w:p w14:paraId="2E428036" w14:textId="77777777" w:rsidR="00E60832" w:rsidRPr="006F5229" w:rsidRDefault="00E60832" w:rsidP="005F017E">
            <w:pPr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83D597B" w14:textId="77777777" w:rsidR="00E60832" w:rsidRPr="006F5229" w:rsidRDefault="00E60832" w:rsidP="00567051">
            <w:pPr>
              <w:ind w:left="0" w:firstLine="0"/>
              <w:jc w:val="center"/>
              <w:rPr>
                <w:rFonts w:ascii="Arial" w:hAnsi="Arial" w:cs="Arial"/>
              </w:rPr>
            </w:pPr>
            <w:r w:rsidRPr="006F5229">
              <w:rPr>
                <w:rFonts w:ascii="Arial" w:hAnsi="Arial" w:cs="Arial"/>
                <w:lang w:val="en-US"/>
              </w:rPr>
              <w:t xml:space="preserve">I </w:t>
            </w:r>
            <w:r w:rsidRPr="006F5229">
              <w:rPr>
                <w:rFonts w:ascii="Arial" w:hAnsi="Arial" w:cs="Arial"/>
              </w:rPr>
              <w:t>ГПС</w:t>
            </w:r>
          </w:p>
        </w:tc>
      </w:tr>
      <w:tr w:rsidR="00E60832" w:rsidRPr="006F5229" w14:paraId="0099C3E6" w14:textId="77777777" w:rsidTr="00E60832">
        <w:tc>
          <w:tcPr>
            <w:tcW w:w="4678" w:type="dxa"/>
            <w:vAlign w:val="center"/>
          </w:tcPr>
          <w:p w14:paraId="200E9A14" w14:textId="77777777" w:rsidR="00E60832" w:rsidRPr="006F5229" w:rsidRDefault="00E60832" w:rsidP="00302C16">
            <w:pPr>
              <w:ind w:left="0" w:firstLine="0"/>
              <w:jc w:val="left"/>
              <w:rPr>
                <w:rFonts w:ascii="Arial" w:hAnsi="Arial" w:cs="Arial"/>
              </w:rPr>
            </w:pPr>
            <w:r w:rsidRPr="006F5229">
              <w:rPr>
                <w:rFonts w:ascii="Arial" w:hAnsi="Arial" w:cs="Arial"/>
              </w:rPr>
              <w:t xml:space="preserve">Суммарный момент, </w:t>
            </w:r>
            <w:r w:rsidRPr="006F5229">
              <w:rPr>
                <w:rFonts w:ascii="Arial" w:hAnsi="Arial" w:cs="Arial"/>
                <w:lang w:val="en-US"/>
              </w:rPr>
              <w:t>M</w:t>
            </w:r>
            <w:r w:rsidRPr="006F5229">
              <w:rPr>
                <w:rFonts w:ascii="Arial" w:hAnsi="Arial" w:cs="Arial"/>
                <w:vertAlign w:val="subscript"/>
              </w:rPr>
              <w:t>0</w:t>
            </w:r>
            <w:r w:rsidRPr="006F5229">
              <w:rPr>
                <w:rFonts w:ascii="Arial" w:hAnsi="Arial" w:cs="Arial"/>
              </w:rPr>
              <w:t>, кНм</w:t>
            </w:r>
          </w:p>
        </w:tc>
        <w:tc>
          <w:tcPr>
            <w:tcW w:w="2551" w:type="dxa"/>
          </w:tcPr>
          <w:p w14:paraId="6B39AC02" w14:textId="0F29AD03" w:rsidR="00E60832" w:rsidRPr="006C5547" w:rsidRDefault="006C5547" w:rsidP="00302C16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moment }}</w:t>
            </w:r>
          </w:p>
        </w:tc>
      </w:tr>
      <w:tr w:rsidR="00E60832" w:rsidRPr="006F5229" w14:paraId="7D7E74FB" w14:textId="77777777" w:rsidTr="00E60832">
        <w:tc>
          <w:tcPr>
            <w:tcW w:w="4678" w:type="dxa"/>
            <w:vAlign w:val="center"/>
          </w:tcPr>
          <w:p w14:paraId="25FD0328" w14:textId="77777777" w:rsidR="00E60832" w:rsidRPr="006F5229" w:rsidRDefault="00E60832" w:rsidP="005F017E">
            <w:pPr>
              <w:ind w:left="0" w:firstLine="0"/>
              <w:jc w:val="left"/>
              <w:rPr>
                <w:rFonts w:ascii="Arial" w:hAnsi="Arial" w:cs="Arial"/>
              </w:rPr>
            </w:pPr>
            <w:r w:rsidRPr="006F5229">
              <w:rPr>
                <w:rFonts w:ascii="Arial" w:hAnsi="Arial" w:cs="Arial"/>
              </w:rPr>
              <w:t xml:space="preserve">Вертикальная сила, </w:t>
            </w:r>
            <w:r w:rsidRPr="006F5229">
              <w:rPr>
                <w:rFonts w:ascii="Arial" w:hAnsi="Arial" w:cs="Arial"/>
                <w:lang w:val="en-US"/>
              </w:rPr>
              <w:t>N</w:t>
            </w:r>
            <w:r w:rsidRPr="006F5229">
              <w:rPr>
                <w:rFonts w:ascii="Arial" w:hAnsi="Arial" w:cs="Arial"/>
              </w:rPr>
              <w:t>, кН</w:t>
            </w:r>
          </w:p>
        </w:tc>
        <w:tc>
          <w:tcPr>
            <w:tcW w:w="2551" w:type="dxa"/>
          </w:tcPr>
          <w:p w14:paraId="766EDCA3" w14:textId="5F888EF5" w:rsidR="00E60832" w:rsidRPr="006C5547" w:rsidRDefault="006C5547" w:rsidP="00567051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vert_force }}</w:t>
            </w:r>
          </w:p>
        </w:tc>
      </w:tr>
      <w:tr w:rsidR="00E60832" w:rsidRPr="006F5229" w14:paraId="066E2F76" w14:textId="77777777" w:rsidTr="00E60832">
        <w:tc>
          <w:tcPr>
            <w:tcW w:w="4678" w:type="dxa"/>
            <w:vAlign w:val="center"/>
          </w:tcPr>
          <w:p w14:paraId="775ABBEA" w14:textId="77777777" w:rsidR="00E60832" w:rsidRPr="006F5229" w:rsidRDefault="00E60832" w:rsidP="005F017E">
            <w:pPr>
              <w:ind w:left="0" w:firstLine="0"/>
              <w:jc w:val="left"/>
              <w:rPr>
                <w:rFonts w:ascii="Arial" w:hAnsi="Arial" w:cs="Arial"/>
              </w:rPr>
            </w:pPr>
            <w:r w:rsidRPr="006F5229">
              <w:rPr>
                <w:rFonts w:ascii="Arial" w:hAnsi="Arial" w:cs="Arial"/>
              </w:rPr>
              <w:t xml:space="preserve">Суммарная горизонтальная сила, </w:t>
            </w:r>
            <w:r w:rsidRPr="006F5229">
              <w:rPr>
                <w:rFonts w:ascii="Arial" w:hAnsi="Arial" w:cs="Arial"/>
                <w:lang w:val="en-US"/>
              </w:rPr>
              <w:t>Q</w:t>
            </w:r>
            <w:r w:rsidRPr="006F5229">
              <w:rPr>
                <w:rFonts w:ascii="Arial" w:hAnsi="Arial" w:cs="Arial"/>
              </w:rPr>
              <w:t>, кН</w:t>
            </w:r>
          </w:p>
        </w:tc>
        <w:tc>
          <w:tcPr>
            <w:tcW w:w="2551" w:type="dxa"/>
          </w:tcPr>
          <w:p w14:paraId="6EE7EE3A" w14:textId="5ACF35C2" w:rsidR="00E60832" w:rsidRPr="006C5547" w:rsidRDefault="006C5547" w:rsidP="005F017E">
            <w:pPr>
              <w:ind w:left="0" w:firstLine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 shear_force }}</w:t>
            </w:r>
          </w:p>
        </w:tc>
      </w:tr>
    </w:tbl>
    <w:p w14:paraId="30D1C16E" w14:textId="77777777" w:rsidR="00F524A7" w:rsidRPr="006F5229" w:rsidRDefault="00F524A7">
      <w:pPr>
        <w:ind w:left="425" w:firstLine="142"/>
        <w:rPr>
          <w:rFonts w:ascii="Arial" w:hAnsi="Arial" w:cs="Arial"/>
        </w:rPr>
      </w:pPr>
      <w:r w:rsidRPr="006F5229">
        <w:rPr>
          <w:rFonts w:ascii="Arial" w:hAnsi="Arial" w:cs="Arial"/>
        </w:rPr>
        <w:br w:type="page"/>
      </w:r>
    </w:p>
    <w:p w14:paraId="4C1EF60C" w14:textId="311714C7" w:rsidR="003E766A" w:rsidRPr="006F5229" w:rsidRDefault="00956807" w:rsidP="003E766A">
      <w:pPr>
        <w:pStyle w:val="1"/>
        <w:spacing w:before="120"/>
        <w:ind w:left="1056" w:hanging="432"/>
        <w:rPr>
          <w:rFonts w:ascii="Arial" w:hAnsi="Arial" w:cs="Arial"/>
        </w:rPr>
      </w:pPr>
      <w:bookmarkStart w:id="2" w:name="_Toc91069777"/>
      <w:r w:rsidRPr="006F5229">
        <w:rPr>
          <w:rFonts w:ascii="Arial" w:hAnsi="Arial" w:cs="Arial"/>
        </w:rPr>
        <w:lastRenderedPageBreak/>
        <w:t>Расчет</w:t>
      </w:r>
      <w:bookmarkEnd w:id="2"/>
      <w:r w:rsidRPr="006F5229">
        <w:rPr>
          <w:rFonts w:ascii="Arial" w:hAnsi="Arial" w:cs="Arial"/>
        </w:rPr>
        <w:t xml:space="preserve"> </w:t>
      </w:r>
    </w:p>
    <w:p w14:paraId="5AD1FC68" w14:textId="01799A0A" w:rsidR="003E766A" w:rsidRPr="006F5229" w:rsidRDefault="00993800" w:rsidP="00FC2CD4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3" w:name="_Toc91069778"/>
      <w:r w:rsidRPr="006F5229">
        <w:rPr>
          <w:rFonts w:ascii="Arial" w:hAnsi="Arial" w:cs="Arial"/>
          <w:szCs w:val="24"/>
        </w:rPr>
        <w:t xml:space="preserve">Расчет </w:t>
      </w:r>
      <w:r w:rsidR="00C452D1" w:rsidRPr="006F5229">
        <w:rPr>
          <w:rFonts w:ascii="Arial" w:hAnsi="Arial" w:cs="Arial"/>
          <w:szCs w:val="24"/>
        </w:rPr>
        <w:t>болтов</w:t>
      </w:r>
      <w:bookmarkEnd w:id="3"/>
      <w:r w:rsidR="00FC2CD4" w:rsidRPr="006F5229">
        <w:rPr>
          <w:rFonts w:ascii="Arial" w:hAnsi="Arial" w:cs="Arial"/>
          <w:szCs w:val="24"/>
        </w:rPr>
        <w:t xml:space="preserve"> </w:t>
      </w:r>
    </w:p>
    <w:p w14:paraId="3F9D8CF9" w14:textId="77777777" w:rsidR="004617CC" w:rsidRPr="006F5229" w:rsidRDefault="004617CC" w:rsidP="004617CC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>Расчет несущей способности анкерного закладного элемента произведен согласно СП 43.13330.2012 «Сооружения промышленных предприятий»</w:t>
      </w:r>
    </w:p>
    <w:p w14:paraId="1A3601E1" w14:textId="77777777" w:rsidR="004617CC" w:rsidRPr="006F5229" w:rsidRDefault="004617CC" w:rsidP="004617CC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>При групповой установке болтов значение расчетной нагрузки Р, приходящейся на один болт, определяется для наиболее нагруженного болта:</w:t>
      </w:r>
    </w:p>
    <w:p w14:paraId="24F2CAEA" w14:textId="6FDEE46F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m:oMath>
        <m:r>
          <w:rPr>
            <w:rFonts w:ascii="Cambria Math" w:hAnsi="Cambria Math" w:cs="Arial"/>
            <w:lang w:val="en-US"/>
          </w:rPr>
          <m:t>P</m:t>
        </m:r>
        <m:r>
          <w:rPr>
            <w:rFonts w:ascii="Cambria Math" w:hAnsi="Cambria Math" w:cs="Arial"/>
          </w:rPr>
          <m:t>=-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N</m:t>
            </m:r>
          </m:num>
          <m:den>
            <m:r>
              <w:rPr>
                <w:rFonts w:ascii="Cambria Math" w:hAnsi="Cambria Math" w:cs="Arial"/>
                <w:lang w:val="en-US"/>
              </w:rPr>
              <m:t>n</m:t>
            </m:r>
          </m:den>
        </m:f>
        <m:r>
          <w:rPr>
            <w:rFonts w:ascii="Cambria Math" w:hAnsi="Cambria Math" w:cs="Arial"/>
          </w:rPr>
          <m:t>+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bSup>
              </m:e>
            </m:nary>
          </m:den>
        </m:f>
        <m:r>
          <w:rPr>
            <w:rFonts w:ascii="Cambria Math" w:hAnsi="Cambria Math" w:cs="Arial"/>
          </w:rPr>
          <m:t>=</m:t>
        </m:r>
      </m:oMath>
      <w:r w:rsidR="005C2B48" w:rsidRPr="006F5229">
        <w:rPr>
          <w:rFonts w:ascii="Arial" w:hAnsi="Arial" w:cs="Arial"/>
          <w:i/>
        </w:rPr>
        <w:t xml:space="preserve">  </w:t>
      </w:r>
      <w:r w:rsidR="001B6E5F" w:rsidRPr="001B6E5F">
        <w:rPr>
          <w:rFonts w:ascii="Arial" w:hAnsi="Arial" w:cs="Arial"/>
          <w:i/>
        </w:rPr>
        <w:t xml:space="preserve">{{ </w:t>
      </w:r>
      <w:r w:rsidR="007A28D6">
        <w:rPr>
          <w:rFonts w:ascii="Arial" w:hAnsi="Arial" w:cs="Arial"/>
          <w:i/>
          <w:lang w:val="en-US"/>
        </w:rPr>
        <w:t>E</w:t>
      </w:r>
      <w:r w:rsidR="007A28D6" w:rsidRPr="007A28D6">
        <w:rPr>
          <w:rFonts w:ascii="Arial" w:hAnsi="Arial" w:cs="Arial"/>
          <w:i/>
        </w:rPr>
        <w:t>38</w:t>
      </w:r>
      <w:r w:rsidR="001B6E5F" w:rsidRPr="001B6E5F">
        <w:rPr>
          <w:rFonts w:ascii="Arial" w:hAnsi="Arial" w:cs="Arial"/>
          <w:i/>
        </w:rPr>
        <w:t xml:space="preserve"> }}</w:t>
      </w:r>
      <w:r w:rsidR="005C2B48" w:rsidRPr="006F5229">
        <w:rPr>
          <w:rFonts w:ascii="Arial" w:hAnsi="Arial" w:cs="Arial"/>
          <w:i/>
        </w:rPr>
        <w:t xml:space="preserve"> кН - </w:t>
      </w:r>
      <w:r w:rsidRPr="006F5229">
        <w:rPr>
          <w:rFonts w:ascii="Arial" w:hAnsi="Arial" w:cs="Arial"/>
          <w:i/>
        </w:rPr>
        <w:t>расчетное усилие в болтовом соединении</w:t>
      </w:r>
    </w:p>
    <w:p w14:paraId="115F3300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w:r w:rsidRPr="006F5229">
        <w:rPr>
          <w:rFonts w:ascii="Arial" w:hAnsi="Arial" w:cs="Arial"/>
          <w:i/>
        </w:rPr>
        <w:t xml:space="preserve">где </w:t>
      </w:r>
      <w:r w:rsidRPr="006F5229">
        <w:rPr>
          <w:rFonts w:ascii="Arial" w:hAnsi="Arial" w:cs="Arial"/>
          <w:i/>
          <w:lang w:val="en-US"/>
        </w:rPr>
        <w:t>N</w:t>
      </w:r>
      <w:r w:rsidRPr="006F5229">
        <w:rPr>
          <w:rFonts w:ascii="Arial" w:hAnsi="Arial" w:cs="Arial"/>
          <w:i/>
        </w:rPr>
        <w:t xml:space="preserve"> - расчетная продольная сила;</w:t>
      </w:r>
    </w:p>
    <w:p w14:paraId="0C343F20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w:r w:rsidRPr="006F5229">
        <w:rPr>
          <w:rFonts w:ascii="Arial" w:hAnsi="Arial" w:cs="Arial"/>
          <w:i/>
          <w:lang w:val="en-US"/>
        </w:rPr>
        <w:t>M</w:t>
      </w:r>
      <w:r w:rsidRPr="006F5229">
        <w:rPr>
          <w:rFonts w:ascii="Arial" w:hAnsi="Arial" w:cs="Arial"/>
          <w:i/>
        </w:rPr>
        <w:t xml:space="preserve"> - расчетный изгибающий момент;</w:t>
      </w:r>
    </w:p>
    <w:p w14:paraId="4B6663F9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w:r w:rsidRPr="006F5229">
        <w:rPr>
          <w:rFonts w:ascii="Arial" w:hAnsi="Arial" w:cs="Arial"/>
          <w:i/>
          <w:lang w:val="en-US"/>
        </w:rPr>
        <w:t>n</w:t>
      </w:r>
      <w:r w:rsidRPr="006F5229">
        <w:rPr>
          <w:rFonts w:ascii="Arial" w:hAnsi="Arial" w:cs="Arial"/>
          <w:i/>
        </w:rPr>
        <w:t xml:space="preserve"> - общее число болтов;</w:t>
      </w:r>
    </w:p>
    <w:p w14:paraId="32162DE3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w:r w:rsidRPr="006F5229">
        <w:rPr>
          <w:rFonts w:ascii="Arial" w:hAnsi="Arial" w:cs="Arial"/>
          <w:i/>
          <w:lang w:val="en-US"/>
        </w:rPr>
        <w:t>y</w:t>
      </w:r>
      <w:r w:rsidRPr="006F5229">
        <w:rPr>
          <w:rFonts w:ascii="Arial" w:hAnsi="Arial" w:cs="Arial"/>
          <w:i/>
          <w:vertAlign w:val="subscript"/>
        </w:rPr>
        <w:t>1</w:t>
      </w:r>
      <w:r w:rsidRPr="006F5229">
        <w:rPr>
          <w:rFonts w:ascii="Arial" w:hAnsi="Arial" w:cs="Arial"/>
          <w:i/>
        </w:rPr>
        <w:t xml:space="preserve"> - расстояние от оси поворота до наиболее удаленного болта в растянутой зоне стыка;</w:t>
      </w:r>
    </w:p>
    <w:p w14:paraId="17EB1C8F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w:r w:rsidRPr="006F5229">
        <w:rPr>
          <w:rFonts w:ascii="Arial" w:hAnsi="Arial" w:cs="Arial"/>
          <w:i/>
          <w:lang w:val="en-US"/>
        </w:rPr>
        <w:t>y</w:t>
      </w:r>
      <w:r w:rsidRPr="006F5229">
        <w:rPr>
          <w:rFonts w:ascii="Arial" w:hAnsi="Arial" w:cs="Arial"/>
          <w:i/>
          <w:vertAlign w:val="subscript"/>
          <w:lang w:val="en-US"/>
        </w:rPr>
        <w:t>i</w:t>
      </w:r>
      <w:r w:rsidRPr="006F5229">
        <w:rPr>
          <w:rFonts w:ascii="Arial" w:hAnsi="Arial" w:cs="Arial"/>
          <w:i/>
        </w:rPr>
        <w:t xml:space="preserve"> - расстояние от оси поворота до </w:t>
      </w:r>
      <w:r w:rsidRPr="006F5229">
        <w:rPr>
          <w:rFonts w:ascii="Arial" w:hAnsi="Arial" w:cs="Arial"/>
          <w:i/>
          <w:lang w:val="en-US"/>
        </w:rPr>
        <w:t>i</w:t>
      </w:r>
      <w:r w:rsidRPr="006F5229">
        <w:rPr>
          <w:rFonts w:ascii="Arial" w:hAnsi="Arial" w:cs="Arial"/>
          <w:i/>
        </w:rPr>
        <w:t>-го болта, при этом учитываются как растянутые, так и сжатые болты.</w:t>
      </w:r>
    </w:p>
    <w:p w14:paraId="31B34B2E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</w:p>
    <w:p w14:paraId="4657E426" w14:textId="77777777" w:rsidR="004617CC" w:rsidRPr="006F5229" w:rsidRDefault="004617CC" w:rsidP="004617CC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>Площадь поперечного сечения болта (по резьбе) определяется из условия прочности:</w:t>
      </w:r>
    </w:p>
    <w:p w14:paraId="34D867BD" w14:textId="3B391EAE" w:rsidR="004617CC" w:rsidRPr="006F5229" w:rsidRDefault="00000000" w:rsidP="00684529">
      <w:pPr>
        <w:spacing w:line="360" w:lineRule="auto"/>
        <w:ind w:left="567"/>
        <w:rPr>
          <w:rFonts w:ascii="Arial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A</m:t>
            </m:r>
          </m:e>
          <m:sub>
            <m:r>
              <w:rPr>
                <w:rFonts w:ascii="Cambria Math" w:hAnsi="Cambria Math" w:cs="Arial"/>
                <w:lang w:val="en-US"/>
              </w:rPr>
              <m:t>sa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  <w:lang w:val="en-US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lang w:val="en-US"/>
                  </w:rPr>
                  <m:t>ba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</m:oMath>
      <w:r w:rsidR="004617CC" w:rsidRPr="006F5229">
        <w:rPr>
          <w:rFonts w:ascii="Arial" w:hAnsi="Arial" w:cs="Arial"/>
          <w:i/>
        </w:rPr>
        <w:t xml:space="preserve"> </w:t>
      </w:r>
      <w:r w:rsidR="001B6E5F" w:rsidRPr="001B6E5F">
        <w:rPr>
          <w:rFonts w:ascii="Arial" w:hAnsi="Arial" w:cs="Arial"/>
          <w:i/>
        </w:rPr>
        <w:t xml:space="preserve">{{ </w:t>
      </w:r>
      <w:r w:rsidR="007A28D6">
        <w:rPr>
          <w:rFonts w:ascii="Arial" w:hAnsi="Arial" w:cs="Arial"/>
          <w:i/>
          <w:lang w:val="en-US"/>
        </w:rPr>
        <w:t>T</w:t>
      </w:r>
      <w:r w:rsidR="007A28D6" w:rsidRPr="007A28D6">
        <w:rPr>
          <w:rFonts w:ascii="Arial" w:hAnsi="Arial" w:cs="Arial"/>
          <w:i/>
        </w:rPr>
        <w:t>41</w:t>
      </w:r>
      <w:r w:rsidR="001B6E5F" w:rsidRPr="001B6E5F">
        <w:rPr>
          <w:rFonts w:ascii="Arial" w:hAnsi="Arial" w:cs="Arial"/>
          <w:i/>
        </w:rPr>
        <w:t xml:space="preserve"> }}</w:t>
      </w:r>
      <w:r w:rsidR="002921B8" w:rsidRPr="002921B8">
        <w:rPr>
          <w:rFonts w:ascii="Arial" w:hAnsi="Arial" w:cs="Arial"/>
          <w:i/>
        </w:rPr>
        <w:t xml:space="preserve"> </w:t>
      </w:r>
      <w:r w:rsidR="004617CC" w:rsidRPr="006F5229">
        <w:rPr>
          <w:rFonts w:ascii="Arial" w:hAnsi="Arial" w:cs="Arial"/>
          <w:i/>
        </w:rPr>
        <w:t>см</w:t>
      </w:r>
      <w:r w:rsidR="004617CC" w:rsidRPr="006F5229">
        <w:rPr>
          <w:rFonts w:ascii="Arial" w:hAnsi="Arial" w:cs="Arial"/>
          <w:i/>
          <w:vertAlign w:val="superscript"/>
        </w:rPr>
        <w:t>2</w:t>
      </w:r>
      <w:r w:rsidR="004617CC" w:rsidRPr="006F5229">
        <w:rPr>
          <w:rFonts w:ascii="Arial" w:hAnsi="Arial" w:cs="Arial"/>
          <w:i/>
        </w:rPr>
        <w:t>-необходимая площадь поперечного сечения болта</w:t>
      </w:r>
    </w:p>
    <w:p w14:paraId="6D1080A5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  <w:r w:rsidRPr="006F5229">
        <w:rPr>
          <w:rFonts w:ascii="Arial" w:hAnsi="Arial" w:cs="Arial"/>
          <w:i/>
        </w:rPr>
        <w:t xml:space="preserve">где </w:t>
      </w:r>
      <w:r w:rsidRPr="006F5229">
        <w:rPr>
          <w:rFonts w:ascii="Arial" w:hAnsi="Arial" w:cs="Arial"/>
          <w:i/>
          <w:lang w:val="en-US"/>
        </w:rPr>
        <w:t>K</w:t>
      </w:r>
      <w:r w:rsidRPr="006F5229">
        <w:rPr>
          <w:rFonts w:ascii="Arial" w:hAnsi="Arial" w:cs="Arial"/>
          <w:i/>
          <w:vertAlign w:val="subscript"/>
        </w:rPr>
        <w:t>0</w:t>
      </w:r>
      <w:r w:rsidRPr="006F5229">
        <w:rPr>
          <w:rFonts w:ascii="Arial" w:hAnsi="Arial" w:cs="Arial"/>
          <w:i/>
        </w:rPr>
        <w:t>=1,35 - для динамических нагрузок, 1,05 - для статических нагрузок.</w:t>
      </w:r>
    </w:p>
    <w:p w14:paraId="28252BC2" w14:textId="77777777" w:rsidR="00860A0C" w:rsidRPr="006F5229" w:rsidRDefault="00860A0C" w:rsidP="00860A0C">
      <w:pPr>
        <w:spacing w:line="360" w:lineRule="auto"/>
        <w:rPr>
          <w:rFonts w:ascii="Arial" w:hAnsi="Arial" w:cs="Arial"/>
          <w:bCs/>
        </w:rPr>
      </w:pPr>
      <w:r w:rsidRPr="006F5229">
        <w:rPr>
          <w:rFonts w:ascii="Arial" w:hAnsi="Arial" w:cs="Arial"/>
          <w:bCs/>
        </w:rPr>
        <w:t>Необходимая площадь сечения болта нетто</w:t>
      </w:r>
    </w:p>
    <w:p w14:paraId="0D3AE9BA" w14:textId="29543FA1" w:rsidR="00860A0C" w:rsidRPr="006F5229" w:rsidRDefault="00684529" w:rsidP="00684529">
      <w:pPr>
        <w:spacing w:line="360" w:lineRule="auto"/>
        <w:jc w:val="center"/>
        <w:rPr>
          <w:rFonts w:ascii="Cambria Math" w:hAnsi="Cambria Math" w:cs="Arial"/>
          <w:i/>
          <w:iCs/>
        </w:rPr>
      </w:pPr>
      <w:r w:rsidRPr="006F5229">
        <w:rPr>
          <w:rFonts w:ascii="Cambria Math" w:hAnsi="Cambria Math" w:cs="Arial"/>
          <w:i/>
          <w:iCs/>
          <w:lang w:val="en-US"/>
        </w:rPr>
        <w:t>A</w:t>
      </w:r>
      <w:r w:rsidRPr="006F5229">
        <w:rPr>
          <w:rFonts w:ascii="Cambria Math" w:hAnsi="Cambria Math" w:cs="Arial"/>
          <w:i/>
          <w:iCs/>
          <w:vertAlign w:val="subscript"/>
          <w:lang w:val="en-US"/>
        </w:rPr>
        <w:t>sa</w:t>
      </w:r>
      <w:r w:rsidRPr="006F5229">
        <w:rPr>
          <w:rFonts w:ascii="Cambria Math" w:hAnsi="Cambria Math" w:cs="Arial"/>
          <w:i/>
          <w:iCs/>
        </w:rPr>
        <w:t xml:space="preserve"> =</w:t>
      </w:r>
      <w:r w:rsidR="007418C9" w:rsidRPr="006F5229">
        <w:rPr>
          <w:rFonts w:ascii="Cambria Math" w:hAnsi="Cambria Math" w:cs="Arial"/>
          <w:i/>
          <w:iCs/>
        </w:rPr>
        <w:t xml:space="preserve"> </w:t>
      </w:r>
      <w:r w:rsidR="000320AA" w:rsidRPr="00752289">
        <w:rPr>
          <w:rFonts w:ascii="Cambria Math" w:hAnsi="Cambria Math" w:cs="Arial"/>
          <w:i/>
          <w:iCs/>
        </w:rPr>
        <w:t xml:space="preserve">{{ </w:t>
      </w:r>
      <w:r w:rsidR="007A28D6">
        <w:rPr>
          <w:rFonts w:ascii="Cambria Math" w:hAnsi="Cambria Math" w:cs="Arial"/>
          <w:i/>
          <w:iCs/>
          <w:lang w:val="en-US"/>
        </w:rPr>
        <w:t>T</w:t>
      </w:r>
      <w:r w:rsidR="007A28D6" w:rsidRPr="00A2215B">
        <w:rPr>
          <w:rFonts w:ascii="Cambria Math" w:hAnsi="Cambria Math" w:cs="Arial"/>
          <w:i/>
          <w:iCs/>
        </w:rPr>
        <w:t>41</w:t>
      </w:r>
      <w:r w:rsidR="000320AA" w:rsidRPr="00752289">
        <w:rPr>
          <w:rFonts w:ascii="Cambria Math" w:hAnsi="Cambria Math" w:cs="Arial"/>
          <w:i/>
          <w:iCs/>
        </w:rPr>
        <w:t xml:space="preserve"> }}</w:t>
      </w:r>
      <w:r w:rsidR="00752289" w:rsidRPr="00752289">
        <w:rPr>
          <w:rFonts w:ascii="Cambria Math" w:hAnsi="Cambria Math" w:cs="Arial"/>
          <w:i/>
          <w:iCs/>
        </w:rPr>
        <w:t xml:space="preserve"> </w:t>
      </w:r>
      <w:r w:rsidR="007418C9" w:rsidRPr="006F5229">
        <w:rPr>
          <w:rFonts w:ascii="Cambria Math" w:hAnsi="Cambria Math" w:cs="Arial"/>
          <w:i/>
          <w:iCs/>
          <w:color w:val="4D5156"/>
          <w:szCs w:val="24"/>
          <w:shd w:val="clear" w:color="auto" w:fill="FFFFFF"/>
        </w:rPr>
        <w:t>≤</w:t>
      </w:r>
      <w:r w:rsidR="007418C9" w:rsidRPr="006F5229">
        <w:rPr>
          <w:rFonts w:ascii="Cambria Math" w:hAnsi="Cambria Math" w:cs="Arial"/>
          <w:i/>
          <w:iCs/>
        </w:rPr>
        <w:t xml:space="preserve"> </w:t>
      </w:r>
      <w:r w:rsidR="00C424A3" w:rsidRPr="00752289">
        <w:rPr>
          <w:rFonts w:ascii="Cambria Math" w:hAnsi="Cambria Math" w:cs="Arial"/>
          <w:i/>
          <w:iCs/>
        </w:rPr>
        <w:t xml:space="preserve">{{ </w:t>
      </w:r>
      <w:r w:rsidR="00C424A3">
        <w:rPr>
          <w:rFonts w:ascii="Cambria Math" w:hAnsi="Cambria Math" w:cs="Arial"/>
          <w:i/>
          <w:iCs/>
          <w:lang w:val="en-US"/>
        </w:rPr>
        <w:t>ploshad</w:t>
      </w:r>
      <w:r w:rsidR="00C424A3" w:rsidRPr="00752289">
        <w:rPr>
          <w:rFonts w:ascii="Cambria Math" w:hAnsi="Cambria Math" w:cs="Arial"/>
          <w:i/>
          <w:iCs/>
        </w:rPr>
        <w:t>_</w:t>
      </w:r>
      <w:r w:rsidR="00C424A3">
        <w:rPr>
          <w:rFonts w:ascii="Cambria Math" w:hAnsi="Cambria Math" w:cs="Arial"/>
          <w:i/>
          <w:iCs/>
          <w:lang w:val="en-US"/>
        </w:rPr>
        <w:t>sech</w:t>
      </w:r>
      <w:r w:rsidR="00C424A3" w:rsidRPr="00752289">
        <w:rPr>
          <w:rFonts w:ascii="Cambria Math" w:hAnsi="Cambria Math" w:cs="Arial"/>
          <w:i/>
          <w:iCs/>
        </w:rPr>
        <w:t xml:space="preserve"> }}</w:t>
      </w:r>
      <w:r w:rsidR="007418C9" w:rsidRPr="006F5229">
        <w:rPr>
          <w:rFonts w:ascii="Cambria Math" w:hAnsi="Cambria Math" w:cs="Arial"/>
          <w:i/>
          <w:iCs/>
        </w:rPr>
        <w:t>см</w:t>
      </w:r>
      <w:r w:rsidR="007418C9" w:rsidRPr="006F5229">
        <w:rPr>
          <w:rFonts w:ascii="Cambria Math" w:hAnsi="Cambria Math" w:cs="Arial"/>
          <w:i/>
          <w:iCs/>
          <w:vertAlign w:val="superscript"/>
        </w:rPr>
        <w:t>2</w:t>
      </w:r>
    </w:p>
    <w:p w14:paraId="2D24229E" w14:textId="7116A814" w:rsidR="004617CC" w:rsidRPr="006F5229" w:rsidRDefault="004617CC" w:rsidP="004617CC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>Расчетное сопротивление металла болтов растяжению принимается по СП 16.13330.</w:t>
      </w:r>
    </w:p>
    <w:p w14:paraId="5E50D7CC" w14:textId="77777777" w:rsidR="004617CC" w:rsidRPr="006F5229" w:rsidRDefault="004617CC" w:rsidP="004617CC">
      <w:pPr>
        <w:spacing w:line="360" w:lineRule="auto"/>
        <w:rPr>
          <w:rFonts w:ascii="Arial" w:hAnsi="Arial" w:cs="Arial"/>
          <w:i/>
        </w:rPr>
      </w:pPr>
    </w:p>
    <w:p w14:paraId="5E738320" w14:textId="77777777" w:rsidR="004617CC" w:rsidRPr="006F5229" w:rsidRDefault="004617CC" w:rsidP="004617CC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>Минимальная глубина заделки Н0 определяется по формуле:</w:t>
      </w:r>
    </w:p>
    <w:p w14:paraId="107A508C" w14:textId="5FB4D9E0" w:rsidR="004617CC" w:rsidRPr="006F5229" w:rsidRDefault="00000000" w:rsidP="004617CC">
      <w:pPr>
        <w:spacing w:line="360" w:lineRule="auto"/>
        <w:rPr>
          <w:rFonts w:ascii="Arial" w:hAnsi="Arial" w:cs="Arial"/>
          <w:i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=H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m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</m:oMath>
      <w:r w:rsidR="00684529" w:rsidRPr="006F5229">
        <w:rPr>
          <w:rFonts w:ascii="Arial" w:hAnsi="Arial" w:cs="Arial"/>
          <w:i/>
        </w:rPr>
        <w:t xml:space="preserve"> </w:t>
      </w:r>
      <w:r w:rsidR="00392A57" w:rsidRPr="00392A57">
        <w:rPr>
          <w:rFonts w:ascii="Arial" w:hAnsi="Arial" w:cs="Arial"/>
          <w:i/>
        </w:rPr>
        <w:t xml:space="preserve">{{ </w:t>
      </w:r>
      <w:r w:rsidR="0010695B">
        <w:rPr>
          <w:rFonts w:ascii="Arial" w:hAnsi="Arial" w:cs="Arial"/>
          <w:i/>
          <w:lang w:val="en-US"/>
        </w:rPr>
        <w:t>D</w:t>
      </w:r>
      <w:r w:rsidR="00392A57" w:rsidRPr="00392A57">
        <w:rPr>
          <w:rFonts w:ascii="Arial" w:hAnsi="Arial" w:cs="Arial"/>
          <w:i/>
        </w:rPr>
        <w:t xml:space="preserve"> }}</w:t>
      </w:r>
      <w:r w:rsidR="00684529" w:rsidRPr="006F5229">
        <w:rPr>
          <w:rFonts w:ascii="Arial" w:hAnsi="Arial" w:cs="Arial"/>
          <w:i/>
        </w:rPr>
        <w:t xml:space="preserve"> </w:t>
      </w:r>
      <w:r w:rsidR="004617CC" w:rsidRPr="006F5229">
        <w:rPr>
          <w:rFonts w:ascii="Arial" w:hAnsi="Arial" w:cs="Arial"/>
          <w:i/>
        </w:rPr>
        <w:t>минимальная глубина заделки анкерной плиты</w:t>
      </w:r>
    </w:p>
    <w:p w14:paraId="6F83AD30" w14:textId="44C6F419" w:rsidR="00E81B36" w:rsidRPr="006F5229" w:rsidRDefault="004617CC" w:rsidP="004617CC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Исходя из расчета можно сделать вывод, что болт </w:t>
      </w:r>
      <w:r w:rsidR="00392A57" w:rsidRPr="00392A57">
        <w:rPr>
          <w:rFonts w:ascii="Arial" w:hAnsi="Arial" w:cs="Arial"/>
        </w:rPr>
        <w:t xml:space="preserve">{{ </w:t>
      </w:r>
      <w:r w:rsidR="00DC6921">
        <w:rPr>
          <w:rFonts w:ascii="Arial" w:hAnsi="Arial" w:cs="Arial"/>
          <w:lang w:val="en-US"/>
        </w:rPr>
        <w:t>bolt</w:t>
      </w:r>
      <w:r w:rsidR="00392A57" w:rsidRPr="00392A57">
        <w:rPr>
          <w:rFonts w:ascii="Arial" w:hAnsi="Arial" w:cs="Arial"/>
        </w:rPr>
        <w:t xml:space="preserve"> }}</w:t>
      </w:r>
      <w:r w:rsidRPr="006F5229">
        <w:rPr>
          <w:rFonts w:ascii="Arial" w:hAnsi="Arial" w:cs="Arial"/>
        </w:rPr>
        <w:t xml:space="preserve"> </w:t>
      </w:r>
      <w:r w:rsidR="00A24853" w:rsidRPr="006F5229">
        <w:rPr>
          <w:rFonts w:ascii="Arial" w:hAnsi="Arial" w:cs="Arial"/>
        </w:rPr>
        <w:t xml:space="preserve">класса </w:t>
      </w:r>
    </w:p>
    <w:p w14:paraId="3F70D03E" w14:textId="46F09F47" w:rsidR="004617CC" w:rsidRPr="006F5229" w:rsidRDefault="00A24853" w:rsidP="00E81B36">
      <w:pPr>
        <w:spacing w:line="360" w:lineRule="auto"/>
        <w:ind w:left="0" w:firstLine="0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прочности </w:t>
      </w:r>
      <w:r w:rsidR="00392A57" w:rsidRPr="00392A57">
        <w:rPr>
          <w:rFonts w:ascii="Arial" w:hAnsi="Arial" w:cs="Arial"/>
        </w:rPr>
        <w:t xml:space="preserve">{{ </w:t>
      </w:r>
      <w:r w:rsidR="00392A57">
        <w:rPr>
          <w:rFonts w:ascii="Arial" w:hAnsi="Arial" w:cs="Arial"/>
          <w:lang w:val="en-US"/>
        </w:rPr>
        <w:t>class</w:t>
      </w:r>
      <w:r w:rsidR="00392A57" w:rsidRPr="00392A57">
        <w:rPr>
          <w:rFonts w:ascii="Arial" w:hAnsi="Arial" w:cs="Arial"/>
        </w:rPr>
        <w:t>_</w:t>
      </w:r>
      <w:r w:rsidR="00392A57">
        <w:rPr>
          <w:rFonts w:ascii="Arial" w:hAnsi="Arial" w:cs="Arial"/>
          <w:lang w:val="en-US"/>
        </w:rPr>
        <w:t>prochnosti</w:t>
      </w:r>
      <w:r w:rsidR="00392A57" w:rsidRPr="00392A57">
        <w:rPr>
          <w:rFonts w:ascii="Arial" w:hAnsi="Arial" w:cs="Arial"/>
        </w:rPr>
        <w:t xml:space="preserve"> }}</w:t>
      </w:r>
      <w:r w:rsidR="004617CC" w:rsidRPr="006F5229">
        <w:rPr>
          <w:rFonts w:ascii="Arial" w:hAnsi="Arial" w:cs="Arial"/>
        </w:rPr>
        <w:t xml:space="preserve"> удовлетворяет требованиям по прочности.</w:t>
      </w:r>
    </w:p>
    <w:p w14:paraId="09932603" w14:textId="77777777" w:rsidR="004617CC" w:rsidRPr="00A2215B" w:rsidRDefault="004617CC">
      <w:pPr>
        <w:ind w:left="425" w:firstLine="142"/>
        <w:rPr>
          <w:rFonts w:ascii="Arial" w:hAnsi="Arial" w:cs="Arial"/>
        </w:rPr>
      </w:pPr>
      <w:r w:rsidRPr="006F5229">
        <w:rPr>
          <w:rFonts w:ascii="Arial" w:hAnsi="Arial" w:cs="Arial"/>
        </w:rPr>
        <w:br w:type="page"/>
      </w:r>
    </w:p>
    <w:p w14:paraId="665069B6" w14:textId="7D2CF0BB" w:rsidR="00A1563A" w:rsidRPr="006F5229" w:rsidRDefault="00A1563A" w:rsidP="005866DA">
      <w:pPr>
        <w:pStyle w:val="2"/>
        <w:tabs>
          <w:tab w:val="clear" w:pos="6530"/>
        </w:tabs>
        <w:spacing w:before="480" w:line="360" w:lineRule="auto"/>
        <w:ind w:left="1843" w:hanging="578"/>
        <w:rPr>
          <w:rFonts w:ascii="Arial" w:hAnsi="Arial" w:cs="Arial"/>
          <w:szCs w:val="24"/>
        </w:rPr>
      </w:pPr>
      <w:bookmarkStart w:id="4" w:name="_Toc91069779"/>
      <w:r w:rsidRPr="006F5229">
        <w:rPr>
          <w:rFonts w:ascii="Arial" w:hAnsi="Arial" w:cs="Arial"/>
          <w:szCs w:val="24"/>
        </w:rPr>
        <w:lastRenderedPageBreak/>
        <w:t>Выводы по результатам расчета</w:t>
      </w:r>
      <w:bookmarkEnd w:id="4"/>
    </w:p>
    <w:p w14:paraId="448BE445" w14:textId="77777777" w:rsidR="00E81B36" w:rsidRPr="006F5229" w:rsidRDefault="00A1563A" w:rsidP="00484C63">
      <w:pPr>
        <w:spacing w:line="360" w:lineRule="auto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На основании проведенных расчетов можно сделать вывод, что </w:t>
      </w:r>
      <w:r w:rsidR="00A12DAA" w:rsidRPr="006F5229">
        <w:rPr>
          <w:rFonts w:ascii="Arial" w:hAnsi="Arial" w:cs="Arial"/>
        </w:rPr>
        <w:t>анкерные</w:t>
      </w:r>
    </w:p>
    <w:p w14:paraId="341A8623" w14:textId="1574FFF4" w:rsidR="00E81B36" w:rsidRPr="006F5229" w:rsidRDefault="00A12DAA" w:rsidP="00E81B36">
      <w:pPr>
        <w:spacing w:line="360" w:lineRule="auto"/>
        <w:ind w:left="0" w:firstLine="0"/>
        <w:rPr>
          <w:rFonts w:ascii="Arial" w:hAnsi="Arial" w:cs="Arial"/>
        </w:rPr>
      </w:pPr>
      <w:r w:rsidRPr="006F5229">
        <w:rPr>
          <w:rFonts w:ascii="Arial" w:hAnsi="Arial" w:cs="Arial"/>
        </w:rPr>
        <w:t>фундаментные</w:t>
      </w:r>
      <w:r w:rsidR="00484C63" w:rsidRPr="006F5229">
        <w:rPr>
          <w:rFonts w:ascii="Arial" w:hAnsi="Arial" w:cs="Arial"/>
        </w:rPr>
        <w:t xml:space="preserve"> болты </w:t>
      </w:r>
      <w:r w:rsidR="00A1563A" w:rsidRPr="006F5229">
        <w:rPr>
          <w:rFonts w:ascii="Arial" w:hAnsi="Arial" w:cs="Arial"/>
        </w:rPr>
        <w:t>удовлетворя</w:t>
      </w:r>
      <w:r w:rsidR="00484C63" w:rsidRPr="006F5229">
        <w:rPr>
          <w:rFonts w:ascii="Arial" w:hAnsi="Arial" w:cs="Arial"/>
        </w:rPr>
        <w:t>ю</w:t>
      </w:r>
      <w:r w:rsidR="00A1563A" w:rsidRPr="006F5229">
        <w:rPr>
          <w:rFonts w:ascii="Arial" w:hAnsi="Arial" w:cs="Arial"/>
        </w:rPr>
        <w:t xml:space="preserve">т требованиям </w:t>
      </w:r>
      <w:r w:rsidR="00484C63" w:rsidRPr="006F5229">
        <w:rPr>
          <w:rFonts w:ascii="Arial" w:hAnsi="Arial" w:cs="Arial"/>
        </w:rPr>
        <w:t>прочности</w:t>
      </w:r>
      <w:r w:rsidR="005866DA" w:rsidRPr="006F5229">
        <w:rPr>
          <w:rFonts w:ascii="Arial" w:hAnsi="Arial" w:cs="Arial"/>
        </w:rPr>
        <w:t xml:space="preserve"> </w:t>
      </w:r>
      <w:r w:rsidR="00A1563A" w:rsidRPr="006F5229">
        <w:rPr>
          <w:rFonts w:ascii="Arial" w:hAnsi="Arial" w:cs="Arial"/>
        </w:rPr>
        <w:t>и мо</w:t>
      </w:r>
      <w:r w:rsidR="00484C63" w:rsidRPr="006F5229">
        <w:rPr>
          <w:rFonts w:ascii="Arial" w:hAnsi="Arial" w:cs="Arial"/>
        </w:rPr>
        <w:t>гу</w:t>
      </w:r>
      <w:r w:rsidR="00A1563A" w:rsidRPr="006F5229">
        <w:rPr>
          <w:rFonts w:ascii="Arial" w:hAnsi="Arial" w:cs="Arial"/>
        </w:rPr>
        <w:t xml:space="preserve">т применяться </w:t>
      </w:r>
    </w:p>
    <w:p w14:paraId="7992BF51" w14:textId="69617B48" w:rsidR="004E7F49" w:rsidRPr="005C2B48" w:rsidRDefault="00A1563A" w:rsidP="00E81B36">
      <w:pPr>
        <w:spacing w:line="360" w:lineRule="auto"/>
        <w:ind w:left="0" w:firstLine="0"/>
        <w:rPr>
          <w:rFonts w:ascii="Arial" w:hAnsi="Arial" w:cs="Arial"/>
        </w:rPr>
      </w:pPr>
      <w:r w:rsidRPr="006F5229">
        <w:rPr>
          <w:rFonts w:ascii="Arial" w:hAnsi="Arial" w:cs="Arial"/>
        </w:rPr>
        <w:t xml:space="preserve">для конкретных условий </w:t>
      </w:r>
      <w:r w:rsidR="00413CBC" w:rsidRPr="006F5229">
        <w:rPr>
          <w:rFonts w:ascii="Arial" w:hAnsi="Arial" w:cs="Arial"/>
        </w:rPr>
        <w:t>проекта</w:t>
      </w:r>
      <w:r w:rsidR="00894143" w:rsidRPr="006F5229">
        <w:rPr>
          <w:rFonts w:ascii="Arial" w:hAnsi="Arial" w:cs="Arial"/>
        </w:rPr>
        <w:t xml:space="preserve"> </w:t>
      </w:r>
      <w:r w:rsidR="00D64B8E" w:rsidRPr="006F5229">
        <w:rPr>
          <w:rFonts w:ascii="Arial" w:hAnsi="Arial" w:cs="Arial"/>
        </w:rPr>
        <w:t>«</w:t>
      </w:r>
      <w:r w:rsidR="001B75FB" w:rsidRPr="007A28D6">
        <w:rPr>
          <w:rFonts w:ascii="Arial" w:hAnsi="Arial" w:cs="Arial"/>
        </w:rPr>
        <w:t xml:space="preserve">{{ </w:t>
      </w:r>
      <w:r w:rsidR="001B75FB">
        <w:rPr>
          <w:rFonts w:ascii="Arial" w:hAnsi="Arial" w:cs="Arial"/>
          <w:lang w:val="en-US"/>
        </w:rPr>
        <w:t>project</w:t>
      </w:r>
      <w:r w:rsidR="001B75FB" w:rsidRPr="007A28D6">
        <w:rPr>
          <w:rFonts w:ascii="Arial" w:hAnsi="Arial" w:cs="Arial"/>
        </w:rPr>
        <w:t>_</w:t>
      </w:r>
      <w:r w:rsidR="001B75FB">
        <w:rPr>
          <w:rFonts w:ascii="Arial" w:hAnsi="Arial" w:cs="Arial"/>
          <w:lang w:val="en-US"/>
        </w:rPr>
        <w:t>name</w:t>
      </w:r>
      <w:r w:rsidR="001B75FB" w:rsidRPr="007A28D6">
        <w:rPr>
          <w:rFonts w:ascii="Arial" w:hAnsi="Arial" w:cs="Arial"/>
        </w:rPr>
        <w:t xml:space="preserve"> }}</w:t>
      </w:r>
      <w:r w:rsidR="00D64B8E" w:rsidRPr="006F5229">
        <w:rPr>
          <w:rFonts w:ascii="Arial" w:hAnsi="Arial" w:cs="Arial"/>
        </w:rPr>
        <w:t>»</w:t>
      </w:r>
    </w:p>
    <w:sectPr w:rsidR="004E7F49" w:rsidRPr="005C2B48" w:rsidSect="00694358">
      <w:headerReference w:type="default" r:id="rId17"/>
      <w:footerReference w:type="default" r:id="rId18"/>
      <w:pgSz w:w="11906" w:h="16838" w:code="9"/>
      <w:pgMar w:top="567" w:right="709" w:bottom="964" w:left="1361" w:header="0" w:footer="65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CA71C" w14:textId="77777777" w:rsidR="004032DB" w:rsidRDefault="004032DB">
      <w:r>
        <w:separator/>
      </w:r>
    </w:p>
  </w:endnote>
  <w:endnote w:type="continuationSeparator" w:id="0">
    <w:p w14:paraId="23BC7529" w14:textId="77777777" w:rsidR="004032DB" w:rsidRDefault="0040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CDBB" w14:textId="77777777" w:rsidR="00F413DE" w:rsidRPr="002578B6" w:rsidRDefault="00F413DE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850"/>
      <w:gridCol w:w="852"/>
      <w:gridCol w:w="1143"/>
    </w:tblGrid>
    <w:tr w:rsidR="00F413DE" w:rsidRPr="006F5229" w14:paraId="2A721619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D306FE" w14:textId="77777777" w:rsidR="00F413DE" w:rsidRPr="006F5229" w:rsidRDefault="00000000" w:rsidP="00BF6863">
          <w:pPr>
            <w:pStyle w:val="af2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4BE75E22">
              <v:line id="_x0000_s1384" alt="1" style="position:absolute;flip:x;z-index:251847168;visibility:visible" from="-34.25pt,-127.1pt" to="-1.35pt,-127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06131FC3">
              <v:rect id="_x0000_s1383" alt="1" style="position:absolute;margin-left:-32.8pt;margin-top:-125.95pt;width:13.7pt;height:70.15pt;z-index:251846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      <v:textbox style="layout-flow:vertical;mso-layout-flow-alt:bottom-to-top;mso-next-textbox:#_x0000_s1383" inset="1pt,1pt,1pt,1pt">
                  <w:txbxContent>
                    <w:p w14:paraId="37A02093" w14:textId="77777777" w:rsidR="00F413DE" w:rsidRPr="002578B6" w:rsidRDefault="00F413DE" w:rsidP="008A6264">
                      <w:pPr>
                        <w:pStyle w:val="af5"/>
                        <w:ind w:left="0" w:firstLine="0"/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>Взам. инв. №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</w:rPr>
            <w:pict w14:anchorId="26B6346A">
              <v:line id="_x0000_s1379" alt="1" style="position:absolute;flip:x;z-index:251842048;visibility:visible" from="-33.65pt,-55.85pt" to="-.75pt,-55.8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37057F4E">
              <v:rect id="_x0000_s1382" alt="1" style="position:absolute;margin-left:-33.45pt;margin-top:-55.7pt;width:14.65pt;height:97.95pt;z-index:251845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      <v:textbox style="layout-flow:vertical;mso-layout-flow-alt:bottom-to-top;mso-next-textbox:#_x0000_s1382" inset="1pt,1pt,1pt,1pt">
                  <w:txbxContent>
                    <w:p w14:paraId="66E8CB8F" w14:textId="77777777" w:rsidR="00F413DE" w:rsidRPr="002578B6" w:rsidRDefault="00F413DE" w:rsidP="008A6264">
                      <w:pPr>
                        <w:pStyle w:val="af5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rFonts w:ascii="Times New Roman" w:hAnsi="Times New Roman"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  <w:r>
            <w:rPr>
              <w:rFonts w:ascii="Times New Roman" w:hAnsi="Times New Roman"/>
              <w:noProof/>
              <w:spacing w:val="-12"/>
              <w:sz w:val="18"/>
            </w:rPr>
            <w:pict w14:anchorId="68F1A109">
              <v:group id="_x0000_s1376" alt="1" style="position:absolute;margin-left:-33.85pt;margin-top:-127.75pt;width:14.75pt;height:241.45pt;z-index:251841024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line id="Line 10" o:spid="_x0000_s1377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      <v:stroke startarrowwidth="narrow" startarrowlength="short" endarrowwidth="narrow" endarrowlength="short"/>
                </v:line>
                <v:line id="Line 11" o:spid="_x0000_s1378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      <v:stroke startarrowwidth="narrow" startarrowlength="short" endarrowwidth="narrow" endarrowlength="short"/>
                </v:line>
              </v:group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4BFEB01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A77010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F82E276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36C21A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C1353D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5243E2E" w14:textId="425918D4" w:rsidR="00F413DE" w:rsidRPr="006F5229" w:rsidRDefault="00D460E5" w:rsidP="00027254">
          <w:pPr>
            <w:autoSpaceDE w:val="0"/>
            <w:autoSpaceDN w:val="0"/>
            <w:adjustRightInd w:val="0"/>
            <w:ind w:firstLine="229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F413DE" w:rsidRPr="006F5229">
            <w:rPr>
              <w:rFonts w:ascii="Times New Roman" w:hAnsi="Times New Roman"/>
              <w:sz w:val="36"/>
              <w:szCs w:val="36"/>
            </w:rPr>
            <w:t>-РПЗ</w:t>
          </w:r>
          <w:r w:rsidR="004617CC" w:rsidRPr="006F5229">
            <w:rPr>
              <w:rFonts w:ascii="Times New Roman" w:hAnsi="Times New Roman"/>
              <w:sz w:val="36"/>
              <w:szCs w:val="36"/>
            </w:rPr>
            <w:t>А</w:t>
          </w:r>
          <w:r w:rsidR="009C1814" w:rsidRPr="006F5229">
            <w:rPr>
              <w:rFonts w:ascii="Times New Roman" w:hAnsi="Times New Roman"/>
              <w:sz w:val="36"/>
              <w:szCs w:val="36"/>
            </w:rPr>
            <w:t>Б</w:t>
          </w:r>
        </w:p>
      </w:tc>
    </w:tr>
    <w:tr w:rsidR="00F413DE" w:rsidRPr="006F5229" w14:paraId="392D915A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5C67713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D3045E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5B7CB8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496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3CC47E8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EF5771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FA3A75" w14:textId="77777777" w:rsidR="00F413DE" w:rsidRPr="006F5229" w:rsidRDefault="00F413DE" w:rsidP="00BF6863">
          <w:pPr>
            <w:pStyle w:val="af2"/>
            <w:rPr>
              <w:rFonts w:ascii="Times New Roman" w:hAnsi="Times New Roman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0A15B05" w14:textId="77777777" w:rsidR="00F413DE" w:rsidRPr="006F5229" w:rsidRDefault="00F413DE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</w:tr>
    <w:tr w:rsidR="00F413DE" w:rsidRPr="006F5229" w14:paraId="33B1B43A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2E0EED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FF5CC9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9757D3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910F419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7130A3" w14:textId="48E4A2E2" w:rsidR="00F413DE" w:rsidRPr="006F5229" w:rsidRDefault="00D460E5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noProof/>
              <w:lang w:val="en-US" w:eastAsia="en-US"/>
            </w:rPr>
            <w:drawing>
              <wp:anchor distT="0" distB="0" distL="114300" distR="114300" simplePos="0" relativeHeight="251655680" behindDoc="1" locked="0" layoutInCell="1" allowOverlap="1" wp14:anchorId="512BBCA3" wp14:editId="2487E36B">
                <wp:simplePos x="0" y="0"/>
                <wp:positionH relativeFrom="column">
                  <wp:posOffset>107950</wp:posOffset>
                </wp:positionH>
                <wp:positionV relativeFrom="paragraph">
                  <wp:posOffset>112395</wp:posOffset>
                </wp:positionV>
                <wp:extent cx="328295" cy="258445"/>
                <wp:effectExtent l="0" t="0" r="0" b="0"/>
                <wp:wrapNone/>
                <wp:docPr id="1903901226" name="Рисунок 1903901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24" t="1" b="6382"/>
                        <a:stretch/>
                      </pic:blipFill>
                      <pic:spPr bwMode="auto">
                        <a:xfrm>
                          <a:off x="0" y="0"/>
                          <a:ext cx="328295" cy="258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13DE" w:rsidRPr="006F5229">
            <w:rPr>
              <w:rFonts w:ascii="Times New Roman" w:hAnsi="Times New Roman"/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639C14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F679451" w14:textId="77777777" w:rsidR="00F413DE" w:rsidRPr="006F5229" w:rsidRDefault="00F413DE" w:rsidP="00BF6863">
          <w:pPr>
            <w:pStyle w:val="af2"/>
            <w:jc w:val="center"/>
            <w:rPr>
              <w:rFonts w:ascii="Times New Roman" w:hAnsi="Times New Roman"/>
              <w:szCs w:val="24"/>
            </w:rPr>
          </w:pPr>
        </w:p>
      </w:tc>
    </w:tr>
    <w:tr w:rsidR="00F413DE" w:rsidRPr="006F5229" w14:paraId="4142EBF6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35BF5E1" w14:textId="77777777" w:rsidR="00F413DE" w:rsidRPr="006F5229" w:rsidRDefault="00000000" w:rsidP="00BF6863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12"/>
              <w:sz w:val="18"/>
            </w:rPr>
            <w:pict w14:anchorId="73FD04A1">
              <v:line id="_x0000_s1380" alt="1" style="position:absolute;left:0;text-align:left;flip:x;z-index:251843072;visibility:visible;mso-position-horizontal-relative:text;mso-position-vertical-relative:text" from="-34.45pt,-1.15pt" to="-1.55pt,-1.1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      <v:stroke startarrowwidth="narrow" startarrowlength="short" endarrowwidth="narrow" endarrowlength="short"/>
              </v:line>
            </w:pict>
          </w:r>
          <w:r>
            <w:rPr>
              <w:rFonts w:ascii="Times New Roman" w:hAnsi="Times New Roman"/>
              <w:noProof/>
              <w:spacing w:val="-6"/>
              <w:sz w:val="18"/>
            </w:rPr>
            <w:pict w14:anchorId="4CA781CF">
              <v:rect id="_x0000_s1381" style="position:absolute;left:0;text-align:left;margin-left:-33.65pt;margin-top:.45pt;width:13.7pt;height:69.2pt;z-index:251844096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      <v:textbox style="layout-flow:vertical;mso-layout-flow-alt:bottom-to-top;mso-next-textbox:#_x0000_s1381" inset="1pt,1pt,1pt,1pt">
                  <w:txbxContent>
                    <w:p w14:paraId="2E33B505" w14:textId="77777777" w:rsidR="00F413DE" w:rsidRPr="008A6264" w:rsidRDefault="00F413DE" w:rsidP="008A6264">
                      <w:pPr>
                        <w:pStyle w:val="af5"/>
                        <w:ind w:left="0" w:firstLine="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6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6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F413DE" w:rsidRPr="006F5229">
            <w:rPr>
              <w:rFonts w:ascii="Times New Roman" w:hAnsi="Times New Roman"/>
              <w:spacing w:val="-12"/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9F4864A" w14:textId="16F209A2" w:rsidR="00F413DE" w:rsidRPr="00D460E5" w:rsidRDefault="00D460E5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developer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D09EA5" w14:textId="1FCE5020" w:rsidR="00F413DE" w:rsidRPr="006F5229" w:rsidRDefault="00F413DE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631103" w14:textId="70547A18" w:rsidR="00F413DE" w:rsidRPr="00D460E5" w:rsidRDefault="00D460E5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mm_yy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E543EF" w14:textId="77777777" w:rsidR="00E616B6" w:rsidRPr="006F5229" w:rsidRDefault="00F413DE" w:rsidP="00E616B6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6F5229">
            <w:rPr>
              <w:rFonts w:ascii="Times New Roman" w:hAnsi="Times New Roman"/>
              <w:szCs w:val="24"/>
            </w:rPr>
            <w:t xml:space="preserve">Расчет </w:t>
          </w:r>
          <w:r w:rsidR="00E616B6" w:rsidRPr="006F5229">
            <w:rPr>
              <w:rFonts w:ascii="Times New Roman" w:hAnsi="Times New Roman"/>
              <w:szCs w:val="24"/>
            </w:rPr>
            <w:t>анкерных</w:t>
          </w:r>
        </w:p>
        <w:p w14:paraId="2D905750" w14:textId="692350F2" w:rsidR="00F413DE" w:rsidRPr="006F5229" w:rsidRDefault="00E616B6" w:rsidP="00E616B6">
          <w:pPr>
            <w:pStyle w:val="af2"/>
            <w:jc w:val="center"/>
            <w:rPr>
              <w:rFonts w:ascii="Times New Roman" w:hAnsi="Times New Roman"/>
              <w:szCs w:val="24"/>
            </w:rPr>
          </w:pPr>
          <w:r w:rsidRPr="006F5229">
            <w:rPr>
              <w:rFonts w:ascii="Times New Roman" w:hAnsi="Times New Roman"/>
              <w:szCs w:val="24"/>
            </w:rPr>
            <w:t>фундаментных болтов</w:t>
          </w:r>
          <w:r w:rsidR="00F413DE" w:rsidRPr="006F5229">
            <w:rPr>
              <w:rFonts w:ascii="Times New Roman" w:hAnsi="Times New Roman"/>
              <w:szCs w:val="24"/>
            </w:rPr>
            <w:t xml:space="preserve"> 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726CE3" w14:textId="77777777" w:rsidR="00F413DE" w:rsidRPr="006F5229" w:rsidRDefault="00F413DE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6F5229">
            <w:rPr>
              <w:rFonts w:ascii="Times New Roman" w:hAnsi="Times New Roman"/>
              <w:sz w:val="18"/>
            </w:rPr>
            <w:t>Стадия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C7FC42" w14:textId="77777777" w:rsidR="00F413DE" w:rsidRPr="006F5229" w:rsidRDefault="00F413DE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6F5229">
            <w:rPr>
              <w:rFonts w:ascii="Times New Roman" w:hAnsi="Times New Roman"/>
              <w:sz w:val="18"/>
            </w:rPr>
            <w:t>Лист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02547DE" w14:textId="77777777" w:rsidR="00F413DE" w:rsidRPr="006F5229" w:rsidRDefault="00F413DE" w:rsidP="00BF6863">
          <w:pPr>
            <w:pStyle w:val="af2"/>
            <w:jc w:val="center"/>
            <w:rPr>
              <w:rFonts w:ascii="Times New Roman" w:hAnsi="Times New Roman"/>
              <w:sz w:val="18"/>
            </w:rPr>
          </w:pPr>
          <w:r w:rsidRPr="006F5229">
            <w:rPr>
              <w:rFonts w:ascii="Times New Roman" w:hAnsi="Times New Roman"/>
              <w:sz w:val="18"/>
            </w:rPr>
            <w:t>Листов</w:t>
          </w:r>
        </w:p>
      </w:tc>
    </w:tr>
    <w:tr w:rsidR="00A5134E" w:rsidRPr="006F5229" w14:paraId="2F8D2F4F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630DD1" w14:textId="77777777" w:rsidR="00A5134E" w:rsidRPr="006F5229" w:rsidRDefault="00A5134E" w:rsidP="00A5134E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  <w:r w:rsidRPr="006F5229">
            <w:rPr>
              <w:rFonts w:ascii="Times New Roman" w:hAnsi="Times New Roman"/>
              <w:spacing w:val="-6"/>
              <w:sz w:val="18"/>
            </w:rPr>
            <w:t>Проверил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15CF69" w14:textId="51E80404" w:rsidR="00A5134E" w:rsidRPr="00D460E5" w:rsidRDefault="00A5134E" w:rsidP="00A5134E">
          <w:pPr>
            <w:pStyle w:val="af2"/>
            <w:ind w:left="25"/>
            <w:rPr>
              <w:rFonts w:ascii="Times New Roman" w:hAnsi="Times New Roman"/>
              <w:spacing w:val="-12"/>
              <w:sz w:val="18"/>
              <w:lang w:val="en-US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 xml:space="preserve"> </w:t>
          </w:r>
          <w:r w:rsidR="00D460E5">
            <w:rPr>
              <w:rFonts w:ascii="Times New Roman" w:hAnsi="Times New Roman"/>
              <w:spacing w:val="-12"/>
              <w:sz w:val="18"/>
            </w:rPr>
            <w:t>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2C9BC" w14:textId="2339912D" w:rsidR="00A5134E" w:rsidRPr="006F5229" w:rsidRDefault="00D460E5" w:rsidP="00A5134E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noProof/>
              <w:lang w:val="en-US" w:eastAsia="en-US"/>
            </w:rPr>
            <w:drawing>
              <wp:anchor distT="0" distB="0" distL="114300" distR="114300" simplePos="0" relativeHeight="251659776" behindDoc="1" locked="0" layoutInCell="1" allowOverlap="1" wp14:anchorId="29566F9C" wp14:editId="6D1D814E">
                <wp:simplePos x="0" y="0"/>
                <wp:positionH relativeFrom="column">
                  <wp:posOffset>102870</wp:posOffset>
                </wp:positionH>
                <wp:positionV relativeFrom="paragraph">
                  <wp:posOffset>-53975</wp:posOffset>
                </wp:positionV>
                <wp:extent cx="334010" cy="233680"/>
                <wp:effectExtent l="0" t="0" r="0" b="0"/>
                <wp:wrapNone/>
                <wp:docPr id="187435239" name="Рисунок 1874352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10" cy="23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4C1FBED" w14:textId="3AC7798C" w:rsidR="00A5134E" w:rsidRPr="00D460E5" w:rsidRDefault="00D460E5" w:rsidP="00A5134E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EA89A4" w14:textId="77777777" w:rsidR="00A5134E" w:rsidRPr="006F5229" w:rsidRDefault="00A5134E" w:rsidP="00A5134E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AF2A8D" w14:textId="77777777" w:rsidR="00A5134E" w:rsidRPr="006F5229" w:rsidRDefault="00A5134E" w:rsidP="00A5134E">
          <w:pPr>
            <w:pStyle w:val="af2"/>
            <w:jc w:val="center"/>
            <w:rPr>
              <w:rFonts w:ascii="Times New Roman" w:hAnsi="Times New Roman"/>
            </w:rPr>
          </w:pPr>
          <w:r w:rsidRPr="006F5229">
            <w:rPr>
              <w:rFonts w:ascii="Times New Roman" w:hAnsi="Times New Roman"/>
            </w:rPr>
            <w:t>П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00321F" w14:textId="77777777" w:rsidR="00A5134E" w:rsidRPr="006F5229" w:rsidRDefault="00A5134E" w:rsidP="00A5134E">
          <w:pPr>
            <w:pStyle w:val="af2"/>
            <w:jc w:val="center"/>
            <w:rPr>
              <w:rStyle w:val="aa"/>
              <w:rFonts w:ascii="Times New Roman" w:hAnsi="Times New Roman"/>
            </w:rPr>
          </w:pPr>
          <w:r w:rsidRPr="006F5229">
            <w:rPr>
              <w:rStyle w:val="aa"/>
              <w:rFonts w:ascii="Times New Roman" w:hAnsi="Times New Roman"/>
            </w:rPr>
            <w:t>1</w:t>
          </w:r>
        </w:p>
        <w:p w14:paraId="618FB35D" w14:textId="77777777" w:rsidR="00A5134E" w:rsidRPr="006F5229" w:rsidRDefault="00A5134E" w:rsidP="00A5134E">
          <w:pPr>
            <w:pStyle w:val="af2"/>
            <w:jc w:val="center"/>
            <w:rPr>
              <w:rFonts w:ascii="Times New Roman" w:hAnsi="Times New Roman"/>
            </w:rPr>
          </w:pPr>
          <w:r w:rsidRPr="006F5229">
            <w:rPr>
              <w:rStyle w:val="aa"/>
              <w:rFonts w:ascii="Times New Roman" w:hAnsi="Times New Roman"/>
            </w:rPr>
            <w:t>.1</w:t>
          </w:r>
        </w:p>
      </w:tc>
      <w:tc>
        <w:tcPr>
          <w:tcW w:w="114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0E0EA66" w14:textId="36404706" w:rsidR="00A5134E" w:rsidRPr="006F5229" w:rsidRDefault="00A5134E" w:rsidP="00A5134E">
          <w:pPr>
            <w:pStyle w:val="af2"/>
            <w:jc w:val="center"/>
            <w:rPr>
              <w:rFonts w:ascii="Times New Roman" w:hAnsi="Times New Roman"/>
            </w:rPr>
          </w:pPr>
          <w:r w:rsidRPr="006F5229">
            <w:rPr>
              <w:rFonts w:ascii="Times New Roman" w:hAnsi="Times New Roman"/>
            </w:rPr>
            <w:t>5</w:t>
          </w:r>
        </w:p>
      </w:tc>
    </w:tr>
    <w:tr w:rsidR="00F413DE" w:rsidRPr="006F5229" w14:paraId="0C76974A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5CC4E3" w14:textId="77777777" w:rsidR="00F413DE" w:rsidRPr="006F5229" w:rsidRDefault="00F413DE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FA147A" w14:textId="77777777" w:rsidR="00F413DE" w:rsidRPr="006F5229" w:rsidRDefault="00F413DE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F06841" w14:textId="6829B60A" w:rsidR="00F413DE" w:rsidRPr="006F5229" w:rsidRDefault="00F413DE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DC80F2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24B9D28" w14:textId="77777777" w:rsidR="00F413DE" w:rsidRPr="006F5229" w:rsidRDefault="00F413DE" w:rsidP="00BF6863">
          <w:pPr>
            <w:pStyle w:val="af2"/>
            <w:jc w:val="center"/>
            <w:rPr>
              <w:rFonts w:ascii="Times New Roman" w:hAnsi="Times New Roman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D8C7D1" w14:textId="77777777" w:rsidR="00F413DE" w:rsidRPr="006F5229" w:rsidRDefault="00F413DE" w:rsidP="00BF6863">
          <w:pPr>
            <w:pStyle w:val="af2"/>
            <w:spacing w:line="240" w:lineRule="auto"/>
            <w:jc w:val="center"/>
            <w:rPr>
              <w:rFonts w:ascii="Times New Roman" w:hAnsi="Times New Roman"/>
              <w:szCs w:val="24"/>
            </w:rPr>
          </w:pPr>
          <w:r w:rsidRPr="006F5229">
            <w:rPr>
              <w:rFonts w:ascii="Times New Roman" w:hAnsi="Times New Roman"/>
              <w:szCs w:val="24"/>
            </w:rPr>
            <w:t>ООО «СевЗап НПЦ АрхиМет»</w:t>
          </w:r>
        </w:p>
      </w:tc>
    </w:tr>
    <w:tr w:rsidR="00F413DE" w:rsidRPr="006F5229" w14:paraId="7342A077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9696D3" w14:textId="77777777" w:rsidR="00F413DE" w:rsidRPr="006F5229" w:rsidRDefault="00F413DE" w:rsidP="00BF6863">
          <w:pPr>
            <w:pStyle w:val="af2"/>
            <w:ind w:left="42"/>
            <w:rPr>
              <w:rFonts w:ascii="Times New Roman" w:hAnsi="Times New Roman"/>
              <w:spacing w:val="-6"/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824E52E" w14:textId="77777777" w:rsidR="00F413DE" w:rsidRPr="006F5229" w:rsidRDefault="00F413DE" w:rsidP="00B02488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790F52" w14:textId="10A6889F" w:rsidR="00F413DE" w:rsidRPr="006F5229" w:rsidRDefault="00F413DE" w:rsidP="007A7364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14D8F22" w14:textId="77777777" w:rsidR="00F413DE" w:rsidRPr="006F5229" w:rsidRDefault="00F413DE" w:rsidP="00EA0C36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78FD18" w14:textId="77777777" w:rsidR="00F413DE" w:rsidRPr="006F5229" w:rsidRDefault="00F413DE" w:rsidP="00BF6863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7925137" w14:textId="77777777" w:rsidR="00F413DE" w:rsidRPr="006F5229" w:rsidRDefault="00F413DE" w:rsidP="00BF6863">
          <w:pPr>
            <w:pStyle w:val="af2"/>
            <w:spacing w:line="240" w:lineRule="auto"/>
            <w:jc w:val="center"/>
            <w:rPr>
              <w:rFonts w:cs="Arial"/>
            </w:rPr>
          </w:pPr>
        </w:p>
      </w:tc>
    </w:tr>
    <w:tr w:rsidR="00A5134E" w14:paraId="5A60642A" w14:textId="77777777" w:rsidTr="007A7364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E12EE3D" w14:textId="77777777" w:rsidR="00A5134E" w:rsidRPr="006F5229" w:rsidRDefault="00000000" w:rsidP="00A5134E">
          <w:pPr>
            <w:pStyle w:val="af2"/>
            <w:ind w:left="42"/>
            <w:rPr>
              <w:rFonts w:ascii="Times New Roman" w:hAnsi="Times New Roman"/>
              <w:spacing w:val="-12"/>
              <w:sz w:val="18"/>
            </w:rPr>
          </w:pPr>
          <w:r>
            <w:rPr>
              <w:rFonts w:ascii="Times New Roman" w:hAnsi="Times New Roman"/>
              <w:noProof/>
              <w:spacing w:val="-6"/>
              <w:sz w:val="18"/>
            </w:rPr>
            <w:pict w14:anchorId="28F793D1">
              <v:line id="_x0000_s1390" alt="1" style="position:absolute;left:0;text-align:left;flip:y;z-index:251853312;visibility:visible;mso-position-horizontal-relative:text;mso-position-vertical-relative:text" from="-34.6pt,13.25pt" to="523.85pt,13.8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      </w:pict>
          </w:r>
          <w:r w:rsidR="00A5134E" w:rsidRPr="006F5229">
            <w:rPr>
              <w:rFonts w:ascii="Times New Roman" w:hAnsi="Times New Roman"/>
              <w:spacing w:val="-12"/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4A817D" w14:textId="77777777" w:rsidR="00A5134E" w:rsidRPr="006F5229" w:rsidRDefault="00A5134E" w:rsidP="00A5134E">
          <w:pPr>
            <w:pStyle w:val="af2"/>
            <w:ind w:left="25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rFonts w:ascii="Times New Roman" w:hAnsi="Times New Roman"/>
              <w:spacing w:val="-12"/>
              <w:sz w:val="18"/>
            </w:rPr>
            <w:t xml:space="preserve"> Родчихин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0565E65" w14:textId="418D5FEF" w:rsidR="00A5134E" w:rsidRPr="006F5229" w:rsidRDefault="00D460E5" w:rsidP="00A5134E">
          <w:pPr>
            <w:pStyle w:val="af2"/>
            <w:jc w:val="center"/>
            <w:rPr>
              <w:rFonts w:ascii="Times New Roman" w:hAnsi="Times New Roman"/>
              <w:spacing w:val="-12"/>
              <w:sz w:val="18"/>
            </w:rPr>
          </w:pPr>
          <w:r w:rsidRPr="006F5229">
            <w:rPr>
              <w:noProof/>
              <w:lang w:val="en-US" w:eastAsia="en-US"/>
            </w:rPr>
            <w:drawing>
              <wp:anchor distT="0" distB="0" distL="114300" distR="114300" simplePos="0" relativeHeight="251656704" behindDoc="1" locked="0" layoutInCell="1" allowOverlap="1" wp14:anchorId="4AA7E1DA" wp14:editId="2B396F60">
                <wp:simplePos x="0" y="0"/>
                <wp:positionH relativeFrom="column">
                  <wp:posOffset>100965</wp:posOffset>
                </wp:positionH>
                <wp:positionV relativeFrom="paragraph">
                  <wp:posOffset>-64135</wp:posOffset>
                </wp:positionV>
                <wp:extent cx="334010" cy="233680"/>
                <wp:effectExtent l="0" t="0" r="0" b="0"/>
                <wp:wrapNone/>
                <wp:docPr id="793027467" name="Рисунок 793027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010" cy="23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701532" w14:textId="1A86ACED" w:rsidR="00A5134E" w:rsidRPr="00D460E5" w:rsidRDefault="00D460E5" w:rsidP="00A5134E">
          <w:pPr>
            <w:pStyle w:val="af2"/>
            <w:jc w:val="center"/>
            <w:rPr>
              <w:rFonts w:ascii="Times New Roman" w:hAnsi="Times New Roman"/>
              <w:spacing w:val="-12"/>
              <w:sz w:val="18"/>
              <w:lang w:val="en-US"/>
            </w:rPr>
          </w:pPr>
          <w:r>
            <w:rPr>
              <w:rFonts w:ascii="Times New Roman" w:hAnsi="Times New Roman"/>
              <w:spacing w:val="-12"/>
              <w:sz w:val="18"/>
              <w:lang w:val="en-US"/>
            </w:rPr>
            <w:t>{{ mm_yy }}</w:t>
          </w:r>
        </w:p>
      </w:tc>
      <w:tc>
        <w:tcPr>
          <w:tcW w:w="401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E9E419" w14:textId="77777777" w:rsidR="00A5134E" w:rsidRPr="007864C3" w:rsidRDefault="00A5134E" w:rsidP="00A5134E">
          <w:pPr>
            <w:pStyle w:val="af2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1E0711E" w14:textId="77777777" w:rsidR="00A5134E" w:rsidRPr="00FB1979" w:rsidRDefault="00A5134E" w:rsidP="00A5134E">
          <w:pPr>
            <w:pStyle w:val="af2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3EEF780C" w14:textId="77777777" w:rsidR="00F413DE" w:rsidRPr="002578B6" w:rsidRDefault="00F413DE" w:rsidP="00BF6863">
    <w:pPr>
      <w:pStyle w:val="af5"/>
      <w:ind w:left="0" w:firstLine="0"/>
      <w:rPr>
        <w:rFonts w:ascii="Times New Roman" w:hAnsi="Times New Roman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F413DE" w:rsidRPr="006F5229" w14:paraId="6185E2AC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066373F2" w14:textId="77777777" w:rsidR="00F413DE" w:rsidRPr="00DD2B53" w:rsidRDefault="00F413DE" w:rsidP="00DD2B53">
          <w:pPr>
            <w:pStyle w:val="af2"/>
            <w:ind w:left="-139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063C489" w14:textId="77777777" w:rsidR="00F413DE" w:rsidRPr="00DD2B53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7E778964" w14:textId="77777777" w:rsidR="00F413DE" w:rsidRPr="00DD2B53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ADEC86C" w14:textId="77777777" w:rsidR="00F413DE" w:rsidRPr="00DD2B53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5FBBC441" w14:textId="77777777" w:rsidR="00F413DE" w:rsidRPr="00DD2B53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4164D678" w14:textId="77777777" w:rsidR="00F413DE" w:rsidRPr="00DD2B53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4847FCD" w14:textId="14C93DE4" w:rsidR="00F413DE" w:rsidRPr="006F5229" w:rsidRDefault="00D460E5" w:rsidP="00DD2B53">
          <w:pPr>
            <w:ind w:left="0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Fonts w:ascii="Times New Roman" w:hAnsi="Times New Roman"/>
              <w:sz w:val="36"/>
              <w:szCs w:val="36"/>
              <w:lang w:val="en-US"/>
            </w:rPr>
            <w:t>{{ project_code }}</w:t>
          </w:r>
          <w:r w:rsidR="00F413DE" w:rsidRPr="006F5229">
            <w:rPr>
              <w:rFonts w:ascii="Times New Roman" w:hAnsi="Times New Roman"/>
              <w:sz w:val="36"/>
              <w:szCs w:val="36"/>
            </w:rPr>
            <w:t>-РПЗ</w:t>
          </w:r>
          <w:r w:rsidR="004617CC" w:rsidRPr="006F5229">
            <w:rPr>
              <w:rFonts w:ascii="Times New Roman" w:hAnsi="Times New Roman"/>
              <w:sz w:val="36"/>
              <w:szCs w:val="36"/>
            </w:rPr>
            <w:t>А</w:t>
          </w:r>
          <w:r w:rsidR="00416892" w:rsidRPr="006F5229">
            <w:rPr>
              <w:rFonts w:ascii="Times New Roman" w:hAnsi="Times New Roman"/>
              <w:sz w:val="36"/>
              <w:szCs w:val="36"/>
            </w:rPr>
            <w:t>Б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7A27BCE0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6F5229">
            <w:rPr>
              <w:rFonts w:ascii="Times New Roman" w:hAnsi="Times New Roman"/>
              <w:sz w:val="20"/>
            </w:rPr>
            <w:t>Лист</w:t>
          </w:r>
        </w:p>
      </w:tc>
    </w:tr>
    <w:tr w:rsidR="00F413DE" w:rsidRPr="006F5229" w14:paraId="0F297BF1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6855BFB7" w14:textId="77777777" w:rsidR="00F413DE" w:rsidRPr="006F5229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CA8CA83" w14:textId="77777777" w:rsidR="00F413DE" w:rsidRPr="006F5229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26DE72C" w14:textId="77777777" w:rsidR="00F413DE" w:rsidRPr="006F5229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3D4A45D2" w14:textId="77777777" w:rsidR="00F413DE" w:rsidRPr="006F5229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65656406" w14:textId="77777777" w:rsidR="00F413DE" w:rsidRPr="006F5229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7DBB391B" w14:textId="77777777" w:rsidR="00F413DE" w:rsidRPr="006F5229" w:rsidRDefault="00F413DE" w:rsidP="00DD2B53">
          <w:pPr>
            <w:pStyle w:val="af2"/>
            <w:rPr>
              <w:rFonts w:ascii="Times New Roman" w:hAnsi="Times New Roman"/>
            </w:rPr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128AB57A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6E60B5C0" w14:textId="25C36B46" w:rsidR="00F413DE" w:rsidRPr="006F5229" w:rsidRDefault="00E023AC" w:rsidP="00DD2B53">
          <w:pPr>
            <w:pStyle w:val="a6"/>
            <w:rPr>
              <w:rFonts w:ascii="Times New Roman" w:hAnsi="Times New Roman"/>
              <w:sz w:val="18"/>
            </w:rPr>
          </w:pPr>
          <w:r w:rsidRPr="006F5229">
            <w:rPr>
              <w:rStyle w:val="aa"/>
              <w:rFonts w:ascii="Times New Roman" w:hAnsi="Times New Roman"/>
            </w:rPr>
            <w:fldChar w:fldCharType="begin"/>
          </w:r>
          <w:r w:rsidR="00F413DE" w:rsidRPr="006F5229">
            <w:rPr>
              <w:rStyle w:val="aa"/>
              <w:rFonts w:ascii="Times New Roman" w:hAnsi="Times New Roman"/>
            </w:rPr>
            <w:instrText xml:space="preserve"> PAGE  </w:instrText>
          </w:r>
          <w:r w:rsidRPr="006F5229">
            <w:rPr>
              <w:rStyle w:val="aa"/>
              <w:rFonts w:ascii="Times New Roman" w:hAnsi="Times New Roman"/>
            </w:rPr>
            <w:fldChar w:fldCharType="separate"/>
          </w:r>
          <w:r w:rsidR="008E5DC6">
            <w:rPr>
              <w:rStyle w:val="aa"/>
              <w:rFonts w:ascii="Times New Roman" w:hAnsi="Times New Roman"/>
              <w:noProof/>
            </w:rPr>
            <w:t>5</w:t>
          </w:r>
          <w:r w:rsidRPr="006F5229">
            <w:rPr>
              <w:rStyle w:val="aa"/>
              <w:rFonts w:ascii="Times New Roman" w:hAnsi="Times New Roman"/>
            </w:rPr>
            <w:fldChar w:fldCharType="end"/>
          </w:r>
        </w:p>
      </w:tc>
    </w:tr>
    <w:tr w:rsidR="00F413DE" w:rsidRPr="006F5229" w14:paraId="7F837C24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45848353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6F5229">
            <w:rPr>
              <w:rFonts w:ascii="Times New Roman" w:hAnsi="Times New Roman"/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7AED887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6F5229">
            <w:rPr>
              <w:rFonts w:ascii="Times New Roman" w:hAnsi="Times New Roman"/>
              <w:spacing w:val="-10"/>
              <w:sz w:val="20"/>
            </w:rPr>
            <w:t>Кол.уч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59B5708F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6F5229">
            <w:rPr>
              <w:rFonts w:ascii="Times New Roman" w:hAnsi="Times New Roman"/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20ABFCA9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  <w:r w:rsidRPr="006F5229">
            <w:rPr>
              <w:rFonts w:ascii="Times New Roman" w:hAnsi="Times New Roman"/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0108A9A7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6F5229">
            <w:rPr>
              <w:rFonts w:ascii="Times New Roman" w:hAnsi="Times New Roman"/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44611F5E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  <w:r w:rsidRPr="006F5229">
            <w:rPr>
              <w:rFonts w:ascii="Times New Roman" w:hAnsi="Times New Roman"/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5CFD3FBA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7A829B0F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</w:tr>
    <w:tr w:rsidR="00F413DE" w:rsidRPr="006F5229" w14:paraId="35478E11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23E6E48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6019AE13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5437FAB9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29A73A9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7A53D5CF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7D3E67F9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5E27C373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68206B1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</w:tr>
    <w:tr w:rsidR="00F413DE" w:rsidRPr="006F5229" w14:paraId="45244FC7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1521ECE2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5189513F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BFED21A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9CEFEB9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350EB96D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0EC699C" w14:textId="77777777" w:rsidR="00F413DE" w:rsidRPr="006F5229" w:rsidRDefault="00F413DE" w:rsidP="00DD2B53">
          <w:pPr>
            <w:pStyle w:val="af2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589C456F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7E20A343" w14:textId="77777777" w:rsidR="00F413DE" w:rsidRPr="006F5229" w:rsidRDefault="00F413DE" w:rsidP="00DD2B53">
          <w:pPr>
            <w:rPr>
              <w:rFonts w:ascii="Times New Roman" w:hAnsi="Times New Roman"/>
            </w:rPr>
          </w:pPr>
        </w:p>
      </w:tc>
    </w:tr>
  </w:tbl>
  <w:p w14:paraId="1D156AAC" w14:textId="77777777" w:rsidR="00F413DE" w:rsidRPr="002578B6" w:rsidRDefault="00000000" w:rsidP="00711BB5">
    <w:pPr>
      <w:pStyle w:val="af5"/>
      <w:ind w:left="0" w:firstLine="0"/>
      <w:rPr>
        <w:rFonts w:ascii="Times New Roman" w:hAnsi="Times New Roman"/>
        <w:szCs w:val="28"/>
      </w:rPr>
    </w:pPr>
    <w:r>
      <w:rPr>
        <w:rFonts w:ascii="Times New Roman" w:hAnsi="Times New Roman"/>
        <w:noProof/>
      </w:rPr>
      <w:pict w14:anchorId="3995A519">
        <v:rect id="_x0000_s1328" alt="1" style="position:absolute;left:0;text-align:left;margin-left:-52.8pt;margin-top:-210.4pt;width:13.7pt;height:70.15pt;z-index:251816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701E06B0" w14:textId="77777777" w:rsidR="00F413DE" w:rsidRPr="002578B6" w:rsidRDefault="00F413DE" w:rsidP="002578B6">
                <w:pPr>
                  <w:pStyle w:val="af5"/>
                  <w:ind w:left="0" w:firstLine="0"/>
                  <w:rPr>
                    <w:rStyle w:val="af6"/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>Взам. инв. №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3CEB7970">
        <v:rect id="_x0000_s1326" style="position:absolute;left:0;text-align:left;margin-left:-53.2pt;margin-top:-42.05pt;width:13.7pt;height:69.2pt;z-index:2518144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7850FE7C" w14:textId="77777777" w:rsidR="00F413DE" w:rsidRPr="008A6264" w:rsidRDefault="00F413DE" w:rsidP="008A6264">
                <w:pPr>
                  <w:pStyle w:val="af5"/>
                  <w:ind w:left="0" w:firstLine="0"/>
                  <w:jc w:val="center"/>
                  <w:rPr>
                    <w:rFonts w:ascii="Times New Roman" w:hAnsi="Times New Roman"/>
                    <w:sz w:val="18"/>
                    <w:szCs w:val="18"/>
                  </w:rPr>
                </w:pPr>
                <w:r w:rsidRPr="008A6264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6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rFonts w:ascii="Times New Roman" w:hAnsi="Times New Roman"/>
        <w:noProof/>
        <w:szCs w:val="28"/>
      </w:rPr>
      <w:pict w14:anchorId="309E90DC">
        <v:rect id="_x0000_s1327" alt="1" style="position:absolute;left:0;text-align:left;margin-left:-53.35pt;margin-top:-140.05pt;width:14.65pt;height:97.95pt;z-index:2518154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67753E7B" w14:textId="77777777" w:rsidR="00F413DE" w:rsidRPr="002578B6" w:rsidRDefault="00F413DE" w:rsidP="00F948F5">
                <w:pPr>
                  <w:pStyle w:val="af5"/>
                  <w:ind w:firstLine="0"/>
                  <w:jc w:val="center"/>
                  <w:rPr>
                    <w:rFonts w:ascii="Times New Roman" w:hAnsi="Times New Roman"/>
                    <w:sz w:val="20"/>
                    <w:szCs w:val="18"/>
                  </w:rPr>
                </w:pPr>
                <w:r w:rsidRPr="002578B6">
                  <w:rPr>
                    <w:rStyle w:val="af6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rFonts w:ascii="Times New Roman" w:hAnsi="Times New Roman"/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rFonts w:ascii="Times New Roman" w:hAnsi="Times New Roman"/>
        <w:noProof/>
      </w:rPr>
      <w:pict w14:anchorId="4E281339">
        <v:line id="_x0000_s1325" alt="1" style="position:absolute;left:0;text-align:left;flip:x;z-index:251813376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72766099">
        <v:line id="_x0000_s1324" alt="1" style="position:absolute;left:0;text-align:left;flip:x;z-index:251812352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rFonts w:ascii="Times New Roman" w:hAnsi="Times New Roman"/>
        <w:noProof/>
      </w:rPr>
      <w:pict w14:anchorId="4264C731">
        <v:group id="_x0000_s1321" alt="1" style="position:absolute;left:0;text-align:left;margin-left:-53.45pt;margin-top:-212pt;width:14.75pt;height:241.45pt;z-index:25181132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rFonts w:ascii="Times New Roman" w:hAnsi="Times New Roman"/>
        <w:noProof/>
      </w:rPr>
      <w:pict w14:anchorId="2F3A7526">
        <v:line id="_x0000_s1320" alt="1" style="position:absolute;left:0;text-align:left;flip:y;z-index:251810304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rFonts w:ascii="Times New Roman" w:hAnsi="Times New Roman"/>
        <w:noProof/>
      </w:rPr>
      <w:pict w14:anchorId="70ACFE2E">
        <v:line id="_x0000_s1319" alt="1" style="position:absolute;left:0;text-align:left;flip:x;z-index:251809280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5FF0" w14:textId="77777777" w:rsidR="004032DB" w:rsidRDefault="004032DB">
      <w:r>
        <w:separator/>
      </w:r>
    </w:p>
  </w:footnote>
  <w:footnote w:type="continuationSeparator" w:id="0">
    <w:p w14:paraId="6A85ACD1" w14:textId="77777777" w:rsidR="004032DB" w:rsidRDefault="00403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D793B" w14:textId="77777777" w:rsidR="00F413DE" w:rsidRPr="009A0C9B" w:rsidRDefault="00F413DE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  <w:r w:rsidR="00E023AC">
      <w:rPr>
        <w:b/>
        <w:lang w:val="en-US"/>
      </w:rPr>
      <w:fldChar w:fldCharType="begin"/>
    </w:r>
    <w:r>
      <w:rPr>
        <w:b/>
        <w:lang w:val="en-US"/>
      </w:rPr>
      <w:instrText xml:space="preserve"> SET  rb 3 </w:instrText>
    </w:r>
    <w:r w:rsidR="00E023AC">
      <w:rPr>
        <w:b/>
        <w:lang w:val="en-US"/>
      </w:rPr>
      <w:fldChar w:fldCharType="separate"/>
    </w:r>
    <w:r>
      <w:rPr>
        <w:b/>
        <w:noProof/>
        <w:lang w:val="en-US"/>
      </w:rPr>
      <w:t>3</w:t>
    </w:r>
    <w:r w:rsidR="00E023AC">
      <w:rPr>
        <w:b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35EBB" w14:textId="77777777" w:rsidR="00F413DE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16D8E67E">
        <v:line id="Line 3" o:spid="_x0000_s1386" style="position:absolute;left:0;text-align:left;flip:x y;z-index:251850240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1A0F366F">
        <v:line id="Line 4" o:spid="_x0000_s1387" style="position:absolute;left:0;text-align:left;z-index:251851264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54A7FED0">
        <v:line id="Line 2" o:spid="_x0000_s1385" style="position:absolute;left:0;text-align:left;flip:y;z-index:251849216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F413DE">
      <w:rPr>
        <w:b/>
        <w:lang w:val="en-US"/>
      </w:rPr>
      <w:tab/>
    </w:r>
    <w:r w:rsidR="00F413DE">
      <w:rPr>
        <w:b/>
        <w:lang w:val="en-US"/>
      </w:rPr>
      <w:tab/>
    </w:r>
    <w:r w:rsidR="00E023AC">
      <w:rPr>
        <w:b/>
        <w:lang w:val="en-US"/>
      </w:rPr>
      <w:fldChar w:fldCharType="begin"/>
    </w:r>
    <w:r w:rsidR="00F413DE">
      <w:rPr>
        <w:b/>
        <w:lang w:val="en-US"/>
      </w:rPr>
      <w:instrText xml:space="preserve"> SET  rb 3 </w:instrText>
    </w:r>
    <w:r w:rsidR="00E023AC">
      <w:rPr>
        <w:b/>
        <w:lang w:val="en-US"/>
      </w:rPr>
      <w:fldChar w:fldCharType="separate"/>
    </w:r>
    <w:r w:rsidR="00F413DE">
      <w:rPr>
        <w:b/>
        <w:noProof/>
        <w:lang w:val="en-US"/>
      </w:rPr>
      <w:t>3</w:t>
    </w:r>
    <w:r w:rsidR="00E023AC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4C08" w14:textId="77777777" w:rsidR="00F413DE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3CEE7984">
        <v:line id="_x0000_s1317" style="position:absolute;left:0;text-align:left;flip:x y;z-index:25180620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23B88676">
        <v:line id="_x0000_s1318" style="position:absolute;left:0;text-align:left;z-index:25180723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790B179C">
        <v:line id="_x0000_s1316" style="position:absolute;left:0;text-align:left;flip:y;z-index:25180518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F413DE">
      <w:rPr>
        <w:b/>
        <w:lang w:val="en-US"/>
      </w:rPr>
      <w:tab/>
    </w:r>
    <w:r w:rsidR="00F413DE">
      <w:rPr>
        <w:b/>
        <w:lang w:val="en-US"/>
      </w:rPr>
      <w:tab/>
    </w:r>
    <w:r w:rsidR="00E023AC">
      <w:rPr>
        <w:b/>
        <w:lang w:val="en-US"/>
      </w:rPr>
      <w:fldChar w:fldCharType="begin"/>
    </w:r>
    <w:r w:rsidR="00F413DE">
      <w:rPr>
        <w:b/>
        <w:lang w:val="en-US"/>
      </w:rPr>
      <w:instrText xml:space="preserve"> SET  rb 3 </w:instrText>
    </w:r>
    <w:r w:rsidR="00E023AC">
      <w:rPr>
        <w:b/>
        <w:lang w:val="en-US"/>
      </w:rPr>
      <w:fldChar w:fldCharType="separate"/>
    </w:r>
    <w:bookmarkStart w:id="5" w:name="rb"/>
    <w:r w:rsidR="00F413DE">
      <w:rPr>
        <w:b/>
        <w:noProof/>
        <w:lang w:val="en-US"/>
      </w:rPr>
      <w:t>3</w:t>
    </w:r>
    <w:bookmarkEnd w:id="5"/>
    <w:r w:rsidR="00E023AC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6523"/>
    <w:multiLevelType w:val="hybridMultilevel"/>
    <w:tmpl w:val="825A296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C6834"/>
    <w:multiLevelType w:val="hybridMultilevel"/>
    <w:tmpl w:val="6C88064C"/>
    <w:lvl w:ilvl="0" w:tplc="A0C2A3EC">
      <w:start w:val="1"/>
      <w:numFmt w:val="bullet"/>
      <w:pStyle w:val="a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2" w15:restartNumberingAfterBreak="0">
    <w:nsid w:val="2FF5775C"/>
    <w:multiLevelType w:val="hybridMultilevel"/>
    <w:tmpl w:val="C9262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0CED"/>
    <w:multiLevelType w:val="hybridMultilevel"/>
    <w:tmpl w:val="F7C04810"/>
    <w:lvl w:ilvl="0" w:tplc="1608B3C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03A37C7"/>
    <w:multiLevelType w:val="hybridMultilevel"/>
    <w:tmpl w:val="15466C6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435E3B27"/>
    <w:multiLevelType w:val="multilevel"/>
    <w:tmpl w:val="498CF00C"/>
    <w:lvl w:ilvl="0">
      <w:start w:val="1"/>
      <w:numFmt w:val="decimal"/>
      <w:pStyle w:val="1"/>
      <w:lvlText w:val="%1 "/>
      <w:lvlJc w:val="left"/>
      <w:pPr>
        <w:tabs>
          <w:tab w:val="num" w:pos="1056"/>
        </w:tabs>
        <w:ind w:left="1056" w:hanging="432"/>
      </w:pPr>
      <w:rPr>
        <w:rFonts w:hint="default"/>
        <w:sz w:val="32"/>
        <w:szCs w:val="32"/>
      </w:rPr>
    </w:lvl>
    <w:lvl w:ilvl="1">
      <w:start w:val="1"/>
      <w:numFmt w:val="decimal"/>
      <w:pStyle w:val="2"/>
      <w:lvlText w:val="%1.%2 "/>
      <w:lvlJc w:val="left"/>
      <w:pPr>
        <w:tabs>
          <w:tab w:val="num" w:pos="6530"/>
        </w:tabs>
        <w:ind w:left="6530" w:hanging="576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2694"/>
        </w:tabs>
        <w:ind w:left="2127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4310"/>
        </w:tabs>
        <w:ind w:left="345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892"/>
        </w:tabs>
        <w:ind w:left="2382" w:hanging="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76"/>
        </w:tabs>
        <w:ind w:left="177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0"/>
        </w:tabs>
        <w:ind w:left="1920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64"/>
        </w:tabs>
        <w:ind w:left="2064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08"/>
        </w:tabs>
        <w:ind w:left="2208" w:hanging="1584"/>
      </w:pPr>
      <w:rPr>
        <w:rFonts w:hint="default"/>
      </w:rPr>
    </w:lvl>
  </w:abstractNum>
  <w:abstractNum w:abstractNumId="6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7" w15:restartNumberingAfterBreak="0">
    <w:nsid w:val="4C034828"/>
    <w:multiLevelType w:val="hybridMultilevel"/>
    <w:tmpl w:val="C638EAD6"/>
    <w:lvl w:ilvl="0" w:tplc="1C101B0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178B32C" w:tentative="1">
      <w:start w:val="1"/>
      <w:numFmt w:val="lowerLetter"/>
      <w:lvlText w:val="%2."/>
      <w:lvlJc w:val="left"/>
      <w:pPr>
        <w:ind w:left="1760" w:hanging="360"/>
      </w:pPr>
    </w:lvl>
    <w:lvl w:ilvl="2" w:tplc="28C09B86" w:tentative="1">
      <w:start w:val="1"/>
      <w:numFmt w:val="lowerRoman"/>
      <w:lvlText w:val="%3."/>
      <w:lvlJc w:val="right"/>
      <w:pPr>
        <w:ind w:left="2480" w:hanging="180"/>
      </w:pPr>
    </w:lvl>
    <w:lvl w:ilvl="3" w:tplc="FEC0B122" w:tentative="1">
      <w:start w:val="1"/>
      <w:numFmt w:val="decimal"/>
      <w:lvlText w:val="%4."/>
      <w:lvlJc w:val="left"/>
      <w:pPr>
        <w:ind w:left="3200" w:hanging="360"/>
      </w:pPr>
    </w:lvl>
    <w:lvl w:ilvl="4" w:tplc="02B67686" w:tentative="1">
      <w:start w:val="1"/>
      <w:numFmt w:val="lowerLetter"/>
      <w:lvlText w:val="%5."/>
      <w:lvlJc w:val="left"/>
      <w:pPr>
        <w:ind w:left="3920" w:hanging="360"/>
      </w:pPr>
    </w:lvl>
    <w:lvl w:ilvl="5" w:tplc="83C6C78A" w:tentative="1">
      <w:start w:val="1"/>
      <w:numFmt w:val="lowerRoman"/>
      <w:lvlText w:val="%6."/>
      <w:lvlJc w:val="right"/>
      <w:pPr>
        <w:ind w:left="4640" w:hanging="180"/>
      </w:pPr>
    </w:lvl>
    <w:lvl w:ilvl="6" w:tplc="A050B648" w:tentative="1">
      <w:start w:val="1"/>
      <w:numFmt w:val="decimal"/>
      <w:lvlText w:val="%7."/>
      <w:lvlJc w:val="left"/>
      <w:pPr>
        <w:ind w:left="5360" w:hanging="360"/>
      </w:pPr>
    </w:lvl>
    <w:lvl w:ilvl="7" w:tplc="A0D0F2B0" w:tentative="1">
      <w:start w:val="1"/>
      <w:numFmt w:val="lowerLetter"/>
      <w:lvlText w:val="%8."/>
      <w:lvlJc w:val="left"/>
      <w:pPr>
        <w:ind w:left="6080" w:hanging="360"/>
      </w:pPr>
    </w:lvl>
    <w:lvl w:ilvl="8" w:tplc="D3782650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523E4FED"/>
    <w:multiLevelType w:val="hybridMultilevel"/>
    <w:tmpl w:val="B50E4D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AE6FF9E">
      <w:start w:val="1"/>
      <w:numFmt w:val="decimal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414740"/>
    <w:multiLevelType w:val="hybridMultilevel"/>
    <w:tmpl w:val="2E6C56CA"/>
    <w:lvl w:ilvl="0" w:tplc="D4B257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420483"/>
    <w:multiLevelType w:val="hybridMultilevel"/>
    <w:tmpl w:val="7E1ED10E"/>
    <w:lvl w:ilvl="0" w:tplc="041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400FC6"/>
    <w:multiLevelType w:val="multilevel"/>
    <w:tmpl w:val="BD6A32E6"/>
    <w:styleLink w:val="a0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6D67B8C"/>
    <w:multiLevelType w:val="hybridMultilevel"/>
    <w:tmpl w:val="A3F6B15C"/>
    <w:lvl w:ilvl="0" w:tplc="938A7CD6">
      <w:start w:val="1"/>
      <w:numFmt w:val="decimal"/>
      <w:lvlText w:val="%1.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13" w15:restartNumberingAfterBreak="0">
    <w:nsid w:val="7CFD4FB8"/>
    <w:multiLevelType w:val="hybridMultilevel"/>
    <w:tmpl w:val="197E43D8"/>
    <w:lvl w:ilvl="0" w:tplc="CA2C71F4">
      <w:start w:val="1"/>
      <w:numFmt w:val="decimal"/>
      <w:pStyle w:val="a1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62298336">
    <w:abstractNumId w:val="5"/>
  </w:num>
  <w:num w:numId="2" w16cid:durableId="1712919258">
    <w:abstractNumId w:val="1"/>
  </w:num>
  <w:num w:numId="3" w16cid:durableId="2104642197">
    <w:abstractNumId w:val="13"/>
  </w:num>
  <w:num w:numId="4" w16cid:durableId="75329180">
    <w:abstractNumId w:val="6"/>
  </w:num>
  <w:num w:numId="5" w16cid:durableId="291251366">
    <w:abstractNumId w:val="10"/>
  </w:num>
  <w:num w:numId="6" w16cid:durableId="127088230">
    <w:abstractNumId w:val="8"/>
  </w:num>
  <w:num w:numId="7" w16cid:durableId="609747852">
    <w:abstractNumId w:val="3"/>
  </w:num>
  <w:num w:numId="8" w16cid:durableId="1256281788">
    <w:abstractNumId w:val="12"/>
  </w:num>
  <w:num w:numId="9" w16cid:durableId="865406395">
    <w:abstractNumId w:val="9"/>
  </w:num>
  <w:num w:numId="10" w16cid:durableId="1933465123">
    <w:abstractNumId w:val="5"/>
  </w:num>
  <w:num w:numId="11" w16cid:durableId="1890335407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713"/>
          </w:tabs>
          <w:ind w:left="993" w:firstLine="0"/>
        </w:pPr>
        <w:rPr>
          <w:rFonts w:ascii="Times New Roman" w:hAnsi="Times New Roman" w:hint="default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717" w:firstLine="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lang w:val="ru-RU"/>
          <w:specVanish w:val="0"/>
        </w:rPr>
      </w:lvl>
    </w:lvlOverride>
  </w:num>
  <w:num w:numId="12" w16cid:durableId="348878545">
    <w:abstractNumId w:val="11"/>
  </w:num>
  <w:num w:numId="13" w16cid:durableId="78018181">
    <w:abstractNumId w:val="5"/>
  </w:num>
  <w:num w:numId="14" w16cid:durableId="889270275">
    <w:abstractNumId w:val="0"/>
  </w:num>
  <w:num w:numId="15" w16cid:durableId="7204400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51427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9912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5315596">
    <w:abstractNumId w:val="5"/>
  </w:num>
  <w:num w:numId="19" w16cid:durableId="1848052631">
    <w:abstractNumId w:val="5"/>
  </w:num>
  <w:num w:numId="20" w16cid:durableId="331219859">
    <w:abstractNumId w:val="5"/>
  </w:num>
  <w:num w:numId="21" w16cid:durableId="8603184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95555654">
    <w:abstractNumId w:val="5"/>
  </w:num>
  <w:num w:numId="23" w16cid:durableId="794831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32061079">
    <w:abstractNumId w:val="5"/>
  </w:num>
  <w:num w:numId="25" w16cid:durableId="10880411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36815276">
    <w:abstractNumId w:val="5"/>
  </w:num>
  <w:num w:numId="27" w16cid:durableId="1005404101">
    <w:abstractNumId w:val="4"/>
  </w:num>
  <w:num w:numId="28" w16cid:durableId="1096824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0553631">
    <w:abstractNumId w:val="5"/>
  </w:num>
  <w:num w:numId="30" w16cid:durableId="10560097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32730104">
    <w:abstractNumId w:val="5"/>
  </w:num>
  <w:num w:numId="32" w16cid:durableId="301350226">
    <w:abstractNumId w:val="7"/>
  </w:num>
  <w:num w:numId="33" w16cid:durableId="182311110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Line 3"/>
        <o:r id="V:Rule2" type="connector" idref="#Line 2"/>
        <o:r id="V:Rule3" type="connector" idref="#_x0000_s1384"/>
        <o:r id="V:Rule4" type="connector" idref="#_x0000_s1380"/>
        <o:r id="V:Rule5" type="connector" idref="#_x0000_s1390"/>
        <o:r id="V:Rule6" type="connector" idref="#Line 4"/>
        <o:r id="V:Rule7" type="connector" idref="#_x0000_s1379"/>
        <o:r id="V:Rule8" type="connector" idref="#_x0000_s1316"/>
        <o:r id="V:Rule9" type="connector" idref="#_x0000_s1320"/>
        <o:r id="V:Rule10" type="connector" idref="#_x0000_s1319"/>
        <o:r id="V:Rule11" type="connector" idref="#_x0000_s1317"/>
        <o:r id="V:Rule12" type="connector" idref="#_x0000_s1318"/>
        <o:r id="V:Rule13" type="connector" idref="#_x0000_s1325"/>
        <o:r id="V:Rule14" type="connector" idref="#_x0000_s132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96"/>
    <w:rsid w:val="0000183C"/>
    <w:rsid w:val="00001E54"/>
    <w:rsid w:val="0000299A"/>
    <w:rsid w:val="00002FB7"/>
    <w:rsid w:val="00003D1C"/>
    <w:rsid w:val="00004824"/>
    <w:rsid w:val="000049C6"/>
    <w:rsid w:val="00005141"/>
    <w:rsid w:val="00005E3A"/>
    <w:rsid w:val="00006191"/>
    <w:rsid w:val="00006EB4"/>
    <w:rsid w:val="000070AF"/>
    <w:rsid w:val="0000772F"/>
    <w:rsid w:val="00007D37"/>
    <w:rsid w:val="00010680"/>
    <w:rsid w:val="00010B32"/>
    <w:rsid w:val="00011504"/>
    <w:rsid w:val="00011F56"/>
    <w:rsid w:val="0001205B"/>
    <w:rsid w:val="00012974"/>
    <w:rsid w:val="00012CFD"/>
    <w:rsid w:val="0001424C"/>
    <w:rsid w:val="00014360"/>
    <w:rsid w:val="0001453C"/>
    <w:rsid w:val="00015439"/>
    <w:rsid w:val="00015540"/>
    <w:rsid w:val="00015A9F"/>
    <w:rsid w:val="00015CF4"/>
    <w:rsid w:val="0001626F"/>
    <w:rsid w:val="00016DDF"/>
    <w:rsid w:val="00017437"/>
    <w:rsid w:val="000174FC"/>
    <w:rsid w:val="00017575"/>
    <w:rsid w:val="000177E1"/>
    <w:rsid w:val="0002022C"/>
    <w:rsid w:val="000205BD"/>
    <w:rsid w:val="00020A05"/>
    <w:rsid w:val="000211A4"/>
    <w:rsid w:val="000219FC"/>
    <w:rsid w:val="00021AFE"/>
    <w:rsid w:val="00021F3D"/>
    <w:rsid w:val="0002271E"/>
    <w:rsid w:val="00022745"/>
    <w:rsid w:val="00023711"/>
    <w:rsid w:val="00023EC9"/>
    <w:rsid w:val="00023F40"/>
    <w:rsid w:val="00024048"/>
    <w:rsid w:val="000247EF"/>
    <w:rsid w:val="00024951"/>
    <w:rsid w:val="00024C19"/>
    <w:rsid w:val="00024F1B"/>
    <w:rsid w:val="00025BF8"/>
    <w:rsid w:val="00026704"/>
    <w:rsid w:val="00026D9A"/>
    <w:rsid w:val="00027254"/>
    <w:rsid w:val="00027655"/>
    <w:rsid w:val="00027E79"/>
    <w:rsid w:val="00030043"/>
    <w:rsid w:val="0003053F"/>
    <w:rsid w:val="00030565"/>
    <w:rsid w:val="00030CDC"/>
    <w:rsid w:val="00030FE3"/>
    <w:rsid w:val="000316B8"/>
    <w:rsid w:val="000320AA"/>
    <w:rsid w:val="00032D51"/>
    <w:rsid w:val="00032DE6"/>
    <w:rsid w:val="00032E9B"/>
    <w:rsid w:val="00033441"/>
    <w:rsid w:val="00033A4B"/>
    <w:rsid w:val="00033E4B"/>
    <w:rsid w:val="0003506E"/>
    <w:rsid w:val="00035FAC"/>
    <w:rsid w:val="000365BD"/>
    <w:rsid w:val="0003661E"/>
    <w:rsid w:val="000375DF"/>
    <w:rsid w:val="00037821"/>
    <w:rsid w:val="00040068"/>
    <w:rsid w:val="00040660"/>
    <w:rsid w:val="0004075E"/>
    <w:rsid w:val="00041127"/>
    <w:rsid w:val="00041645"/>
    <w:rsid w:val="00041BC3"/>
    <w:rsid w:val="00042169"/>
    <w:rsid w:val="000429E8"/>
    <w:rsid w:val="00042C5D"/>
    <w:rsid w:val="00043BD8"/>
    <w:rsid w:val="00043C1A"/>
    <w:rsid w:val="00043CAA"/>
    <w:rsid w:val="000443A0"/>
    <w:rsid w:val="0004487F"/>
    <w:rsid w:val="00045FB0"/>
    <w:rsid w:val="0004673B"/>
    <w:rsid w:val="00047051"/>
    <w:rsid w:val="00047138"/>
    <w:rsid w:val="00047271"/>
    <w:rsid w:val="000500CF"/>
    <w:rsid w:val="00050A42"/>
    <w:rsid w:val="0005349D"/>
    <w:rsid w:val="000534E7"/>
    <w:rsid w:val="00054260"/>
    <w:rsid w:val="000545A5"/>
    <w:rsid w:val="000562F0"/>
    <w:rsid w:val="0005663C"/>
    <w:rsid w:val="00056C65"/>
    <w:rsid w:val="00057B25"/>
    <w:rsid w:val="00057F57"/>
    <w:rsid w:val="000614B8"/>
    <w:rsid w:val="000615B1"/>
    <w:rsid w:val="000616B2"/>
    <w:rsid w:val="000617D1"/>
    <w:rsid w:val="00061FB4"/>
    <w:rsid w:val="000627D5"/>
    <w:rsid w:val="00062C17"/>
    <w:rsid w:val="00064BB4"/>
    <w:rsid w:val="00065092"/>
    <w:rsid w:val="00065846"/>
    <w:rsid w:val="00066217"/>
    <w:rsid w:val="00066503"/>
    <w:rsid w:val="00066A96"/>
    <w:rsid w:val="00067153"/>
    <w:rsid w:val="00067773"/>
    <w:rsid w:val="00070216"/>
    <w:rsid w:val="0007041E"/>
    <w:rsid w:val="000707BB"/>
    <w:rsid w:val="00070F02"/>
    <w:rsid w:val="000710D0"/>
    <w:rsid w:val="0007169F"/>
    <w:rsid w:val="00073388"/>
    <w:rsid w:val="00073713"/>
    <w:rsid w:val="000738FE"/>
    <w:rsid w:val="00073961"/>
    <w:rsid w:val="00074343"/>
    <w:rsid w:val="00074AEA"/>
    <w:rsid w:val="0007723D"/>
    <w:rsid w:val="00077B83"/>
    <w:rsid w:val="00077B99"/>
    <w:rsid w:val="000804EA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939"/>
    <w:rsid w:val="00084C47"/>
    <w:rsid w:val="0008569D"/>
    <w:rsid w:val="00085949"/>
    <w:rsid w:val="00086027"/>
    <w:rsid w:val="00086081"/>
    <w:rsid w:val="000865AE"/>
    <w:rsid w:val="00086EE3"/>
    <w:rsid w:val="00087C0F"/>
    <w:rsid w:val="00092174"/>
    <w:rsid w:val="00092229"/>
    <w:rsid w:val="000925E2"/>
    <w:rsid w:val="0009280B"/>
    <w:rsid w:val="00093120"/>
    <w:rsid w:val="00093E10"/>
    <w:rsid w:val="00094F75"/>
    <w:rsid w:val="000956E3"/>
    <w:rsid w:val="000957BB"/>
    <w:rsid w:val="00096351"/>
    <w:rsid w:val="000A0739"/>
    <w:rsid w:val="000A0EDD"/>
    <w:rsid w:val="000A0F9D"/>
    <w:rsid w:val="000A1323"/>
    <w:rsid w:val="000A1D5F"/>
    <w:rsid w:val="000A2A87"/>
    <w:rsid w:val="000A3077"/>
    <w:rsid w:val="000A33EB"/>
    <w:rsid w:val="000A3FCF"/>
    <w:rsid w:val="000A4019"/>
    <w:rsid w:val="000A654B"/>
    <w:rsid w:val="000A694E"/>
    <w:rsid w:val="000A6C59"/>
    <w:rsid w:val="000A73A4"/>
    <w:rsid w:val="000A76AF"/>
    <w:rsid w:val="000A79A5"/>
    <w:rsid w:val="000A79FB"/>
    <w:rsid w:val="000A7A65"/>
    <w:rsid w:val="000A7B58"/>
    <w:rsid w:val="000A7FAB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18F2"/>
    <w:rsid w:val="000C1E9E"/>
    <w:rsid w:val="000C23B7"/>
    <w:rsid w:val="000C5BCA"/>
    <w:rsid w:val="000C6083"/>
    <w:rsid w:val="000C65BE"/>
    <w:rsid w:val="000C6613"/>
    <w:rsid w:val="000C68CC"/>
    <w:rsid w:val="000C74A8"/>
    <w:rsid w:val="000D09FB"/>
    <w:rsid w:val="000D0C98"/>
    <w:rsid w:val="000D0DF5"/>
    <w:rsid w:val="000D1677"/>
    <w:rsid w:val="000D27EC"/>
    <w:rsid w:val="000D29D2"/>
    <w:rsid w:val="000D33B4"/>
    <w:rsid w:val="000D435B"/>
    <w:rsid w:val="000D437D"/>
    <w:rsid w:val="000D44E3"/>
    <w:rsid w:val="000D48A5"/>
    <w:rsid w:val="000D5B57"/>
    <w:rsid w:val="000D602F"/>
    <w:rsid w:val="000D6480"/>
    <w:rsid w:val="000D64F1"/>
    <w:rsid w:val="000D70E5"/>
    <w:rsid w:val="000D79DF"/>
    <w:rsid w:val="000D7EC5"/>
    <w:rsid w:val="000E007E"/>
    <w:rsid w:val="000E0393"/>
    <w:rsid w:val="000E078C"/>
    <w:rsid w:val="000E100C"/>
    <w:rsid w:val="000E1E9E"/>
    <w:rsid w:val="000E1F0D"/>
    <w:rsid w:val="000E2364"/>
    <w:rsid w:val="000E250B"/>
    <w:rsid w:val="000E25D6"/>
    <w:rsid w:val="000E288D"/>
    <w:rsid w:val="000E2F72"/>
    <w:rsid w:val="000E3622"/>
    <w:rsid w:val="000E3C03"/>
    <w:rsid w:val="000E3EF9"/>
    <w:rsid w:val="000E416C"/>
    <w:rsid w:val="000E5CF6"/>
    <w:rsid w:val="000E5F63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4011"/>
    <w:rsid w:val="000F439B"/>
    <w:rsid w:val="000F4F4C"/>
    <w:rsid w:val="000F5629"/>
    <w:rsid w:val="000F5AED"/>
    <w:rsid w:val="000F6604"/>
    <w:rsid w:val="000F76AD"/>
    <w:rsid w:val="00100084"/>
    <w:rsid w:val="0010028F"/>
    <w:rsid w:val="001010D6"/>
    <w:rsid w:val="00101143"/>
    <w:rsid w:val="00102E79"/>
    <w:rsid w:val="00103A2E"/>
    <w:rsid w:val="00103A8C"/>
    <w:rsid w:val="00104B6F"/>
    <w:rsid w:val="00104FD7"/>
    <w:rsid w:val="00105273"/>
    <w:rsid w:val="001053C0"/>
    <w:rsid w:val="001061E8"/>
    <w:rsid w:val="0010695B"/>
    <w:rsid w:val="0011052E"/>
    <w:rsid w:val="001108B6"/>
    <w:rsid w:val="001109AF"/>
    <w:rsid w:val="00110C8B"/>
    <w:rsid w:val="00110DCF"/>
    <w:rsid w:val="001125AF"/>
    <w:rsid w:val="001136E6"/>
    <w:rsid w:val="001138E4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21EB"/>
    <w:rsid w:val="001226DC"/>
    <w:rsid w:val="00123241"/>
    <w:rsid w:val="0012330A"/>
    <w:rsid w:val="00123A88"/>
    <w:rsid w:val="00123FDC"/>
    <w:rsid w:val="001243F0"/>
    <w:rsid w:val="0012523F"/>
    <w:rsid w:val="0012535F"/>
    <w:rsid w:val="001264FE"/>
    <w:rsid w:val="00126DAA"/>
    <w:rsid w:val="00127291"/>
    <w:rsid w:val="001278E1"/>
    <w:rsid w:val="00127F3F"/>
    <w:rsid w:val="0013177B"/>
    <w:rsid w:val="001318F1"/>
    <w:rsid w:val="001327E3"/>
    <w:rsid w:val="00132DBF"/>
    <w:rsid w:val="001333B5"/>
    <w:rsid w:val="00134429"/>
    <w:rsid w:val="001351C1"/>
    <w:rsid w:val="0013542F"/>
    <w:rsid w:val="00136F9B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3202"/>
    <w:rsid w:val="00143729"/>
    <w:rsid w:val="00145661"/>
    <w:rsid w:val="00145C11"/>
    <w:rsid w:val="00145E36"/>
    <w:rsid w:val="0014729F"/>
    <w:rsid w:val="00147738"/>
    <w:rsid w:val="00147E4D"/>
    <w:rsid w:val="00150084"/>
    <w:rsid w:val="00151D67"/>
    <w:rsid w:val="00152119"/>
    <w:rsid w:val="00152BE9"/>
    <w:rsid w:val="00153302"/>
    <w:rsid w:val="0015488A"/>
    <w:rsid w:val="00154E14"/>
    <w:rsid w:val="00154E6C"/>
    <w:rsid w:val="00155171"/>
    <w:rsid w:val="001558EA"/>
    <w:rsid w:val="00155B60"/>
    <w:rsid w:val="00155FD8"/>
    <w:rsid w:val="00156F07"/>
    <w:rsid w:val="00157AE9"/>
    <w:rsid w:val="001605E7"/>
    <w:rsid w:val="00162446"/>
    <w:rsid w:val="001625D9"/>
    <w:rsid w:val="0016265E"/>
    <w:rsid w:val="00163884"/>
    <w:rsid w:val="00163E7E"/>
    <w:rsid w:val="0016465D"/>
    <w:rsid w:val="00164C9C"/>
    <w:rsid w:val="001658E1"/>
    <w:rsid w:val="001663F4"/>
    <w:rsid w:val="00166416"/>
    <w:rsid w:val="00166906"/>
    <w:rsid w:val="00167F6F"/>
    <w:rsid w:val="00170B40"/>
    <w:rsid w:val="00170F83"/>
    <w:rsid w:val="00172687"/>
    <w:rsid w:val="001730B4"/>
    <w:rsid w:val="00173120"/>
    <w:rsid w:val="00173B3F"/>
    <w:rsid w:val="00173BBA"/>
    <w:rsid w:val="00173DB0"/>
    <w:rsid w:val="00173DF8"/>
    <w:rsid w:val="00174349"/>
    <w:rsid w:val="0017498A"/>
    <w:rsid w:val="00174B41"/>
    <w:rsid w:val="00174F00"/>
    <w:rsid w:val="00174FE0"/>
    <w:rsid w:val="00175688"/>
    <w:rsid w:val="00175A06"/>
    <w:rsid w:val="00176743"/>
    <w:rsid w:val="00176C11"/>
    <w:rsid w:val="001775FE"/>
    <w:rsid w:val="00180204"/>
    <w:rsid w:val="001802AD"/>
    <w:rsid w:val="001809EC"/>
    <w:rsid w:val="00180CB7"/>
    <w:rsid w:val="00181965"/>
    <w:rsid w:val="00182064"/>
    <w:rsid w:val="00182338"/>
    <w:rsid w:val="001829BD"/>
    <w:rsid w:val="00182FBF"/>
    <w:rsid w:val="001832BE"/>
    <w:rsid w:val="0018332D"/>
    <w:rsid w:val="0018365C"/>
    <w:rsid w:val="001837E3"/>
    <w:rsid w:val="00185080"/>
    <w:rsid w:val="0018512D"/>
    <w:rsid w:val="001854CB"/>
    <w:rsid w:val="00185FCE"/>
    <w:rsid w:val="001865D5"/>
    <w:rsid w:val="001869DA"/>
    <w:rsid w:val="00186E23"/>
    <w:rsid w:val="00187B21"/>
    <w:rsid w:val="001901F6"/>
    <w:rsid w:val="001922FA"/>
    <w:rsid w:val="001923E3"/>
    <w:rsid w:val="00192AAD"/>
    <w:rsid w:val="00192B04"/>
    <w:rsid w:val="00192ECB"/>
    <w:rsid w:val="001936D0"/>
    <w:rsid w:val="00193D46"/>
    <w:rsid w:val="00193EDD"/>
    <w:rsid w:val="00194454"/>
    <w:rsid w:val="001944C7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5CC"/>
    <w:rsid w:val="001A0D2A"/>
    <w:rsid w:val="001A1427"/>
    <w:rsid w:val="001A174E"/>
    <w:rsid w:val="001A22EA"/>
    <w:rsid w:val="001A311C"/>
    <w:rsid w:val="001A31AE"/>
    <w:rsid w:val="001A332B"/>
    <w:rsid w:val="001A3552"/>
    <w:rsid w:val="001A363F"/>
    <w:rsid w:val="001A367D"/>
    <w:rsid w:val="001A3918"/>
    <w:rsid w:val="001A3951"/>
    <w:rsid w:val="001A4B7B"/>
    <w:rsid w:val="001A52E7"/>
    <w:rsid w:val="001A59C1"/>
    <w:rsid w:val="001A5A3B"/>
    <w:rsid w:val="001A7054"/>
    <w:rsid w:val="001A721C"/>
    <w:rsid w:val="001A7A34"/>
    <w:rsid w:val="001B078A"/>
    <w:rsid w:val="001B0A12"/>
    <w:rsid w:val="001B0F92"/>
    <w:rsid w:val="001B14B3"/>
    <w:rsid w:val="001B1799"/>
    <w:rsid w:val="001B1B76"/>
    <w:rsid w:val="001B1C22"/>
    <w:rsid w:val="001B342C"/>
    <w:rsid w:val="001B363A"/>
    <w:rsid w:val="001B3A4B"/>
    <w:rsid w:val="001B4310"/>
    <w:rsid w:val="001B491D"/>
    <w:rsid w:val="001B551B"/>
    <w:rsid w:val="001B5653"/>
    <w:rsid w:val="001B5A99"/>
    <w:rsid w:val="001B5DAB"/>
    <w:rsid w:val="001B5F77"/>
    <w:rsid w:val="001B65E7"/>
    <w:rsid w:val="001B6761"/>
    <w:rsid w:val="001B6D3A"/>
    <w:rsid w:val="001B6D8E"/>
    <w:rsid w:val="001B6E5F"/>
    <w:rsid w:val="001B7380"/>
    <w:rsid w:val="001B75FB"/>
    <w:rsid w:val="001C0396"/>
    <w:rsid w:val="001C0B2E"/>
    <w:rsid w:val="001C16CD"/>
    <w:rsid w:val="001C22B9"/>
    <w:rsid w:val="001C2CB5"/>
    <w:rsid w:val="001C35BC"/>
    <w:rsid w:val="001C3BA7"/>
    <w:rsid w:val="001C4156"/>
    <w:rsid w:val="001C4281"/>
    <w:rsid w:val="001C4710"/>
    <w:rsid w:val="001C52D9"/>
    <w:rsid w:val="001C54F8"/>
    <w:rsid w:val="001C58FD"/>
    <w:rsid w:val="001C5F58"/>
    <w:rsid w:val="001C623F"/>
    <w:rsid w:val="001C7DD1"/>
    <w:rsid w:val="001D04B1"/>
    <w:rsid w:val="001D0623"/>
    <w:rsid w:val="001D1564"/>
    <w:rsid w:val="001D1D14"/>
    <w:rsid w:val="001D1E70"/>
    <w:rsid w:val="001D2273"/>
    <w:rsid w:val="001D26E3"/>
    <w:rsid w:val="001D29DF"/>
    <w:rsid w:val="001D2D53"/>
    <w:rsid w:val="001D31AC"/>
    <w:rsid w:val="001D3486"/>
    <w:rsid w:val="001D3E6E"/>
    <w:rsid w:val="001D3FCF"/>
    <w:rsid w:val="001D44ED"/>
    <w:rsid w:val="001D4675"/>
    <w:rsid w:val="001D4D4F"/>
    <w:rsid w:val="001D4E11"/>
    <w:rsid w:val="001D55E0"/>
    <w:rsid w:val="001D581A"/>
    <w:rsid w:val="001D5AD1"/>
    <w:rsid w:val="001D618F"/>
    <w:rsid w:val="001D61F7"/>
    <w:rsid w:val="001D6AB0"/>
    <w:rsid w:val="001D6F96"/>
    <w:rsid w:val="001D71AC"/>
    <w:rsid w:val="001D736D"/>
    <w:rsid w:val="001D7AEF"/>
    <w:rsid w:val="001D7B1C"/>
    <w:rsid w:val="001E0A6A"/>
    <w:rsid w:val="001E0D81"/>
    <w:rsid w:val="001E1420"/>
    <w:rsid w:val="001E2715"/>
    <w:rsid w:val="001E39B9"/>
    <w:rsid w:val="001E4985"/>
    <w:rsid w:val="001E4C1C"/>
    <w:rsid w:val="001E6539"/>
    <w:rsid w:val="001E7039"/>
    <w:rsid w:val="001E71CE"/>
    <w:rsid w:val="001F13C9"/>
    <w:rsid w:val="001F2E7E"/>
    <w:rsid w:val="001F32B9"/>
    <w:rsid w:val="001F331E"/>
    <w:rsid w:val="001F4306"/>
    <w:rsid w:val="001F4618"/>
    <w:rsid w:val="001F5E1F"/>
    <w:rsid w:val="001F67D0"/>
    <w:rsid w:val="001F6FEF"/>
    <w:rsid w:val="001F7D71"/>
    <w:rsid w:val="0020031E"/>
    <w:rsid w:val="0020165E"/>
    <w:rsid w:val="002019B1"/>
    <w:rsid w:val="002019DD"/>
    <w:rsid w:val="00201A7B"/>
    <w:rsid w:val="00202862"/>
    <w:rsid w:val="002028C6"/>
    <w:rsid w:val="00202B37"/>
    <w:rsid w:val="00203D90"/>
    <w:rsid w:val="0020415A"/>
    <w:rsid w:val="00204CFB"/>
    <w:rsid w:val="0020505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37EF"/>
    <w:rsid w:val="0021440A"/>
    <w:rsid w:val="0021441B"/>
    <w:rsid w:val="00215520"/>
    <w:rsid w:val="00215D17"/>
    <w:rsid w:val="00217F68"/>
    <w:rsid w:val="002200ED"/>
    <w:rsid w:val="00220C13"/>
    <w:rsid w:val="002221C5"/>
    <w:rsid w:val="002221EE"/>
    <w:rsid w:val="002222ED"/>
    <w:rsid w:val="002228F2"/>
    <w:rsid w:val="002239AF"/>
    <w:rsid w:val="00223DF3"/>
    <w:rsid w:val="00223E84"/>
    <w:rsid w:val="002241AE"/>
    <w:rsid w:val="002246FD"/>
    <w:rsid w:val="00224E6A"/>
    <w:rsid w:val="00226302"/>
    <w:rsid w:val="002266DE"/>
    <w:rsid w:val="00226910"/>
    <w:rsid w:val="00226916"/>
    <w:rsid w:val="002277AA"/>
    <w:rsid w:val="00230701"/>
    <w:rsid w:val="002309AF"/>
    <w:rsid w:val="00230C44"/>
    <w:rsid w:val="00230DFA"/>
    <w:rsid w:val="00231293"/>
    <w:rsid w:val="002313F5"/>
    <w:rsid w:val="00231432"/>
    <w:rsid w:val="00233718"/>
    <w:rsid w:val="00233AD4"/>
    <w:rsid w:val="00233B98"/>
    <w:rsid w:val="0023416A"/>
    <w:rsid w:val="00234A9A"/>
    <w:rsid w:val="00234D0D"/>
    <w:rsid w:val="00235912"/>
    <w:rsid w:val="00235B6D"/>
    <w:rsid w:val="00236066"/>
    <w:rsid w:val="00236079"/>
    <w:rsid w:val="00236A37"/>
    <w:rsid w:val="002375DA"/>
    <w:rsid w:val="00240AA1"/>
    <w:rsid w:val="00240C67"/>
    <w:rsid w:val="00240CA3"/>
    <w:rsid w:val="002411FE"/>
    <w:rsid w:val="00241B7B"/>
    <w:rsid w:val="00241BC8"/>
    <w:rsid w:val="00241D05"/>
    <w:rsid w:val="00242434"/>
    <w:rsid w:val="002428A2"/>
    <w:rsid w:val="002428F3"/>
    <w:rsid w:val="0024498D"/>
    <w:rsid w:val="00244B4D"/>
    <w:rsid w:val="0024593B"/>
    <w:rsid w:val="00245A89"/>
    <w:rsid w:val="002461CC"/>
    <w:rsid w:val="002465BC"/>
    <w:rsid w:val="00246946"/>
    <w:rsid w:val="0024760F"/>
    <w:rsid w:val="002478C8"/>
    <w:rsid w:val="00247E78"/>
    <w:rsid w:val="00247FB9"/>
    <w:rsid w:val="00250045"/>
    <w:rsid w:val="00250D12"/>
    <w:rsid w:val="00250D65"/>
    <w:rsid w:val="00251B4E"/>
    <w:rsid w:val="00251CB9"/>
    <w:rsid w:val="0025224A"/>
    <w:rsid w:val="00252CD3"/>
    <w:rsid w:val="002536B1"/>
    <w:rsid w:val="00253749"/>
    <w:rsid w:val="00253C96"/>
    <w:rsid w:val="00254115"/>
    <w:rsid w:val="0025420B"/>
    <w:rsid w:val="00254610"/>
    <w:rsid w:val="00254D1C"/>
    <w:rsid w:val="00254E21"/>
    <w:rsid w:val="0025582F"/>
    <w:rsid w:val="00255A42"/>
    <w:rsid w:val="00255BE6"/>
    <w:rsid w:val="00255F62"/>
    <w:rsid w:val="0025629E"/>
    <w:rsid w:val="002568A3"/>
    <w:rsid w:val="002578B6"/>
    <w:rsid w:val="00257AC0"/>
    <w:rsid w:val="00257B41"/>
    <w:rsid w:val="00257BEC"/>
    <w:rsid w:val="00260C6F"/>
    <w:rsid w:val="00260F4E"/>
    <w:rsid w:val="0026151F"/>
    <w:rsid w:val="0026197C"/>
    <w:rsid w:val="00262ED0"/>
    <w:rsid w:val="00262EF6"/>
    <w:rsid w:val="00263E39"/>
    <w:rsid w:val="002640E9"/>
    <w:rsid w:val="0026481C"/>
    <w:rsid w:val="00265BF2"/>
    <w:rsid w:val="00266B1D"/>
    <w:rsid w:val="00266E17"/>
    <w:rsid w:val="00267788"/>
    <w:rsid w:val="00267FC7"/>
    <w:rsid w:val="002701F3"/>
    <w:rsid w:val="002703D8"/>
    <w:rsid w:val="0027082E"/>
    <w:rsid w:val="00271F8B"/>
    <w:rsid w:val="00272EAE"/>
    <w:rsid w:val="0027345A"/>
    <w:rsid w:val="00273600"/>
    <w:rsid w:val="00273E13"/>
    <w:rsid w:val="00274E78"/>
    <w:rsid w:val="00274FC3"/>
    <w:rsid w:val="0027560A"/>
    <w:rsid w:val="00275E1D"/>
    <w:rsid w:val="00276430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3793"/>
    <w:rsid w:val="002838ED"/>
    <w:rsid w:val="00284439"/>
    <w:rsid w:val="00284CD5"/>
    <w:rsid w:val="002851EB"/>
    <w:rsid w:val="002853D1"/>
    <w:rsid w:val="00285A18"/>
    <w:rsid w:val="00285EB7"/>
    <w:rsid w:val="00286097"/>
    <w:rsid w:val="00286549"/>
    <w:rsid w:val="00286F88"/>
    <w:rsid w:val="002908C8"/>
    <w:rsid w:val="002911EB"/>
    <w:rsid w:val="002919AD"/>
    <w:rsid w:val="002921B8"/>
    <w:rsid w:val="0029317A"/>
    <w:rsid w:val="0029383A"/>
    <w:rsid w:val="00293BF7"/>
    <w:rsid w:val="00293FF8"/>
    <w:rsid w:val="00294106"/>
    <w:rsid w:val="00294CB9"/>
    <w:rsid w:val="002957F1"/>
    <w:rsid w:val="00295E86"/>
    <w:rsid w:val="00297193"/>
    <w:rsid w:val="002978CA"/>
    <w:rsid w:val="002A0CC1"/>
    <w:rsid w:val="002A12E3"/>
    <w:rsid w:val="002A21D5"/>
    <w:rsid w:val="002A286D"/>
    <w:rsid w:val="002A3A75"/>
    <w:rsid w:val="002A5B41"/>
    <w:rsid w:val="002A5D91"/>
    <w:rsid w:val="002A5D9A"/>
    <w:rsid w:val="002A6B29"/>
    <w:rsid w:val="002A79CF"/>
    <w:rsid w:val="002B01D2"/>
    <w:rsid w:val="002B020F"/>
    <w:rsid w:val="002B0850"/>
    <w:rsid w:val="002B14D2"/>
    <w:rsid w:val="002B197A"/>
    <w:rsid w:val="002B2013"/>
    <w:rsid w:val="002B2089"/>
    <w:rsid w:val="002B2465"/>
    <w:rsid w:val="002B254E"/>
    <w:rsid w:val="002B3546"/>
    <w:rsid w:val="002B3B8B"/>
    <w:rsid w:val="002B4DE5"/>
    <w:rsid w:val="002B5356"/>
    <w:rsid w:val="002B5507"/>
    <w:rsid w:val="002B57E3"/>
    <w:rsid w:val="002B706C"/>
    <w:rsid w:val="002B7825"/>
    <w:rsid w:val="002C0207"/>
    <w:rsid w:val="002C04B7"/>
    <w:rsid w:val="002C0722"/>
    <w:rsid w:val="002C175D"/>
    <w:rsid w:val="002C2A83"/>
    <w:rsid w:val="002C2AF7"/>
    <w:rsid w:val="002C4001"/>
    <w:rsid w:val="002C4B66"/>
    <w:rsid w:val="002C4F3A"/>
    <w:rsid w:val="002C5BE0"/>
    <w:rsid w:val="002C65C2"/>
    <w:rsid w:val="002C65DD"/>
    <w:rsid w:val="002D012C"/>
    <w:rsid w:val="002D01B5"/>
    <w:rsid w:val="002D02A4"/>
    <w:rsid w:val="002D0568"/>
    <w:rsid w:val="002D0E4B"/>
    <w:rsid w:val="002D11AB"/>
    <w:rsid w:val="002D25BF"/>
    <w:rsid w:val="002D3386"/>
    <w:rsid w:val="002D33BA"/>
    <w:rsid w:val="002D36EF"/>
    <w:rsid w:val="002D3CCD"/>
    <w:rsid w:val="002D3E60"/>
    <w:rsid w:val="002D3ECB"/>
    <w:rsid w:val="002D53A1"/>
    <w:rsid w:val="002D6B04"/>
    <w:rsid w:val="002D6F90"/>
    <w:rsid w:val="002E01B0"/>
    <w:rsid w:val="002E0694"/>
    <w:rsid w:val="002E06F0"/>
    <w:rsid w:val="002E0C46"/>
    <w:rsid w:val="002E1527"/>
    <w:rsid w:val="002E163A"/>
    <w:rsid w:val="002E1870"/>
    <w:rsid w:val="002E1BBD"/>
    <w:rsid w:val="002E21E5"/>
    <w:rsid w:val="002E23A7"/>
    <w:rsid w:val="002E24EE"/>
    <w:rsid w:val="002E2D88"/>
    <w:rsid w:val="002E2F69"/>
    <w:rsid w:val="002E49B1"/>
    <w:rsid w:val="002E5134"/>
    <w:rsid w:val="002E5968"/>
    <w:rsid w:val="002E7333"/>
    <w:rsid w:val="002E74FA"/>
    <w:rsid w:val="002F0492"/>
    <w:rsid w:val="002F4345"/>
    <w:rsid w:val="002F45C5"/>
    <w:rsid w:val="002F7702"/>
    <w:rsid w:val="002F778B"/>
    <w:rsid w:val="002F7F48"/>
    <w:rsid w:val="0030083B"/>
    <w:rsid w:val="00300AD6"/>
    <w:rsid w:val="00300D30"/>
    <w:rsid w:val="00300E1E"/>
    <w:rsid w:val="003013BF"/>
    <w:rsid w:val="00301BDE"/>
    <w:rsid w:val="00301EEA"/>
    <w:rsid w:val="00303EA5"/>
    <w:rsid w:val="00304265"/>
    <w:rsid w:val="00304359"/>
    <w:rsid w:val="00304D90"/>
    <w:rsid w:val="00304FED"/>
    <w:rsid w:val="00305F96"/>
    <w:rsid w:val="0030623F"/>
    <w:rsid w:val="003065DB"/>
    <w:rsid w:val="00306D96"/>
    <w:rsid w:val="00311913"/>
    <w:rsid w:val="00311BAF"/>
    <w:rsid w:val="00311FC6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7A3"/>
    <w:rsid w:val="00317AA8"/>
    <w:rsid w:val="00317C5C"/>
    <w:rsid w:val="00317D38"/>
    <w:rsid w:val="00320335"/>
    <w:rsid w:val="00320527"/>
    <w:rsid w:val="0032092B"/>
    <w:rsid w:val="00321DAC"/>
    <w:rsid w:val="0032204A"/>
    <w:rsid w:val="00322067"/>
    <w:rsid w:val="0032279F"/>
    <w:rsid w:val="003231C0"/>
    <w:rsid w:val="00323567"/>
    <w:rsid w:val="00323A42"/>
    <w:rsid w:val="0032430A"/>
    <w:rsid w:val="00324315"/>
    <w:rsid w:val="003246A0"/>
    <w:rsid w:val="00324FD9"/>
    <w:rsid w:val="00325B68"/>
    <w:rsid w:val="00325BE4"/>
    <w:rsid w:val="00325BF5"/>
    <w:rsid w:val="00325E61"/>
    <w:rsid w:val="00326238"/>
    <w:rsid w:val="00327535"/>
    <w:rsid w:val="003275D5"/>
    <w:rsid w:val="00327BE2"/>
    <w:rsid w:val="00327C6E"/>
    <w:rsid w:val="00327E83"/>
    <w:rsid w:val="003301B5"/>
    <w:rsid w:val="00330886"/>
    <w:rsid w:val="00330B04"/>
    <w:rsid w:val="0033223F"/>
    <w:rsid w:val="003330FF"/>
    <w:rsid w:val="003334E5"/>
    <w:rsid w:val="003338DC"/>
    <w:rsid w:val="00333F85"/>
    <w:rsid w:val="0033494A"/>
    <w:rsid w:val="00334E36"/>
    <w:rsid w:val="00334FDB"/>
    <w:rsid w:val="00335262"/>
    <w:rsid w:val="00335935"/>
    <w:rsid w:val="0033611D"/>
    <w:rsid w:val="00336190"/>
    <w:rsid w:val="00336ED9"/>
    <w:rsid w:val="003409DC"/>
    <w:rsid w:val="0034179C"/>
    <w:rsid w:val="00342046"/>
    <w:rsid w:val="003429E7"/>
    <w:rsid w:val="00342D33"/>
    <w:rsid w:val="00342E2B"/>
    <w:rsid w:val="00343D5E"/>
    <w:rsid w:val="00344605"/>
    <w:rsid w:val="00344996"/>
    <w:rsid w:val="00344D2B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2020"/>
    <w:rsid w:val="0035237A"/>
    <w:rsid w:val="003527C5"/>
    <w:rsid w:val="003527E7"/>
    <w:rsid w:val="003531FB"/>
    <w:rsid w:val="00353B48"/>
    <w:rsid w:val="00355260"/>
    <w:rsid w:val="0035533B"/>
    <w:rsid w:val="0035586E"/>
    <w:rsid w:val="00355A31"/>
    <w:rsid w:val="00356693"/>
    <w:rsid w:val="00356FDE"/>
    <w:rsid w:val="00357242"/>
    <w:rsid w:val="00357304"/>
    <w:rsid w:val="00357CDB"/>
    <w:rsid w:val="003608EC"/>
    <w:rsid w:val="003611A3"/>
    <w:rsid w:val="00361CF6"/>
    <w:rsid w:val="00362166"/>
    <w:rsid w:val="00362A3C"/>
    <w:rsid w:val="00362AA7"/>
    <w:rsid w:val="00363227"/>
    <w:rsid w:val="003632E9"/>
    <w:rsid w:val="00363808"/>
    <w:rsid w:val="0036563B"/>
    <w:rsid w:val="0036572F"/>
    <w:rsid w:val="00365D3A"/>
    <w:rsid w:val="00365F66"/>
    <w:rsid w:val="00366016"/>
    <w:rsid w:val="00366AC6"/>
    <w:rsid w:val="003671D1"/>
    <w:rsid w:val="0036770F"/>
    <w:rsid w:val="00367C99"/>
    <w:rsid w:val="00367E08"/>
    <w:rsid w:val="0037074B"/>
    <w:rsid w:val="00370DA8"/>
    <w:rsid w:val="00372D75"/>
    <w:rsid w:val="00373040"/>
    <w:rsid w:val="003743DD"/>
    <w:rsid w:val="00374921"/>
    <w:rsid w:val="00375275"/>
    <w:rsid w:val="00377948"/>
    <w:rsid w:val="00377EC0"/>
    <w:rsid w:val="00380082"/>
    <w:rsid w:val="003803A3"/>
    <w:rsid w:val="0038070F"/>
    <w:rsid w:val="003813E0"/>
    <w:rsid w:val="0038189A"/>
    <w:rsid w:val="003820FA"/>
    <w:rsid w:val="003824CC"/>
    <w:rsid w:val="0038281F"/>
    <w:rsid w:val="00382B37"/>
    <w:rsid w:val="00382C07"/>
    <w:rsid w:val="00383FCC"/>
    <w:rsid w:val="003843B6"/>
    <w:rsid w:val="0038440A"/>
    <w:rsid w:val="00384447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7D3"/>
    <w:rsid w:val="00391AC8"/>
    <w:rsid w:val="003922C3"/>
    <w:rsid w:val="00392A57"/>
    <w:rsid w:val="00392FD4"/>
    <w:rsid w:val="00393635"/>
    <w:rsid w:val="0039406D"/>
    <w:rsid w:val="003941F3"/>
    <w:rsid w:val="003946A9"/>
    <w:rsid w:val="00394C6C"/>
    <w:rsid w:val="00395AA2"/>
    <w:rsid w:val="00395D20"/>
    <w:rsid w:val="003965E5"/>
    <w:rsid w:val="00397DD9"/>
    <w:rsid w:val="003A0C12"/>
    <w:rsid w:val="003A1153"/>
    <w:rsid w:val="003A16D2"/>
    <w:rsid w:val="003A1850"/>
    <w:rsid w:val="003A2B39"/>
    <w:rsid w:val="003A334F"/>
    <w:rsid w:val="003A3E76"/>
    <w:rsid w:val="003A4B58"/>
    <w:rsid w:val="003A55FC"/>
    <w:rsid w:val="003A6206"/>
    <w:rsid w:val="003A6450"/>
    <w:rsid w:val="003A68D7"/>
    <w:rsid w:val="003A775A"/>
    <w:rsid w:val="003A7EE9"/>
    <w:rsid w:val="003B09BD"/>
    <w:rsid w:val="003B0FCC"/>
    <w:rsid w:val="003B1B1A"/>
    <w:rsid w:val="003B2120"/>
    <w:rsid w:val="003B2601"/>
    <w:rsid w:val="003B276D"/>
    <w:rsid w:val="003B2A73"/>
    <w:rsid w:val="003B2B61"/>
    <w:rsid w:val="003B3825"/>
    <w:rsid w:val="003B3EF4"/>
    <w:rsid w:val="003B3F4E"/>
    <w:rsid w:val="003B44D0"/>
    <w:rsid w:val="003B492B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DBF"/>
    <w:rsid w:val="003C0FD4"/>
    <w:rsid w:val="003C1802"/>
    <w:rsid w:val="003C25AF"/>
    <w:rsid w:val="003C448C"/>
    <w:rsid w:val="003C49FC"/>
    <w:rsid w:val="003C55B3"/>
    <w:rsid w:val="003C5744"/>
    <w:rsid w:val="003C5B6B"/>
    <w:rsid w:val="003C6739"/>
    <w:rsid w:val="003C680A"/>
    <w:rsid w:val="003D0BBA"/>
    <w:rsid w:val="003D0C41"/>
    <w:rsid w:val="003D1198"/>
    <w:rsid w:val="003D17E4"/>
    <w:rsid w:val="003D3E60"/>
    <w:rsid w:val="003D5952"/>
    <w:rsid w:val="003D61E8"/>
    <w:rsid w:val="003D65A2"/>
    <w:rsid w:val="003D6602"/>
    <w:rsid w:val="003D66C0"/>
    <w:rsid w:val="003D66E0"/>
    <w:rsid w:val="003E0176"/>
    <w:rsid w:val="003E0AFF"/>
    <w:rsid w:val="003E0BA2"/>
    <w:rsid w:val="003E160B"/>
    <w:rsid w:val="003E20C9"/>
    <w:rsid w:val="003E2385"/>
    <w:rsid w:val="003E27A5"/>
    <w:rsid w:val="003E3D3A"/>
    <w:rsid w:val="003E5403"/>
    <w:rsid w:val="003E5CDE"/>
    <w:rsid w:val="003E6A71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67E"/>
    <w:rsid w:val="003F3860"/>
    <w:rsid w:val="003F42A7"/>
    <w:rsid w:val="003F538F"/>
    <w:rsid w:val="003F57B6"/>
    <w:rsid w:val="003F679C"/>
    <w:rsid w:val="003F773F"/>
    <w:rsid w:val="003F7A14"/>
    <w:rsid w:val="00400FE0"/>
    <w:rsid w:val="00401BD1"/>
    <w:rsid w:val="00401FD9"/>
    <w:rsid w:val="00402FF3"/>
    <w:rsid w:val="00403100"/>
    <w:rsid w:val="004032DB"/>
    <w:rsid w:val="0040334E"/>
    <w:rsid w:val="00403BC6"/>
    <w:rsid w:val="0040403D"/>
    <w:rsid w:val="00404B43"/>
    <w:rsid w:val="00404CCA"/>
    <w:rsid w:val="00405887"/>
    <w:rsid w:val="00405BFD"/>
    <w:rsid w:val="00407035"/>
    <w:rsid w:val="00407BFF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5281"/>
    <w:rsid w:val="004153CF"/>
    <w:rsid w:val="004159D9"/>
    <w:rsid w:val="00415C59"/>
    <w:rsid w:val="00415E93"/>
    <w:rsid w:val="00416132"/>
    <w:rsid w:val="004163A6"/>
    <w:rsid w:val="004164F7"/>
    <w:rsid w:val="00416892"/>
    <w:rsid w:val="00416D13"/>
    <w:rsid w:val="00417CD0"/>
    <w:rsid w:val="00417D25"/>
    <w:rsid w:val="00420473"/>
    <w:rsid w:val="004208AC"/>
    <w:rsid w:val="00420A0F"/>
    <w:rsid w:val="004229CD"/>
    <w:rsid w:val="00423131"/>
    <w:rsid w:val="0042393E"/>
    <w:rsid w:val="00423AEE"/>
    <w:rsid w:val="00423DD6"/>
    <w:rsid w:val="00424BF6"/>
    <w:rsid w:val="00424F96"/>
    <w:rsid w:val="004256C1"/>
    <w:rsid w:val="00425D70"/>
    <w:rsid w:val="00426CF7"/>
    <w:rsid w:val="00426D08"/>
    <w:rsid w:val="004274C9"/>
    <w:rsid w:val="00427C24"/>
    <w:rsid w:val="00427CFE"/>
    <w:rsid w:val="00427EE3"/>
    <w:rsid w:val="0043001E"/>
    <w:rsid w:val="00430907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99D"/>
    <w:rsid w:val="00440E6F"/>
    <w:rsid w:val="00440ECF"/>
    <w:rsid w:val="00441BCA"/>
    <w:rsid w:val="004428BA"/>
    <w:rsid w:val="00443DA6"/>
    <w:rsid w:val="00445083"/>
    <w:rsid w:val="00445B4F"/>
    <w:rsid w:val="0044611E"/>
    <w:rsid w:val="0044758B"/>
    <w:rsid w:val="0044770E"/>
    <w:rsid w:val="00450837"/>
    <w:rsid w:val="00450D2C"/>
    <w:rsid w:val="00450FD6"/>
    <w:rsid w:val="0045125A"/>
    <w:rsid w:val="0045134B"/>
    <w:rsid w:val="00452BE8"/>
    <w:rsid w:val="00452CF2"/>
    <w:rsid w:val="00453C22"/>
    <w:rsid w:val="00453DF3"/>
    <w:rsid w:val="00454836"/>
    <w:rsid w:val="00454A34"/>
    <w:rsid w:val="00454C1F"/>
    <w:rsid w:val="00455030"/>
    <w:rsid w:val="004561CC"/>
    <w:rsid w:val="00456AE8"/>
    <w:rsid w:val="00457864"/>
    <w:rsid w:val="00457C88"/>
    <w:rsid w:val="00457F87"/>
    <w:rsid w:val="0046002A"/>
    <w:rsid w:val="004600EC"/>
    <w:rsid w:val="004617CC"/>
    <w:rsid w:val="0046192C"/>
    <w:rsid w:val="00461C72"/>
    <w:rsid w:val="0046276C"/>
    <w:rsid w:val="0046304B"/>
    <w:rsid w:val="0046356A"/>
    <w:rsid w:val="00464014"/>
    <w:rsid w:val="004643DA"/>
    <w:rsid w:val="00465269"/>
    <w:rsid w:val="00465A53"/>
    <w:rsid w:val="00465D20"/>
    <w:rsid w:val="00465DB6"/>
    <w:rsid w:val="00465F90"/>
    <w:rsid w:val="0046683E"/>
    <w:rsid w:val="00466F40"/>
    <w:rsid w:val="00467337"/>
    <w:rsid w:val="0046757F"/>
    <w:rsid w:val="004678DB"/>
    <w:rsid w:val="00467E24"/>
    <w:rsid w:val="00467E55"/>
    <w:rsid w:val="00470786"/>
    <w:rsid w:val="00470E65"/>
    <w:rsid w:val="00471511"/>
    <w:rsid w:val="00471A5E"/>
    <w:rsid w:val="00471ADC"/>
    <w:rsid w:val="004728D6"/>
    <w:rsid w:val="00472C5F"/>
    <w:rsid w:val="004731E9"/>
    <w:rsid w:val="00473609"/>
    <w:rsid w:val="00474436"/>
    <w:rsid w:val="004747B7"/>
    <w:rsid w:val="00474C4F"/>
    <w:rsid w:val="00474EB0"/>
    <w:rsid w:val="00475107"/>
    <w:rsid w:val="0047516E"/>
    <w:rsid w:val="00475A33"/>
    <w:rsid w:val="00475DDC"/>
    <w:rsid w:val="00475ECA"/>
    <w:rsid w:val="00476211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60D"/>
    <w:rsid w:val="00482D0D"/>
    <w:rsid w:val="00483229"/>
    <w:rsid w:val="00483517"/>
    <w:rsid w:val="004838FF"/>
    <w:rsid w:val="00484C63"/>
    <w:rsid w:val="00485BCD"/>
    <w:rsid w:val="004860FD"/>
    <w:rsid w:val="004871EF"/>
    <w:rsid w:val="00487BAE"/>
    <w:rsid w:val="004900DC"/>
    <w:rsid w:val="004904CB"/>
    <w:rsid w:val="00490734"/>
    <w:rsid w:val="00491ECD"/>
    <w:rsid w:val="00492107"/>
    <w:rsid w:val="0049286D"/>
    <w:rsid w:val="00492FC7"/>
    <w:rsid w:val="0049385B"/>
    <w:rsid w:val="004949E9"/>
    <w:rsid w:val="00494CA7"/>
    <w:rsid w:val="004953A6"/>
    <w:rsid w:val="00495635"/>
    <w:rsid w:val="00495797"/>
    <w:rsid w:val="00495DFB"/>
    <w:rsid w:val="00496079"/>
    <w:rsid w:val="00496206"/>
    <w:rsid w:val="004976CB"/>
    <w:rsid w:val="00497918"/>
    <w:rsid w:val="00497C1E"/>
    <w:rsid w:val="00497D2D"/>
    <w:rsid w:val="004A0114"/>
    <w:rsid w:val="004A02EB"/>
    <w:rsid w:val="004A1503"/>
    <w:rsid w:val="004A1772"/>
    <w:rsid w:val="004A1D49"/>
    <w:rsid w:val="004A1F2E"/>
    <w:rsid w:val="004A37FA"/>
    <w:rsid w:val="004A388F"/>
    <w:rsid w:val="004A40D0"/>
    <w:rsid w:val="004A417C"/>
    <w:rsid w:val="004A44A2"/>
    <w:rsid w:val="004A4572"/>
    <w:rsid w:val="004A51FE"/>
    <w:rsid w:val="004A54E3"/>
    <w:rsid w:val="004A580B"/>
    <w:rsid w:val="004A5E05"/>
    <w:rsid w:val="004A5FB8"/>
    <w:rsid w:val="004A6183"/>
    <w:rsid w:val="004A6AC3"/>
    <w:rsid w:val="004A6DA9"/>
    <w:rsid w:val="004A7522"/>
    <w:rsid w:val="004B0476"/>
    <w:rsid w:val="004B0545"/>
    <w:rsid w:val="004B1033"/>
    <w:rsid w:val="004B203F"/>
    <w:rsid w:val="004B3DE6"/>
    <w:rsid w:val="004B5606"/>
    <w:rsid w:val="004B595A"/>
    <w:rsid w:val="004B6567"/>
    <w:rsid w:val="004B6955"/>
    <w:rsid w:val="004B6DE5"/>
    <w:rsid w:val="004B7358"/>
    <w:rsid w:val="004B7A44"/>
    <w:rsid w:val="004B7DE2"/>
    <w:rsid w:val="004C07F2"/>
    <w:rsid w:val="004C0FCB"/>
    <w:rsid w:val="004C284A"/>
    <w:rsid w:val="004C289B"/>
    <w:rsid w:val="004C3144"/>
    <w:rsid w:val="004C3BBC"/>
    <w:rsid w:val="004C3BD1"/>
    <w:rsid w:val="004C49BC"/>
    <w:rsid w:val="004C5DE2"/>
    <w:rsid w:val="004C60F9"/>
    <w:rsid w:val="004C6B74"/>
    <w:rsid w:val="004C6BC5"/>
    <w:rsid w:val="004D05A3"/>
    <w:rsid w:val="004D073C"/>
    <w:rsid w:val="004D0A44"/>
    <w:rsid w:val="004D1268"/>
    <w:rsid w:val="004D16C8"/>
    <w:rsid w:val="004D2074"/>
    <w:rsid w:val="004D24F1"/>
    <w:rsid w:val="004D261F"/>
    <w:rsid w:val="004D2637"/>
    <w:rsid w:val="004D2BCB"/>
    <w:rsid w:val="004D2BE0"/>
    <w:rsid w:val="004D2FBC"/>
    <w:rsid w:val="004D308E"/>
    <w:rsid w:val="004D3D01"/>
    <w:rsid w:val="004D4D49"/>
    <w:rsid w:val="004D5273"/>
    <w:rsid w:val="004D6690"/>
    <w:rsid w:val="004D7B36"/>
    <w:rsid w:val="004D7FE4"/>
    <w:rsid w:val="004E1145"/>
    <w:rsid w:val="004E1AB8"/>
    <w:rsid w:val="004E1D8D"/>
    <w:rsid w:val="004E3235"/>
    <w:rsid w:val="004E3685"/>
    <w:rsid w:val="004E3D61"/>
    <w:rsid w:val="004E404F"/>
    <w:rsid w:val="004E4421"/>
    <w:rsid w:val="004E4C3D"/>
    <w:rsid w:val="004E5632"/>
    <w:rsid w:val="004E5F7D"/>
    <w:rsid w:val="004E6358"/>
    <w:rsid w:val="004E662B"/>
    <w:rsid w:val="004E68C6"/>
    <w:rsid w:val="004E69C8"/>
    <w:rsid w:val="004E7A75"/>
    <w:rsid w:val="004E7DBF"/>
    <w:rsid w:val="004E7F49"/>
    <w:rsid w:val="004F01C1"/>
    <w:rsid w:val="004F0B9B"/>
    <w:rsid w:val="004F0FDF"/>
    <w:rsid w:val="004F1020"/>
    <w:rsid w:val="004F19A6"/>
    <w:rsid w:val="004F37AF"/>
    <w:rsid w:val="004F3890"/>
    <w:rsid w:val="004F3A8E"/>
    <w:rsid w:val="004F3CA2"/>
    <w:rsid w:val="004F42FC"/>
    <w:rsid w:val="004F4FC0"/>
    <w:rsid w:val="004F4FE5"/>
    <w:rsid w:val="004F5CF4"/>
    <w:rsid w:val="004F6693"/>
    <w:rsid w:val="004F71A5"/>
    <w:rsid w:val="004F7B42"/>
    <w:rsid w:val="005012A2"/>
    <w:rsid w:val="00501309"/>
    <w:rsid w:val="00501AEE"/>
    <w:rsid w:val="005025CD"/>
    <w:rsid w:val="00502793"/>
    <w:rsid w:val="005030C4"/>
    <w:rsid w:val="00503CD3"/>
    <w:rsid w:val="00503DFD"/>
    <w:rsid w:val="005042AC"/>
    <w:rsid w:val="005046A4"/>
    <w:rsid w:val="005046E7"/>
    <w:rsid w:val="00504E29"/>
    <w:rsid w:val="0050516B"/>
    <w:rsid w:val="00505785"/>
    <w:rsid w:val="005061F8"/>
    <w:rsid w:val="0050632E"/>
    <w:rsid w:val="005063CB"/>
    <w:rsid w:val="00506A2C"/>
    <w:rsid w:val="00506A9E"/>
    <w:rsid w:val="00506D2C"/>
    <w:rsid w:val="005075EC"/>
    <w:rsid w:val="00507955"/>
    <w:rsid w:val="00510130"/>
    <w:rsid w:val="005105EE"/>
    <w:rsid w:val="00510710"/>
    <w:rsid w:val="005112E6"/>
    <w:rsid w:val="005116D3"/>
    <w:rsid w:val="005117EC"/>
    <w:rsid w:val="005122A5"/>
    <w:rsid w:val="00512A34"/>
    <w:rsid w:val="00512D00"/>
    <w:rsid w:val="00512F33"/>
    <w:rsid w:val="00512F8B"/>
    <w:rsid w:val="00513AAB"/>
    <w:rsid w:val="00514090"/>
    <w:rsid w:val="0051499C"/>
    <w:rsid w:val="00514FE2"/>
    <w:rsid w:val="005159E4"/>
    <w:rsid w:val="00515FD6"/>
    <w:rsid w:val="0051645C"/>
    <w:rsid w:val="00516547"/>
    <w:rsid w:val="00516811"/>
    <w:rsid w:val="005169A0"/>
    <w:rsid w:val="00517C8F"/>
    <w:rsid w:val="00517F20"/>
    <w:rsid w:val="0052038E"/>
    <w:rsid w:val="005203E0"/>
    <w:rsid w:val="00520478"/>
    <w:rsid w:val="00520991"/>
    <w:rsid w:val="00520AD5"/>
    <w:rsid w:val="00520B01"/>
    <w:rsid w:val="00521184"/>
    <w:rsid w:val="0052135D"/>
    <w:rsid w:val="00521A12"/>
    <w:rsid w:val="00521B7F"/>
    <w:rsid w:val="00522E3A"/>
    <w:rsid w:val="00523039"/>
    <w:rsid w:val="00523D3B"/>
    <w:rsid w:val="005258E2"/>
    <w:rsid w:val="00526A65"/>
    <w:rsid w:val="00526AB1"/>
    <w:rsid w:val="00526D2C"/>
    <w:rsid w:val="00530D61"/>
    <w:rsid w:val="00530DD5"/>
    <w:rsid w:val="0053227B"/>
    <w:rsid w:val="005322F3"/>
    <w:rsid w:val="00532583"/>
    <w:rsid w:val="0053308D"/>
    <w:rsid w:val="005330F6"/>
    <w:rsid w:val="0053396B"/>
    <w:rsid w:val="00533F8B"/>
    <w:rsid w:val="00533FD3"/>
    <w:rsid w:val="00534A80"/>
    <w:rsid w:val="00536A7F"/>
    <w:rsid w:val="0053717A"/>
    <w:rsid w:val="00540874"/>
    <w:rsid w:val="00540A37"/>
    <w:rsid w:val="005415EC"/>
    <w:rsid w:val="00541C64"/>
    <w:rsid w:val="00542AEE"/>
    <w:rsid w:val="005430B1"/>
    <w:rsid w:val="00544DF1"/>
    <w:rsid w:val="0054659F"/>
    <w:rsid w:val="00546A08"/>
    <w:rsid w:val="00546C11"/>
    <w:rsid w:val="00547A3A"/>
    <w:rsid w:val="00547ACE"/>
    <w:rsid w:val="00547ADA"/>
    <w:rsid w:val="00547B17"/>
    <w:rsid w:val="00550176"/>
    <w:rsid w:val="00551EFF"/>
    <w:rsid w:val="00552317"/>
    <w:rsid w:val="00552AE9"/>
    <w:rsid w:val="005535C9"/>
    <w:rsid w:val="0055425E"/>
    <w:rsid w:val="0055437F"/>
    <w:rsid w:val="005549FA"/>
    <w:rsid w:val="00555552"/>
    <w:rsid w:val="00555CD2"/>
    <w:rsid w:val="005565BB"/>
    <w:rsid w:val="00556BCB"/>
    <w:rsid w:val="00556E90"/>
    <w:rsid w:val="00561DF7"/>
    <w:rsid w:val="005627B0"/>
    <w:rsid w:val="00562B52"/>
    <w:rsid w:val="00562F3F"/>
    <w:rsid w:val="005636F4"/>
    <w:rsid w:val="00563BF5"/>
    <w:rsid w:val="00563F4F"/>
    <w:rsid w:val="005640B1"/>
    <w:rsid w:val="00564306"/>
    <w:rsid w:val="005645B0"/>
    <w:rsid w:val="0056476E"/>
    <w:rsid w:val="00564806"/>
    <w:rsid w:val="00564F30"/>
    <w:rsid w:val="00565A35"/>
    <w:rsid w:val="00565A80"/>
    <w:rsid w:val="00565C4C"/>
    <w:rsid w:val="00566EC1"/>
    <w:rsid w:val="00567051"/>
    <w:rsid w:val="005672FF"/>
    <w:rsid w:val="0057093F"/>
    <w:rsid w:val="00570EEC"/>
    <w:rsid w:val="00571458"/>
    <w:rsid w:val="005728CC"/>
    <w:rsid w:val="00572C73"/>
    <w:rsid w:val="00572E1F"/>
    <w:rsid w:val="005745D2"/>
    <w:rsid w:val="005751C0"/>
    <w:rsid w:val="0057525F"/>
    <w:rsid w:val="005758EF"/>
    <w:rsid w:val="0057608B"/>
    <w:rsid w:val="00576528"/>
    <w:rsid w:val="0057664D"/>
    <w:rsid w:val="005770AD"/>
    <w:rsid w:val="00577A00"/>
    <w:rsid w:val="00577E38"/>
    <w:rsid w:val="00580423"/>
    <w:rsid w:val="00580C78"/>
    <w:rsid w:val="00581058"/>
    <w:rsid w:val="00582C09"/>
    <w:rsid w:val="00582FD3"/>
    <w:rsid w:val="005834DD"/>
    <w:rsid w:val="005837E5"/>
    <w:rsid w:val="00583916"/>
    <w:rsid w:val="00584B51"/>
    <w:rsid w:val="00585E5F"/>
    <w:rsid w:val="005866DA"/>
    <w:rsid w:val="00587698"/>
    <w:rsid w:val="005877DF"/>
    <w:rsid w:val="00590303"/>
    <w:rsid w:val="00590668"/>
    <w:rsid w:val="00591AC5"/>
    <w:rsid w:val="00592493"/>
    <w:rsid w:val="005929C4"/>
    <w:rsid w:val="0059407D"/>
    <w:rsid w:val="005942BA"/>
    <w:rsid w:val="005957EE"/>
    <w:rsid w:val="005959AC"/>
    <w:rsid w:val="00595A89"/>
    <w:rsid w:val="00595E7D"/>
    <w:rsid w:val="005962E6"/>
    <w:rsid w:val="00596308"/>
    <w:rsid w:val="00596704"/>
    <w:rsid w:val="00596742"/>
    <w:rsid w:val="00596F25"/>
    <w:rsid w:val="0059723E"/>
    <w:rsid w:val="005A00C9"/>
    <w:rsid w:val="005A0C2C"/>
    <w:rsid w:val="005A0C31"/>
    <w:rsid w:val="005A0C88"/>
    <w:rsid w:val="005A1017"/>
    <w:rsid w:val="005A1128"/>
    <w:rsid w:val="005A132E"/>
    <w:rsid w:val="005A150F"/>
    <w:rsid w:val="005A16F8"/>
    <w:rsid w:val="005A1F87"/>
    <w:rsid w:val="005A23D2"/>
    <w:rsid w:val="005A2ABE"/>
    <w:rsid w:val="005A3346"/>
    <w:rsid w:val="005A3525"/>
    <w:rsid w:val="005A352C"/>
    <w:rsid w:val="005A3917"/>
    <w:rsid w:val="005A42F9"/>
    <w:rsid w:val="005A4506"/>
    <w:rsid w:val="005A4E71"/>
    <w:rsid w:val="005A5BED"/>
    <w:rsid w:val="005A5E32"/>
    <w:rsid w:val="005A5EF0"/>
    <w:rsid w:val="005A692A"/>
    <w:rsid w:val="005A6C9E"/>
    <w:rsid w:val="005A702C"/>
    <w:rsid w:val="005B0663"/>
    <w:rsid w:val="005B0FBE"/>
    <w:rsid w:val="005B1564"/>
    <w:rsid w:val="005B1DB6"/>
    <w:rsid w:val="005B2A3A"/>
    <w:rsid w:val="005B2ACE"/>
    <w:rsid w:val="005B41AE"/>
    <w:rsid w:val="005B4579"/>
    <w:rsid w:val="005B4C0E"/>
    <w:rsid w:val="005B4CF2"/>
    <w:rsid w:val="005B53A0"/>
    <w:rsid w:val="005B6C1C"/>
    <w:rsid w:val="005B6D31"/>
    <w:rsid w:val="005B6E55"/>
    <w:rsid w:val="005B7069"/>
    <w:rsid w:val="005B7280"/>
    <w:rsid w:val="005C030C"/>
    <w:rsid w:val="005C08BF"/>
    <w:rsid w:val="005C1380"/>
    <w:rsid w:val="005C1423"/>
    <w:rsid w:val="005C18F3"/>
    <w:rsid w:val="005C1F8F"/>
    <w:rsid w:val="005C259B"/>
    <w:rsid w:val="005C2B48"/>
    <w:rsid w:val="005C4158"/>
    <w:rsid w:val="005C416B"/>
    <w:rsid w:val="005C4A2B"/>
    <w:rsid w:val="005C4B3D"/>
    <w:rsid w:val="005C4DA4"/>
    <w:rsid w:val="005C4DDA"/>
    <w:rsid w:val="005C5408"/>
    <w:rsid w:val="005C5ADD"/>
    <w:rsid w:val="005C628C"/>
    <w:rsid w:val="005C6C75"/>
    <w:rsid w:val="005C6DFA"/>
    <w:rsid w:val="005C73C6"/>
    <w:rsid w:val="005C741E"/>
    <w:rsid w:val="005C7F8B"/>
    <w:rsid w:val="005D056D"/>
    <w:rsid w:val="005D0696"/>
    <w:rsid w:val="005D0D31"/>
    <w:rsid w:val="005D1CC3"/>
    <w:rsid w:val="005D1D92"/>
    <w:rsid w:val="005D2E9A"/>
    <w:rsid w:val="005D2F04"/>
    <w:rsid w:val="005D33D3"/>
    <w:rsid w:val="005D35C0"/>
    <w:rsid w:val="005D4158"/>
    <w:rsid w:val="005D46FF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13E1"/>
    <w:rsid w:val="005E2081"/>
    <w:rsid w:val="005E212D"/>
    <w:rsid w:val="005E2724"/>
    <w:rsid w:val="005E2956"/>
    <w:rsid w:val="005E3727"/>
    <w:rsid w:val="005E5D6F"/>
    <w:rsid w:val="005E6134"/>
    <w:rsid w:val="005E78FD"/>
    <w:rsid w:val="005E7AD1"/>
    <w:rsid w:val="005E7AF8"/>
    <w:rsid w:val="005F0124"/>
    <w:rsid w:val="005F017E"/>
    <w:rsid w:val="005F0885"/>
    <w:rsid w:val="005F09C8"/>
    <w:rsid w:val="005F2FDB"/>
    <w:rsid w:val="005F3AC6"/>
    <w:rsid w:val="005F42A5"/>
    <w:rsid w:val="005F5B7D"/>
    <w:rsid w:val="005F5E0B"/>
    <w:rsid w:val="005F63FB"/>
    <w:rsid w:val="005F6AF9"/>
    <w:rsid w:val="005F7F6B"/>
    <w:rsid w:val="00600623"/>
    <w:rsid w:val="00600A8F"/>
    <w:rsid w:val="006019B0"/>
    <w:rsid w:val="00601F52"/>
    <w:rsid w:val="00602B10"/>
    <w:rsid w:val="00603E24"/>
    <w:rsid w:val="0060478E"/>
    <w:rsid w:val="00604B6F"/>
    <w:rsid w:val="00604F4F"/>
    <w:rsid w:val="006057AD"/>
    <w:rsid w:val="00605991"/>
    <w:rsid w:val="006060F8"/>
    <w:rsid w:val="00606418"/>
    <w:rsid w:val="00606505"/>
    <w:rsid w:val="00606542"/>
    <w:rsid w:val="00606A87"/>
    <w:rsid w:val="00607338"/>
    <w:rsid w:val="00607545"/>
    <w:rsid w:val="00607B0E"/>
    <w:rsid w:val="00610127"/>
    <w:rsid w:val="00612583"/>
    <w:rsid w:val="006125A9"/>
    <w:rsid w:val="0061435E"/>
    <w:rsid w:val="006149CF"/>
    <w:rsid w:val="00614F8E"/>
    <w:rsid w:val="006163C8"/>
    <w:rsid w:val="006165B2"/>
    <w:rsid w:val="00616D0E"/>
    <w:rsid w:val="00617449"/>
    <w:rsid w:val="00617F02"/>
    <w:rsid w:val="00620364"/>
    <w:rsid w:val="00620BF7"/>
    <w:rsid w:val="00621FBE"/>
    <w:rsid w:val="0062204A"/>
    <w:rsid w:val="00622621"/>
    <w:rsid w:val="006226BF"/>
    <w:rsid w:val="006227BB"/>
    <w:rsid w:val="00622C25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702"/>
    <w:rsid w:val="00626B36"/>
    <w:rsid w:val="006273DA"/>
    <w:rsid w:val="00627CDF"/>
    <w:rsid w:val="00630867"/>
    <w:rsid w:val="00630D68"/>
    <w:rsid w:val="00631113"/>
    <w:rsid w:val="006312D0"/>
    <w:rsid w:val="006312F0"/>
    <w:rsid w:val="006314AA"/>
    <w:rsid w:val="00632F07"/>
    <w:rsid w:val="00633298"/>
    <w:rsid w:val="006335AB"/>
    <w:rsid w:val="00634341"/>
    <w:rsid w:val="006352BB"/>
    <w:rsid w:val="0063564F"/>
    <w:rsid w:val="00635820"/>
    <w:rsid w:val="00635AD5"/>
    <w:rsid w:val="0063682C"/>
    <w:rsid w:val="00637A9B"/>
    <w:rsid w:val="00637BA9"/>
    <w:rsid w:val="00640DEB"/>
    <w:rsid w:val="00641677"/>
    <w:rsid w:val="00641B8F"/>
    <w:rsid w:val="00641C1E"/>
    <w:rsid w:val="00642761"/>
    <w:rsid w:val="0064293E"/>
    <w:rsid w:val="00642D1E"/>
    <w:rsid w:val="00644B18"/>
    <w:rsid w:val="00644D98"/>
    <w:rsid w:val="006450D9"/>
    <w:rsid w:val="006456CE"/>
    <w:rsid w:val="00645893"/>
    <w:rsid w:val="00645E82"/>
    <w:rsid w:val="00645EFC"/>
    <w:rsid w:val="00646B83"/>
    <w:rsid w:val="00646F21"/>
    <w:rsid w:val="00647473"/>
    <w:rsid w:val="00647B03"/>
    <w:rsid w:val="00650689"/>
    <w:rsid w:val="0065132F"/>
    <w:rsid w:val="00651ADF"/>
    <w:rsid w:val="00651F55"/>
    <w:rsid w:val="006531F6"/>
    <w:rsid w:val="006532D9"/>
    <w:rsid w:val="006539B1"/>
    <w:rsid w:val="00653A41"/>
    <w:rsid w:val="00653B97"/>
    <w:rsid w:val="00653F27"/>
    <w:rsid w:val="00654284"/>
    <w:rsid w:val="006544FC"/>
    <w:rsid w:val="006603E8"/>
    <w:rsid w:val="006604D9"/>
    <w:rsid w:val="00660C93"/>
    <w:rsid w:val="006610D1"/>
    <w:rsid w:val="006613B2"/>
    <w:rsid w:val="006615AF"/>
    <w:rsid w:val="00661A47"/>
    <w:rsid w:val="00663631"/>
    <w:rsid w:val="006641E6"/>
    <w:rsid w:val="00664685"/>
    <w:rsid w:val="006650AA"/>
    <w:rsid w:val="0066514C"/>
    <w:rsid w:val="0066639C"/>
    <w:rsid w:val="00666584"/>
    <w:rsid w:val="006665C3"/>
    <w:rsid w:val="00666C96"/>
    <w:rsid w:val="00667A89"/>
    <w:rsid w:val="0067048F"/>
    <w:rsid w:val="0067066B"/>
    <w:rsid w:val="00670BAD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614F"/>
    <w:rsid w:val="00676F17"/>
    <w:rsid w:val="006772A3"/>
    <w:rsid w:val="006772DD"/>
    <w:rsid w:val="0068136E"/>
    <w:rsid w:val="006814F5"/>
    <w:rsid w:val="00681C17"/>
    <w:rsid w:val="006820D4"/>
    <w:rsid w:val="00682AA5"/>
    <w:rsid w:val="00683E40"/>
    <w:rsid w:val="006842FF"/>
    <w:rsid w:val="00684529"/>
    <w:rsid w:val="00684E76"/>
    <w:rsid w:val="00685C14"/>
    <w:rsid w:val="00686C47"/>
    <w:rsid w:val="00686D14"/>
    <w:rsid w:val="0068720F"/>
    <w:rsid w:val="00690A76"/>
    <w:rsid w:val="00691181"/>
    <w:rsid w:val="00691491"/>
    <w:rsid w:val="00692B16"/>
    <w:rsid w:val="0069387D"/>
    <w:rsid w:val="00693887"/>
    <w:rsid w:val="00693929"/>
    <w:rsid w:val="00694358"/>
    <w:rsid w:val="00694603"/>
    <w:rsid w:val="00694759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A0126"/>
    <w:rsid w:val="006A01F6"/>
    <w:rsid w:val="006A0334"/>
    <w:rsid w:val="006A037B"/>
    <w:rsid w:val="006A07C1"/>
    <w:rsid w:val="006A1025"/>
    <w:rsid w:val="006A23B8"/>
    <w:rsid w:val="006A244A"/>
    <w:rsid w:val="006A2E28"/>
    <w:rsid w:val="006A3786"/>
    <w:rsid w:val="006A48FE"/>
    <w:rsid w:val="006A49CD"/>
    <w:rsid w:val="006A4B1C"/>
    <w:rsid w:val="006A5B13"/>
    <w:rsid w:val="006A6134"/>
    <w:rsid w:val="006A617A"/>
    <w:rsid w:val="006A6323"/>
    <w:rsid w:val="006A6B99"/>
    <w:rsid w:val="006A7277"/>
    <w:rsid w:val="006A7307"/>
    <w:rsid w:val="006A753C"/>
    <w:rsid w:val="006A7592"/>
    <w:rsid w:val="006A79C7"/>
    <w:rsid w:val="006A79D1"/>
    <w:rsid w:val="006A7C49"/>
    <w:rsid w:val="006B1287"/>
    <w:rsid w:val="006B306E"/>
    <w:rsid w:val="006B315C"/>
    <w:rsid w:val="006B33BE"/>
    <w:rsid w:val="006B558B"/>
    <w:rsid w:val="006B599B"/>
    <w:rsid w:val="006B5A43"/>
    <w:rsid w:val="006B6525"/>
    <w:rsid w:val="006B6E2B"/>
    <w:rsid w:val="006B7BED"/>
    <w:rsid w:val="006B7F59"/>
    <w:rsid w:val="006C0B62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748"/>
    <w:rsid w:val="006C4AA5"/>
    <w:rsid w:val="006C4C94"/>
    <w:rsid w:val="006C5193"/>
    <w:rsid w:val="006C5547"/>
    <w:rsid w:val="006C5A28"/>
    <w:rsid w:val="006C6018"/>
    <w:rsid w:val="006C6332"/>
    <w:rsid w:val="006C64AF"/>
    <w:rsid w:val="006C6827"/>
    <w:rsid w:val="006C7076"/>
    <w:rsid w:val="006C7303"/>
    <w:rsid w:val="006C7508"/>
    <w:rsid w:val="006C7850"/>
    <w:rsid w:val="006C7BD3"/>
    <w:rsid w:val="006D0578"/>
    <w:rsid w:val="006D16CD"/>
    <w:rsid w:val="006D2797"/>
    <w:rsid w:val="006D27C3"/>
    <w:rsid w:val="006D3470"/>
    <w:rsid w:val="006D4534"/>
    <w:rsid w:val="006D47CE"/>
    <w:rsid w:val="006D49FB"/>
    <w:rsid w:val="006D4FEE"/>
    <w:rsid w:val="006D547D"/>
    <w:rsid w:val="006D5900"/>
    <w:rsid w:val="006D5A5D"/>
    <w:rsid w:val="006D6BA0"/>
    <w:rsid w:val="006D6EBC"/>
    <w:rsid w:val="006D71D5"/>
    <w:rsid w:val="006D7AE2"/>
    <w:rsid w:val="006E1362"/>
    <w:rsid w:val="006E1FC9"/>
    <w:rsid w:val="006E21BC"/>
    <w:rsid w:val="006E21C6"/>
    <w:rsid w:val="006E3B02"/>
    <w:rsid w:val="006E444A"/>
    <w:rsid w:val="006E4BC1"/>
    <w:rsid w:val="006E4D9F"/>
    <w:rsid w:val="006E5516"/>
    <w:rsid w:val="006E650D"/>
    <w:rsid w:val="006E6900"/>
    <w:rsid w:val="006E6A7B"/>
    <w:rsid w:val="006E7F4D"/>
    <w:rsid w:val="006F0197"/>
    <w:rsid w:val="006F0892"/>
    <w:rsid w:val="006F0C14"/>
    <w:rsid w:val="006F165B"/>
    <w:rsid w:val="006F2F79"/>
    <w:rsid w:val="006F4EFC"/>
    <w:rsid w:val="006F5229"/>
    <w:rsid w:val="006F5A7A"/>
    <w:rsid w:val="006F5C5E"/>
    <w:rsid w:val="006F73CD"/>
    <w:rsid w:val="00700028"/>
    <w:rsid w:val="007007C5"/>
    <w:rsid w:val="007010A4"/>
    <w:rsid w:val="00702397"/>
    <w:rsid w:val="007024C1"/>
    <w:rsid w:val="007027E8"/>
    <w:rsid w:val="0070359C"/>
    <w:rsid w:val="00703657"/>
    <w:rsid w:val="00704148"/>
    <w:rsid w:val="00704935"/>
    <w:rsid w:val="00705D49"/>
    <w:rsid w:val="00705E5A"/>
    <w:rsid w:val="007070EC"/>
    <w:rsid w:val="00707F0C"/>
    <w:rsid w:val="007108E2"/>
    <w:rsid w:val="00711014"/>
    <w:rsid w:val="007116BD"/>
    <w:rsid w:val="00711BB5"/>
    <w:rsid w:val="00711CA4"/>
    <w:rsid w:val="00711D9A"/>
    <w:rsid w:val="00711FCB"/>
    <w:rsid w:val="007121A2"/>
    <w:rsid w:val="00712E96"/>
    <w:rsid w:val="007138AE"/>
    <w:rsid w:val="00713B0B"/>
    <w:rsid w:val="00714207"/>
    <w:rsid w:val="00714217"/>
    <w:rsid w:val="00714DC2"/>
    <w:rsid w:val="007152D8"/>
    <w:rsid w:val="00715315"/>
    <w:rsid w:val="00715672"/>
    <w:rsid w:val="00715AB9"/>
    <w:rsid w:val="00715D84"/>
    <w:rsid w:val="0071682C"/>
    <w:rsid w:val="00716A9E"/>
    <w:rsid w:val="00716EC8"/>
    <w:rsid w:val="00717F2A"/>
    <w:rsid w:val="007206AF"/>
    <w:rsid w:val="00721231"/>
    <w:rsid w:val="0072181F"/>
    <w:rsid w:val="00721AF3"/>
    <w:rsid w:val="00722F00"/>
    <w:rsid w:val="007242BB"/>
    <w:rsid w:val="00724951"/>
    <w:rsid w:val="00725A08"/>
    <w:rsid w:val="00725F45"/>
    <w:rsid w:val="00726687"/>
    <w:rsid w:val="0072711A"/>
    <w:rsid w:val="00727638"/>
    <w:rsid w:val="00727D94"/>
    <w:rsid w:val="0073081E"/>
    <w:rsid w:val="00730C55"/>
    <w:rsid w:val="00731359"/>
    <w:rsid w:val="0073137C"/>
    <w:rsid w:val="007315DB"/>
    <w:rsid w:val="00731A5E"/>
    <w:rsid w:val="007329ED"/>
    <w:rsid w:val="00732B0D"/>
    <w:rsid w:val="007333F1"/>
    <w:rsid w:val="0073393F"/>
    <w:rsid w:val="00735135"/>
    <w:rsid w:val="00735213"/>
    <w:rsid w:val="00735805"/>
    <w:rsid w:val="007369CA"/>
    <w:rsid w:val="00736F63"/>
    <w:rsid w:val="00736FCF"/>
    <w:rsid w:val="00737B31"/>
    <w:rsid w:val="00737D96"/>
    <w:rsid w:val="00737EF2"/>
    <w:rsid w:val="007404BE"/>
    <w:rsid w:val="00740956"/>
    <w:rsid w:val="00740E92"/>
    <w:rsid w:val="007418C9"/>
    <w:rsid w:val="00742638"/>
    <w:rsid w:val="00742DB8"/>
    <w:rsid w:val="007451D7"/>
    <w:rsid w:val="00745442"/>
    <w:rsid w:val="00745D59"/>
    <w:rsid w:val="00746980"/>
    <w:rsid w:val="00746DCF"/>
    <w:rsid w:val="00747467"/>
    <w:rsid w:val="00747A47"/>
    <w:rsid w:val="00750D19"/>
    <w:rsid w:val="007510DB"/>
    <w:rsid w:val="0075112F"/>
    <w:rsid w:val="00751492"/>
    <w:rsid w:val="00751661"/>
    <w:rsid w:val="00752289"/>
    <w:rsid w:val="007529BA"/>
    <w:rsid w:val="00752B15"/>
    <w:rsid w:val="00752CF2"/>
    <w:rsid w:val="00752D5E"/>
    <w:rsid w:val="00752DFF"/>
    <w:rsid w:val="00753139"/>
    <w:rsid w:val="007545CB"/>
    <w:rsid w:val="00755828"/>
    <w:rsid w:val="00755B17"/>
    <w:rsid w:val="00755D6C"/>
    <w:rsid w:val="00756214"/>
    <w:rsid w:val="007579C4"/>
    <w:rsid w:val="007608F7"/>
    <w:rsid w:val="007610C5"/>
    <w:rsid w:val="00761C7B"/>
    <w:rsid w:val="00762573"/>
    <w:rsid w:val="0076333D"/>
    <w:rsid w:val="00763582"/>
    <w:rsid w:val="007636DA"/>
    <w:rsid w:val="007645F6"/>
    <w:rsid w:val="00764711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D00"/>
    <w:rsid w:val="007706A7"/>
    <w:rsid w:val="007714EF"/>
    <w:rsid w:val="00771783"/>
    <w:rsid w:val="00771A97"/>
    <w:rsid w:val="00771BEC"/>
    <w:rsid w:val="0077204D"/>
    <w:rsid w:val="007728A3"/>
    <w:rsid w:val="00773CEF"/>
    <w:rsid w:val="00773E8C"/>
    <w:rsid w:val="007757A0"/>
    <w:rsid w:val="007758FB"/>
    <w:rsid w:val="007771CD"/>
    <w:rsid w:val="007774BD"/>
    <w:rsid w:val="0077797C"/>
    <w:rsid w:val="007807BF"/>
    <w:rsid w:val="007809FE"/>
    <w:rsid w:val="00780B27"/>
    <w:rsid w:val="00781331"/>
    <w:rsid w:val="007816CA"/>
    <w:rsid w:val="00781C1E"/>
    <w:rsid w:val="00783000"/>
    <w:rsid w:val="007831C4"/>
    <w:rsid w:val="007839B7"/>
    <w:rsid w:val="00784479"/>
    <w:rsid w:val="00784889"/>
    <w:rsid w:val="007864C3"/>
    <w:rsid w:val="00790388"/>
    <w:rsid w:val="00790700"/>
    <w:rsid w:val="00790A51"/>
    <w:rsid w:val="00790C6B"/>
    <w:rsid w:val="007926A3"/>
    <w:rsid w:val="00792F9E"/>
    <w:rsid w:val="0079306E"/>
    <w:rsid w:val="007932D1"/>
    <w:rsid w:val="007938C2"/>
    <w:rsid w:val="00793CC2"/>
    <w:rsid w:val="00793CCA"/>
    <w:rsid w:val="00793D7B"/>
    <w:rsid w:val="00794DB2"/>
    <w:rsid w:val="00794F40"/>
    <w:rsid w:val="00795043"/>
    <w:rsid w:val="00795A47"/>
    <w:rsid w:val="00795AB4"/>
    <w:rsid w:val="00797DC2"/>
    <w:rsid w:val="007A05A5"/>
    <w:rsid w:val="007A0B4C"/>
    <w:rsid w:val="007A1234"/>
    <w:rsid w:val="007A203A"/>
    <w:rsid w:val="007A28D6"/>
    <w:rsid w:val="007A3356"/>
    <w:rsid w:val="007A351F"/>
    <w:rsid w:val="007A3528"/>
    <w:rsid w:val="007A3E42"/>
    <w:rsid w:val="007A5829"/>
    <w:rsid w:val="007A5F86"/>
    <w:rsid w:val="007A7364"/>
    <w:rsid w:val="007A7502"/>
    <w:rsid w:val="007B070A"/>
    <w:rsid w:val="007B1D46"/>
    <w:rsid w:val="007B2313"/>
    <w:rsid w:val="007B3492"/>
    <w:rsid w:val="007B3580"/>
    <w:rsid w:val="007B51EA"/>
    <w:rsid w:val="007B6D09"/>
    <w:rsid w:val="007B6EE3"/>
    <w:rsid w:val="007B6F87"/>
    <w:rsid w:val="007B725E"/>
    <w:rsid w:val="007C0D90"/>
    <w:rsid w:val="007C12EE"/>
    <w:rsid w:val="007C1611"/>
    <w:rsid w:val="007C1B02"/>
    <w:rsid w:val="007C2857"/>
    <w:rsid w:val="007C290D"/>
    <w:rsid w:val="007C2CA4"/>
    <w:rsid w:val="007C2F79"/>
    <w:rsid w:val="007C423E"/>
    <w:rsid w:val="007C4752"/>
    <w:rsid w:val="007C475D"/>
    <w:rsid w:val="007C4C27"/>
    <w:rsid w:val="007C4D86"/>
    <w:rsid w:val="007C4EA3"/>
    <w:rsid w:val="007C53AA"/>
    <w:rsid w:val="007C62C7"/>
    <w:rsid w:val="007C6DCB"/>
    <w:rsid w:val="007C6E71"/>
    <w:rsid w:val="007C73B8"/>
    <w:rsid w:val="007C7E7D"/>
    <w:rsid w:val="007D03FB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7B8"/>
    <w:rsid w:val="007D4905"/>
    <w:rsid w:val="007D57C2"/>
    <w:rsid w:val="007D5DEB"/>
    <w:rsid w:val="007D5F67"/>
    <w:rsid w:val="007D62F1"/>
    <w:rsid w:val="007D65CD"/>
    <w:rsid w:val="007D6BE0"/>
    <w:rsid w:val="007D7156"/>
    <w:rsid w:val="007D7638"/>
    <w:rsid w:val="007D7F82"/>
    <w:rsid w:val="007E06B2"/>
    <w:rsid w:val="007E1A29"/>
    <w:rsid w:val="007E1CD5"/>
    <w:rsid w:val="007E2227"/>
    <w:rsid w:val="007E4065"/>
    <w:rsid w:val="007E48BC"/>
    <w:rsid w:val="007E4F0B"/>
    <w:rsid w:val="007E5AC9"/>
    <w:rsid w:val="007E5C23"/>
    <w:rsid w:val="007E5FB2"/>
    <w:rsid w:val="007E63AE"/>
    <w:rsid w:val="007E692F"/>
    <w:rsid w:val="007E7516"/>
    <w:rsid w:val="007E7B1B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B57"/>
    <w:rsid w:val="007F3C09"/>
    <w:rsid w:val="007F3E2D"/>
    <w:rsid w:val="007F3E56"/>
    <w:rsid w:val="007F643F"/>
    <w:rsid w:val="007F6B2B"/>
    <w:rsid w:val="007F730E"/>
    <w:rsid w:val="007F77C2"/>
    <w:rsid w:val="007F79D5"/>
    <w:rsid w:val="007F7B9A"/>
    <w:rsid w:val="007F7DF5"/>
    <w:rsid w:val="007F7F4F"/>
    <w:rsid w:val="00800CC0"/>
    <w:rsid w:val="00801753"/>
    <w:rsid w:val="008031AF"/>
    <w:rsid w:val="00803246"/>
    <w:rsid w:val="008036AF"/>
    <w:rsid w:val="00803E2E"/>
    <w:rsid w:val="008042C4"/>
    <w:rsid w:val="00804D77"/>
    <w:rsid w:val="00807B1E"/>
    <w:rsid w:val="0081026F"/>
    <w:rsid w:val="008103C3"/>
    <w:rsid w:val="00811197"/>
    <w:rsid w:val="0081160F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598"/>
    <w:rsid w:val="008207EB"/>
    <w:rsid w:val="00820C1F"/>
    <w:rsid w:val="00820FB9"/>
    <w:rsid w:val="008217E1"/>
    <w:rsid w:val="00821C04"/>
    <w:rsid w:val="008225AF"/>
    <w:rsid w:val="00822B13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5BB"/>
    <w:rsid w:val="008276F7"/>
    <w:rsid w:val="00827BE0"/>
    <w:rsid w:val="00827EB6"/>
    <w:rsid w:val="008308E9"/>
    <w:rsid w:val="008311FF"/>
    <w:rsid w:val="0083189D"/>
    <w:rsid w:val="00831D79"/>
    <w:rsid w:val="00831F86"/>
    <w:rsid w:val="0083294F"/>
    <w:rsid w:val="00832F1D"/>
    <w:rsid w:val="008331E8"/>
    <w:rsid w:val="00833612"/>
    <w:rsid w:val="008338BA"/>
    <w:rsid w:val="00833AE8"/>
    <w:rsid w:val="00833AFD"/>
    <w:rsid w:val="00834634"/>
    <w:rsid w:val="00834776"/>
    <w:rsid w:val="008352F2"/>
    <w:rsid w:val="008356A8"/>
    <w:rsid w:val="00835891"/>
    <w:rsid w:val="00835B0E"/>
    <w:rsid w:val="00835E2A"/>
    <w:rsid w:val="00835E76"/>
    <w:rsid w:val="008368EA"/>
    <w:rsid w:val="00836D98"/>
    <w:rsid w:val="00837498"/>
    <w:rsid w:val="00837606"/>
    <w:rsid w:val="00840FE4"/>
    <w:rsid w:val="00841704"/>
    <w:rsid w:val="0084289F"/>
    <w:rsid w:val="00842906"/>
    <w:rsid w:val="0084317E"/>
    <w:rsid w:val="00843C55"/>
    <w:rsid w:val="00843F1A"/>
    <w:rsid w:val="00844034"/>
    <w:rsid w:val="00845CD5"/>
    <w:rsid w:val="00846466"/>
    <w:rsid w:val="00846D93"/>
    <w:rsid w:val="00846EC4"/>
    <w:rsid w:val="00850127"/>
    <w:rsid w:val="00850509"/>
    <w:rsid w:val="00850E58"/>
    <w:rsid w:val="00851806"/>
    <w:rsid w:val="00851A66"/>
    <w:rsid w:val="008521B0"/>
    <w:rsid w:val="00852985"/>
    <w:rsid w:val="00852C78"/>
    <w:rsid w:val="008538F5"/>
    <w:rsid w:val="00853983"/>
    <w:rsid w:val="008539B7"/>
    <w:rsid w:val="00853A51"/>
    <w:rsid w:val="00853AD6"/>
    <w:rsid w:val="00854E41"/>
    <w:rsid w:val="00855425"/>
    <w:rsid w:val="00855837"/>
    <w:rsid w:val="008561DF"/>
    <w:rsid w:val="00856A0C"/>
    <w:rsid w:val="00857089"/>
    <w:rsid w:val="0086057B"/>
    <w:rsid w:val="00860A0C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F"/>
    <w:rsid w:val="00862FBB"/>
    <w:rsid w:val="0086300E"/>
    <w:rsid w:val="008638B2"/>
    <w:rsid w:val="0086395D"/>
    <w:rsid w:val="00863F65"/>
    <w:rsid w:val="00864226"/>
    <w:rsid w:val="00864EF9"/>
    <w:rsid w:val="008656C6"/>
    <w:rsid w:val="00865F83"/>
    <w:rsid w:val="008664B4"/>
    <w:rsid w:val="00866531"/>
    <w:rsid w:val="008669D8"/>
    <w:rsid w:val="00866D78"/>
    <w:rsid w:val="008701E4"/>
    <w:rsid w:val="00870B07"/>
    <w:rsid w:val="00870DD7"/>
    <w:rsid w:val="00871127"/>
    <w:rsid w:val="008712C1"/>
    <w:rsid w:val="00872E59"/>
    <w:rsid w:val="008737DE"/>
    <w:rsid w:val="0087393B"/>
    <w:rsid w:val="008742E0"/>
    <w:rsid w:val="008746EF"/>
    <w:rsid w:val="008748F7"/>
    <w:rsid w:val="00874989"/>
    <w:rsid w:val="00875213"/>
    <w:rsid w:val="008759CF"/>
    <w:rsid w:val="00876741"/>
    <w:rsid w:val="0087711F"/>
    <w:rsid w:val="008772A7"/>
    <w:rsid w:val="008772D1"/>
    <w:rsid w:val="008777D7"/>
    <w:rsid w:val="00880414"/>
    <w:rsid w:val="008814EB"/>
    <w:rsid w:val="008816F4"/>
    <w:rsid w:val="00882180"/>
    <w:rsid w:val="008823C7"/>
    <w:rsid w:val="00882886"/>
    <w:rsid w:val="008829A6"/>
    <w:rsid w:val="00883070"/>
    <w:rsid w:val="00883A8B"/>
    <w:rsid w:val="0088536C"/>
    <w:rsid w:val="00885571"/>
    <w:rsid w:val="008856D0"/>
    <w:rsid w:val="00885942"/>
    <w:rsid w:val="008865CA"/>
    <w:rsid w:val="0088663E"/>
    <w:rsid w:val="00887006"/>
    <w:rsid w:val="008875DA"/>
    <w:rsid w:val="00887965"/>
    <w:rsid w:val="00887F1E"/>
    <w:rsid w:val="008901A8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96"/>
    <w:rsid w:val="00894F77"/>
    <w:rsid w:val="00894FBF"/>
    <w:rsid w:val="0089550A"/>
    <w:rsid w:val="00895E5E"/>
    <w:rsid w:val="00895F9A"/>
    <w:rsid w:val="00896589"/>
    <w:rsid w:val="00897689"/>
    <w:rsid w:val="00897988"/>
    <w:rsid w:val="00897CC8"/>
    <w:rsid w:val="008A0377"/>
    <w:rsid w:val="008A03CC"/>
    <w:rsid w:val="008A0D09"/>
    <w:rsid w:val="008A1888"/>
    <w:rsid w:val="008A1B0A"/>
    <w:rsid w:val="008A3253"/>
    <w:rsid w:val="008A32C1"/>
    <w:rsid w:val="008A37F3"/>
    <w:rsid w:val="008A398B"/>
    <w:rsid w:val="008A3C04"/>
    <w:rsid w:val="008A51E6"/>
    <w:rsid w:val="008A55ED"/>
    <w:rsid w:val="008A578B"/>
    <w:rsid w:val="008A6264"/>
    <w:rsid w:val="008A6931"/>
    <w:rsid w:val="008B0082"/>
    <w:rsid w:val="008B18E0"/>
    <w:rsid w:val="008B1E84"/>
    <w:rsid w:val="008B2030"/>
    <w:rsid w:val="008B2A02"/>
    <w:rsid w:val="008B319E"/>
    <w:rsid w:val="008B369F"/>
    <w:rsid w:val="008B4124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281"/>
    <w:rsid w:val="008C1206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D61"/>
    <w:rsid w:val="008C6472"/>
    <w:rsid w:val="008C6682"/>
    <w:rsid w:val="008C69F1"/>
    <w:rsid w:val="008C7DEB"/>
    <w:rsid w:val="008D0232"/>
    <w:rsid w:val="008D0562"/>
    <w:rsid w:val="008D1D6E"/>
    <w:rsid w:val="008D23B0"/>
    <w:rsid w:val="008D2EEB"/>
    <w:rsid w:val="008D41B3"/>
    <w:rsid w:val="008D43EC"/>
    <w:rsid w:val="008D4D02"/>
    <w:rsid w:val="008D54F4"/>
    <w:rsid w:val="008D57E8"/>
    <w:rsid w:val="008D5CD0"/>
    <w:rsid w:val="008D65F0"/>
    <w:rsid w:val="008D7765"/>
    <w:rsid w:val="008E00DA"/>
    <w:rsid w:val="008E0477"/>
    <w:rsid w:val="008E0C81"/>
    <w:rsid w:val="008E2250"/>
    <w:rsid w:val="008E22AF"/>
    <w:rsid w:val="008E3166"/>
    <w:rsid w:val="008E3B1D"/>
    <w:rsid w:val="008E3EF3"/>
    <w:rsid w:val="008E45EC"/>
    <w:rsid w:val="008E466C"/>
    <w:rsid w:val="008E5966"/>
    <w:rsid w:val="008E5B6D"/>
    <w:rsid w:val="008E5CD4"/>
    <w:rsid w:val="008E5DC6"/>
    <w:rsid w:val="008E6471"/>
    <w:rsid w:val="008E6D67"/>
    <w:rsid w:val="008E6D8A"/>
    <w:rsid w:val="008E71D2"/>
    <w:rsid w:val="008E76C6"/>
    <w:rsid w:val="008E7B3D"/>
    <w:rsid w:val="008F040C"/>
    <w:rsid w:val="008F0C1D"/>
    <w:rsid w:val="008F0EDC"/>
    <w:rsid w:val="008F456B"/>
    <w:rsid w:val="008F48AA"/>
    <w:rsid w:val="008F4ABB"/>
    <w:rsid w:val="008F54F6"/>
    <w:rsid w:val="008F7124"/>
    <w:rsid w:val="008F73DF"/>
    <w:rsid w:val="008F7C67"/>
    <w:rsid w:val="008F7E6A"/>
    <w:rsid w:val="0090137D"/>
    <w:rsid w:val="009023C1"/>
    <w:rsid w:val="00902C80"/>
    <w:rsid w:val="0090362A"/>
    <w:rsid w:val="0090373D"/>
    <w:rsid w:val="00903E52"/>
    <w:rsid w:val="009042B8"/>
    <w:rsid w:val="0090430D"/>
    <w:rsid w:val="00904593"/>
    <w:rsid w:val="009045A2"/>
    <w:rsid w:val="00904880"/>
    <w:rsid w:val="00904AD4"/>
    <w:rsid w:val="00904C9F"/>
    <w:rsid w:val="00904E20"/>
    <w:rsid w:val="0090531E"/>
    <w:rsid w:val="0090539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76A"/>
    <w:rsid w:val="00912ABD"/>
    <w:rsid w:val="00912F9B"/>
    <w:rsid w:val="00913080"/>
    <w:rsid w:val="0091312E"/>
    <w:rsid w:val="009131FB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7C"/>
    <w:rsid w:val="009202E6"/>
    <w:rsid w:val="009204A1"/>
    <w:rsid w:val="0092076A"/>
    <w:rsid w:val="00921712"/>
    <w:rsid w:val="00921C6A"/>
    <w:rsid w:val="0092209D"/>
    <w:rsid w:val="0092213E"/>
    <w:rsid w:val="00922221"/>
    <w:rsid w:val="009224C1"/>
    <w:rsid w:val="0092252C"/>
    <w:rsid w:val="009227D8"/>
    <w:rsid w:val="00922C2A"/>
    <w:rsid w:val="00923217"/>
    <w:rsid w:val="00923796"/>
    <w:rsid w:val="00923A5C"/>
    <w:rsid w:val="00924969"/>
    <w:rsid w:val="009256A4"/>
    <w:rsid w:val="00925DE3"/>
    <w:rsid w:val="009261F9"/>
    <w:rsid w:val="009266B5"/>
    <w:rsid w:val="00926D21"/>
    <w:rsid w:val="00926EE7"/>
    <w:rsid w:val="00926F15"/>
    <w:rsid w:val="0092701D"/>
    <w:rsid w:val="0092711E"/>
    <w:rsid w:val="009277E4"/>
    <w:rsid w:val="00930027"/>
    <w:rsid w:val="009304B6"/>
    <w:rsid w:val="00931560"/>
    <w:rsid w:val="009317E6"/>
    <w:rsid w:val="009319B7"/>
    <w:rsid w:val="00931F99"/>
    <w:rsid w:val="0093253F"/>
    <w:rsid w:val="00932A07"/>
    <w:rsid w:val="00932B90"/>
    <w:rsid w:val="0093304D"/>
    <w:rsid w:val="009339B1"/>
    <w:rsid w:val="00935009"/>
    <w:rsid w:val="009354F2"/>
    <w:rsid w:val="009369F8"/>
    <w:rsid w:val="0093756D"/>
    <w:rsid w:val="009400C8"/>
    <w:rsid w:val="0094026C"/>
    <w:rsid w:val="009406A1"/>
    <w:rsid w:val="00940D2D"/>
    <w:rsid w:val="0094152C"/>
    <w:rsid w:val="009423C4"/>
    <w:rsid w:val="00942BFD"/>
    <w:rsid w:val="00942CE4"/>
    <w:rsid w:val="009434F2"/>
    <w:rsid w:val="00943751"/>
    <w:rsid w:val="009447BE"/>
    <w:rsid w:val="00944A83"/>
    <w:rsid w:val="00945657"/>
    <w:rsid w:val="00945B49"/>
    <w:rsid w:val="00945FEC"/>
    <w:rsid w:val="0094656A"/>
    <w:rsid w:val="009467D7"/>
    <w:rsid w:val="00946D82"/>
    <w:rsid w:val="00946FA6"/>
    <w:rsid w:val="00947F53"/>
    <w:rsid w:val="009512EC"/>
    <w:rsid w:val="009515FB"/>
    <w:rsid w:val="00951A06"/>
    <w:rsid w:val="00951CDF"/>
    <w:rsid w:val="009539D9"/>
    <w:rsid w:val="00954F52"/>
    <w:rsid w:val="00955855"/>
    <w:rsid w:val="009564D7"/>
    <w:rsid w:val="00956807"/>
    <w:rsid w:val="00956F1B"/>
    <w:rsid w:val="00957933"/>
    <w:rsid w:val="00960CD1"/>
    <w:rsid w:val="00961747"/>
    <w:rsid w:val="00961CE1"/>
    <w:rsid w:val="009629F6"/>
    <w:rsid w:val="00962BA7"/>
    <w:rsid w:val="00963848"/>
    <w:rsid w:val="00963BF0"/>
    <w:rsid w:val="00963C41"/>
    <w:rsid w:val="00963F43"/>
    <w:rsid w:val="00964141"/>
    <w:rsid w:val="0096435A"/>
    <w:rsid w:val="0096455B"/>
    <w:rsid w:val="00965006"/>
    <w:rsid w:val="00965250"/>
    <w:rsid w:val="00965AB2"/>
    <w:rsid w:val="00965E44"/>
    <w:rsid w:val="009666E3"/>
    <w:rsid w:val="009668DB"/>
    <w:rsid w:val="00966B84"/>
    <w:rsid w:val="00967029"/>
    <w:rsid w:val="00967200"/>
    <w:rsid w:val="009673E5"/>
    <w:rsid w:val="00967511"/>
    <w:rsid w:val="00967718"/>
    <w:rsid w:val="00967A86"/>
    <w:rsid w:val="00967D1D"/>
    <w:rsid w:val="00967E5F"/>
    <w:rsid w:val="00967FBE"/>
    <w:rsid w:val="0097137E"/>
    <w:rsid w:val="0097157B"/>
    <w:rsid w:val="00971790"/>
    <w:rsid w:val="00971B9C"/>
    <w:rsid w:val="009720A6"/>
    <w:rsid w:val="00973D22"/>
    <w:rsid w:val="0097430A"/>
    <w:rsid w:val="009748E6"/>
    <w:rsid w:val="00974900"/>
    <w:rsid w:val="00975282"/>
    <w:rsid w:val="00976242"/>
    <w:rsid w:val="00976A44"/>
    <w:rsid w:val="00976E97"/>
    <w:rsid w:val="00977BA3"/>
    <w:rsid w:val="0098118F"/>
    <w:rsid w:val="00982125"/>
    <w:rsid w:val="0098216D"/>
    <w:rsid w:val="00982263"/>
    <w:rsid w:val="009828C3"/>
    <w:rsid w:val="00983251"/>
    <w:rsid w:val="009834E2"/>
    <w:rsid w:val="00984845"/>
    <w:rsid w:val="00984C2A"/>
    <w:rsid w:val="00984C6C"/>
    <w:rsid w:val="00985288"/>
    <w:rsid w:val="00985569"/>
    <w:rsid w:val="0098574F"/>
    <w:rsid w:val="009860EE"/>
    <w:rsid w:val="00986150"/>
    <w:rsid w:val="0098636E"/>
    <w:rsid w:val="00990672"/>
    <w:rsid w:val="0099071A"/>
    <w:rsid w:val="00990B36"/>
    <w:rsid w:val="009910A4"/>
    <w:rsid w:val="00991B5F"/>
    <w:rsid w:val="00991EE8"/>
    <w:rsid w:val="00991FFF"/>
    <w:rsid w:val="0099214A"/>
    <w:rsid w:val="00993800"/>
    <w:rsid w:val="0099403D"/>
    <w:rsid w:val="00994EC1"/>
    <w:rsid w:val="009953BF"/>
    <w:rsid w:val="009959F7"/>
    <w:rsid w:val="00995FBB"/>
    <w:rsid w:val="009961CD"/>
    <w:rsid w:val="009965E4"/>
    <w:rsid w:val="0099729A"/>
    <w:rsid w:val="00997D43"/>
    <w:rsid w:val="009A0426"/>
    <w:rsid w:val="009A0C9B"/>
    <w:rsid w:val="009A21FB"/>
    <w:rsid w:val="009A2DF3"/>
    <w:rsid w:val="009A4295"/>
    <w:rsid w:val="009A4972"/>
    <w:rsid w:val="009A5909"/>
    <w:rsid w:val="009A5B17"/>
    <w:rsid w:val="009A5FD1"/>
    <w:rsid w:val="009A6BF1"/>
    <w:rsid w:val="009A735F"/>
    <w:rsid w:val="009A7479"/>
    <w:rsid w:val="009B03A5"/>
    <w:rsid w:val="009B0C4D"/>
    <w:rsid w:val="009B134E"/>
    <w:rsid w:val="009B1A27"/>
    <w:rsid w:val="009B1B49"/>
    <w:rsid w:val="009B2F6F"/>
    <w:rsid w:val="009B3925"/>
    <w:rsid w:val="009B3987"/>
    <w:rsid w:val="009B3E26"/>
    <w:rsid w:val="009B4095"/>
    <w:rsid w:val="009B4B98"/>
    <w:rsid w:val="009B5208"/>
    <w:rsid w:val="009B5375"/>
    <w:rsid w:val="009B63B4"/>
    <w:rsid w:val="009B6ABC"/>
    <w:rsid w:val="009B6C35"/>
    <w:rsid w:val="009B7AA7"/>
    <w:rsid w:val="009C08E6"/>
    <w:rsid w:val="009C134B"/>
    <w:rsid w:val="009C1814"/>
    <w:rsid w:val="009C2799"/>
    <w:rsid w:val="009C2913"/>
    <w:rsid w:val="009C331A"/>
    <w:rsid w:val="009C347C"/>
    <w:rsid w:val="009C3D15"/>
    <w:rsid w:val="009C453F"/>
    <w:rsid w:val="009C472A"/>
    <w:rsid w:val="009C4C4F"/>
    <w:rsid w:val="009C524E"/>
    <w:rsid w:val="009C54C3"/>
    <w:rsid w:val="009C559A"/>
    <w:rsid w:val="009C5830"/>
    <w:rsid w:val="009C69B6"/>
    <w:rsid w:val="009C7F99"/>
    <w:rsid w:val="009D02F8"/>
    <w:rsid w:val="009D047E"/>
    <w:rsid w:val="009D0628"/>
    <w:rsid w:val="009D0A78"/>
    <w:rsid w:val="009D1537"/>
    <w:rsid w:val="009D161C"/>
    <w:rsid w:val="009D172E"/>
    <w:rsid w:val="009D1991"/>
    <w:rsid w:val="009D1FAA"/>
    <w:rsid w:val="009D26D7"/>
    <w:rsid w:val="009D3297"/>
    <w:rsid w:val="009D3AF9"/>
    <w:rsid w:val="009D3D2A"/>
    <w:rsid w:val="009D44FF"/>
    <w:rsid w:val="009D4DEA"/>
    <w:rsid w:val="009D50AE"/>
    <w:rsid w:val="009D7508"/>
    <w:rsid w:val="009D767D"/>
    <w:rsid w:val="009E042A"/>
    <w:rsid w:val="009E06B8"/>
    <w:rsid w:val="009E0816"/>
    <w:rsid w:val="009E090A"/>
    <w:rsid w:val="009E1579"/>
    <w:rsid w:val="009E15D1"/>
    <w:rsid w:val="009E1621"/>
    <w:rsid w:val="009E17BC"/>
    <w:rsid w:val="009E21B6"/>
    <w:rsid w:val="009E21DF"/>
    <w:rsid w:val="009E2BF3"/>
    <w:rsid w:val="009E30E6"/>
    <w:rsid w:val="009E395A"/>
    <w:rsid w:val="009E3A4E"/>
    <w:rsid w:val="009E4051"/>
    <w:rsid w:val="009E40B2"/>
    <w:rsid w:val="009E4974"/>
    <w:rsid w:val="009E4E60"/>
    <w:rsid w:val="009E5BA9"/>
    <w:rsid w:val="009E6B4C"/>
    <w:rsid w:val="009E6F3A"/>
    <w:rsid w:val="009E72FC"/>
    <w:rsid w:val="009E772B"/>
    <w:rsid w:val="009F05D1"/>
    <w:rsid w:val="009F0B07"/>
    <w:rsid w:val="009F0BFE"/>
    <w:rsid w:val="009F168F"/>
    <w:rsid w:val="009F28CA"/>
    <w:rsid w:val="009F2F01"/>
    <w:rsid w:val="009F364F"/>
    <w:rsid w:val="009F37ED"/>
    <w:rsid w:val="009F3E04"/>
    <w:rsid w:val="009F44A1"/>
    <w:rsid w:val="009F46BD"/>
    <w:rsid w:val="009F4793"/>
    <w:rsid w:val="009F50A9"/>
    <w:rsid w:val="009F56A7"/>
    <w:rsid w:val="009F76F6"/>
    <w:rsid w:val="00A00140"/>
    <w:rsid w:val="00A01BA3"/>
    <w:rsid w:val="00A025E2"/>
    <w:rsid w:val="00A02693"/>
    <w:rsid w:val="00A02848"/>
    <w:rsid w:val="00A0304C"/>
    <w:rsid w:val="00A0349E"/>
    <w:rsid w:val="00A03BC8"/>
    <w:rsid w:val="00A04702"/>
    <w:rsid w:val="00A051B3"/>
    <w:rsid w:val="00A053A8"/>
    <w:rsid w:val="00A053AB"/>
    <w:rsid w:val="00A06444"/>
    <w:rsid w:val="00A066A3"/>
    <w:rsid w:val="00A106DC"/>
    <w:rsid w:val="00A10D78"/>
    <w:rsid w:val="00A11A02"/>
    <w:rsid w:val="00A12199"/>
    <w:rsid w:val="00A1221C"/>
    <w:rsid w:val="00A12855"/>
    <w:rsid w:val="00A12DAA"/>
    <w:rsid w:val="00A12E19"/>
    <w:rsid w:val="00A12E1B"/>
    <w:rsid w:val="00A12ECC"/>
    <w:rsid w:val="00A12F08"/>
    <w:rsid w:val="00A13A27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489"/>
    <w:rsid w:val="00A207AF"/>
    <w:rsid w:val="00A20943"/>
    <w:rsid w:val="00A20A53"/>
    <w:rsid w:val="00A20DD0"/>
    <w:rsid w:val="00A21071"/>
    <w:rsid w:val="00A2215B"/>
    <w:rsid w:val="00A223C4"/>
    <w:rsid w:val="00A223CC"/>
    <w:rsid w:val="00A228B7"/>
    <w:rsid w:val="00A22E08"/>
    <w:rsid w:val="00A235A0"/>
    <w:rsid w:val="00A242E0"/>
    <w:rsid w:val="00A24853"/>
    <w:rsid w:val="00A249F2"/>
    <w:rsid w:val="00A26460"/>
    <w:rsid w:val="00A26539"/>
    <w:rsid w:val="00A26EEC"/>
    <w:rsid w:val="00A26FC4"/>
    <w:rsid w:val="00A272B9"/>
    <w:rsid w:val="00A27401"/>
    <w:rsid w:val="00A27D69"/>
    <w:rsid w:val="00A30974"/>
    <w:rsid w:val="00A31481"/>
    <w:rsid w:val="00A3182F"/>
    <w:rsid w:val="00A31BB8"/>
    <w:rsid w:val="00A31C3B"/>
    <w:rsid w:val="00A31D85"/>
    <w:rsid w:val="00A32A88"/>
    <w:rsid w:val="00A32C04"/>
    <w:rsid w:val="00A33077"/>
    <w:rsid w:val="00A3337B"/>
    <w:rsid w:val="00A3494D"/>
    <w:rsid w:val="00A351A2"/>
    <w:rsid w:val="00A35D17"/>
    <w:rsid w:val="00A36315"/>
    <w:rsid w:val="00A36460"/>
    <w:rsid w:val="00A3677D"/>
    <w:rsid w:val="00A37938"/>
    <w:rsid w:val="00A40945"/>
    <w:rsid w:val="00A40FD2"/>
    <w:rsid w:val="00A410C8"/>
    <w:rsid w:val="00A422D6"/>
    <w:rsid w:val="00A42423"/>
    <w:rsid w:val="00A43E99"/>
    <w:rsid w:val="00A4402F"/>
    <w:rsid w:val="00A45044"/>
    <w:rsid w:val="00A4556F"/>
    <w:rsid w:val="00A4594F"/>
    <w:rsid w:val="00A45EBB"/>
    <w:rsid w:val="00A45FCD"/>
    <w:rsid w:val="00A46E1E"/>
    <w:rsid w:val="00A4727D"/>
    <w:rsid w:val="00A5000F"/>
    <w:rsid w:val="00A5134E"/>
    <w:rsid w:val="00A51B1E"/>
    <w:rsid w:val="00A51C7E"/>
    <w:rsid w:val="00A521AF"/>
    <w:rsid w:val="00A52431"/>
    <w:rsid w:val="00A52774"/>
    <w:rsid w:val="00A52B1A"/>
    <w:rsid w:val="00A52BCB"/>
    <w:rsid w:val="00A52D94"/>
    <w:rsid w:val="00A532A1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479"/>
    <w:rsid w:val="00A60E11"/>
    <w:rsid w:val="00A615B7"/>
    <w:rsid w:val="00A628E0"/>
    <w:rsid w:val="00A631C4"/>
    <w:rsid w:val="00A63489"/>
    <w:rsid w:val="00A63F72"/>
    <w:rsid w:val="00A645E6"/>
    <w:rsid w:val="00A64E7B"/>
    <w:rsid w:val="00A66372"/>
    <w:rsid w:val="00A663A2"/>
    <w:rsid w:val="00A66B5D"/>
    <w:rsid w:val="00A703E5"/>
    <w:rsid w:val="00A713B4"/>
    <w:rsid w:val="00A713BF"/>
    <w:rsid w:val="00A71573"/>
    <w:rsid w:val="00A72496"/>
    <w:rsid w:val="00A727C8"/>
    <w:rsid w:val="00A72C65"/>
    <w:rsid w:val="00A734F9"/>
    <w:rsid w:val="00A73F9D"/>
    <w:rsid w:val="00A74128"/>
    <w:rsid w:val="00A746CA"/>
    <w:rsid w:val="00A74C9E"/>
    <w:rsid w:val="00A74DF7"/>
    <w:rsid w:val="00A74E57"/>
    <w:rsid w:val="00A7563E"/>
    <w:rsid w:val="00A757D1"/>
    <w:rsid w:val="00A76521"/>
    <w:rsid w:val="00A77A6A"/>
    <w:rsid w:val="00A77DB9"/>
    <w:rsid w:val="00A80053"/>
    <w:rsid w:val="00A8073D"/>
    <w:rsid w:val="00A8116D"/>
    <w:rsid w:val="00A814DE"/>
    <w:rsid w:val="00A82499"/>
    <w:rsid w:val="00A82E28"/>
    <w:rsid w:val="00A83134"/>
    <w:rsid w:val="00A831CA"/>
    <w:rsid w:val="00A83D9D"/>
    <w:rsid w:val="00A84088"/>
    <w:rsid w:val="00A84490"/>
    <w:rsid w:val="00A84E91"/>
    <w:rsid w:val="00A85374"/>
    <w:rsid w:val="00A85EB4"/>
    <w:rsid w:val="00A860EB"/>
    <w:rsid w:val="00A867A9"/>
    <w:rsid w:val="00A869AE"/>
    <w:rsid w:val="00A872E3"/>
    <w:rsid w:val="00A87FEB"/>
    <w:rsid w:val="00A916DA"/>
    <w:rsid w:val="00A933F5"/>
    <w:rsid w:val="00A93521"/>
    <w:rsid w:val="00A94486"/>
    <w:rsid w:val="00A94738"/>
    <w:rsid w:val="00A95095"/>
    <w:rsid w:val="00A95D4A"/>
    <w:rsid w:val="00A95EE0"/>
    <w:rsid w:val="00A95F42"/>
    <w:rsid w:val="00A961EE"/>
    <w:rsid w:val="00A971A7"/>
    <w:rsid w:val="00AA001A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570E"/>
    <w:rsid w:val="00AA627A"/>
    <w:rsid w:val="00AA64C6"/>
    <w:rsid w:val="00AA681C"/>
    <w:rsid w:val="00AB004F"/>
    <w:rsid w:val="00AB2A57"/>
    <w:rsid w:val="00AB3050"/>
    <w:rsid w:val="00AB325F"/>
    <w:rsid w:val="00AB369D"/>
    <w:rsid w:val="00AB3A12"/>
    <w:rsid w:val="00AB46E5"/>
    <w:rsid w:val="00AB4D9D"/>
    <w:rsid w:val="00AB55E0"/>
    <w:rsid w:val="00AB55E8"/>
    <w:rsid w:val="00AB6589"/>
    <w:rsid w:val="00AB6EBF"/>
    <w:rsid w:val="00AB70E3"/>
    <w:rsid w:val="00AB71F1"/>
    <w:rsid w:val="00AB77C5"/>
    <w:rsid w:val="00AB7D39"/>
    <w:rsid w:val="00AC0A3A"/>
    <w:rsid w:val="00AC1184"/>
    <w:rsid w:val="00AC1775"/>
    <w:rsid w:val="00AC1B07"/>
    <w:rsid w:val="00AC2F05"/>
    <w:rsid w:val="00AC3C0D"/>
    <w:rsid w:val="00AC4521"/>
    <w:rsid w:val="00AC492F"/>
    <w:rsid w:val="00AC495F"/>
    <w:rsid w:val="00AC4CA0"/>
    <w:rsid w:val="00AC557B"/>
    <w:rsid w:val="00AC57EF"/>
    <w:rsid w:val="00AC6A12"/>
    <w:rsid w:val="00AC747A"/>
    <w:rsid w:val="00AC7962"/>
    <w:rsid w:val="00AD0552"/>
    <w:rsid w:val="00AD13F1"/>
    <w:rsid w:val="00AD2B3D"/>
    <w:rsid w:val="00AD2CC7"/>
    <w:rsid w:val="00AD377F"/>
    <w:rsid w:val="00AD3B7A"/>
    <w:rsid w:val="00AD3F73"/>
    <w:rsid w:val="00AD436B"/>
    <w:rsid w:val="00AD4CEB"/>
    <w:rsid w:val="00AD5576"/>
    <w:rsid w:val="00AD6126"/>
    <w:rsid w:val="00AD6332"/>
    <w:rsid w:val="00AD749C"/>
    <w:rsid w:val="00AD7A10"/>
    <w:rsid w:val="00AD7C77"/>
    <w:rsid w:val="00AD7ECE"/>
    <w:rsid w:val="00AE07C0"/>
    <w:rsid w:val="00AE07EF"/>
    <w:rsid w:val="00AE10A7"/>
    <w:rsid w:val="00AE160A"/>
    <w:rsid w:val="00AE2DA9"/>
    <w:rsid w:val="00AE3178"/>
    <w:rsid w:val="00AE38AE"/>
    <w:rsid w:val="00AE421A"/>
    <w:rsid w:val="00AE4769"/>
    <w:rsid w:val="00AE518D"/>
    <w:rsid w:val="00AE5720"/>
    <w:rsid w:val="00AE58FD"/>
    <w:rsid w:val="00AE5CBA"/>
    <w:rsid w:val="00AE67D4"/>
    <w:rsid w:val="00AE6A88"/>
    <w:rsid w:val="00AE722D"/>
    <w:rsid w:val="00AE727E"/>
    <w:rsid w:val="00AE79D0"/>
    <w:rsid w:val="00AE7E38"/>
    <w:rsid w:val="00AE7F20"/>
    <w:rsid w:val="00AF0481"/>
    <w:rsid w:val="00AF0E87"/>
    <w:rsid w:val="00AF10A5"/>
    <w:rsid w:val="00AF19AD"/>
    <w:rsid w:val="00AF308A"/>
    <w:rsid w:val="00AF309C"/>
    <w:rsid w:val="00AF336C"/>
    <w:rsid w:val="00AF35ED"/>
    <w:rsid w:val="00AF3C07"/>
    <w:rsid w:val="00AF4C75"/>
    <w:rsid w:val="00AF4EA5"/>
    <w:rsid w:val="00B003C4"/>
    <w:rsid w:val="00B007B1"/>
    <w:rsid w:val="00B00905"/>
    <w:rsid w:val="00B0160B"/>
    <w:rsid w:val="00B018D0"/>
    <w:rsid w:val="00B01C85"/>
    <w:rsid w:val="00B01CD6"/>
    <w:rsid w:val="00B01F7E"/>
    <w:rsid w:val="00B02488"/>
    <w:rsid w:val="00B02843"/>
    <w:rsid w:val="00B030D8"/>
    <w:rsid w:val="00B03229"/>
    <w:rsid w:val="00B0354D"/>
    <w:rsid w:val="00B04111"/>
    <w:rsid w:val="00B04DF3"/>
    <w:rsid w:val="00B067DA"/>
    <w:rsid w:val="00B069EC"/>
    <w:rsid w:val="00B0781B"/>
    <w:rsid w:val="00B078DA"/>
    <w:rsid w:val="00B105AC"/>
    <w:rsid w:val="00B10639"/>
    <w:rsid w:val="00B11C11"/>
    <w:rsid w:val="00B11F11"/>
    <w:rsid w:val="00B11F61"/>
    <w:rsid w:val="00B1202D"/>
    <w:rsid w:val="00B1241A"/>
    <w:rsid w:val="00B12B58"/>
    <w:rsid w:val="00B12C5A"/>
    <w:rsid w:val="00B133F5"/>
    <w:rsid w:val="00B138A4"/>
    <w:rsid w:val="00B14A73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21631"/>
    <w:rsid w:val="00B2184B"/>
    <w:rsid w:val="00B21D8E"/>
    <w:rsid w:val="00B22638"/>
    <w:rsid w:val="00B2273A"/>
    <w:rsid w:val="00B229AB"/>
    <w:rsid w:val="00B236DC"/>
    <w:rsid w:val="00B24155"/>
    <w:rsid w:val="00B2468C"/>
    <w:rsid w:val="00B248E2"/>
    <w:rsid w:val="00B257D3"/>
    <w:rsid w:val="00B26C00"/>
    <w:rsid w:val="00B27751"/>
    <w:rsid w:val="00B30285"/>
    <w:rsid w:val="00B305B0"/>
    <w:rsid w:val="00B32326"/>
    <w:rsid w:val="00B32AD9"/>
    <w:rsid w:val="00B35C8E"/>
    <w:rsid w:val="00B35F4E"/>
    <w:rsid w:val="00B36FB8"/>
    <w:rsid w:val="00B40499"/>
    <w:rsid w:val="00B406B0"/>
    <w:rsid w:val="00B40B4B"/>
    <w:rsid w:val="00B40CEA"/>
    <w:rsid w:val="00B40F95"/>
    <w:rsid w:val="00B410D9"/>
    <w:rsid w:val="00B42046"/>
    <w:rsid w:val="00B42BC7"/>
    <w:rsid w:val="00B44FB8"/>
    <w:rsid w:val="00B4567E"/>
    <w:rsid w:val="00B45CB9"/>
    <w:rsid w:val="00B461C0"/>
    <w:rsid w:val="00B46384"/>
    <w:rsid w:val="00B46A8A"/>
    <w:rsid w:val="00B46E98"/>
    <w:rsid w:val="00B47BFA"/>
    <w:rsid w:val="00B50D74"/>
    <w:rsid w:val="00B525FC"/>
    <w:rsid w:val="00B52CB7"/>
    <w:rsid w:val="00B549D9"/>
    <w:rsid w:val="00B54C21"/>
    <w:rsid w:val="00B55B1E"/>
    <w:rsid w:val="00B56429"/>
    <w:rsid w:val="00B5671B"/>
    <w:rsid w:val="00B56721"/>
    <w:rsid w:val="00B56B72"/>
    <w:rsid w:val="00B577E1"/>
    <w:rsid w:val="00B57E31"/>
    <w:rsid w:val="00B60DA5"/>
    <w:rsid w:val="00B6186F"/>
    <w:rsid w:val="00B61F7F"/>
    <w:rsid w:val="00B63139"/>
    <w:rsid w:val="00B634B8"/>
    <w:rsid w:val="00B65A04"/>
    <w:rsid w:val="00B65F0F"/>
    <w:rsid w:val="00B66219"/>
    <w:rsid w:val="00B66BAC"/>
    <w:rsid w:val="00B66DEF"/>
    <w:rsid w:val="00B677B1"/>
    <w:rsid w:val="00B703B6"/>
    <w:rsid w:val="00B71604"/>
    <w:rsid w:val="00B71ED2"/>
    <w:rsid w:val="00B7223F"/>
    <w:rsid w:val="00B728B2"/>
    <w:rsid w:val="00B72C09"/>
    <w:rsid w:val="00B745D9"/>
    <w:rsid w:val="00B74776"/>
    <w:rsid w:val="00B7555D"/>
    <w:rsid w:val="00B75901"/>
    <w:rsid w:val="00B7694B"/>
    <w:rsid w:val="00B77215"/>
    <w:rsid w:val="00B773FD"/>
    <w:rsid w:val="00B7753A"/>
    <w:rsid w:val="00B77650"/>
    <w:rsid w:val="00B77D4F"/>
    <w:rsid w:val="00B77E2C"/>
    <w:rsid w:val="00B80964"/>
    <w:rsid w:val="00B81986"/>
    <w:rsid w:val="00B81C9B"/>
    <w:rsid w:val="00B838A2"/>
    <w:rsid w:val="00B8397E"/>
    <w:rsid w:val="00B84376"/>
    <w:rsid w:val="00B8442D"/>
    <w:rsid w:val="00B84C0F"/>
    <w:rsid w:val="00B85546"/>
    <w:rsid w:val="00B86249"/>
    <w:rsid w:val="00B866C6"/>
    <w:rsid w:val="00B868B5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53A"/>
    <w:rsid w:val="00B91545"/>
    <w:rsid w:val="00B919AA"/>
    <w:rsid w:val="00B91CE0"/>
    <w:rsid w:val="00B91EF1"/>
    <w:rsid w:val="00B92352"/>
    <w:rsid w:val="00B9327E"/>
    <w:rsid w:val="00B9397E"/>
    <w:rsid w:val="00B9492D"/>
    <w:rsid w:val="00B94CDB"/>
    <w:rsid w:val="00B95372"/>
    <w:rsid w:val="00B95639"/>
    <w:rsid w:val="00B95ABD"/>
    <w:rsid w:val="00B96FA6"/>
    <w:rsid w:val="00B97629"/>
    <w:rsid w:val="00B97765"/>
    <w:rsid w:val="00B97A93"/>
    <w:rsid w:val="00BA00E0"/>
    <w:rsid w:val="00BA0F83"/>
    <w:rsid w:val="00BA167C"/>
    <w:rsid w:val="00BA1D76"/>
    <w:rsid w:val="00BA2020"/>
    <w:rsid w:val="00BA2ECC"/>
    <w:rsid w:val="00BA3834"/>
    <w:rsid w:val="00BA40CF"/>
    <w:rsid w:val="00BA4B31"/>
    <w:rsid w:val="00BA503B"/>
    <w:rsid w:val="00BA5D87"/>
    <w:rsid w:val="00BA65B2"/>
    <w:rsid w:val="00BA66AE"/>
    <w:rsid w:val="00BA723E"/>
    <w:rsid w:val="00BA7873"/>
    <w:rsid w:val="00BB044F"/>
    <w:rsid w:val="00BB0F07"/>
    <w:rsid w:val="00BB1002"/>
    <w:rsid w:val="00BB20CF"/>
    <w:rsid w:val="00BB2340"/>
    <w:rsid w:val="00BB422F"/>
    <w:rsid w:val="00BB4291"/>
    <w:rsid w:val="00BB68DA"/>
    <w:rsid w:val="00BB692A"/>
    <w:rsid w:val="00BB708F"/>
    <w:rsid w:val="00BB7A55"/>
    <w:rsid w:val="00BC02A6"/>
    <w:rsid w:val="00BC0553"/>
    <w:rsid w:val="00BC0A06"/>
    <w:rsid w:val="00BC0D6B"/>
    <w:rsid w:val="00BC1864"/>
    <w:rsid w:val="00BC1DAE"/>
    <w:rsid w:val="00BC1DD7"/>
    <w:rsid w:val="00BC2874"/>
    <w:rsid w:val="00BC2F2D"/>
    <w:rsid w:val="00BC3A48"/>
    <w:rsid w:val="00BC3B33"/>
    <w:rsid w:val="00BC3C24"/>
    <w:rsid w:val="00BC3C65"/>
    <w:rsid w:val="00BC490E"/>
    <w:rsid w:val="00BC4D60"/>
    <w:rsid w:val="00BC56AD"/>
    <w:rsid w:val="00BC5711"/>
    <w:rsid w:val="00BC5F1E"/>
    <w:rsid w:val="00BC6B36"/>
    <w:rsid w:val="00BC7E7C"/>
    <w:rsid w:val="00BD0B07"/>
    <w:rsid w:val="00BD1460"/>
    <w:rsid w:val="00BD1598"/>
    <w:rsid w:val="00BD160E"/>
    <w:rsid w:val="00BD1B2A"/>
    <w:rsid w:val="00BD34FA"/>
    <w:rsid w:val="00BD364B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7B97"/>
    <w:rsid w:val="00BD7BB6"/>
    <w:rsid w:val="00BE0631"/>
    <w:rsid w:val="00BE10F0"/>
    <w:rsid w:val="00BE1C52"/>
    <w:rsid w:val="00BE1DCD"/>
    <w:rsid w:val="00BE2235"/>
    <w:rsid w:val="00BE2610"/>
    <w:rsid w:val="00BE3648"/>
    <w:rsid w:val="00BE37A1"/>
    <w:rsid w:val="00BE3C42"/>
    <w:rsid w:val="00BE48FA"/>
    <w:rsid w:val="00BE49BE"/>
    <w:rsid w:val="00BE575E"/>
    <w:rsid w:val="00BE5903"/>
    <w:rsid w:val="00BE59FA"/>
    <w:rsid w:val="00BE635A"/>
    <w:rsid w:val="00BE63E7"/>
    <w:rsid w:val="00BE6C4E"/>
    <w:rsid w:val="00BF0348"/>
    <w:rsid w:val="00BF1AD1"/>
    <w:rsid w:val="00BF26A7"/>
    <w:rsid w:val="00BF28DB"/>
    <w:rsid w:val="00BF296B"/>
    <w:rsid w:val="00BF2D54"/>
    <w:rsid w:val="00BF303C"/>
    <w:rsid w:val="00BF31F9"/>
    <w:rsid w:val="00BF42BF"/>
    <w:rsid w:val="00BF44A8"/>
    <w:rsid w:val="00BF45F1"/>
    <w:rsid w:val="00BF4A2A"/>
    <w:rsid w:val="00BF4B77"/>
    <w:rsid w:val="00BF52CE"/>
    <w:rsid w:val="00BF530B"/>
    <w:rsid w:val="00BF6087"/>
    <w:rsid w:val="00BF6863"/>
    <w:rsid w:val="00BF6DF7"/>
    <w:rsid w:val="00BF797D"/>
    <w:rsid w:val="00BF7A0A"/>
    <w:rsid w:val="00BF7A96"/>
    <w:rsid w:val="00BF7CCA"/>
    <w:rsid w:val="00C00331"/>
    <w:rsid w:val="00C003C8"/>
    <w:rsid w:val="00C0227E"/>
    <w:rsid w:val="00C02855"/>
    <w:rsid w:val="00C02DC9"/>
    <w:rsid w:val="00C0310B"/>
    <w:rsid w:val="00C034CC"/>
    <w:rsid w:val="00C0427F"/>
    <w:rsid w:val="00C0488A"/>
    <w:rsid w:val="00C05216"/>
    <w:rsid w:val="00C05354"/>
    <w:rsid w:val="00C06199"/>
    <w:rsid w:val="00C06459"/>
    <w:rsid w:val="00C0741A"/>
    <w:rsid w:val="00C07641"/>
    <w:rsid w:val="00C1035A"/>
    <w:rsid w:val="00C110EB"/>
    <w:rsid w:val="00C1182C"/>
    <w:rsid w:val="00C118D6"/>
    <w:rsid w:val="00C12C2F"/>
    <w:rsid w:val="00C12F93"/>
    <w:rsid w:val="00C135AF"/>
    <w:rsid w:val="00C13F86"/>
    <w:rsid w:val="00C14286"/>
    <w:rsid w:val="00C145F2"/>
    <w:rsid w:val="00C14B4B"/>
    <w:rsid w:val="00C14D9D"/>
    <w:rsid w:val="00C14D9E"/>
    <w:rsid w:val="00C14EFF"/>
    <w:rsid w:val="00C150D0"/>
    <w:rsid w:val="00C15835"/>
    <w:rsid w:val="00C16396"/>
    <w:rsid w:val="00C16590"/>
    <w:rsid w:val="00C168BA"/>
    <w:rsid w:val="00C168C7"/>
    <w:rsid w:val="00C16D7D"/>
    <w:rsid w:val="00C17632"/>
    <w:rsid w:val="00C179CC"/>
    <w:rsid w:val="00C17C18"/>
    <w:rsid w:val="00C20B58"/>
    <w:rsid w:val="00C215D6"/>
    <w:rsid w:val="00C21C62"/>
    <w:rsid w:val="00C230FA"/>
    <w:rsid w:val="00C233D1"/>
    <w:rsid w:val="00C23D5E"/>
    <w:rsid w:val="00C23F65"/>
    <w:rsid w:val="00C24079"/>
    <w:rsid w:val="00C2407D"/>
    <w:rsid w:val="00C24B04"/>
    <w:rsid w:val="00C24B61"/>
    <w:rsid w:val="00C25AB3"/>
    <w:rsid w:val="00C26004"/>
    <w:rsid w:val="00C27B2B"/>
    <w:rsid w:val="00C27FF8"/>
    <w:rsid w:val="00C30590"/>
    <w:rsid w:val="00C30903"/>
    <w:rsid w:val="00C312A0"/>
    <w:rsid w:val="00C32756"/>
    <w:rsid w:val="00C33438"/>
    <w:rsid w:val="00C33451"/>
    <w:rsid w:val="00C33E82"/>
    <w:rsid w:val="00C34783"/>
    <w:rsid w:val="00C35148"/>
    <w:rsid w:val="00C3591B"/>
    <w:rsid w:val="00C35AC6"/>
    <w:rsid w:val="00C3602F"/>
    <w:rsid w:val="00C3643C"/>
    <w:rsid w:val="00C36F17"/>
    <w:rsid w:val="00C37689"/>
    <w:rsid w:val="00C37E59"/>
    <w:rsid w:val="00C40613"/>
    <w:rsid w:val="00C407EE"/>
    <w:rsid w:val="00C40A38"/>
    <w:rsid w:val="00C41186"/>
    <w:rsid w:val="00C4216C"/>
    <w:rsid w:val="00C424A3"/>
    <w:rsid w:val="00C425EC"/>
    <w:rsid w:val="00C43550"/>
    <w:rsid w:val="00C43E77"/>
    <w:rsid w:val="00C44FED"/>
    <w:rsid w:val="00C4526C"/>
    <w:rsid w:val="00C452D1"/>
    <w:rsid w:val="00C4559C"/>
    <w:rsid w:val="00C464A9"/>
    <w:rsid w:val="00C46776"/>
    <w:rsid w:val="00C46CC1"/>
    <w:rsid w:val="00C47111"/>
    <w:rsid w:val="00C47131"/>
    <w:rsid w:val="00C471E3"/>
    <w:rsid w:val="00C47245"/>
    <w:rsid w:val="00C47B94"/>
    <w:rsid w:val="00C47BBD"/>
    <w:rsid w:val="00C50CDF"/>
    <w:rsid w:val="00C51306"/>
    <w:rsid w:val="00C513F1"/>
    <w:rsid w:val="00C51952"/>
    <w:rsid w:val="00C52145"/>
    <w:rsid w:val="00C52811"/>
    <w:rsid w:val="00C53365"/>
    <w:rsid w:val="00C54118"/>
    <w:rsid w:val="00C5441F"/>
    <w:rsid w:val="00C54434"/>
    <w:rsid w:val="00C54A16"/>
    <w:rsid w:val="00C54F92"/>
    <w:rsid w:val="00C56F7B"/>
    <w:rsid w:val="00C57016"/>
    <w:rsid w:val="00C570A7"/>
    <w:rsid w:val="00C57E83"/>
    <w:rsid w:val="00C6031D"/>
    <w:rsid w:val="00C6037B"/>
    <w:rsid w:val="00C60548"/>
    <w:rsid w:val="00C610F0"/>
    <w:rsid w:val="00C61487"/>
    <w:rsid w:val="00C61CFA"/>
    <w:rsid w:val="00C61E1E"/>
    <w:rsid w:val="00C6204C"/>
    <w:rsid w:val="00C62173"/>
    <w:rsid w:val="00C62EBF"/>
    <w:rsid w:val="00C631FA"/>
    <w:rsid w:val="00C63243"/>
    <w:rsid w:val="00C63263"/>
    <w:rsid w:val="00C647D1"/>
    <w:rsid w:val="00C64AB8"/>
    <w:rsid w:val="00C66421"/>
    <w:rsid w:val="00C665C4"/>
    <w:rsid w:val="00C66F23"/>
    <w:rsid w:val="00C673CD"/>
    <w:rsid w:val="00C704E4"/>
    <w:rsid w:val="00C70CC5"/>
    <w:rsid w:val="00C71CD0"/>
    <w:rsid w:val="00C7212B"/>
    <w:rsid w:val="00C728F2"/>
    <w:rsid w:val="00C73437"/>
    <w:rsid w:val="00C7382F"/>
    <w:rsid w:val="00C74C58"/>
    <w:rsid w:val="00C75B25"/>
    <w:rsid w:val="00C76532"/>
    <w:rsid w:val="00C76FC3"/>
    <w:rsid w:val="00C772B8"/>
    <w:rsid w:val="00C80559"/>
    <w:rsid w:val="00C80BFC"/>
    <w:rsid w:val="00C81A9A"/>
    <w:rsid w:val="00C83548"/>
    <w:rsid w:val="00C83A40"/>
    <w:rsid w:val="00C84BED"/>
    <w:rsid w:val="00C84CF0"/>
    <w:rsid w:val="00C850EE"/>
    <w:rsid w:val="00C859E5"/>
    <w:rsid w:val="00C86516"/>
    <w:rsid w:val="00C86B0D"/>
    <w:rsid w:val="00C87533"/>
    <w:rsid w:val="00C8788F"/>
    <w:rsid w:val="00C905E0"/>
    <w:rsid w:val="00C90E7A"/>
    <w:rsid w:val="00C90EA8"/>
    <w:rsid w:val="00C9113C"/>
    <w:rsid w:val="00C912CF"/>
    <w:rsid w:val="00C9173B"/>
    <w:rsid w:val="00C91785"/>
    <w:rsid w:val="00C91B1B"/>
    <w:rsid w:val="00C94062"/>
    <w:rsid w:val="00C9466C"/>
    <w:rsid w:val="00C9500A"/>
    <w:rsid w:val="00C954C9"/>
    <w:rsid w:val="00C956F1"/>
    <w:rsid w:val="00C957BE"/>
    <w:rsid w:val="00C95C60"/>
    <w:rsid w:val="00C96CDC"/>
    <w:rsid w:val="00C9718E"/>
    <w:rsid w:val="00C9755E"/>
    <w:rsid w:val="00CA1587"/>
    <w:rsid w:val="00CA1FD0"/>
    <w:rsid w:val="00CA247D"/>
    <w:rsid w:val="00CA28B0"/>
    <w:rsid w:val="00CA2D70"/>
    <w:rsid w:val="00CA311A"/>
    <w:rsid w:val="00CA3489"/>
    <w:rsid w:val="00CA3A05"/>
    <w:rsid w:val="00CA3F78"/>
    <w:rsid w:val="00CA555F"/>
    <w:rsid w:val="00CA573C"/>
    <w:rsid w:val="00CA5C5E"/>
    <w:rsid w:val="00CA6095"/>
    <w:rsid w:val="00CA675C"/>
    <w:rsid w:val="00CA6E0D"/>
    <w:rsid w:val="00CA77FD"/>
    <w:rsid w:val="00CA7FB9"/>
    <w:rsid w:val="00CB1AEE"/>
    <w:rsid w:val="00CB1F77"/>
    <w:rsid w:val="00CB2586"/>
    <w:rsid w:val="00CB2724"/>
    <w:rsid w:val="00CB3012"/>
    <w:rsid w:val="00CB308A"/>
    <w:rsid w:val="00CB3505"/>
    <w:rsid w:val="00CB3642"/>
    <w:rsid w:val="00CB37F6"/>
    <w:rsid w:val="00CB6485"/>
    <w:rsid w:val="00CB6537"/>
    <w:rsid w:val="00CB7260"/>
    <w:rsid w:val="00CB7671"/>
    <w:rsid w:val="00CC1979"/>
    <w:rsid w:val="00CC3163"/>
    <w:rsid w:val="00CC3219"/>
    <w:rsid w:val="00CC40AF"/>
    <w:rsid w:val="00CC45C0"/>
    <w:rsid w:val="00CC541A"/>
    <w:rsid w:val="00CC55D9"/>
    <w:rsid w:val="00CC565B"/>
    <w:rsid w:val="00CC5703"/>
    <w:rsid w:val="00CC57D7"/>
    <w:rsid w:val="00CC6A6F"/>
    <w:rsid w:val="00CD0C1F"/>
    <w:rsid w:val="00CD147C"/>
    <w:rsid w:val="00CD1525"/>
    <w:rsid w:val="00CD17F8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7E"/>
    <w:rsid w:val="00CD5FA2"/>
    <w:rsid w:val="00CD6A4D"/>
    <w:rsid w:val="00CD6FD4"/>
    <w:rsid w:val="00CD70A4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3165"/>
    <w:rsid w:val="00CE3C6C"/>
    <w:rsid w:val="00CE41DE"/>
    <w:rsid w:val="00CE4332"/>
    <w:rsid w:val="00CE5429"/>
    <w:rsid w:val="00CE6315"/>
    <w:rsid w:val="00CE6D87"/>
    <w:rsid w:val="00CE7527"/>
    <w:rsid w:val="00CE78DA"/>
    <w:rsid w:val="00CF095F"/>
    <w:rsid w:val="00CF1387"/>
    <w:rsid w:val="00CF19A9"/>
    <w:rsid w:val="00CF1FBA"/>
    <w:rsid w:val="00CF3E4B"/>
    <w:rsid w:val="00CF4A7D"/>
    <w:rsid w:val="00CF550B"/>
    <w:rsid w:val="00CF5F7C"/>
    <w:rsid w:val="00D00292"/>
    <w:rsid w:val="00D00833"/>
    <w:rsid w:val="00D00E49"/>
    <w:rsid w:val="00D01099"/>
    <w:rsid w:val="00D017EC"/>
    <w:rsid w:val="00D027D5"/>
    <w:rsid w:val="00D034A5"/>
    <w:rsid w:val="00D047CE"/>
    <w:rsid w:val="00D061AC"/>
    <w:rsid w:val="00D06509"/>
    <w:rsid w:val="00D073B1"/>
    <w:rsid w:val="00D075E6"/>
    <w:rsid w:val="00D07A5F"/>
    <w:rsid w:val="00D07B78"/>
    <w:rsid w:val="00D07E47"/>
    <w:rsid w:val="00D10008"/>
    <w:rsid w:val="00D1028C"/>
    <w:rsid w:val="00D10C71"/>
    <w:rsid w:val="00D10DF2"/>
    <w:rsid w:val="00D129D4"/>
    <w:rsid w:val="00D133A0"/>
    <w:rsid w:val="00D13A2D"/>
    <w:rsid w:val="00D13B38"/>
    <w:rsid w:val="00D13EDF"/>
    <w:rsid w:val="00D1440A"/>
    <w:rsid w:val="00D14672"/>
    <w:rsid w:val="00D14716"/>
    <w:rsid w:val="00D14B0D"/>
    <w:rsid w:val="00D14B1E"/>
    <w:rsid w:val="00D151BF"/>
    <w:rsid w:val="00D16282"/>
    <w:rsid w:val="00D167D3"/>
    <w:rsid w:val="00D16D91"/>
    <w:rsid w:val="00D170B2"/>
    <w:rsid w:val="00D1749D"/>
    <w:rsid w:val="00D17AA2"/>
    <w:rsid w:val="00D17B7E"/>
    <w:rsid w:val="00D17B81"/>
    <w:rsid w:val="00D17CE2"/>
    <w:rsid w:val="00D201E6"/>
    <w:rsid w:val="00D20991"/>
    <w:rsid w:val="00D21A40"/>
    <w:rsid w:val="00D21A66"/>
    <w:rsid w:val="00D21BBA"/>
    <w:rsid w:val="00D21ECF"/>
    <w:rsid w:val="00D22152"/>
    <w:rsid w:val="00D22821"/>
    <w:rsid w:val="00D22BCA"/>
    <w:rsid w:val="00D22CB4"/>
    <w:rsid w:val="00D23167"/>
    <w:rsid w:val="00D25D9A"/>
    <w:rsid w:val="00D25FEC"/>
    <w:rsid w:val="00D26138"/>
    <w:rsid w:val="00D26465"/>
    <w:rsid w:val="00D277B4"/>
    <w:rsid w:val="00D27966"/>
    <w:rsid w:val="00D31A3C"/>
    <w:rsid w:val="00D31BCE"/>
    <w:rsid w:val="00D32546"/>
    <w:rsid w:val="00D326B1"/>
    <w:rsid w:val="00D328EB"/>
    <w:rsid w:val="00D32E23"/>
    <w:rsid w:val="00D33548"/>
    <w:rsid w:val="00D33A11"/>
    <w:rsid w:val="00D34B91"/>
    <w:rsid w:val="00D34DE9"/>
    <w:rsid w:val="00D3587B"/>
    <w:rsid w:val="00D35929"/>
    <w:rsid w:val="00D359BB"/>
    <w:rsid w:val="00D40BFB"/>
    <w:rsid w:val="00D41401"/>
    <w:rsid w:val="00D41455"/>
    <w:rsid w:val="00D41FA3"/>
    <w:rsid w:val="00D420C1"/>
    <w:rsid w:val="00D423AB"/>
    <w:rsid w:val="00D4343D"/>
    <w:rsid w:val="00D443B8"/>
    <w:rsid w:val="00D44508"/>
    <w:rsid w:val="00D44D3E"/>
    <w:rsid w:val="00D44FC4"/>
    <w:rsid w:val="00D452A6"/>
    <w:rsid w:val="00D4572B"/>
    <w:rsid w:val="00D460E5"/>
    <w:rsid w:val="00D468EC"/>
    <w:rsid w:val="00D46E7A"/>
    <w:rsid w:val="00D46E82"/>
    <w:rsid w:val="00D46EB3"/>
    <w:rsid w:val="00D47388"/>
    <w:rsid w:val="00D47705"/>
    <w:rsid w:val="00D47991"/>
    <w:rsid w:val="00D47BDB"/>
    <w:rsid w:val="00D5260A"/>
    <w:rsid w:val="00D52B70"/>
    <w:rsid w:val="00D54353"/>
    <w:rsid w:val="00D56C4D"/>
    <w:rsid w:val="00D57144"/>
    <w:rsid w:val="00D5721E"/>
    <w:rsid w:val="00D57448"/>
    <w:rsid w:val="00D5788D"/>
    <w:rsid w:val="00D57CE4"/>
    <w:rsid w:val="00D57FCA"/>
    <w:rsid w:val="00D60FAF"/>
    <w:rsid w:val="00D619A7"/>
    <w:rsid w:val="00D61AC4"/>
    <w:rsid w:val="00D61EB4"/>
    <w:rsid w:val="00D624B6"/>
    <w:rsid w:val="00D63361"/>
    <w:rsid w:val="00D634ED"/>
    <w:rsid w:val="00D637AA"/>
    <w:rsid w:val="00D639C9"/>
    <w:rsid w:val="00D64B8E"/>
    <w:rsid w:val="00D64D74"/>
    <w:rsid w:val="00D653E7"/>
    <w:rsid w:val="00D657A1"/>
    <w:rsid w:val="00D65D28"/>
    <w:rsid w:val="00D66621"/>
    <w:rsid w:val="00D66F56"/>
    <w:rsid w:val="00D6739B"/>
    <w:rsid w:val="00D6792C"/>
    <w:rsid w:val="00D67C09"/>
    <w:rsid w:val="00D70897"/>
    <w:rsid w:val="00D712A0"/>
    <w:rsid w:val="00D71CDD"/>
    <w:rsid w:val="00D72AC3"/>
    <w:rsid w:val="00D7367C"/>
    <w:rsid w:val="00D73A62"/>
    <w:rsid w:val="00D757FA"/>
    <w:rsid w:val="00D7771B"/>
    <w:rsid w:val="00D7781B"/>
    <w:rsid w:val="00D81635"/>
    <w:rsid w:val="00D8186D"/>
    <w:rsid w:val="00D825A9"/>
    <w:rsid w:val="00D82920"/>
    <w:rsid w:val="00D83647"/>
    <w:rsid w:val="00D8387B"/>
    <w:rsid w:val="00D842BA"/>
    <w:rsid w:val="00D84437"/>
    <w:rsid w:val="00D84977"/>
    <w:rsid w:val="00D85102"/>
    <w:rsid w:val="00D85E9A"/>
    <w:rsid w:val="00D87968"/>
    <w:rsid w:val="00D87974"/>
    <w:rsid w:val="00D90CE5"/>
    <w:rsid w:val="00D9104C"/>
    <w:rsid w:val="00D91286"/>
    <w:rsid w:val="00D9176A"/>
    <w:rsid w:val="00D9177D"/>
    <w:rsid w:val="00D919CD"/>
    <w:rsid w:val="00D93BCA"/>
    <w:rsid w:val="00D944FF"/>
    <w:rsid w:val="00D945F8"/>
    <w:rsid w:val="00D94725"/>
    <w:rsid w:val="00D94E3E"/>
    <w:rsid w:val="00D95570"/>
    <w:rsid w:val="00D955FB"/>
    <w:rsid w:val="00D96156"/>
    <w:rsid w:val="00D9652F"/>
    <w:rsid w:val="00D9689D"/>
    <w:rsid w:val="00D96C9C"/>
    <w:rsid w:val="00D97164"/>
    <w:rsid w:val="00D97866"/>
    <w:rsid w:val="00DA094F"/>
    <w:rsid w:val="00DA0CC6"/>
    <w:rsid w:val="00DA12E5"/>
    <w:rsid w:val="00DA2305"/>
    <w:rsid w:val="00DA350F"/>
    <w:rsid w:val="00DA35E0"/>
    <w:rsid w:val="00DA3B89"/>
    <w:rsid w:val="00DA3C48"/>
    <w:rsid w:val="00DA46FE"/>
    <w:rsid w:val="00DA4E46"/>
    <w:rsid w:val="00DA510B"/>
    <w:rsid w:val="00DA5EA7"/>
    <w:rsid w:val="00DA6FB2"/>
    <w:rsid w:val="00DA72C4"/>
    <w:rsid w:val="00DB025B"/>
    <w:rsid w:val="00DB0910"/>
    <w:rsid w:val="00DB1213"/>
    <w:rsid w:val="00DB3BAA"/>
    <w:rsid w:val="00DB474C"/>
    <w:rsid w:val="00DB509E"/>
    <w:rsid w:val="00DB517B"/>
    <w:rsid w:val="00DB53E0"/>
    <w:rsid w:val="00DB5824"/>
    <w:rsid w:val="00DB5BC4"/>
    <w:rsid w:val="00DB5F18"/>
    <w:rsid w:val="00DB62B1"/>
    <w:rsid w:val="00DB6B08"/>
    <w:rsid w:val="00DB6D35"/>
    <w:rsid w:val="00DB713F"/>
    <w:rsid w:val="00DB7AB0"/>
    <w:rsid w:val="00DC0551"/>
    <w:rsid w:val="00DC1293"/>
    <w:rsid w:val="00DC18F3"/>
    <w:rsid w:val="00DC1AE2"/>
    <w:rsid w:val="00DC27F0"/>
    <w:rsid w:val="00DC2FA0"/>
    <w:rsid w:val="00DC36B9"/>
    <w:rsid w:val="00DC37D3"/>
    <w:rsid w:val="00DC3943"/>
    <w:rsid w:val="00DC3AAA"/>
    <w:rsid w:val="00DC4831"/>
    <w:rsid w:val="00DC4FF9"/>
    <w:rsid w:val="00DC50B1"/>
    <w:rsid w:val="00DC5641"/>
    <w:rsid w:val="00DC5C0C"/>
    <w:rsid w:val="00DC5D75"/>
    <w:rsid w:val="00DC6921"/>
    <w:rsid w:val="00DC707C"/>
    <w:rsid w:val="00DD03BA"/>
    <w:rsid w:val="00DD07B8"/>
    <w:rsid w:val="00DD07DF"/>
    <w:rsid w:val="00DD0856"/>
    <w:rsid w:val="00DD0B0B"/>
    <w:rsid w:val="00DD165B"/>
    <w:rsid w:val="00DD18BD"/>
    <w:rsid w:val="00DD2356"/>
    <w:rsid w:val="00DD2B53"/>
    <w:rsid w:val="00DD466E"/>
    <w:rsid w:val="00DD497C"/>
    <w:rsid w:val="00DD4CD8"/>
    <w:rsid w:val="00DD4F7F"/>
    <w:rsid w:val="00DD66F6"/>
    <w:rsid w:val="00DD67C7"/>
    <w:rsid w:val="00DD6F07"/>
    <w:rsid w:val="00DD70D5"/>
    <w:rsid w:val="00DD74BE"/>
    <w:rsid w:val="00DE11E8"/>
    <w:rsid w:val="00DE16F5"/>
    <w:rsid w:val="00DE185D"/>
    <w:rsid w:val="00DE29A3"/>
    <w:rsid w:val="00DE46FD"/>
    <w:rsid w:val="00DE4EFB"/>
    <w:rsid w:val="00DE5466"/>
    <w:rsid w:val="00DE55E5"/>
    <w:rsid w:val="00DE5E41"/>
    <w:rsid w:val="00DE5EF4"/>
    <w:rsid w:val="00DE6C14"/>
    <w:rsid w:val="00DE743A"/>
    <w:rsid w:val="00DE76C9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F86"/>
    <w:rsid w:val="00DF641D"/>
    <w:rsid w:val="00DF6DAF"/>
    <w:rsid w:val="00DF778F"/>
    <w:rsid w:val="00DF7955"/>
    <w:rsid w:val="00E009FA"/>
    <w:rsid w:val="00E023AC"/>
    <w:rsid w:val="00E02B5B"/>
    <w:rsid w:val="00E02F35"/>
    <w:rsid w:val="00E0312F"/>
    <w:rsid w:val="00E03512"/>
    <w:rsid w:val="00E038FF"/>
    <w:rsid w:val="00E03961"/>
    <w:rsid w:val="00E03DD7"/>
    <w:rsid w:val="00E051EB"/>
    <w:rsid w:val="00E05636"/>
    <w:rsid w:val="00E05973"/>
    <w:rsid w:val="00E0653B"/>
    <w:rsid w:val="00E067A8"/>
    <w:rsid w:val="00E06DFD"/>
    <w:rsid w:val="00E10AF7"/>
    <w:rsid w:val="00E114CC"/>
    <w:rsid w:val="00E11A4E"/>
    <w:rsid w:val="00E11AA7"/>
    <w:rsid w:val="00E11C26"/>
    <w:rsid w:val="00E12570"/>
    <w:rsid w:val="00E12DD1"/>
    <w:rsid w:val="00E13474"/>
    <w:rsid w:val="00E135E7"/>
    <w:rsid w:val="00E138BC"/>
    <w:rsid w:val="00E141C3"/>
    <w:rsid w:val="00E148F6"/>
    <w:rsid w:val="00E14C48"/>
    <w:rsid w:val="00E15B87"/>
    <w:rsid w:val="00E16309"/>
    <w:rsid w:val="00E163DD"/>
    <w:rsid w:val="00E16F07"/>
    <w:rsid w:val="00E17057"/>
    <w:rsid w:val="00E1757C"/>
    <w:rsid w:val="00E17C8C"/>
    <w:rsid w:val="00E201C6"/>
    <w:rsid w:val="00E207CF"/>
    <w:rsid w:val="00E21079"/>
    <w:rsid w:val="00E218BF"/>
    <w:rsid w:val="00E218E9"/>
    <w:rsid w:val="00E21D2F"/>
    <w:rsid w:val="00E22E0A"/>
    <w:rsid w:val="00E22F04"/>
    <w:rsid w:val="00E230F5"/>
    <w:rsid w:val="00E23BEF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FEC"/>
    <w:rsid w:val="00E301EC"/>
    <w:rsid w:val="00E30343"/>
    <w:rsid w:val="00E3092A"/>
    <w:rsid w:val="00E31CA1"/>
    <w:rsid w:val="00E32449"/>
    <w:rsid w:val="00E32AE8"/>
    <w:rsid w:val="00E32BFC"/>
    <w:rsid w:val="00E344F5"/>
    <w:rsid w:val="00E34CB1"/>
    <w:rsid w:val="00E351CF"/>
    <w:rsid w:val="00E3570E"/>
    <w:rsid w:val="00E35DE7"/>
    <w:rsid w:val="00E360BD"/>
    <w:rsid w:val="00E3649F"/>
    <w:rsid w:val="00E36792"/>
    <w:rsid w:val="00E36F81"/>
    <w:rsid w:val="00E3730E"/>
    <w:rsid w:val="00E37CA6"/>
    <w:rsid w:val="00E40838"/>
    <w:rsid w:val="00E40EDD"/>
    <w:rsid w:val="00E41903"/>
    <w:rsid w:val="00E41C1E"/>
    <w:rsid w:val="00E41FF7"/>
    <w:rsid w:val="00E426A5"/>
    <w:rsid w:val="00E42B1C"/>
    <w:rsid w:val="00E42FEB"/>
    <w:rsid w:val="00E43705"/>
    <w:rsid w:val="00E439EF"/>
    <w:rsid w:val="00E43E79"/>
    <w:rsid w:val="00E44108"/>
    <w:rsid w:val="00E44D53"/>
    <w:rsid w:val="00E44E62"/>
    <w:rsid w:val="00E467AC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40DA"/>
    <w:rsid w:val="00E542DF"/>
    <w:rsid w:val="00E55185"/>
    <w:rsid w:val="00E555F2"/>
    <w:rsid w:val="00E5593F"/>
    <w:rsid w:val="00E561AA"/>
    <w:rsid w:val="00E5648F"/>
    <w:rsid w:val="00E56AD0"/>
    <w:rsid w:val="00E57631"/>
    <w:rsid w:val="00E60832"/>
    <w:rsid w:val="00E60D6D"/>
    <w:rsid w:val="00E611AF"/>
    <w:rsid w:val="00E61322"/>
    <w:rsid w:val="00E616B6"/>
    <w:rsid w:val="00E61A4B"/>
    <w:rsid w:val="00E61B7A"/>
    <w:rsid w:val="00E61CAB"/>
    <w:rsid w:val="00E6211E"/>
    <w:rsid w:val="00E62F48"/>
    <w:rsid w:val="00E63457"/>
    <w:rsid w:val="00E64605"/>
    <w:rsid w:val="00E64F44"/>
    <w:rsid w:val="00E65AE1"/>
    <w:rsid w:val="00E66139"/>
    <w:rsid w:val="00E66898"/>
    <w:rsid w:val="00E66C88"/>
    <w:rsid w:val="00E701A9"/>
    <w:rsid w:val="00E703B6"/>
    <w:rsid w:val="00E70F79"/>
    <w:rsid w:val="00E70FF8"/>
    <w:rsid w:val="00E712B8"/>
    <w:rsid w:val="00E71850"/>
    <w:rsid w:val="00E72033"/>
    <w:rsid w:val="00E737C1"/>
    <w:rsid w:val="00E73ADC"/>
    <w:rsid w:val="00E73F85"/>
    <w:rsid w:val="00E748B1"/>
    <w:rsid w:val="00E7501D"/>
    <w:rsid w:val="00E7515F"/>
    <w:rsid w:val="00E76254"/>
    <w:rsid w:val="00E76A06"/>
    <w:rsid w:val="00E80AA2"/>
    <w:rsid w:val="00E80D50"/>
    <w:rsid w:val="00E81143"/>
    <w:rsid w:val="00E81182"/>
    <w:rsid w:val="00E81B36"/>
    <w:rsid w:val="00E81DCD"/>
    <w:rsid w:val="00E81E10"/>
    <w:rsid w:val="00E8211C"/>
    <w:rsid w:val="00E827CB"/>
    <w:rsid w:val="00E82881"/>
    <w:rsid w:val="00E83C41"/>
    <w:rsid w:val="00E8687C"/>
    <w:rsid w:val="00E86CE3"/>
    <w:rsid w:val="00E87790"/>
    <w:rsid w:val="00E87F9C"/>
    <w:rsid w:val="00E903C0"/>
    <w:rsid w:val="00E90A6B"/>
    <w:rsid w:val="00E9195D"/>
    <w:rsid w:val="00E91A3D"/>
    <w:rsid w:val="00E91D56"/>
    <w:rsid w:val="00E922BF"/>
    <w:rsid w:val="00E9245A"/>
    <w:rsid w:val="00E926F4"/>
    <w:rsid w:val="00E92CB3"/>
    <w:rsid w:val="00E93186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357"/>
    <w:rsid w:val="00E96E93"/>
    <w:rsid w:val="00E970FD"/>
    <w:rsid w:val="00E97171"/>
    <w:rsid w:val="00E971AD"/>
    <w:rsid w:val="00E972C5"/>
    <w:rsid w:val="00E97886"/>
    <w:rsid w:val="00EA06B7"/>
    <w:rsid w:val="00EA0C36"/>
    <w:rsid w:val="00EA18C3"/>
    <w:rsid w:val="00EA1B57"/>
    <w:rsid w:val="00EA2242"/>
    <w:rsid w:val="00EA23A6"/>
    <w:rsid w:val="00EA24E3"/>
    <w:rsid w:val="00EA2732"/>
    <w:rsid w:val="00EA2CB5"/>
    <w:rsid w:val="00EA2DD2"/>
    <w:rsid w:val="00EA2F82"/>
    <w:rsid w:val="00EA320F"/>
    <w:rsid w:val="00EA3A27"/>
    <w:rsid w:val="00EA3E9F"/>
    <w:rsid w:val="00EA4092"/>
    <w:rsid w:val="00EA41BC"/>
    <w:rsid w:val="00EA4224"/>
    <w:rsid w:val="00EA4344"/>
    <w:rsid w:val="00EA48CA"/>
    <w:rsid w:val="00EA4B86"/>
    <w:rsid w:val="00EA6809"/>
    <w:rsid w:val="00EA6CD0"/>
    <w:rsid w:val="00EA6E12"/>
    <w:rsid w:val="00EA7182"/>
    <w:rsid w:val="00EA71C0"/>
    <w:rsid w:val="00EA73AA"/>
    <w:rsid w:val="00EA7C21"/>
    <w:rsid w:val="00EB02CC"/>
    <w:rsid w:val="00EB0398"/>
    <w:rsid w:val="00EB0AF9"/>
    <w:rsid w:val="00EB0F32"/>
    <w:rsid w:val="00EB134E"/>
    <w:rsid w:val="00EB1B24"/>
    <w:rsid w:val="00EB1E58"/>
    <w:rsid w:val="00EB2585"/>
    <w:rsid w:val="00EB2807"/>
    <w:rsid w:val="00EB28BB"/>
    <w:rsid w:val="00EB2AE7"/>
    <w:rsid w:val="00EB2D5F"/>
    <w:rsid w:val="00EB2EE5"/>
    <w:rsid w:val="00EB64AA"/>
    <w:rsid w:val="00EB6564"/>
    <w:rsid w:val="00EB6B78"/>
    <w:rsid w:val="00EB7262"/>
    <w:rsid w:val="00EB7461"/>
    <w:rsid w:val="00EB75D8"/>
    <w:rsid w:val="00EC0CC8"/>
    <w:rsid w:val="00EC1BCC"/>
    <w:rsid w:val="00EC2BA7"/>
    <w:rsid w:val="00EC2CD6"/>
    <w:rsid w:val="00EC34E7"/>
    <w:rsid w:val="00EC36EF"/>
    <w:rsid w:val="00EC3F88"/>
    <w:rsid w:val="00EC62D3"/>
    <w:rsid w:val="00EC6437"/>
    <w:rsid w:val="00EC7059"/>
    <w:rsid w:val="00EC71E5"/>
    <w:rsid w:val="00EC749B"/>
    <w:rsid w:val="00EC7578"/>
    <w:rsid w:val="00EC7B48"/>
    <w:rsid w:val="00ED0FF6"/>
    <w:rsid w:val="00ED2918"/>
    <w:rsid w:val="00ED2D97"/>
    <w:rsid w:val="00ED352D"/>
    <w:rsid w:val="00ED4675"/>
    <w:rsid w:val="00ED46BB"/>
    <w:rsid w:val="00ED50D8"/>
    <w:rsid w:val="00ED51A9"/>
    <w:rsid w:val="00ED565C"/>
    <w:rsid w:val="00ED7D70"/>
    <w:rsid w:val="00EE08F2"/>
    <w:rsid w:val="00EE0B59"/>
    <w:rsid w:val="00EE139D"/>
    <w:rsid w:val="00EE1430"/>
    <w:rsid w:val="00EE1FF4"/>
    <w:rsid w:val="00EE24A3"/>
    <w:rsid w:val="00EE4844"/>
    <w:rsid w:val="00EE4865"/>
    <w:rsid w:val="00EE5EBB"/>
    <w:rsid w:val="00EE5EE7"/>
    <w:rsid w:val="00EE6536"/>
    <w:rsid w:val="00EE65DB"/>
    <w:rsid w:val="00EE6AB3"/>
    <w:rsid w:val="00EE7489"/>
    <w:rsid w:val="00EF03B1"/>
    <w:rsid w:val="00EF0CBF"/>
    <w:rsid w:val="00EF19A5"/>
    <w:rsid w:val="00EF1F7F"/>
    <w:rsid w:val="00EF2FEE"/>
    <w:rsid w:val="00EF308F"/>
    <w:rsid w:val="00EF3567"/>
    <w:rsid w:val="00EF45B6"/>
    <w:rsid w:val="00EF5131"/>
    <w:rsid w:val="00EF556D"/>
    <w:rsid w:val="00EF5BBE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20D"/>
    <w:rsid w:val="00F0289D"/>
    <w:rsid w:val="00F03341"/>
    <w:rsid w:val="00F033A4"/>
    <w:rsid w:val="00F04402"/>
    <w:rsid w:val="00F0445C"/>
    <w:rsid w:val="00F04C0D"/>
    <w:rsid w:val="00F05C71"/>
    <w:rsid w:val="00F06FDA"/>
    <w:rsid w:val="00F076E0"/>
    <w:rsid w:val="00F07BB7"/>
    <w:rsid w:val="00F07EB4"/>
    <w:rsid w:val="00F07F42"/>
    <w:rsid w:val="00F1020B"/>
    <w:rsid w:val="00F106DA"/>
    <w:rsid w:val="00F109DF"/>
    <w:rsid w:val="00F10A06"/>
    <w:rsid w:val="00F1135E"/>
    <w:rsid w:val="00F11DC3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6206"/>
    <w:rsid w:val="00F171A8"/>
    <w:rsid w:val="00F17E5F"/>
    <w:rsid w:val="00F20B91"/>
    <w:rsid w:val="00F211B2"/>
    <w:rsid w:val="00F2134B"/>
    <w:rsid w:val="00F213EE"/>
    <w:rsid w:val="00F216B0"/>
    <w:rsid w:val="00F21EC6"/>
    <w:rsid w:val="00F22CF4"/>
    <w:rsid w:val="00F238E8"/>
    <w:rsid w:val="00F23D1D"/>
    <w:rsid w:val="00F2504E"/>
    <w:rsid w:val="00F25093"/>
    <w:rsid w:val="00F25BD1"/>
    <w:rsid w:val="00F25CE0"/>
    <w:rsid w:val="00F26003"/>
    <w:rsid w:val="00F264E4"/>
    <w:rsid w:val="00F26C9F"/>
    <w:rsid w:val="00F26E40"/>
    <w:rsid w:val="00F303D2"/>
    <w:rsid w:val="00F311C0"/>
    <w:rsid w:val="00F3185F"/>
    <w:rsid w:val="00F31966"/>
    <w:rsid w:val="00F32010"/>
    <w:rsid w:val="00F32618"/>
    <w:rsid w:val="00F32AFD"/>
    <w:rsid w:val="00F32ECB"/>
    <w:rsid w:val="00F3379A"/>
    <w:rsid w:val="00F33DA2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72AA"/>
    <w:rsid w:val="00F40919"/>
    <w:rsid w:val="00F40A3C"/>
    <w:rsid w:val="00F413DE"/>
    <w:rsid w:val="00F421C6"/>
    <w:rsid w:val="00F42FD5"/>
    <w:rsid w:val="00F432A6"/>
    <w:rsid w:val="00F43783"/>
    <w:rsid w:val="00F43A99"/>
    <w:rsid w:val="00F43DAA"/>
    <w:rsid w:val="00F44C93"/>
    <w:rsid w:val="00F46E1B"/>
    <w:rsid w:val="00F46FDB"/>
    <w:rsid w:val="00F4773F"/>
    <w:rsid w:val="00F5036D"/>
    <w:rsid w:val="00F50AEE"/>
    <w:rsid w:val="00F50E53"/>
    <w:rsid w:val="00F514D9"/>
    <w:rsid w:val="00F51642"/>
    <w:rsid w:val="00F517D6"/>
    <w:rsid w:val="00F51910"/>
    <w:rsid w:val="00F52160"/>
    <w:rsid w:val="00F524A7"/>
    <w:rsid w:val="00F5255D"/>
    <w:rsid w:val="00F53FD3"/>
    <w:rsid w:val="00F55232"/>
    <w:rsid w:val="00F55F7B"/>
    <w:rsid w:val="00F56237"/>
    <w:rsid w:val="00F5660A"/>
    <w:rsid w:val="00F56D79"/>
    <w:rsid w:val="00F577A0"/>
    <w:rsid w:val="00F60783"/>
    <w:rsid w:val="00F608E2"/>
    <w:rsid w:val="00F61D79"/>
    <w:rsid w:val="00F62C82"/>
    <w:rsid w:val="00F63B65"/>
    <w:rsid w:val="00F645AC"/>
    <w:rsid w:val="00F646C1"/>
    <w:rsid w:val="00F64B76"/>
    <w:rsid w:val="00F64D9A"/>
    <w:rsid w:val="00F64FF2"/>
    <w:rsid w:val="00F655C4"/>
    <w:rsid w:val="00F65E87"/>
    <w:rsid w:val="00F664D4"/>
    <w:rsid w:val="00F665F8"/>
    <w:rsid w:val="00F67227"/>
    <w:rsid w:val="00F67612"/>
    <w:rsid w:val="00F67DA7"/>
    <w:rsid w:val="00F7085E"/>
    <w:rsid w:val="00F709B7"/>
    <w:rsid w:val="00F70BBE"/>
    <w:rsid w:val="00F71072"/>
    <w:rsid w:val="00F711D9"/>
    <w:rsid w:val="00F71851"/>
    <w:rsid w:val="00F72861"/>
    <w:rsid w:val="00F73568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19C9"/>
    <w:rsid w:val="00F81A1E"/>
    <w:rsid w:val="00F81E86"/>
    <w:rsid w:val="00F8250C"/>
    <w:rsid w:val="00F83099"/>
    <w:rsid w:val="00F83631"/>
    <w:rsid w:val="00F839B4"/>
    <w:rsid w:val="00F83D15"/>
    <w:rsid w:val="00F8501F"/>
    <w:rsid w:val="00F863B3"/>
    <w:rsid w:val="00F86848"/>
    <w:rsid w:val="00F90ABA"/>
    <w:rsid w:val="00F91C4D"/>
    <w:rsid w:val="00F91D89"/>
    <w:rsid w:val="00F91F3F"/>
    <w:rsid w:val="00F92635"/>
    <w:rsid w:val="00F92898"/>
    <w:rsid w:val="00F92B80"/>
    <w:rsid w:val="00F92D8F"/>
    <w:rsid w:val="00F93293"/>
    <w:rsid w:val="00F93E63"/>
    <w:rsid w:val="00F943ED"/>
    <w:rsid w:val="00F948F5"/>
    <w:rsid w:val="00F94FE1"/>
    <w:rsid w:val="00F9508F"/>
    <w:rsid w:val="00F95A8B"/>
    <w:rsid w:val="00F967F4"/>
    <w:rsid w:val="00F96D49"/>
    <w:rsid w:val="00FA1263"/>
    <w:rsid w:val="00FA150F"/>
    <w:rsid w:val="00FA1A71"/>
    <w:rsid w:val="00FA22E5"/>
    <w:rsid w:val="00FA2475"/>
    <w:rsid w:val="00FA2C1B"/>
    <w:rsid w:val="00FA336D"/>
    <w:rsid w:val="00FA4F2D"/>
    <w:rsid w:val="00FA5925"/>
    <w:rsid w:val="00FA61D2"/>
    <w:rsid w:val="00FA63BC"/>
    <w:rsid w:val="00FA6498"/>
    <w:rsid w:val="00FA73E2"/>
    <w:rsid w:val="00FA7635"/>
    <w:rsid w:val="00FA7693"/>
    <w:rsid w:val="00FA7911"/>
    <w:rsid w:val="00FB0CE3"/>
    <w:rsid w:val="00FB0E7A"/>
    <w:rsid w:val="00FB1979"/>
    <w:rsid w:val="00FB203D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452"/>
    <w:rsid w:val="00FC0585"/>
    <w:rsid w:val="00FC058C"/>
    <w:rsid w:val="00FC0AC8"/>
    <w:rsid w:val="00FC14ED"/>
    <w:rsid w:val="00FC2246"/>
    <w:rsid w:val="00FC271E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C5B"/>
    <w:rsid w:val="00FD3186"/>
    <w:rsid w:val="00FD3B16"/>
    <w:rsid w:val="00FD4348"/>
    <w:rsid w:val="00FD44F0"/>
    <w:rsid w:val="00FD5E40"/>
    <w:rsid w:val="00FD6282"/>
    <w:rsid w:val="00FD6843"/>
    <w:rsid w:val="00FD6DBF"/>
    <w:rsid w:val="00FD73FB"/>
    <w:rsid w:val="00FD7B09"/>
    <w:rsid w:val="00FE0F7A"/>
    <w:rsid w:val="00FE1380"/>
    <w:rsid w:val="00FE18F4"/>
    <w:rsid w:val="00FE1AB2"/>
    <w:rsid w:val="00FE1D91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9D5"/>
    <w:rsid w:val="00FF1F70"/>
    <w:rsid w:val="00FF21E9"/>
    <w:rsid w:val="00FF2239"/>
    <w:rsid w:val="00FF239F"/>
    <w:rsid w:val="00FF259C"/>
    <w:rsid w:val="00FF26D8"/>
    <w:rsid w:val="00FF365F"/>
    <w:rsid w:val="00FF45B9"/>
    <w:rsid w:val="00FF5092"/>
    <w:rsid w:val="00FF516F"/>
    <w:rsid w:val="00FF5A21"/>
    <w:rsid w:val="00FF604F"/>
    <w:rsid w:val="00FF6300"/>
    <w:rsid w:val="00FF6A1F"/>
    <w:rsid w:val="00FF73BD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6F9AF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A8073D"/>
    <w:pPr>
      <w:ind w:left="227" w:firstLine="567"/>
    </w:pPr>
    <w:rPr>
      <w:rFonts w:ascii="ISOCPEUR" w:hAnsi="ISOCPEUR"/>
      <w:sz w:val="24"/>
    </w:rPr>
  </w:style>
  <w:style w:type="paragraph" w:styleId="1">
    <w:name w:val="heading 1"/>
    <w:basedOn w:val="a2"/>
    <w:next w:val="a2"/>
    <w:link w:val="10"/>
    <w:qFormat/>
    <w:rsid w:val="009961CD"/>
    <w:pPr>
      <w:keepNext/>
      <w:pageBreakBefore/>
      <w:numPr>
        <w:numId w:val="1"/>
      </w:numPr>
      <w:spacing w:after="120"/>
      <w:ind w:left="1055" w:right="57" w:hanging="431"/>
      <w:jc w:val="left"/>
      <w:outlineLvl w:val="0"/>
    </w:pPr>
    <w:rPr>
      <w:b/>
      <w:sz w:val="32"/>
    </w:rPr>
  </w:style>
  <w:style w:type="paragraph" w:styleId="2">
    <w:name w:val="heading 2"/>
    <w:aliases w:val="H2,2,h2,Б2,RTC,iz2,Раздел Знак"/>
    <w:basedOn w:val="a2"/>
    <w:next w:val="a2"/>
    <w:link w:val="20"/>
    <w:qFormat/>
    <w:rsid w:val="009961CD"/>
    <w:pPr>
      <w:keepNext/>
      <w:keepLines/>
      <w:numPr>
        <w:ilvl w:val="1"/>
        <w:numId w:val="1"/>
      </w:numPr>
      <w:tabs>
        <w:tab w:val="left" w:pos="1854"/>
      </w:tabs>
      <w:spacing w:before="240"/>
      <w:jc w:val="left"/>
      <w:outlineLvl w:val="1"/>
    </w:pPr>
    <w:rPr>
      <w:b/>
      <w:szCs w:val="28"/>
    </w:rPr>
  </w:style>
  <w:style w:type="paragraph" w:styleId="3">
    <w:name w:val="heading 3"/>
    <w:basedOn w:val="a2"/>
    <w:next w:val="a2"/>
    <w:link w:val="30"/>
    <w:qFormat/>
    <w:rsid w:val="00CE0CDF"/>
    <w:pPr>
      <w:keepNext/>
      <w:numPr>
        <w:ilvl w:val="2"/>
        <w:numId w:val="1"/>
      </w:numPr>
      <w:spacing w:before="240" w:line="288" w:lineRule="auto"/>
      <w:ind w:left="2126" w:right="709"/>
      <w:jc w:val="left"/>
      <w:outlineLvl w:val="2"/>
    </w:pPr>
    <w:rPr>
      <w:b/>
    </w:rPr>
  </w:style>
  <w:style w:type="paragraph" w:styleId="4">
    <w:name w:val="heading 4"/>
    <w:basedOn w:val="a2"/>
    <w:next w:val="a2"/>
    <w:qFormat/>
    <w:rsid w:val="009227D8"/>
    <w:pPr>
      <w:keepNext/>
      <w:numPr>
        <w:ilvl w:val="3"/>
        <w:numId w:val="1"/>
      </w:numPr>
      <w:ind w:right="57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2"/>
    <w:next w:val="a2"/>
    <w:qFormat/>
    <w:rsid w:val="009227D8"/>
    <w:pPr>
      <w:keepNext/>
      <w:numPr>
        <w:ilvl w:val="4"/>
        <w:numId w:val="1"/>
      </w:numPr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2"/>
    <w:next w:val="a2"/>
    <w:qFormat/>
    <w:rsid w:val="009227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qFormat/>
    <w:rsid w:val="009227D8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8">
    <w:name w:val="heading 8"/>
    <w:basedOn w:val="a2"/>
    <w:next w:val="a2"/>
    <w:qFormat/>
    <w:rsid w:val="009227D8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2"/>
    <w:next w:val="a2"/>
    <w:qFormat/>
    <w:rsid w:val="009227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0">
    <w:name w:val="Заголовок 2 Знак"/>
    <w:aliases w:val="H2 Знак,2 Знак,h2 Знак,Б2 Знак,RTC Знак,iz2 Знак,Раздел Знак Знак"/>
    <w:basedOn w:val="a3"/>
    <w:link w:val="2"/>
    <w:rsid w:val="009961CD"/>
    <w:rPr>
      <w:rFonts w:ascii="ISOCPEUR" w:hAnsi="ISOCPEUR"/>
      <w:b/>
      <w:sz w:val="24"/>
      <w:szCs w:val="28"/>
    </w:rPr>
  </w:style>
  <w:style w:type="character" w:customStyle="1" w:styleId="30">
    <w:name w:val="Заголовок 3 Знак"/>
    <w:basedOn w:val="a3"/>
    <w:link w:val="3"/>
    <w:rsid w:val="00CE0CDF"/>
    <w:rPr>
      <w:rFonts w:ascii="ISOCPEUR" w:hAnsi="ISOCPEUR"/>
      <w:b/>
      <w:sz w:val="24"/>
    </w:rPr>
  </w:style>
  <w:style w:type="paragraph" w:customStyle="1" w:styleId="a6">
    <w:name w:val="Стиль По центру"/>
    <w:basedOn w:val="a2"/>
    <w:rsid w:val="005A16F8"/>
    <w:pPr>
      <w:ind w:left="0" w:firstLine="0"/>
      <w:jc w:val="center"/>
    </w:pPr>
  </w:style>
  <w:style w:type="paragraph" w:styleId="a7">
    <w:name w:val="Body Text"/>
    <w:basedOn w:val="a2"/>
    <w:rsid w:val="00D84437"/>
  </w:style>
  <w:style w:type="paragraph" w:styleId="11">
    <w:name w:val="toc 1"/>
    <w:basedOn w:val="a2"/>
    <w:next w:val="a2"/>
    <w:uiPriority w:val="39"/>
    <w:qFormat/>
    <w:rsid w:val="00CD3064"/>
    <w:pPr>
      <w:spacing w:before="360"/>
      <w:ind w:left="0"/>
      <w:jc w:val="left"/>
    </w:pPr>
    <w:rPr>
      <w:rFonts w:ascii="Cambria" w:hAnsi="Cambria"/>
      <w:b/>
      <w:bCs/>
      <w:caps/>
      <w:szCs w:val="24"/>
    </w:rPr>
  </w:style>
  <w:style w:type="paragraph" w:styleId="21">
    <w:name w:val="toc 2"/>
    <w:basedOn w:val="a2"/>
    <w:next w:val="a2"/>
    <w:autoRedefine/>
    <w:uiPriority w:val="39"/>
    <w:qFormat/>
    <w:rsid w:val="009423C4"/>
    <w:pPr>
      <w:spacing w:before="240"/>
      <w:ind w:left="0"/>
      <w:jc w:val="left"/>
    </w:pPr>
    <w:rPr>
      <w:rFonts w:ascii="Calibri" w:hAnsi="Calibri"/>
      <w:b/>
      <w:bCs/>
      <w:sz w:val="20"/>
    </w:rPr>
  </w:style>
  <w:style w:type="character" w:styleId="a8">
    <w:name w:val="Hyperlink"/>
    <w:basedOn w:val="a3"/>
    <w:uiPriority w:val="99"/>
    <w:rsid w:val="00D84437"/>
    <w:rPr>
      <w:color w:val="0000FF"/>
      <w:u w:val="single"/>
    </w:rPr>
  </w:style>
  <w:style w:type="character" w:styleId="a9">
    <w:name w:val="FollowedHyperlink"/>
    <w:basedOn w:val="a3"/>
    <w:uiPriority w:val="99"/>
    <w:rsid w:val="00D84437"/>
    <w:rPr>
      <w:color w:val="800080"/>
      <w:u w:val="single"/>
    </w:rPr>
  </w:style>
  <w:style w:type="paragraph" w:styleId="31">
    <w:name w:val="toc 3"/>
    <w:basedOn w:val="a2"/>
    <w:next w:val="a2"/>
    <w:autoRedefine/>
    <w:qFormat/>
    <w:rsid w:val="001A311C"/>
    <w:pPr>
      <w:ind w:left="220"/>
      <w:jc w:val="left"/>
    </w:pPr>
    <w:rPr>
      <w:rFonts w:ascii="Calibri" w:hAnsi="Calibri"/>
      <w:sz w:val="20"/>
    </w:rPr>
  </w:style>
  <w:style w:type="paragraph" w:styleId="40">
    <w:name w:val="toc 4"/>
    <w:basedOn w:val="a2"/>
    <w:next w:val="a2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0">
    <w:name w:val="toc 5"/>
    <w:basedOn w:val="a2"/>
    <w:next w:val="a2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0">
    <w:name w:val="toc 6"/>
    <w:basedOn w:val="a2"/>
    <w:next w:val="a2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0">
    <w:name w:val="toc 7"/>
    <w:basedOn w:val="a2"/>
    <w:next w:val="a2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0">
    <w:name w:val="toc 8"/>
    <w:basedOn w:val="a2"/>
    <w:next w:val="a2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0">
    <w:name w:val="toc 9"/>
    <w:basedOn w:val="a2"/>
    <w:next w:val="a2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a">
    <w:name w:val="page number"/>
    <w:basedOn w:val="a3"/>
    <w:rsid w:val="00EB28BB"/>
  </w:style>
  <w:style w:type="character" w:styleId="ab">
    <w:name w:val="annotation reference"/>
    <w:basedOn w:val="a3"/>
    <w:semiHidden/>
    <w:rsid w:val="00A106DC"/>
    <w:rPr>
      <w:sz w:val="16"/>
      <w:szCs w:val="16"/>
    </w:rPr>
  </w:style>
  <w:style w:type="paragraph" w:styleId="ac">
    <w:name w:val="annotation text"/>
    <w:basedOn w:val="a2"/>
    <w:semiHidden/>
    <w:rsid w:val="00A106DC"/>
  </w:style>
  <w:style w:type="paragraph" w:styleId="ad">
    <w:name w:val="annotation subject"/>
    <w:basedOn w:val="ac"/>
    <w:next w:val="ac"/>
    <w:semiHidden/>
    <w:rsid w:val="00A106DC"/>
    <w:rPr>
      <w:b/>
      <w:bCs/>
    </w:rPr>
  </w:style>
  <w:style w:type="paragraph" w:styleId="ae">
    <w:name w:val="Balloon Text"/>
    <w:basedOn w:val="a2"/>
    <w:link w:val="af"/>
    <w:semiHidden/>
    <w:rsid w:val="00A106DC"/>
    <w:rPr>
      <w:rFonts w:ascii="Tahoma" w:hAnsi="Tahoma" w:cs="Tahoma"/>
      <w:sz w:val="16"/>
      <w:szCs w:val="16"/>
    </w:rPr>
  </w:style>
  <w:style w:type="table" w:styleId="af0">
    <w:name w:val="Table Grid"/>
    <w:basedOn w:val="a4"/>
    <w:uiPriority w:val="59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2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">
    <w:name w:val="Мой Маркированный"/>
    <w:basedOn w:val="a2"/>
    <w:rsid w:val="003E3D3A"/>
    <w:pPr>
      <w:numPr>
        <w:numId w:val="2"/>
      </w:numPr>
    </w:pPr>
  </w:style>
  <w:style w:type="paragraph" w:customStyle="1" w:styleId="af2">
    <w:name w:val="Табличный"/>
    <w:basedOn w:val="a2"/>
    <w:rsid w:val="003D3E60"/>
    <w:pPr>
      <w:ind w:left="0" w:firstLine="0"/>
      <w:jc w:val="left"/>
    </w:pPr>
  </w:style>
  <w:style w:type="paragraph" w:styleId="af3">
    <w:name w:val="header"/>
    <w:basedOn w:val="a2"/>
    <w:link w:val="af4"/>
    <w:rsid w:val="00314FE9"/>
    <w:pPr>
      <w:tabs>
        <w:tab w:val="center" w:pos="4677"/>
        <w:tab w:val="right" w:pos="9355"/>
      </w:tabs>
    </w:pPr>
  </w:style>
  <w:style w:type="paragraph" w:styleId="af5">
    <w:name w:val="footer"/>
    <w:basedOn w:val="a2"/>
    <w:link w:val="af6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2">
    <w:name w:val="Стиль1"/>
    <w:basedOn w:val="1"/>
    <w:rsid w:val="009B6ABC"/>
  </w:style>
  <w:style w:type="paragraph" w:styleId="a1">
    <w:name w:val="endnote text"/>
    <w:basedOn w:val="a2"/>
    <w:semiHidden/>
    <w:rsid w:val="000177E1"/>
    <w:pPr>
      <w:numPr>
        <w:numId w:val="3"/>
      </w:numPr>
    </w:pPr>
  </w:style>
  <w:style w:type="paragraph" w:customStyle="1" w:styleId="22">
    <w:name w:val="Стиль2"/>
    <w:basedOn w:val="11"/>
    <w:rsid w:val="00D919CD"/>
    <w:pPr>
      <w:tabs>
        <w:tab w:val="right" w:pos="10348"/>
      </w:tabs>
    </w:pPr>
    <w:rPr>
      <w:sz w:val="22"/>
    </w:rPr>
  </w:style>
  <w:style w:type="paragraph" w:customStyle="1" w:styleId="0">
    <w:name w:val="0"/>
    <w:basedOn w:val="a2"/>
    <w:link w:val="00"/>
    <w:rsid w:val="00123FDC"/>
    <w:pPr>
      <w:spacing w:after="120"/>
      <w:ind w:left="0" w:firstLine="709"/>
    </w:pPr>
    <w:rPr>
      <w:rFonts w:ascii="Times New Roman" w:hAnsi="Times New Roman"/>
      <w:sz w:val="26"/>
    </w:rPr>
  </w:style>
  <w:style w:type="character" w:customStyle="1" w:styleId="00">
    <w:name w:val="0 Знак"/>
    <w:basedOn w:val="a3"/>
    <w:link w:val="0"/>
    <w:rsid w:val="00123FDC"/>
    <w:rPr>
      <w:sz w:val="26"/>
      <w:lang w:val="ru-RU" w:eastAsia="ru-RU" w:bidi="ar-SA"/>
    </w:rPr>
  </w:style>
  <w:style w:type="paragraph" w:customStyle="1" w:styleId="Iauiue">
    <w:name w:val="Iau.iue"/>
    <w:basedOn w:val="a2"/>
    <w:next w:val="a2"/>
    <w:rsid w:val="00B4567E"/>
    <w:pPr>
      <w:autoSpaceDE w:val="0"/>
      <w:autoSpaceDN w:val="0"/>
      <w:adjustRightInd w:val="0"/>
      <w:ind w:left="0"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7">
    <w:name w:val="Title"/>
    <w:basedOn w:val="a2"/>
    <w:link w:val="af8"/>
    <w:qFormat/>
    <w:rsid w:val="006D0578"/>
    <w:pPr>
      <w:ind w:left="0"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2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</w:rPr>
  </w:style>
  <w:style w:type="paragraph" w:styleId="af9">
    <w:name w:val="Normal (Web)"/>
    <w:basedOn w:val="a2"/>
    <w:rsid w:val="00912ABD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Cs w:val="24"/>
    </w:rPr>
  </w:style>
  <w:style w:type="paragraph" w:styleId="afa">
    <w:name w:val="caption"/>
    <w:basedOn w:val="a2"/>
    <w:next w:val="a2"/>
    <w:qFormat/>
    <w:rsid w:val="007A1234"/>
    <w:rPr>
      <w:b/>
      <w:bCs/>
      <w:sz w:val="20"/>
    </w:rPr>
  </w:style>
  <w:style w:type="table" w:customStyle="1" w:styleId="afb">
    <w:name w:val="??????? ???????"/>
    <w:basedOn w:val="a4"/>
    <w:semiHidden/>
    <w:rsid w:val="00BC2F2D"/>
    <w:rPr>
      <w:rFonts w:ascii="Tahoma" w:hAnsi="Tahoma" w:cs="Tahoma"/>
      <w:sz w:val="16"/>
      <w:szCs w:val="16"/>
    </w:rPr>
    <w:tblPr/>
  </w:style>
  <w:style w:type="paragraph" w:styleId="afc">
    <w:name w:val="Block Text"/>
    <w:basedOn w:val="a2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  <w:rPr>
      <w:rFonts w:ascii="Times New Roman" w:hAnsi="Times New Roman"/>
    </w:rPr>
  </w:style>
  <w:style w:type="paragraph" w:customStyle="1" w:styleId="afd">
    <w:name w:val="Обычный без междустрочного"/>
    <w:basedOn w:val="a2"/>
    <w:rsid w:val="000D09FB"/>
    <w:pPr>
      <w:tabs>
        <w:tab w:val="left" w:pos="1418"/>
      </w:tabs>
      <w:suppressAutoHyphens/>
      <w:ind w:left="0" w:firstLine="0"/>
    </w:pPr>
    <w:rPr>
      <w:rFonts w:ascii="Times New Roman" w:hAnsi="Times New Roman"/>
      <w:b/>
    </w:rPr>
  </w:style>
  <w:style w:type="character" w:styleId="afe">
    <w:name w:val="Strong"/>
    <w:basedOn w:val="a3"/>
    <w:qFormat/>
    <w:rsid w:val="00D16282"/>
    <w:rPr>
      <w:b/>
      <w:bCs/>
    </w:rPr>
  </w:style>
  <w:style w:type="paragraph" w:styleId="aff">
    <w:name w:val="Subtitle"/>
    <w:basedOn w:val="a2"/>
    <w:next w:val="a2"/>
    <w:link w:val="aff0"/>
    <w:qFormat/>
    <w:rsid w:val="00606A87"/>
    <w:pPr>
      <w:spacing w:after="60"/>
      <w:jc w:val="center"/>
      <w:outlineLvl w:val="1"/>
    </w:pPr>
    <w:rPr>
      <w:rFonts w:ascii="Times New Roman" w:hAnsi="Times New Roman"/>
      <w:i/>
      <w:sz w:val="28"/>
      <w:szCs w:val="24"/>
      <w:u w:val="single"/>
    </w:rPr>
  </w:style>
  <w:style w:type="character" w:customStyle="1" w:styleId="aff0">
    <w:name w:val="Подзаголовок Знак"/>
    <w:basedOn w:val="a3"/>
    <w:link w:val="aff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1">
    <w:name w:val="Message Header"/>
    <w:basedOn w:val="a2"/>
    <w:link w:val="aff2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2">
    <w:name w:val="Шапка Знак"/>
    <w:basedOn w:val="a3"/>
    <w:link w:val="aff1"/>
    <w:rsid w:val="008D41B3"/>
    <w:rPr>
      <w:rFonts w:ascii="Arial" w:hAnsi="Arial"/>
      <w:sz w:val="24"/>
      <w:shd w:val="pct20" w:color="auto" w:fill="auto"/>
    </w:rPr>
  </w:style>
  <w:style w:type="paragraph" w:styleId="23">
    <w:name w:val="Body Text Indent 2"/>
    <w:basedOn w:val="a2"/>
    <w:link w:val="24"/>
    <w:rsid w:val="005565B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565BB"/>
    <w:rPr>
      <w:rFonts w:ascii="Arial" w:hAnsi="Arial"/>
      <w:sz w:val="22"/>
    </w:rPr>
  </w:style>
  <w:style w:type="paragraph" w:styleId="aff3">
    <w:name w:val="Body Text Indent"/>
    <w:basedOn w:val="a2"/>
    <w:link w:val="aff4"/>
    <w:rsid w:val="005565BB"/>
    <w:pPr>
      <w:spacing w:after="120"/>
      <w:ind w:left="283"/>
    </w:pPr>
  </w:style>
  <w:style w:type="character" w:customStyle="1" w:styleId="aff4">
    <w:name w:val="Основной текст с отступом Знак"/>
    <w:basedOn w:val="a3"/>
    <w:link w:val="aff3"/>
    <w:rsid w:val="005565BB"/>
    <w:rPr>
      <w:rFonts w:ascii="Arial" w:hAnsi="Arial"/>
      <w:sz w:val="22"/>
    </w:rPr>
  </w:style>
  <w:style w:type="paragraph" w:styleId="25">
    <w:name w:val="Body Text First Indent 2"/>
    <w:basedOn w:val="aff3"/>
    <w:link w:val="26"/>
    <w:rsid w:val="005565BB"/>
    <w:pPr>
      <w:ind w:firstLine="210"/>
    </w:pPr>
  </w:style>
  <w:style w:type="character" w:customStyle="1" w:styleId="26">
    <w:name w:val="Красная строка 2 Знак"/>
    <w:basedOn w:val="aff4"/>
    <w:link w:val="25"/>
    <w:rsid w:val="005565BB"/>
    <w:rPr>
      <w:rFonts w:ascii="Arial" w:hAnsi="Arial"/>
      <w:sz w:val="22"/>
    </w:rPr>
  </w:style>
  <w:style w:type="paragraph" w:styleId="aff5">
    <w:name w:val="TOC Heading"/>
    <w:basedOn w:val="1"/>
    <w:next w:val="a2"/>
    <w:uiPriority w:val="39"/>
    <w:unhideWhenUsed/>
    <w:qFormat/>
    <w:rsid w:val="00803246"/>
    <w:pPr>
      <w:keepLines/>
      <w:pageBreakBefore w:val="0"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6">
    <w:name w:val="Emphasis"/>
    <w:basedOn w:val="a3"/>
    <w:qFormat/>
    <w:rsid w:val="00465DB6"/>
    <w:rPr>
      <w:i/>
      <w:iCs/>
    </w:rPr>
  </w:style>
  <w:style w:type="paragraph" w:customStyle="1" w:styleId="aff7">
    <w:name w:val="Основной текст ПЗ"/>
    <w:basedOn w:val="a2"/>
    <w:rsid w:val="00A663A2"/>
    <w:pPr>
      <w:ind w:left="0" w:firstLine="851"/>
    </w:pPr>
    <w:rPr>
      <w:rFonts w:ascii="Times New Roman" w:hAnsi="Times New Roman"/>
    </w:rPr>
  </w:style>
  <w:style w:type="paragraph" w:customStyle="1" w:styleId="3f3f3f3f3f3f3f3f3f3f3f3f3f3f3f3f3f3f3f">
    <w:name w:val="М3fа3fр3fк3fи3fр3fо3fв3fа3fн3fн3fы3fй3f с3fп3fи3fс3fо3fк3f"/>
    <w:basedOn w:val="a2"/>
    <w:rsid w:val="003A7EE9"/>
    <w:pPr>
      <w:widowControl w:val="0"/>
      <w:numPr>
        <w:numId w:val="4"/>
      </w:numPr>
      <w:autoSpaceDE w:val="0"/>
      <w:autoSpaceDN w:val="0"/>
      <w:adjustRightInd w:val="0"/>
    </w:pPr>
    <w:rPr>
      <w:rFonts w:ascii="Times New Roman" w:hAnsi="Times New Roman"/>
      <w:szCs w:val="24"/>
      <w:lang w:eastAsia="en-US"/>
    </w:rPr>
  </w:style>
  <w:style w:type="paragraph" w:customStyle="1" w:styleId="aff8">
    <w:name w:val="Обычный (ТЭСП)"/>
    <w:basedOn w:val="a2"/>
    <w:link w:val="aff9"/>
    <w:rsid w:val="001D3FCF"/>
    <w:pPr>
      <w:ind w:left="0" w:firstLine="720"/>
    </w:pPr>
    <w:rPr>
      <w:rFonts w:ascii="Times New Roman" w:hAnsi="Times New Roman"/>
      <w:szCs w:val="24"/>
    </w:rPr>
  </w:style>
  <w:style w:type="character" w:customStyle="1" w:styleId="aff9">
    <w:name w:val="Обычный (ТЭСП) Знак"/>
    <w:link w:val="aff8"/>
    <w:rsid w:val="001D3FCF"/>
    <w:rPr>
      <w:sz w:val="24"/>
      <w:szCs w:val="24"/>
    </w:rPr>
  </w:style>
  <w:style w:type="paragraph" w:styleId="affa">
    <w:name w:val="List Paragraph"/>
    <w:basedOn w:val="a2"/>
    <w:uiPriority w:val="34"/>
    <w:qFormat/>
    <w:rsid w:val="00F0191E"/>
    <w:pPr>
      <w:spacing w:before="200"/>
      <w:ind w:left="720" w:firstLine="709"/>
      <w:contextualSpacing/>
    </w:pPr>
    <w:rPr>
      <w:rFonts w:ascii="Times New Roman" w:eastAsiaTheme="minorEastAsia" w:hAnsi="Times New Roman" w:cstheme="minorBidi"/>
      <w:sz w:val="28"/>
      <w:szCs w:val="22"/>
    </w:rPr>
  </w:style>
  <w:style w:type="table" w:customStyle="1" w:styleId="-11">
    <w:name w:val="Светлый список - Акцент 11"/>
    <w:basedOn w:val="a4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8">
    <w:name w:val="Заголовок Знак"/>
    <w:link w:val="af7"/>
    <w:rsid w:val="005745D2"/>
    <w:rPr>
      <w:rFonts w:ascii="ISOCPEUR" w:hAnsi="ISOCPEUR" w:cs="Arial"/>
      <w:b/>
      <w:bCs/>
    </w:rPr>
  </w:style>
  <w:style w:type="character" w:customStyle="1" w:styleId="af4">
    <w:name w:val="Верхний колонтитул Знак"/>
    <w:basedOn w:val="a3"/>
    <w:link w:val="af3"/>
    <w:rsid w:val="00ED2918"/>
    <w:rPr>
      <w:rFonts w:ascii="ISOCPEUR" w:hAnsi="ISOCPEUR"/>
      <w:sz w:val="24"/>
    </w:rPr>
  </w:style>
  <w:style w:type="character" w:customStyle="1" w:styleId="af6">
    <w:name w:val="Нижний колонтитул Знак"/>
    <w:basedOn w:val="a3"/>
    <w:link w:val="af5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3"/>
    <w:link w:val="HTML"/>
    <w:rsid w:val="00B773FD"/>
    <w:rPr>
      <w:rFonts w:ascii="Courier New" w:hAnsi="Courier New" w:cs="Courier New"/>
    </w:rPr>
  </w:style>
  <w:style w:type="numbering" w:customStyle="1" w:styleId="13">
    <w:name w:val="Нет списка1"/>
    <w:next w:val="a5"/>
    <w:uiPriority w:val="99"/>
    <w:semiHidden/>
    <w:unhideWhenUsed/>
    <w:rsid w:val="009C134B"/>
  </w:style>
  <w:style w:type="character" w:customStyle="1" w:styleId="10">
    <w:name w:val="Заголовок 1 Знак"/>
    <w:basedOn w:val="a3"/>
    <w:link w:val="1"/>
    <w:rsid w:val="009961CD"/>
    <w:rPr>
      <w:rFonts w:ascii="ISOCPEUR" w:hAnsi="ISOCPEUR"/>
      <w:b/>
      <w:sz w:val="32"/>
    </w:rPr>
  </w:style>
  <w:style w:type="table" w:customStyle="1" w:styleId="14">
    <w:name w:val="Сетка таблицы1"/>
    <w:basedOn w:val="a4"/>
    <w:next w:val="af0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4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">
    <w:name w:val="Текст выноски Знак"/>
    <w:basedOn w:val="a3"/>
    <w:link w:val="ae"/>
    <w:uiPriority w:val="99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2"/>
    <w:rsid w:val="009C134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szCs w:val="24"/>
    </w:rPr>
  </w:style>
  <w:style w:type="character" w:styleId="affb">
    <w:name w:val="Placeholder Text"/>
    <w:basedOn w:val="a3"/>
    <w:uiPriority w:val="99"/>
    <w:semiHidden/>
    <w:rsid w:val="009C134B"/>
    <w:rPr>
      <w:color w:val="808080"/>
    </w:rPr>
  </w:style>
  <w:style w:type="table" w:styleId="-3">
    <w:name w:val="Light Grid Accent 3"/>
    <w:basedOn w:val="a4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c">
    <w:name w:val="Основной"/>
    <w:basedOn w:val="a2"/>
    <w:link w:val="affd"/>
    <w:rsid w:val="000211A4"/>
    <w:pPr>
      <w:spacing w:line="240" w:lineRule="auto"/>
      <w:ind w:left="0" w:firstLine="709"/>
    </w:pPr>
    <w:rPr>
      <w:rFonts w:ascii="Arial" w:hAnsi="Arial"/>
    </w:rPr>
  </w:style>
  <w:style w:type="character" w:customStyle="1" w:styleId="affd">
    <w:name w:val="Основной Знак"/>
    <w:basedOn w:val="a3"/>
    <w:link w:val="affc"/>
    <w:rsid w:val="000211A4"/>
    <w:rPr>
      <w:rFonts w:ascii="Arial" w:hAnsi="Arial"/>
      <w:sz w:val="24"/>
    </w:rPr>
  </w:style>
  <w:style w:type="numbering" w:customStyle="1" w:styleId="a0">
    <w:name w:val="Нумерация заголовков"/>
    <w:semiHidden/>
    <w:rsid w:val="00E511C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mail@archimet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CE7B-4825-45DB-BF5F-CAFEFB00A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0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ОПЗ</vt:lpstr>
      <vt:lpstr>ОПЗ</vt:lpstr>
    </vt:vector>
  </TitlesOfParts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ОПЗ</dc:title>
  <dc:creator/>
  <cp:lastModifiedBy/>
  <cp:revision>1</cp:revision>
  <cp:lastPrinted>2009-10-06T09:11:00Z</cp:lastPrinted>
  <dcterms:created xsi:type="dcterms:W3CDTF">2023-09-11T12:02:00Z</dcterms:created>
  <dcterms:modified xsi:type="dcterms:W3CDTF">2023-09-12T13:47:00Z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603fb-7fab-4bf6-8ed3-004985bb9d91_Enabled">
    <vt:lpwstr>true</vt:lpwstr>
  </property>
  <property fmtid="{D5CDD505-2E9C-101B-9397-08002B2CF9AE}" pid="3" name="MSIP_Label_b29603fb-7fab-4bf6-8ed3-004985bb9d91_SiteId">
    <vt:lpwstr>9179d01a-e94c-4488-b5f0-4554bc474f8c</vt:lpwstr>
  </property>
  <property fmtid="{D5CDD505-2E9C-101B-9397-08002B2CF9AE}" pid="4" name="MSIP_Label_b29603fb-7fab-4bf6-8ed3-004985bb9d91_Owner">
    <vt:lpwstr>sergey.glazkov-nac@naclng.com</vt:lpwstr>
  </property>
  <property fmtid="{D5CDD505-2E9C-101B-9397-08002B2CF9AE}" pid="5" name="MSIP_Label_b29603fb-7fab-4bf6-8ed3-004985bb9d91_SetDate">
    <vt:lpwstr>2022-01-28T14:41:52Z</vt:lpwstr>
  </property>
  <property fmtid="{D5CDD505-2E9C-101B-9397-08002B2CF9AE}" pid="6" name="MSIP_Label_b29603fb-7fab-4bf6-8ed3-004985bb9d91_Name">
    <vt:lpwstr>Anyone - No Protection</vt:lpwstr>
  </property>
  <property fmtid="{D5CDD505-2E9C-101B-9397-08002B2CF9AE}" pid="7" name="MSIP_Label_b29603fb-7fab-4bf6-8ed3-004985bb9d91_Application">
    <vt:lpwstr>Microsoft Azure Information Protection</vt:lpwstr>
  </property>
  <property fmtid="{D5CDD505-2E9C-101B-9397-08002B2CF9AE}" pid="8" name="MSIP_Label_b29603fb-7fab-4bf6-8ed3-004985bb9d91_Parent">
    <vt:lpwstr>3b48b937-0ae3-46f5-b32e-f3232b5be847</vt:lpwstr>
  </property>
  <property fmtid="{D5CDD505-2E9C-101B-9397-08002B2CF9AE}" pid="9" name="MSIP_Label_b29603fb-7fab-4bf6-8ed3-004985bb9d91_Extended_MSFT_Method">
    <vt:lpwstr>Automatic</vt:lpwstr>
  </property>
  <property fmtid="{D5CDD505-2E9C-101B-9397-08002B2CF9AE}" pid="10" name="MSIP_Label_b29603fb-7fab-4bf6-8ed3-004985bb9d91_Method">
    <vt:lpwstr>Standard</vt:lpwstr>
  </property>
  <property fmtid="{D5CDD505-2E9C-101B-9397-08002B2CF9AE}" pid="11" name="MSIP_Label_b29603fb-7fab-4bf6-8ed3-004985bb9d91_ContentBits">
    <vt:lpwstr>0</vt:lpwstr>
  </property>
</Properties>
</file>