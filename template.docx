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45FF" w14:textId="77777777" w:rsidR="00D51C0F" w:rsidRPr="00D51C0F" w:rsidRDefault="00D51C0F" w:rsidP="00D51C0F">
      <w:pPr>
        <w:ind w:left="4080"/>
        <w:jc w:val="center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36"/>
          <w:szCs w:val="36"/>
        </w:rPr>
        <w:t>Северо-Западный НПЦ «АрхиМет»</w:t>
      </w:r>
    </w:p>
    <w:p w14:paraId="3D5D48D0" w14:textId="6DEF26A5" w:rsidR="00D51C0F" w:rsidRPr="00D51C0F" w:rsidRDefault="00631A6C" w:rsidP="00D51C0F">
      <w:pPr>
        <w:spacing w:line="2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0" allowOverlap="1" wp14:anchorId="7605A047" wp14:editId="0FFCBD19">
            <wp:simplePos x="0" y="0"/>
            <wp:positionH relativeFrom="column">
              <wp:posOffset>289560</wp:posOffset>
            </wp:positionH>
            <wp:positionV relativeFrom="paragraph">
              <wp:posOffset>-24765</wp:posOffset>
            </wp:positionV>
            <wp:extent cx="1420495" cy="152400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F3319" w14:textId="77777777" w:rsidR="00D51C0F" w:rsidRPr="00D51C0F" w:rsidRDefault="00D51C0F" w:rsidP="00D51C0F">
      <w:pPr>
        <w:spacing w:line="44" w:lineRule="exact"/>
        <w:rPr>
          <w:rFonts w:ascii="Times New Roman" w:hAnsi="Times New Roman"/>
          <w:sz w:val="24"/>
          <w:szCs w:val="24"/>
        </w:rPr>
      </w:pPr>
    </w:p>
    <w:p w14:paraId="48181043" w14:textId="77777777" w:rsidR="00D51C0F" w:rsidRPr="00D51C0F" w:rsidRDefault="00D51C0F" w:rsidP="00D51C0F">
      <w:pPr>
        <w:spacing w:line="212" w:lineRule="auto"/>
        <w:ind w:left="6060" w:right="200" w:hanging="2341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b/>
          <w:bCs/>
          <w:sz w:val="24"/>
          <w:szCs w:val="24"/>
        </w:rPr>
        <w:t xml:space="preserve">Общество с ограниченной ответственностью </w:t>
      </w:r>
      <w:r w:rsidRPr="00D51C0F">
        <w:rPr>
          <w:rFonts w:ascii="Times New Roman" w:hAnsi="Times New Roman"/>
          <w:sz w:val="24"/>
          <w:szCs w:val="24"/>
        </w:rPr>
        <w:t>ИНН 7816456217 КПП 780101001</w:t>
      </w:r>
    </w:p>
    <w:p w14:paraId="5E34AD6F" w14:textId="77777777" w:rsidR="00D51C0F" w:rsidRPr="00D51C0F" w:rsidRDefault="00D51C0F" w:rsidP="00D51C0F">
      <w:pPr>
        <w:spacing w:line="138" w:lineRule="exact"/>
        <w:rPr>
          <w:rFonts w:ascii="Times New Roman" w:hAnsi="Times New Roman"/>
          <w:sz w:val="24"/>
          <w:szCs w:val="24"/>
        </w:rPr>
      </w:pPr>
    </w:p>
    <w:p w14:paraId="25EE6606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Юр. Адрес: Санкт-Петербург, 5-я линия В.О., д.70</w:t>
      </w:r>
    </w:p>
    <w:p w14:paraId="45CCC0D5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5B0E7E40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Тел.: (812)309-38-03</w:t>
      </w:r>
    </w:p>
    <w:p w14:paraId="560E330B" w14:textId="77777777" w:rsidR="00D51C0F" w:rsidRPr="00D51C0F" w:rsidRDefault="00D51C0F" w:rsidP="00D51C0F">
      <w:pPr>
        <w:spacing w:line="137" w:lineRule="exact"/>
        <w:rPr>
          <w:rFonts w:ascii="Times New Roman" w:hAnsi="Times New Roman"/>
          <w:sz w:val="24"/>
          <w:szCs w:val="24"/>
        </w:rPr>
      </w:pPr>
    </w:p>
    <w:p w14:paraId="79C90602" w14:textId="77777777" w:rsidR="00D51C0F" w:rsidRPr="00D51C0F" w:rsidRDefault="00D51C0F" w:rsidP="00D51C0F">
      <w:pPr>
        <w:ind w:right="200"/>
        <w:jc w:val="right"/>
        <w:rPr>
          <w:rFonts w:ascii="Times New Roman" w:hAnsi="Times New Roman"/>
          <w:sz w:val="20"/>
        </w:rPr>
      </w:pPr>
      <w:r w:rsidRPr="00D51C0F">
        <w:rPr>
          <w:rFonts w:ascii="Times New Roman" w:hAnsi="Times New Roman"/>
          <w:sz w:val="24"/>
          <w:szCs w:val="24"/>
        </w:rPr>
        <w:t>www.archimet.ru</w:t>
      </w:r>
    </w:p>
    <w:p w14:paraId="2FF872D7" w14:textId="77777777" w:rsidR="00D51C0F" w:rsidRPr="00D51C0F" w:rsidRDefault="00D51C0F" w:rsidP="00D51C0F">
      <w:pPr>
        <w:spacing w:line="139" w:lineRule="exact"/>
        <w:rPr>
          <w:rFonts w:ascii="Times New Roman" w:hAnsi="Times New Roman"/>
          <w:sz w:val="24"/>
          <w:szCs w:val="24"/>
        </w:rPr>
      </w:pPr>
    </w:p>
    <w:p w14:paraId="695A5C2C" w14:textId="77777777" w:rsidR="00D51C0F" w:rsidRDefault="00D51C0F" w:rsidP="00D51C0F">
      <w:pPr>
        <w:ind w:right="200"/>
        <w:jc w:val="right"/>
        <w:rPr>
          <w:sz w:val="20"/>
        </w:rPr>
      </w:pPr>
      <w:r w:rsidRPr="00D51C0F">
        <w:rPr>
          <w:rFonts w:ascii="Times New Roman" w:hAnsi="Times New Roman"/>
          <w:sz w:val="24"/>
          <w:szCs w:val="24"/>
          <w:u w:val="single"/>
        </w:rPr>
        <w:t>mail@archimet.ru</w:t>
      </w:r>
    </w:p>
    <w:p w14:paraId="4A8EFB6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6A50263D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FD7E15B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37ED28D1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20439BB7" w14:textId="77777777" w:rsidR="00D51C0F" w:rsidRDefault="00D51C0F" w:rsidP="00D51C0F">
      <w:pPr>
        <w:spacing w:line="354" w:lineRule="exact"/>
        <w:rPr>
          <w:sz w:val="24"/>
          <w:szCs w:val="24"/>
        </w:rPr>
      </w:pPr>
    </w:p>
    <w:p w14:paraId="5CB98163" w14:textId="77777777" w:rsidR="00D51C0F" w:rsidRDefault="00D51C0F" w:rsidP="00D51C0F">
      <w:pPr>
        <w:ind w:left="8580"/>
        <w:rPr>
          <w:sz w:val="20"/>
        </w:rPr>
      </w:pPr>
      <w:r>
        <w:rPr>
          <w:b/>
          <w:bCs/>
          <w:sz w:val="21"/>
          <w:szCs w:val="21"/>
        </w:rPr>
        <w:t>Экз №___</w:t>
      </w:r>
    </w:p>
    <w:p w14:paraId="53A59EDC" w14:textId="77777777" w:rsidR="00D51C0F" w:rsidRDefault="00D51C0F" w:rsidP="00D51C0F">
      <w:pPr>
        <w:spacing w:line="200" w:lineRule="exact"/>
        <w:rPr>
          <w:sz w:val="24"/>
          <w:szCs w:val="24"/>
        </w:rPr>
      </w:pPr>
    </w:p>
    <w:p w14:paraId="13CC4D58" w14:textId="77777777" w:rsidR="00D51C0F" w:rsidRDefault="00D51C0F"/>
    <w:tbl>
      <w:tblPr>
        <w:tblW w:w="10031" w:type="dxa"/>
        <w:jc w:val="center"/>
        <w:tblLayout w:type="fixed"/>
        <w:tblLook w:val="0000" w:firstRow="0" w:lastRow="0" w:firstColumn="0" w:lastColumn="0" w:noHBand="0" w:noVBand="0"/>
      </w:tblPr>
      <w:tblGrid>
        <w:gridCol w:w="10031"/>
      </w:tblGrid>
      <w:tr w:rsidR="008D41B3" w:rsidRPr="00522284" w14:paraId="1F0B6C7E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FBFE045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  <w:bookmarkStart w:id="0" w:name="_Toc6737757"/>
          </w:p>
        </w:tc>
      </w:tr>
      <w:tr w:rsidR="008D41B3" w:rsidRPr="00522284" w14:paraId="0B4F942C" w14:textId="77777777" w:rsidTr="00233AD4">
        <w:trPr>
          <w:cantSplit/>
          <w:trHeight w:hRule="exact" w:val="80"/>
          <w:jc w:val="center"/>
        </w:trPr>
        <w:tc>
          <w:tcPr>
            <w:tcW w:w="10031" w:type="dxa"/>
          </w:tcPr>
          <w:p w14:paraId="144DE4CF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:rsidRPr="00522284" w14:paraId="5BBA16C5" w14:textId="77777777" w:rsidTr="00C0741A">
        <w:trPr>
          <w:cantSplit/>
          <w:trHeight w:hRule="exact" w:val="360"/>
          <w:jc w:val="center"/>
        </w:trPr>
        <w:tc>
          <w:tcPr>
            <w:tcW w:w="10031" w:type="dxa"/>
          </w:tcPr>
          <w:p w14:paraId="06F40D97" w14:textId="77777777" w:rsidR="008D41B3" w:rsidRPr="00233AD4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8D41B3" w14:paraId="18D3E3D7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D087742" w14:textId="2D550505" w:rsidR="008D41B3" w:rsidRPr="0019426F" w:rsidRDefault="0019426F" w:rsidP="00074343">
            <w:pPr>
              <w:spacing w:line="360" w:lineRule="auto"/>
              <w:ind w:firstLine="57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project_name</w:t>
            </w:r>
            <w:r w:rsidR="00B9147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D41B3" w:rsidRPr="000E33C3" w14:paraId="317FA6E9" w14:textId="77777777" w:rsidTr="00C0741A">
        <w:trPr>
          <w:cantSplit/>
          <w:trHeight w:val="318"/>
          <w:jc w:val="center"/>
        </w:trPr>
        <w:tc>
          <w:tcPr>
            <w:tcW w:w="10031" w:type="dxa"/>
            <w:vAlign w:val="bottom"/>
          </w:tcPr>
          <w:p w14:paraId="13D85FD0" w14:textId="77777777" w:rsid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ЗАКЛЮЧЕНИЕ НА ПОВЕРОЧНЫЙ РАСЧЕТ </w:t>
            </w:r>
          </w:p>
          <w:p w14:paraId="6EE06495" w14:textId="77777777" w:rsidR="008D41B3" w:rsidRPr="00341684" w:rsidRDefault="00341684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41684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МЕТАЛЛОКОНСТРУКЦИЙ ОПОР</w:t>
            </w:r>
          </w:p>
        </w:tc>
      </w:tr>
      <w:tr w:rsidR="008D41B3" w14:paraId="03879CB2" w14:textId="77777777" w:rsidTr="00233AD4">
        <w:trPr>
          <w:cantSplit/>
          <w:trHeight w:val="80"/>
          <w:jc w:val="center"/>
        </w:trPr>
        <w:tc>
          <w:tcPr>
            <w:tcW w:w="10031" w:type="dxa"/>
            <w:vAlign w:val="bottom"/>
          </w:tcPr>
          <w:p w14:paraId="0932F903" w14:textId="77777777" w:rsidR="008D41B3" w:rsidRPr="00233AD4" w:rsidRDefault="008D41B3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14:paraId="0F58407A" w14:textId="77777777" w:rsidTr="00C0741A">
        <w:trPr>
          <w:cantSplit/>
          <w:trHeight w:val="454"/>
          <w:jc w:val="center"/>
        </w:trPr>
        <w:tc>
          <w:tcPr>
            <w:tcW w:w="10031" w:type="dxa"/>
            <w:vAlign w:val="bottom"/>
          </w:tcPr>
          <w:p w14:paraId="0492F969" w14:textId="4012AA98" w:rsidR="008D41B3" w:rsidRPr="0019426F" w:rsidRDefault="0019426F" w:rsidP="00C0741A">
            <w:pPr>
              <w:autoSpaceDE w:val="0"/>
              <w:autoSpaceDN w:val="0"/>
              <w:adjustRightInd w:val="0"/>
              <w:ind w:firstLine="229"/>
              <w:jc w:val="center"/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{{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project_code</w:t>
            </w:r>
            <w:r w:rsidR="00B91479"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40"/>
                <w:szCs w:val="40"/>
                <w:lang w:val="en-US"/>
              </w:rPr>
              <w:t>}}</w:t>
            </w:r>
          </w:p>
          <w:p w14:paraId="1576F316" w14:textId="77777777" w:rsidR="008D41B3" w:rsidRPr="00233AD4" w:rsidRDefault="008D41B3" w:rsidP="00C0741A">
            <w:pPr>
              <w:autoSpaceDE w:val="0"/>
              <w:autoSpaceDN w:val="0"/>
              <w:adjustRightInd w:val="0"/>
              <w:ind w:firstLine="229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</w:p>
        </w:tc>
      </w:tr>
      <w:tr w:rsidR="008D41B3" w:rsidRPr="007A7133" w14:paraId="03B161D8" w14:textId="77777777" w:rsidTr="00C0741A">
        <w:trPr>
          <w:cantSplit/>
          <w:trHeight w:val="383"/>
          <w:jc w:val="center"/>
        </w:trPr>
        <w:tc>
          <w:tcPr>
            <w:tcW w:w="10031" w:type="dxa"/>
          </w:tcPr>
          <w:p w14:paraId="47AE459D" w14:textId="77777777" w:rsidR="008D41B3" w:rsidRPr="00374921" w:rsidRDefault="008D41B3" w:rsidP="00374921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8D41B3" w:rsidRPr="007A7133" w14:paraId="2370699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47034BB9" w14:textId="77777777" w:rsidR="00820C1F" w:rsidRPr="006A6134" w:rsidRDefault="00820C1F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3"/>
                <w:szCs w:val="23"/>
                <w:highlight w:val="yellow"/>
              </w:rPr>
            </w:pPr>
          </w:p>
          <w:p w14:paraId="647CD125" w14:textId="77777777" w:rsidR="008D41B3" w:rsidRPr="006A6134" w:rsidRDefault="008D41B3" w:rsidP="00286F88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  <w:highlight w:val="yellow"/>
              </w:rPr>
            </w:pPr>
          </w:p>
        </w:tc>
      </w:tr>
      <w:tr w:rsidR="008D41B3" w:rsidRPr="007A7133" w14:paraId="5906F36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2A8F5D9C" w14:textId="18A503F4" w:rsidR="008D41B3" w:rsidRPr="007B1661" w:rsidRDefault="00341684" w:rsidP="00233AD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>Генеральный директор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                                             </w:t>
            </w:r>
            <w:r w:rsidR="00631A6C">
              <w:rPr>
                <w:noProof/>
              </w:rPr>
              <w:drawing>
                <wp:inline distT="0" distB="0" distL="0" distR="0" wp14:anchorId="50E2BEF9" wp14:editId="1F9E580F">
                  <wp:extent cx="800100" cy="371475"/>
                  <wp:effectExtent l="0" t="0" r="0" b="0"/>
                  <wp:docPr id="3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7B1661" w:rsidRP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>Собин К.Н.</w:t>
            </w:r>
            <w:r w:rsidR="007B1661">
              <w:t xml:space="preserve"> </w:t>
            </w:r>
          </w:p>
        </w:tc>
      </w:tr>
      <w:tr w:rsidR="008D41B3" w:rsidRPr="007B1661" w14:paraId="4986F136" w14:textId="77777777" w:rsidTr="00C0741A">
        <w:trPr>
          <w:cantSplit/>
          <w:trHeight w:val="454"/>
          <w:jc w:val="center"/>
        </w:trPr>
        <w:tc>
          <w:tcPr>
            <w:tcW w:w="10031" w:type="dxa"/>
          </w:tcPr>
          <w:p w14:paraId="7AB48610" w14:textId="77777777" w:rsidR="008D41B3" w:rsidRPr="007B1661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A88173C" w14:textId="7E2BF3D2" w:rsidR="008D41B3" w:rsidRPr="00943B2E" w:rsidRDefault="00CB0B27" w:rsidP="00CB0B27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Главный инженер проекта                                          </w:t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 </w:t>
            </w:r>
            <w:r w:rsidR="00631A6C">
              <w:rPr>
                <w:noProof/>
              </w:rPr>
              <w:drawing>
                <wp:inline distT="0" distB="0" distL="0" distR="0" wp14:anchorId="25C547FA" wp14:editId="74BFD3C4">
                  <wp:extent cx="495300" cy="352425"/>
                  <wp:effectExtent l="0" t="0" r="0" b="0"/>
                  <wp:docPr id="3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1684" w:rsidRPr="00943B2E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</w:t>
            </w:r>
            <w:r w:rsidR="007B1661">
              <w:rPr>
                <w:rFonts w:ascii="Times New Roman" w:hAnsi="Times New Roman"/>
                <w:spacing w:val="20"/>
                <w:kern w:val="32"/>
                <w:szCs w:val="24"/>
              </w:rPr>
              <w:t xml:space="preserve"> Родчихин С.В.</w:t>
            </w:r>
            <w:r w:rsidR="007B1661">
              <w:t xml:space="preserve"> </w:t>
            </w:r>
          </w:p>
          <w:p w14:paraId="51F049B7" w14:textId="77777777" w:rsidR="008D41B3" w:rsidRPr="00943B2E" w:rsidRDefault="00341684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943B2E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 xml:space="preserve"> </w:t>
            </w:r>
          </w:p>
          <w:p w14:paraId="0A48C122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2425EC0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DDD7920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47CA8A1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D5DE077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578DCA4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68B56E3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13534B98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D87BE7D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5BA3AB0F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30E63CC9" w14:textId="77777777" w:rsidR="007C0A3D" w:rsidRPr="00943B2E" w:rsidRDefault="007C0A3D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0BB6B8CC" w14:textId="77777777" w:rsidR="008D41B3" w:rsidRPr="00943B2E" w:rsidRDefault="008D41B3" w:rsidP="00C0741A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  <w:p w14:paraId="7BDC3269" w14:textId="48B45B34" w:rsidR="008D41B3" w:rsidRPr="007B1661" w:rsidRDefault="00CD02DA" w:rsidP="00341684">
            <w:pPr>
              <w:pStyle w:val="af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{{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>year</w:t>
            </w:r>
            <w:r w:rsidR="00B91479">
              <w:rPr>
                <w:rFonts w:ascii="Times New Roman" w:hAnsi="Times New Roman"/>
                <w:b/>
                <w:spacing w:val="20"/>
                <w:kern w:val="32"/>
                <w:szCs w:val="24"/>
                <w:lang w:val="en-US"/>
              </w:rPr>
              <w:t xml:space="preserve"> </w:t>
            </w:r>
            <w:r w:rsidRPr="007B1661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}}</w:t>
            </w:r>
          </w:p>
        </w:tc>
      </w:tr>
    </w:tbl>
    <w:p w14:paraId="58E08340" w14:textId="77777777" w:rsidR="00D8186D" w:rsidRPr="00885942" w:rsidRDefault="00D8186D" w:rsidP="005636F4">
      <w:pPr>
        <w:spacing w:line="360" w:lineRule="auto"/>
        <w:ind w:left="0" w:right="199" w:firstLine="0"/>
        <w:rPr>
          <w:rFonts w:ascii="Times New Roman" w:hAnsi="Times New Roman"/>
        </w:rPr>
        <w:sectPr w:rsidR="00D8186D" w:rsidRPr="00885942" w:rsidSect="00F16206">
          <w:headerReference w:type="default" r:id="rId11"/>
          <w:footerReference w:type="default" r:id="rId12"/>
          <w:headerReference w:type="first" r:id="rId13"/>
          <w:pgSz w:w="11906" w:h="16838" w:code="9"/>
          <w:pgMar w:top="567" w:right="282" w:bottom="964" w:left="1077" w:header="0" w:footer="737" w:gutter="0"/>
          <w:cols w:space="720"/>
          <w:titlePg/>
        </w:sectPr>
      </w:pPr>
    </w:p>
    <w:p w14:paraId="381817E6" w14:textId="77777777" w:rsidR="00887006" w:rsidRPr="00885942" w:rsidRDefault="00887006" w:rsidP="005636F4">
      <w:pPr>
        <w:spacing w:line="360" w:lineRule="auto"/>
        <w:ind w:left="794" w:firstLine="0"/>
        <w:jc w:val="center"/>
        <w:rPr>
          <w:rFonts w:ascii="Times New Roman" w:hAnsi="Times New Roman"/>
          <w:b/>
          <w:sz w:val="32"/>
          <w:szCs w:val="32"/>
        </w:rPr>
      </w:pPr>
      <w:r w:rsidRPr="00885942"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14:paraId="0F59B0BE" w14:textId="77777777" w:rsidR="00AE5040" w:rsidRPr="00F00B99" w:rsidRDefault="00AE5040" w:rsidP="00AE5040">
      <w:pPr>
        <w:pStyle w:val="10"/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Pr="00F00B99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F00B99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112285732" w:history="1">
        <w:r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Введение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_Toc112285732 \h </w:instrTex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7EDE28DC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3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Нормативные ссылки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_Toc112285733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BD276D6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2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Исходные данные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_Toc112285734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4425AD69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5" w:history="1">
        <w:r w:rsidR="00AE5040" w:rsidRPr="00F00B99">
          <w:rPr>
            <w:rStyle w:val="a7"/>
            <w:b w:val="0"/>
            <w:noProof/>
            <w:sz w:val="28"/>
            <w:szCs w:val="28"/>
          </w:rPr>
          <w:t>2.1 Климатические условия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_Toc112285735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5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47A5B6D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6" w:history="1">
        <w:r w:rsidR="00AE5040" w:rsidRPr="00F00B99">
          <w:rPr>
            <w:rStyle w:val="a7"/>
            <w:b w:val="0"/>
            <w:noProof/>
            <w:sz w:val="28"/>
            <w:szCs w:val="28"/>
          </w:rPr>
          <w:t>2.2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Конструкции опор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_Toc112285736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15124CFA" w14:textId="77777777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7" w:history="1">
        <w:r w:rsidR="00AE5040" w:rsidRPr="00F00B99">
          <w:rPr>
            <w:rStyle w:val="a7"/>
            <w:b w:val="0"/>
            <w:noProof/>
            <w:sz w:val="28"/>
            <w:szCs w:val="28"/>
          </w:rPr>
          <w:t>2.3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>Стандарты расчетов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_Toc112285737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6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7A1FC758" w14:textId="150D95A5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38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3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>pole_type_1</w:t>
        </w:r>
        <w:r w:rsidR="00B9147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  <w:lang w:val="en-US"/>
          </w:rPr>
          <w:t xml:space="preserve">}} </w:t>
        </w:r>
        <w:r w:rsidR="00A016C3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опор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_Toc112285738 \h </w:instrTex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302F6179" w14:textId="5C1BE679" w:rsidR="00AE5040" w:rsidRPr="00F00B99" w:rsidRDefault="00000000" w:rsidP="00AE5040">
      <w:pPr>
        <w:pStyle w:val="21"/>
        <w:tabs>
          <w:tab w:val="clear" w:pos="10319"/>
          <w:tab w:val="left" w:pos="660"/>
          <w:tab w:val="right" w:leader="dot" w:pos="9498"/>
        </w:tabs>
        <w:spacing w:line="360" w:lineRule="auto"/>
        <w:ind w:left="567" w:right="822" w:firstLine="0"/>
        <w:contextualSpacing/>
        <w:rPr>
          <w:b w:val="0"/>
          <w:bCs w:val="0"/>
          <w:noProof/>
          <w:sz w:val="28"/>
          <w:szCs w:val="28"/>
        </w:rPr>
      </w:pPr>
      <w:hyperlink w:anchor="_Toc112285739" w:history="1">
        <w:r w:rsidR="00AE5040" w:rsidRPr="00F00B99">
          <w:rPr>
            <w:rStyle w:val="a7"/>
            <w:b w:val="0"/>
            <w:noProof/>
            <w:sz w:val="28"/>
            <w:szCs w:val="28"/>
          </w:rPr>
          <w:t>3.1</w:t>
        </w:r>
        <w:r w:rsidR="00AE5040" w:rsidRPr="00F00B99">
          <w:rPr>
            <w:b w:val="0"/>
            <w:bCs w:val="0"/>
            <w:noProof/>
            <w:sz w:val="28"/>
            <w:szCs w:val="28"/>
          </w:rPr>
          <w:t xml:space="preserve"> 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Расчет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pole_type</w:t>
        </w:r>
        <w:r w:rsidR="00A016C3">
          <w:rPr>
            <w:rStyle w:val="a7"/>
            <w:b w:val="0"/>
            <w:noProof/>
            <w:sz w:val="28"/>
            <w:szCs w:val="28"/>
          </w:rPr>
          <w:t>_2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rStyle w:val="a7"/>
            <w:b w:val="0"/>
            <w:noProof/>
            <w:sz w:val="28"/>
            <w:szCs w:val="28"/>
          </w:rPr>
          <w:t xml:space="preserve"> опоры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{{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pole_code</w:t>
        </w:r>
        <w:r w:rsidR="00B91479">
          <w:rPr>
            <w:rStyle w:val="a7"/>
            <w:b w:val="0"/>
            <w:noProof/>
            <w:sz w:val="28"/>
            <w:szCs w:val="28"/>
            <w:lang w:val="en-US"/>
          </w:rPr>
          <w:t xml:space="preserve"> </w:t>
        </w:r>
        <w:r w:rsidR="00A016C3">
          <w:rPr>
            <w:rStyle w:val="a7"/>
            <w:b w:val="0"/>
            <w:noProof/>
            <w:sz w:val="28"/>
            <w:szCs w:val="28"/>
            <w:lang w:val="en-US"/>
          </w:rPr>
          <w:t>}}</w:t>
        </w:r>
        <w:r w:rsidR="00AE5040" w:rsidRPr="00F00B99">
          <w:rPr>
            <w:b w:val="0"/>
            <w:noProof/>
            <w:webHidden/>
            <w:sz w:val="28"/>
            <w:szCs w:val="28"/>
          </w:rPr>
          <w:tab/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begin"/>
        </w:r>
        <w:r w:rsidR="00AE5040" w:rsidRPr="00F00B99">
          <w:rPr>
            <w:b w:val="0"/>
            <w:noProof/>
            <w:webHidden/>
            <w:sz w:val="28"/>
            <w:szCs w:val="28"/>
          </w:rPr>
          <w:instrText xml:space="preserve"> PAGEREF _Toc112285739 \h </w:instrText>
        </w:r>
        <w:r w:rsidR="00AE5040" w:rsidRPr="00F00B99">
          <w:rPr>
            <w:b w:val="0"/>
            <w:noProof/>
            <w:webHidden/>
            <w:sz w:val="28"/>
            <w:szCs w:val="28"/>
          </w:rPr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separate"/>
        </w:r>
        <w:r w:rsidR="000F7991">
          <w:rPr>
            <w:b w:val="0"/>
            <w:noProof/>
            <w:webHidden/>
            <w:sz w:val="28"/>
            <w:szCs w:val="28"/>
          </w:rPr>
          <w:t>8</w:t>
        </w:r>
        <w:r w:rsidR="00AE5040" w:rsidRPr="00F00B9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14:paraId="24BB2504" w14:textId="77777777" w:rsidR="00AE5040" w:rsidRPr="00F00B99" w:rsidRDefault="00000000" w:rsidP="00AE5040">
      <w:pPr>
        <w:pStyle w:val="10"/>
        <w:tabs>
          <w:tab w:val="left" w:pos="1100"/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112285744" w:history="1">
        <w:r w:rsidR="00AE5040" w:rsidRPr="00F00B99">
          <w:rPr>
            <w:rStyle w:val="a7"/>
            <w:rFonts w:ascii="Times New Roman" w:hAnsi="Times New Roman" w:cs="Times New Roman"/>
            <w:b w:val="0"/>
            <w:noProof/>
            <w:sz w:val="28"/>
            <w:szCs w:val="28"/>
          </w:rPr>
          <w:t>4</w:t>
        </w:r>
        <w:r w:rsidR="00AE5040" w:rsidRPr="00F00B99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E5040" w:rsidRPr="00F00B99">
          <w:rPr>
            <w:rStyle w:val="a7"/>
            <w:rFonts w:ascii="Times New Roman" w:hAnsi="Times New Roman" w:cs="Times New Roman"/>
            <w:b w:val="0"/>
            <w:caps w:val="0"/>
            <w:noProof/>
            <w:sz w:val="28"/>
            <w:szCs w:val="28"/>
          </w:rPr>
          <w:t>Выводы и рекомендации</w:t>
        </w:r>
        <w:r w:rsidR="00AE5040" w:rsidRPr="00F00B9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A016C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13</w:t>
        </w:r>
      </w:hyperlink>
    </w:p>
    <w:p w14:paraId="3A87DDED" w14:textId="77777777" w:rsidR="00AE5040" w:rsidRDefault="00AE5040" w:rsidP="00AE5040">
      <w:pPr>
        <w:tabs>
          <w:tab w:val="right" w:leader="dot" w:pos="9498"/>
        </w:tabs>
        <w:spacing w:line="360" w:lineRule="auto"/>
        <w:ind w:left="567" w:right="822" w:firstLine="0"/>
        <w:contextualSpacing/>
        <w:rPr>
          <w:rFonts w:ascii="Times New Roman" w:hAnsi="Times New Roman"/>
          <w:sz w:val="28"/>
          <w:szCs w:val="28"/>
        </w:rPr>
      </w:pPr>
      <w:r w:rsidRPr="00F00B99">
        <w:rPr>
          <w:rFonts w:ascii="Times New Roman" w:hAnsi="Times New Roman"/>
          <w:sz w:val="28"/>
          <w:szCs w:val="28"/>
        </w:rPr>
        <w:fldChar w:fldCharType="end"/>
      </w:r>
      <w:r w:rsidR="00F00B99">
        <w:rPr>
          <w:rFonts w:ascii="Times New Roman" w:hAnsi="Times New Roman"/>
          <w:sz w:val="28"/>
          <w:szCs w:val="28"/>
        </w:rPr>
        <w:t>Приложение 1</w:t>
      </w:r>
    </w:p>
    <w:p w14:paraId="4BA6020E" w14:textId="77777777" w:rsidR="00887006" w:rsidRDefault="008B369F" w:rsidP="00495797">
      <w:pPr>
        <w:tabs>
          <w:tab w:val="left" w:pos="6615"/>
          <w:tab w:val="right" w:pos="10348"/>
        </w:tabs>
        <w:spacing w:line="360" w:lineRule="auto"/>
        <w:ind w:right="-29" w:firstLine="340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ab/>
        <w:t xml:space="preserve">                                      </w:t>
      </w:r>
      <w:r w:rsidR="00495797">
        <w:rPr>
          <w:rFonts w:ascii="Times New Roman" w:hAnsi="Times New Roman"/>
          <w:b/>
          <w:bCs/>
          <w:i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="00F92635" w:rsidRPr="001A311C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</w:p>
    <w:p w14:paraId="3AA9A7D5" w14:textId="62E8E3EF" w:rsidR="00D90CE5" w:rsidRPr="00CD398C" w:rsidRDefault="00D90CE5" w:rsidP="005636F4">
      <w:pPr>
        <w:spacing w:line="360" w:lineRule="auto"/>
        <w:ind w:left="1287" w:hanging="360"/>
        <w:jc w:val="left"/>
        <w:rPr>
          <w:rFonts w:ascii="Times New Roman" w:hAnsi="Times New Roman"/>
          <w:sz w:val="28"/>
        </w:rPr>
        <w:sectPr w:rsidR="00D90CE5" w:rsidRPr="00CD398C" w:rsidSect="00F16206">
          <w:headerReference w:type="default" r:id="rId14"/>
          <w:footerReference w:type="default" r:id="rId15"/>
          <w:pgSz w:w="11906" w:h="16838" w:code="9"/>
          <w:pgMar w:top="567" w:right="566" w:bottom="964" w:left="1021" w:header="0" w:footer="737" w:gutter="0"/>
          <w:cols w:space="720"/>
        </w:sectPr>
      </w:pPr>
    </w:p>
    <w:p w14:paraId="19985A91" w14:textId="77777777" w:rsidR="000D09FB" w:rsidRPr="00885942" w:rsidRDefault="000D09FB" w:rsidP="005636F4">
      <w:pPr>
        <w:pStyle w:val="1"/>
        <w:numPr>
          <w:ilvl w:val="0"/>
          <w:numId w:val="0"/>
        </w:numPr>
        <w:spacing w:line="360" w:lineRule="auto"/>
        <w:ind w:left="227" w:right="113" w:firstLine="567"/>
        <w:jc w:val="center"/>
        <w:rPr>
          <w:sz w:val="36"/>
          <w:szCs w:val="36"/>
        </w:rPr>
      </w:pPr>
      <w:bookmarkStart w:id="2" w:name="_Toc112285732"/>
      <w:bookmarkEnd w:id="0"/>
      <w:r w:rsidRPr="00885942">
        <w:rPr>
          <w:sz w:val="36"/>
          <w:szCs w:val="36"/>
        </w:rPr>
        <w:lastRenderedPageBreak/>
        <w:t>Введение</w:t>
      </w:r>
      <w:bookmarkEnd w:id="2"/>
    </w:p>
    <w:p w14:paraId="04D72B65" w14:textId="2A3332FE" w:rsidR="009F41D9" w:rsidRPr="009F41D9" w:rsidRDefault="003A134D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F41D9" w:rsidRPr="009F41D9">
        <w:rPr>
          <w:rFonts w:ascii="Times New Roman" w:hAnsi="Times New Roman"/>
          <w:sz w:val="28"/>
          <w:szCs w:val="28"/>
        </w:rPr>
        <w:t>В соответствии с Техническим заданием в рамках данной работы были рассмотрен</w:t>
      </w:r>
      <w:r w:rsidR="00A016C3">
        <w:rPr>
          <w:rFonts w:ascii="Times New Roman" w:hAnsi="Times New Roman"/>
          <w:sz w:val="28"/>
          <w:szCs w:val="28"/>
        </w:rPr>
        <w:t>а</w:t>
      </w:r>
      <w:r w:rsidR="009F41D9" w:rsidRPr="009F41D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type</w:t>
      </w:r>
      <w:r w:rsidR="00A016C3">
        <w:rPr>
          <w:rFonts w:ascii="Times New Roman" w:hAnsi="Times New Roman"/>
          <w:sz w:val="28"/>
          <w:szCs w:val="28"/>
        </w:rPr>
        <w:t>_3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A016C3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pole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9F41D9" w:rsidRPr="009F41D9">
        <w:rPr>
          <w:rFonts w:ascii="Times New Roman" w:hAnsi="Times New Roman"/>
          <w:sz w:val="28"/>
          <w:szCs w:val="28"/>
        </w:rPr>
        <w:t>:</w:t>
      </w:r>
    </w:p>
    <w:p w14:paraId="4DA87671" w14:textId="5E239E88" w:rsidR="009F41D9" w:rsidRPr="009F41D9" w:rsidRDefault="007E7D2A" w:rsidP="007E7D2A">
      <w:pPr>
        <w:spacing w:line="36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E7D2A">
        <w:rPr>
          <w:rFonts w:ascii="Times New Roman" w:hAnsi="Times New Roman"/>
          <w:sz w:val="28"/>
          <w:szCs w:val="28"/>
        </w:rPr>
        <w:t>ри определени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 расчетных пролетов механическ</w:t>
      </w:r>
      <w:r>
        <w:rPr>
          <w:rFonts w:ascii="Times New Roman" w:hAnsi="Times New Roman"/>
          <w:sz w:val="28"/>
          <w:szCs w:val="28"/>
        </w:rPr>
        <w:t>и</w:t>
      </w:r>
      <w:r w:rsidRPr="007E7D2A">
        <w:rPr>
          <w:rFonts w:ascii="Times New Roman" w:hAnsi="Times New Roman"/>
          <w:sz w:val="28"/>
          <w:szCs w:val="28"/>
        </w:rPr>
        <w:t xml:space="preserve">е напряжения в проводах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wire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Pr="007E7D2A">
        <w:rPr>
          <w:rFonts w:ascii="Times New Roman" w:hAnsi="Times New Roman"/>
          <w:sz w:val="28"/>
          <w:szCs w:val="28"/>
        </w:rPr>
        <w:t xml:space="preserve"> не превышают допустимых значений, регламентируемых техническими условиями на провода</w:t>
      </w:r>
      <w:r>
        <w:rPr>
          <w:rFonts w:ascii="Times New Roman" w:hAnsi="Times New Roman"/>
          <w:sz w:val="28"/>
          <w:szCs w:val="28"/>
        </w:rPr>
        <w:t>.</w:t>
      </w:r>
    </w:p>
    <w:p w14:paraId="52D4A218" w14:textId="1F5706E8" w:rsidR="009F41D9" w:rsidRPr="00225EA1" w:rsidRDefault="009F41D9" w:rsidP="003A134D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9F41D9">
        <w:rPr>
          <w:rFonts w:ascii="Times New Roman" w:hAnsi="Times New Roman"/>
          <w:sz w:val="28"/>
          <w:szCs w:val="28"/>
        </w:rPr>
        <w:tab/>
        <w:t xml:space="preserve">Целью данной работы является проверка </w:t>
      </w:r>
      <w:r w:rsidR="003A134D" w:rsidRPr="006C7D6D">
        <w:rPr>
          <w:rFonts w:ascii="Times New Roman" w:hAnsi="Times New Roman"/>
          <w:sz w:val="28"/>
          <w:szCs w:val="28"/>
        </w:rPr>
        <w:t>несущей способности металлоконструкци</w:t>
      </w:r>
      <w:r w:rsidR="00A016C3">
        <w:rPr>
          <w:rFonts w:ascii="Times New Roman" w:hAnsi="Times New Roman"/>
          <w:sz w:val="28"/>
          <w:szCs w:val="28"/>
        </w:rPr>
        <w:t>й</w:t>
      </w:r>
      <w:r w:rsidR="003A134D" w:rsidRPr="006C7D6D">
        <w:rPr>
          <w:rFonts w:ascii="Times New Roman" w:hAnsi="Times New Roman"/>
          <w:sz w:val="28"/>
          <w:szCs w:val="28"/>
        </w:rPr>
        <w:t xml:space="preserve"> </w:t>
      </w:r>
      <w:r w:rsidR="003A134D">
        <w:rPr>
          <w:rFonts w:ascii="Times New Roman" w:hAnsi="Times New Roman"/>
          <w:sz w:val="28"/>
          <w:szCs w:val="28"/>
        </w:rPr>
        <w:t>опор</w:t>
      </w:r>
      <w:r w:rsidR="00A016C3">
        <w:rPr>
          <w:rFonts w:ascii="Times New Roman" w:hAnsi="Times New Roman"/>
          <w:sz w:val="28"/>
          <w:szCs w:val="28"/>
        </w:rPr>
        <w:t>ы</w:t>
      </w:r>
      <w:r w:rsidR="003A134D">
        <w:rPr>
          <w:rFonts w:ascii="Times New Roman" w:hAnsi="Times New Roman"/>
          <w:sz w:val="28"/>
          <w:szCs w:val="28"/>
        </w:rPr>
        <w:t xml:space="preserve"> на конкретные условия ВЛ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voltage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кВ в рамках работы по титулу: </w:t>
      </w:r>
      <w:r w:rsidR="00A016C3" w:rsidRPr="00A016C3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>
        <w:rPr>
          <w:rFonts w:ascii="Times New Roman" w:hAnsi="Times New Roman"/>
          <w:sz w:val="28"/>
          <w:szCs w:val="28"/>
          <w:lang w:val="en-US"/>
        </w:rPr>
        <w:t>project</w:t>
      </w:r>
      <w:r w:rsidR="00A016C3" w:rsidRPr="00A016C3">
        <w:rPr>
          <w:rFonts w:ascii="Times New Roman" w:hAnsi="Times New Roman"/>
          <w:sz w:val="28"/>
          <w:szCs w:val="28"/>
        </w:rPr>
        <w:t>_</w:t>
      </w:r>
      <w:r w:rsidR="00A016C3">
        <w:rPr>
          <w:rFonts w:ascii="Times New Roman" w:hAnsi="Times New Roman"/>
          <w:sz w:val="28"/>
          <w:szCs w:val="28"/>
          <w:lang w:val="en-US"/>
        </w:rPr>
        <w:t>name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A016C3" w:rsidRPr="00A016C3">
        <w:rPr>
          <w:rFonts w:ascii="Times New Roman" w:hAnsi="Times New Roman"/>
          <w:sz w:val="28"/>
          <w:szCs w:val="28"/>
        </w:rPr>
        <w:t>}}</w:t>
      </w:r>
      <w:r w:rsidR="003A134D">
        <w:rPr>
          <w:rFonts w:ascii="Times New Roman" w:hAnsi="Times New Roman"/>
          <w:sz w:val="28"/>
          <w:szCs w:val="28"/>
        </w:rPr>
        <w:t xml:space="preserve"> </w:t>
      </w:r>
      <w:r w:rsidRPr="009F41D9">
        <w:rPr>
          <w:rFonts w:ascii="Times New Roman" w:hAnsi="Times New Roman"/>
          <w:sz w:val="28"/>
          <w:szCs w:val="28"/>
        </w:rPr>
        <w:t>в соответствии с требованиями ПУЭ-7 редакции.</w:t>
      </w:r>
    </w:p>
    <w:p w14:paraId="425B52C7" w14:textId="77777777" w:rsidR="00315C1E" w:rsidRDefault="00315C1E" w:rsidP="00315C1E">
      <w:pPr>
        <w:pStyle w:val="1"/>
      </w:pPr>
      <w:bookmarkStart w:id="3" w:name="_Toc112285733"/>
      <w:r>
        <w:lastRenderedPageBreak/>
        <w:t>Нормативные ссылки</w:t>
      </w:r>
      <w:bookmarkEnd w:id="3"/>
    </w:p>
    <w:p w14:paraId="448370E3" w14:textId="77777777" w:rsidR="00315C1E" w:rsidRPr="00315C1E" w:rsidRDefault="00315C1E" w:rsidP="00315C1E">
      <w:pPr>
        <w:spacing w:line="360" w:lineRule="auto"/>
        <w:rPr>
          <w:rFonts w:ascii="Times New Roman" w:hAnsi="Times New Roman"/>
          <w:sz w:val="28"/>
          <w:szCs w:val="28"/>
        </w:rPr>
      </w:pPr>
      <w:r w:rsidRPr="00315C1E">
        <w:rPr>
          <w:rFonts w:ascii="Times New Roman" w:hAnsi="Times New Roman"/>
          <w:sz w:val="28"/>
          <w:szCs w:val="28"/>
        </w:rPr>
        <w:t>Расчеты выполнены на основании и с учетом следующих нормативных документов:</w:t>
      </w: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2858"/>
        <w:gridCol w:w="6826"/>
      </w:tblGrid>
      <w:tr w:rsidR="00315C1E" w:rsidRPr="00315C1E" w14:paraId="70312C12" w14:textId="77777777" w:rsidTr="00315C1E">
        <w:tc>
          <w:tcPr>
            <w:tcW w:w="2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E9115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ПУЭ-7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0733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Правила устройства электроустановок. Седьмое издание</w:t>
            </w:r>
          </w:p>
        </w:tc>
      </w:tr>
      <w:tr w:rsidR="00315C1E" w:rsidRPr="00315C1E" w14:paraId="64BDAFC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9749617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16.13330.2017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8AECB6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Стальные конструкции.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II-23-81*</w:t>
            </w:r>
          </w:p>
        </w:tc>
      </w:tr>
      <w:tr w:rsidR="00315C1E" w:rsidRPr="00315C1E" w14:paraId="503BC934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5C0CD68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20.13330.2016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38F018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Нагрузки и воздействия. Актуализированная редакция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СНиП 2.01.07-85*</w:t>
            </w:r>
          </w:p>
        </w:tc>
      </w:tr>
      <w:tr w:rsidR="00315C1E" w:rsidRPr="00315C1E" w14:paraId="27384B26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0A2AC48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131.1333.2020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BB7F83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Строительная климатология. Актуализированная</w:t>
            </w:r>
          </w:p>
          <w:p w14:paraId="7BB9EFF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редакция СНиП 23-01-99</w:t>
            </w:r>
          </w:p>
        </w:tc>
      </w:tr>
      <w:tr w:rsidR="00315C1E" w:rsidRPr="00315C1E" w14:paraId="6D12E48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5A7B81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28.13330.2017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7E4D0DAF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Защита строительных конструкций от коррозии.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Актуализированная редакция СНиП 2.03.11-85</w:t>
            </w:r>
          </w:p>
        </w:tc>
      </w:tr>
      <w:tr w:rsidR="00315C1E" w:rsidRPr="00315C1E" w14:paraId="2EE234B9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08D6669E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53-102-2004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42B5ED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Общие правила проектирования строительных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конструкций</w:t>
            </w:r>
          </w:p>
        </w:tc>
      </w:tr>
      <w:tr w:rsidR="00315C1E" w:rsidRPr="00315C1E" w14:paraId="62F1EA9B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70D762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14.13330.2018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1A7A5A96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Строительство в сейсмических районах</w:t>
            </w:r>
          </w:p>
        </w:tc>
      </w:tr>
      <w:tr w:rsidR="00315C1E" w:rsidRPr="00315C1E" w14:paraId="499CD85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5C22C66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СП 70.13330.2012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352E3B11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Несущие и ограждающие конструкции</w:t>
            </w:r>
          </w:p>
        </w:tc>
      </w:tr>
      <w:tr w:rsidR="00315C1E" w:rsidRPr="00315C1E" w14:paraId="20124D9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1234670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27772-2015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151F434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Прокат для строительных стальных конструкций</w:t>
            </w:r>
          </w:p>
        </w:tc>
      </w:tr>
      <w:tr w:rsidR="00315C1E" w:rsidRPr="00315C1E" w14:paraId="56415B2A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7937D73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839-2019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6E479997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Провода неизолированные для воздушных линий</w:t>
            </w:r>
          </w:p>
          <w:p w14:paraId="4BDC1C95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электропередачи. Технические условия</w:t>
            </w:r>
          </w:p>
        </w:tc>
      </w:tr>
      <w:tr w:rsidR="00315C1E" w:rsidRPr="00315C1E" w14:paraId="0FEAC0B1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24534EB3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ГОСТ 27751-2014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2AFEE6D8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Надежность строительных конструкций и оснований.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Основные положения</w:t>
            </w:r>
          </w:p>
        </w:tc>
      </w:tr>
      <w:tr w:rsidR="00315C1E" w:rsidRPr="00315C1E" w14:paraId="407253F0" w14:textId="77777777" w:rsidTr="00315C1E">
        <w:tc>
          <w:tcPr>
            <w:tcW w:w="2858" w:type="dxa"/>
            <w:tcBorders>
              <w:left w:val="single" w:sz="4" w:space="0" w:color="auto"/>
              <w:right w:val="single" w:sz="4" w:space="0" w:color="auto"/>
            </w:tcBorders>
          </w:tcPr>
          <w:p w14:paraId="3BEF0012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№ 384-ФЗ</w:t>
            </w:r>
          </w:p>
        </w:tc>
        <w:tc>
          <w:tcPr>
            <w:tcW w:w="6826" w:type="dxa"/>
            <w:tcBorders>
              <w:left w:val="single" w:sz="4" w:space="0" w:color="auto"/>
              <w:right w:val="single" w:sz="4" w:space="0" w:color="auto"/>
            </w:tcBorders>
          </w:tcPr>
          <w:p w14:paraId="5AE28E1A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15C1E">
              <w:rPr>
                <w:rFonts w:ascii="Times New Roman" w:hAnsi="Times New Roman"/>
                <w:sz w:val="28"/>
                <w:szCs w:val="28"/>
              </w:rPr>
              <w:t>Технический регламент о безопасности зданий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15C1E">
              <w:rPr>
                <w:rFonts w:ascii="Times New Roman" w:hAnsi="Times New Roman"/>
                <w:sz w:val="28"/>
                <w:szCs w:val="28"/>
              </w:rPr>
              <w:t>сооружений</w:t>
            </w:r>
          </w:p>
        </w:tc>
      </w:tr>
      <w:tr w:rsidR="00315C1E" w:rsidRPr="00315C1E" w14:paraId="66D74A73" w14:textId="77777777" w:rsidTr="00315C1E">
        <w:tc>
          <w:tcPr>
            <w:tcW w:w="2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E584" w14:textId="77777777" w:rsidR="00315C1E" w:rsidRPr="00315C1E" w:rsidRDefault="00315C1E" w:rsidP="00315C1E">
            <w:pPr>
              <w:spacing w:after="6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F629" w14:textId="77777777" w:rsidR="00315C1E" w:rsidRPr="00315C1E" w:rsidRDefault="00315C1E" w:rsidP="00315C1E">
            <w:pPr>
              <w:spacing w:after="60"/>
              <w:ind w:left="34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500986" w14:textId="77777777" w:rsidR="00315C1E" w:rsidRPr="00B24814" w:rsidRDefault="00315C1E" w:rsidP="00315C1E"/>
    <w:p w14:paraId="558A3B29" w14:textId="77777777" w:rsidR="00315C1E" w:rsidRDefault="00315C1E" w:rsidP="00315C1E"/>
    <w:p w14:paraId="330C79E0" w14:textId="77777777" w:rsidR="00B61BA5" w:rsidRDefault="00B61BA5" w:rsidP="001D1C53">
      <w:pPr>
        <w:pStyle w:val="1"/>
      </w:pPr>
      <w:bookmarkStart w:id="4" w:name="_Toc112285734"/>
      <w:r>
        <w:lastRenderedPageBreak/>
        <w:t>Исходные данные</w:t>
      </w:r>
      <w:bookmarkEnd w:id="4"/>
      <w:r>
        <w:t xml:space="preserve"> </w:t>
      </w:r>
    </w:p>
    <w:p w14:paraId="00AC4206" w14:textId="77777777" w:rsidR="001D1C53" w:rsidRDefault="00B61BA5" w:rsidP="00FA47E3">
      <w:pPr>
        <w:pStyle w:val="2"/>
      </w:pPr>
      <w:r>
        <w:t xml:space="preserve"> </w:t>
      </w:r>
      <w:bookmarkStart w:id="5" w:name="_Toc112285735"/>
      <w:r w:rsidR="001D1C53">
        <w:t xml:space="preserve">Климатические </w:t>
      </w:r>
      <w:r w:rsidR="001D1C53" w:rsidRPr="00FA47E3">
        <w:t>условия</w:t>
      </w:r>
      <w:bookmarkEnd w:id="5"/>
      <w:r w:rsidR="001D1C53">
        <w:t xml:space="preserve"> </w:t>
      </w:r>
    </w:p>
    <w:p w14:paraId="6B6D83C5" w14:textId="77777777" w:rsidR="001D1C53" w:rsidRPr="001D1C53" w:rsidRDefault="001D1C53" w:rsidP="001D1C53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1C53">
        <w:rPr>
          <w:rFonts w:ascii="Times New Roman" w:hAnsi="Times New Roman"/>
          <w:sz w:val="28"/>
          <w:szCs w:val="28"/>
        </w:rPr>
        <w:t>Климатические условия для расчета приведены в таблице</w:t>
      </w:r>
      <w:r>
        <w:rPr>
          <w:rFonts w:ascii="Times New Roman" w:hAnsi="Times New Roman"/>
          <w:sz w:val="28"/>
          <w:szCs w:val="28"/>
        </w:rPr>
        <w:t xml:space="preserve"> 2.</w:t>
      </w:r>
      <w:r w:rsidRPr="001D1C53">
        <w:rPr>
          <w:rFonts w:ascii="Times New Roman" w:hAnsi="Times New Roman"/>
          <w:sz w:val="28"/>
          <w:szCs w:val="28"/>
        </w:rPr>
        <w:t>1.</w:t>
      </w:r>
    </w:p>
    <w:p w14:paraId="6365011F" w14:textId="77777777" w:rsidR="001D1C53" w:rsidRPr="001D1C53" w:rsidRDefault="001D1C53" w:rsidP="001D1C53">
      <w:pPr>
        <w:spacing w:line="360" w:lineRule="auto"/>
        <w:ind w:left="0" w:firstLine="0"/>
        <w:jc w:val="right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6"/>
        <w:gridCol w:w="3015"/>
      </w:tblGrid>
      <w:tr w:rsidR="001D1C53" w:rsidRPr="00C34642" w14:paraId="4D5BCBCA" w14:textId="77777777" w:rsidTr="00960CBD">
        <w:trPr>
          <w:trHeight w:val="589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DE8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Характеристика показателя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9EFA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34642">
              <w:rPr>
                <w:rFonts w:ascii="Times New Roman" w:hAnsi="Times New Roman"/>
                <w:b/>
                <w:sz w:val="28"/>
                <w:szCs w:val="28"/>
              </w:rPr>
              <w:t>Значение</w:t>
            </w:r>
          </w:p>
        </w:tc>
      </w:tr>
      <w:tr w:rsidR="001D1C53" w:rsidRPr="00C34642" w14:paraId="64D9DA4E" w14:textId="77777777" w:rsidTr="00960CBD">
        <w:trPr>
          <w:trHeight w:val="984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DE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ветру</w:t>
            </w:r>
          </w:p>
          <w:p w14:paraId="575961BB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на высоте 10м над поверхностью земли (Wо),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2E15" w14:textId="7457AE21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7D7FABB9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EBDF14" w14:textId="0062968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wind_pressure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617D1B42" w14:textId="77777777" w:rsidTr="00960CBD">
        <w:trPr>
          <w:trHeight w:val="240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CC96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Тип местности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5FB2" w14:textId="4F1714A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area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2E726E42" w14:textId="77777777" w:rsidTr="00960CBD">
        <w:trPr>
          <w:trHeight w:val="707"/>
        </w:trPr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ACE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гололеду</w:t>
            </w:r>
          </w:p>
          <w:p w14:paraId="6474483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толщина стенки гололеда, мм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4732D" w14:textId="23A6DC30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1C35A78" w14:textId="3B73675B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ice_thickness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388C54B7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AA72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Нормативное ветровое давление при гололеде, Па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DAC3" w14:textId="1BE0141A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ice_wind_pressure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4B55A4" w14:paraId="77482406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BD34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Расчетная температура воздуха, 0 С</w:t>
            </w:r>
          </w:p>
          <w:p w14:paraId="1D597418" w14:textId="77777777" w:rsidR="001D1C53" w:rsidRPr="00902F43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среднегодовая</w:t>
            </w:r>
          </w:p>
          <w:p w14:paraId="0BC78E7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 xml:space="preserve">абсолютно минимальная </w:t>
            </w:r>
          </w:p>
          <w:p w14:paraId="01B14B98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ветре</w:t>
            </w:r>
          </w:p>
          <w:p w14:paraId="09ADA9F7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при гололеде</w:t>
            </w:r>
          </w:p>
          <w:p w14:paraId="665E0E7F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абсолютно максимальная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D96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4333DC7" w14:textId="23CBC34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year_average_temp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CD5F6C6" w14:textId="104CAFB7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min_temp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6768F0F4" w14:textId="687F2A66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3FF0B78D" w14:textId="65F42F5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10BE802E" w14:textId="50BD47D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max_temp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4B55A4" w14:paraId="7DFDB331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E6AE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Региональные коэффициенты:</w:t>
            </w:r>
          </w:p>
          <w:p w14:paraId="42905549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ветру</w:t>
            </w:r>
          </w:p>
          <w:p w14:paraId="3624B493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по гололеду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04A30" w14:textId="77777777" w:rsidR="001D1C53" w:rsidRPr="00C34642" w:rsidRDefault="001D1C53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9AE4AA" w14:textId="3C64B195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wind_reg_coef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  <w:p w14:paraId="2D42FD57" w14:textId="007A4CBC" w:rsidR="001D1C53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ice_reg_coef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1D1C53" w:rsidRPr="00C34642" w14:paraId="165E955E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4EAC" w14:textId="77777777" w:rsidR="001D1C53" w:rsidRPr="00C34642" w:rsidRDefault="001D1C53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Район по пляске проводов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6D74E" w14:textId="6902A3CE" w:rsidR="001D1C53" w:rsidRPr="00C34642" w:rsidRDefault="00C34642" w:rsidP="00960CBD">
            <w:pPr>
              <w:spacing w:line="360" w:lineRule="auto"/>
              <w:ind w:left="0" w:right="-2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wire_hesitation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DE1E2E" w:rsidRPr="001D1C53" w14:paraId="3F4282B2" w14:textId="77777777" w:rsidTr="00960CBD">
        <w:tc>
          <w:tcPr>
            <w:tcW w:w="3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FC4F" w14:textId="77777777" w:rsidR="00DE1E2E" w:rsidRPr="00C34642" w:rsidRDefault="00DE1E2E" w:rsidP="001D1C53">
            <w:pPr>
              <w:spacing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C34642">
              <w:rPr>
                <w:rFonts w:ascii="Times New Roman" w:hAnsi="Times New Roman"/>
                <w:sz w:val="28"/>
                <w:szCs w:val="28"/>
              </w:rPr>
              <w:t>Сейсмичность площадки строительства по данным карты</w:t>
            </w:r>
            <w:r w:rsidR="00960CBD" w:rsidRPr="00C3464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</w:rPr>
              <w:t>ОСР-2015-В СП 14.13330.2018</w:t>
            </w:r>
          </w:p>
        </w:tc>
        <w:tc>
          <w:tcPr>
            <w:tcW w:w="1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2F46" w14:textId="7F6A5056" w:rsidR="00DE1E2E" w:rsidRPr="00C34642" w:rsidRDefault="00C34642" w:rsidP="001D1C53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seismicity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34642"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</w:tbl>
    <w:p w14:paraId="759CC0A6" w14:textId="77777777" w:rsidR="001D1C53" w:rsidRDefault="001D1C53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D1C53">
        <w:rPr>
          <w:rFonts w:ascii="Times New Roman" w:hAnsi="Times New Roman"/>
          <w:sz w:val="28"/>
          <w:szCs w:val="28"/>
        </w:rPr>
        <w:t>Климатические характеристики приняты в соответствии с</w:t>
      </w:r>
      <w:r w:rsidR="00C34642" w:rsidRPr="00902F43">
        <w:rPr>
          <w:rFonts w:ascii="Times New Roman" w:hAnsi="Times New Roman"/>
          <w:sz w:val="28"/>
          <w:szCs w:val="28"/>
        </w:rPr>
        <w:t xml:space="preserve"> </w:t>
      </w:r>
      <w:r w:rsidR="00C34642">
        <w:rPr>
          <w:rFonts w:ascii="Times New Roman" w:hAnsi="Times New Roman"/>
          <w:sz w:val="28"/>
          <w:szCs w:val="28"/>
        </w:rPr>
        <w:t>проектом</w:t>
      </w:r>
      <w:r w:rsidRPr="001D1C53">
        <w:rPr>
          <w:rFonts w:ascii="Times New Roman" w:hAnsi="Times New Roman"/>
          <w:sz w:val="28"/>
          <w:szCs w:val="28"/>
        </w:rPr>
        <w:t>.</w:t>
      </w:r>
    </w:p>
    <w:p w14:paraId="1997A647" w14:textId="77777777" w:rsidR="000C1657" w:rsidRDefault="000C1657" w:rsidP="00960CBD">
      <w:p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</w:p>
    <w:p w14:paraId="69D2C2F0" w14:textId="77777777" w:rsidR="000C1657" w:rsidRDefault="000C1657" w:rsidP="000C1657">
      <w:pPr>
        <w:pStyle w:val="2"/>
      </w:pPr>
      <w:bookmarkStart w:id="6" w:name="_Toc112285736"/>
      <w:r>
        <w:lastRenderedPageBreak/>
        <w:t>Конструкции опор</w:t>
      </w:r>
      <w:bookmarkEnd w:id="6"/>
    </w:p>
    <w:p w14:paraId="558D6686" w14:textId="77777777" w:rsidR="003F03F0" w:rsidRPr="003F03F0" w:rsidRDefault="003F03F0" w:rsidP="003F03F0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03F0">
        <w:rPr>
          <w:sz w:val="28"/>
          <w:szCs w:val="28"/>
        </w:rPr>
        <w:t xml:space="preserve">Материал конструкций опор сталь </w:t>
      </w:r>
      <w:r>
        <w:rPr>
          <w:sz w:val="28"/>
          <w:szCs w:val="28"/>
        </w:rPr>
        <w:t xml:space="preserve">С345 </w:t>
      </w:r>
      <w:r w:rsidRPr="003F03F0">
        <w:rPr>
          <w:sz w:val="28"/>
          <w:szCs w:val="28"/>
        </w:rPr>
        <w:t>по ГОСТ 27772-</w:t>
      </w:r>
      <w:r>
        <w:rPr>
          <w:sz w:val="28"/>
          <w:szCs w:val="28"/>
        </w:rPr>
        <w:t>2015</w:t>
      </w:r>
      <w:r w:rsidRPr="003F03F0">
        <w:rPr>
          <w:sz w:val="28"/>
          <w:szCs w:val="28"/>
        </w:rPr>
        <w:t xml:space="preserve">. Болты класса прочности </w:t>
      </w:r>
      <w:r>
        <w:rPr>
          <w:sz w:val="28"/>
          <w:szCs w:val="28"/>
        </w:rPr>
        <w:t>8.8</w:t>
      </w:r>
      <w:r w:rsidR="00DF0081" w:rsidRPr="00DF0081">
        <w:rPr>
          <w:sz w:val="28"/>
          <w:szCs w:val="28"/>
        </w:rPr>
        <w:t xml:space="preserve"> </w:t>
      </w:r>
      <w:r w:rsidR="00DF0081" w:rsidRPr="0050516B">
        <w:rPr>
          <w:sz w:val="28"/>
          <w:szCs w:val="28"/>
        </w:rPr>
        <w:t>по ГОСТ 7798-70</w:t>
      </w:r>
      <w:r>
        <w:rPr>
          <w:sz w:val="28"/>
          <w:szCs w:val="28"/>
        </w:rPr>
        <w:t>, гайки - 8.0.</w:t>
      </w:r>
    </w:p>
    <w:p w14:paraId="2CA30DC1" w14:textId="77777777" w:rsidR="003F03F0" w:rsidRDefault="00DF0081" w:rsidP="00DF0081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F03F0" w:rsidRPr="003F03F0">
        <w:rPr>
          <w:sz w:val="28"/>
          <w:szCs w:val="28"/>
        </w:rPr>
        <w:t>Геометрия всех рассматриваемых в данной работе опор соответствует типовой серии.</w:t>
      </w:r>
      <w:r>
        <w:rPr>
          <w:sz w:val="28"/>
          <w:szCs w:val="28"/>
        </w:rPr>
        <w:t xml:space="preserve"> </w:t>
      </w:r>
      <w:r w:rsidR="003F03F0" w:rsidRPr="003F03F0">
        <w:rPr>
          <w:sz w:val="28"/>
          <w:szCs w:val="28"/>
        </w:rPr>
        <w:t>По результатам расчетов определена возможность применения унифицированных опор без изменений</w:t>
      </w:r>
      <w:r>
        <w:rPr>
          <w:sz w:val="28"/>
          <w:szCs w:val="28"/>
        </w:rPr>
        <w:t>.</w:t>
      </w:r>
    </w:p>
    <w:p w14:paraId="06536E3F" w14:textId="77777777" w:rsidR="003664B9" w:rsidRPr="003F03F0" w:rsidRDefault="003664B9" w:rsidP="003664B9">
      <w:pPr>
        <w:pStyle w:val="2"/>
      </w:pPr>
      <w:bookmarkStart w:id="7" w:name="_Toc112285737"/>
      <w:r>
        <w:t>Стандарты расчетов</w:t>
      </w:r>
      <w:bookmarkEnd w:id="7"/>
    </w:p>
    <w:p w14:paraId="49B92527" w14:textId="77777777" w:rsidR="003664B9" w:rsidRPr="003664B9" w:rsidRDefault="003664B9" w:rsidP="003664B9">
      <w:pPr>
        <w:pStyle w:val="aff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664B9">
        <w:rPr>
          <w:sz w:val="28"/>
          <w:szCs w:val="28"/>
        </w:rPr>
        <w:t>При определении нагрузок  от проводов, тросов и других нагрузок, воспринимаемых опорами, в соответствии с требованиями ПУЭ-7 в расчетах введены следующие коэффициенты:</w:t>
      </w:r>
    </w:p>
    <w:p w14:paraId="5ED320D5" w14:textId="0A73A9C6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before="120" w:line="360" w:lineRule="auto"/>
        <w:ind w:left="0" w:firstLine="17"/>
        <w:jc w:val="left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ветра: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649F7926" w14:textId="00EEC9BD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851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ветру: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wind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54F7849D" w14:textId="16CB805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ответственности для гололеда: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902F43" w:rsidRPr="00902F43">
        <w:rPr>
          <w:sz w:val="28"/>
          <w:szCs w:val="28"/>
          <w:lang w:eastAsia="ru-RU"/>
        </w:rPr>
        <w:t>_1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36A764C3" w14:textId="0066AD89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региональный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reg</w:t>
      </w:r>
      <w:r w:rsidR="00902F43" w:rsidRPr="00902F43">
        <w:rPr>
          <w:sz w:val="28"/>
          <w:szCs w:val="28"/>
          <w:lang w:eastAsia="ru-RU"/>
        </w:rPr>
        <w:t>_</w:t>
      </w:r>
      <w:r w:rsidR="00902F43" w:rsidRPr="00902F43">
        <w:rPr>
          <w:sz w:val="28"/>
          <w:szCs w:val="28"/>
          <w:lang w:val="en-US" w:eastAsia="ru-RU"/>
        </w:rPr>
        <w:t>coef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,</w:t>
      </w:r>
    </w:p>
    <w:p w14:paraId="4ED14BA1" w14:textId="152D7C2B" w:rsidR="003664B9" w:rsidRPr="00902F43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902F43">
        <w:rPr>
          <w:sz w:val="28"/>
          <w:szCs w:val="28"/>
          <w:lang w:eastAsia="ru-RU"/>
        </w:rPr>
        <w:t>надежности по гололеду:</w:t>
      </w:r>
      <w:r w:rsidRPr="00902F43">
        <w:rPr>
          <w:sz w:val="28"/>
          <w:szCs w:val="28"/>
          <w:lang w:eastAsia="ru-RU"/>
        </w:rPr>
        <w:tab/>
      </w:r>
      <w:r w:rsidR="00902F43" w:rsidRPr="00902F43">
        <w:rPr>
          <w:sz w:val="28"/>
          <w:szCs w:val="28"/>
          <w:lang w:eastAsia="ru-RU"/>
        </w:rPr>
        <w:t>{{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>
        <w:rPr>
          <w:sz w:val="28"/>
          <w:szCs w:val="28"/>
          <w:lang w:val="en-US" w:eastAsia="ru-RU"/>
        </w:rPr>
        <w:t>ice</w:t>
      </w:r>
      <w:r w:rsidR="00902F43" w:rsidRPr="00902F43">
        <w:rPr>
          <w:sz w:val="28"/>
          <w:szCs w:val="28"/>
          <w:lang w:eastAsia="ru-RU"/>
        </w:rPr>
        <w:t>_</w:t>
      </w:r>
      <w:r w:rsidR="00902F43">
        <w:rPr>
          <w:sz w:val="28"/>
          <w:szCs w:val="28"/>
          <w:lang w:val="en-US" w:eastAsia="ru-RU"/>
        </w:rPr>
        <w:t>coef</w:t>
      </w:r>
      <w:r w:rsidR="00902F43" w:rsidRPr="00902F43">
        <w:rPr>
          <w:sz w:val="28"/>
          <w:szCs w:val="28"/>
          <w:lang w:eastAsia="ru-RU"/>
        </w:rPr>
        <w:t>_2</w:t>
      </w:r>
      <w:r w:rsidR="00B91479" w:rsidRPr="00B91479">
        <w:rPr>
          <w:sz w:val="28"/>
          <w:szCs w:val="28"/>
          <w:lang w:eastAsia="ru-RU"/>
        </w:rPr>
        <w:t xml:space="preserve"> </w:t>
      </w:r>
      <w:r w:rsidR="00902F43" w:rsidRPr="00902F43">
        <w:rPr>
          <w:sz w:val="28"/>
          <w:szCs w:val="28"/>
          <w:lang w:eastAsia="ru-RU"/>
        </w:rPr>
        <w:t>}}</w:t>
      </w:r>
      <w:r w:rsidRPr="00902F43">
        <w:rPr>
          <w:sz w:val="28"/>
          <w:szCs w:val="28"/>
          <w:lang w:eastAsia="ru-RU"/>
        </w:rPr>
        <w:t>;</w:t>
      </w:r>
    </w:p>
    <w:p w14:paraId="4E4F4192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num" w:pos="900"/>
          <w:tab w:val="left" w:pos="1276"/>
          <w:tab w:val="right" w:pos="8789"/>
        </w:tabs>
        <w:spacing w:before="120" w:after="120"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сочетаний при расчете тяжения проводов:</w:t>
      </w:r>
      <w:r w:rsidRPr="003664B9">
        <w:rPr>
          <w:sz w:val="28"/>
          <w:szCs w:val="28"/>
          <w:lang w:eastAsia="ru-RU"/>
        </w:rPr>
        <w:tab/>
        <w:t>1.0;</w:t>
      </w:r>
    </w:p>
    <w:p w14:paraId="51934EF6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 1.3 (2 ПС - 1.1);</w:t>
      </w:r>
    </w:p>
    <w:p w14:paraId="1B4913C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проводов:</w:t>
      </w:r>
      <w:r w:rsidRPr="003664B9">
        <w:rPr>
          <w:sz w:val="28"/>
          <w:szCs w:val="28"/>
          <w:lang w:eastAsia="ru-RU"/>
        </w:rPr>
        <w:tab/>
        <w:t>0.5;</w:t>
      </w:r>
    </w:p>
    <w:p w14:paraId="5D89708B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ветру при расчете проводов:</w:t>
      </w:r>
      <w:r w:rsidRPr="003664B9">
        <w:rPr>
          <w:sz w:val="28"/>
          <w:szCs w:val="28"/>
          <w:lang w:eastAsia="ru-RU"/>
        </w:rPr>
        <w:tab/>
        <w:t>1.1;</w:t>
      </w:r>
    </w:p>
    <w:p w14:paraId="7CAF72DD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условий работы при расчете нагрузок на опоры:</w:t>
      </w:r>
      <w:r w:rsidRPr="003664B9">
        <w:rPr>
          <w:sz w:val="28"/>
          <w:szCs w:val="28"/>
          <w:lang w:eastAsia="ru-RU"/>
        </w:rPr>
        <w:tab/>
        <w:t>1ПС –1 (2ПС - 0.5);</w:t>
      </w:r>
    </w:p>
    <w:p w14:paraId="71D6777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right="22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проводов:</w:t>
      </w:r>
      <w:r w:rsidRPr="003664B9">
        <w:rPr>
          <w:sz w:val="28"/>
          <w:szCs w:val="28"/>
          <w:lang w:eastAsia="ru-RU"/>
        </w:rPr>
        <w:tab/>
        <w:t>1;</w:t>
      </w:r>
    </w:p>
    <w:p w14:paraId="4BB27270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по весовой нагрузке при расчете нагрузок:</w:t>
      </w:r>
      <w:r w:rsidRPr="003664B9">
        <w:rPr>
          <w:sz w:val="28"/>
          <w:szCs w:val="28"/>
          <w:lang w:eastAsia="ru-RU"/>
        </w:rPr>
        <w:tab/>
        <w:t>1.05;</w:t>
      </w:r>
    </w:p>
    <w:p w14:paraId="17DD1AEA" w14:textId="77777777" w:rsidR="003664B9" w:rsidRPr="003664B9" w:rsidRDefault="003664B9" w:rsidP="00076A90">
      <w:pPr>
        <w:pStyle w:val="3f3f3f3f3f3f3f3f3f3f3f3f3f3f3f3f3f3f3f"/>
        <w:numPr>
          <w:ilvl w:val="0"/>
          <w:numId w:val="6"/>
        </w:numPr>
        <w:tabs>
          <w:tab w:val="clear" w:pos="1440"/>
          <w:tab w:val="left" w:pos="567"/>
          <w:tab w:val="right" w:pos="8789"/>
        </w:tabs>
        <w:spacing w:line="360" w:lineRule="auto"/>
        <w:ind w:left="0" w:firstLine="17"/>
        <w:rPr>
          <w:sz w:val="28"/>
          <w:szCs w:val="28"/>
          <w:lang w:eastAsia="ru-RU"/>
        </w:rPr>
      </w:pPr>
      <w:r w:rsidRPr="003664B9">
        <w:rPr>
          <w:sz w:val="28"/>
          <w:szCs w:val="28"/>
          <w:lang w:eastAsia="ru-RU"/>
        </w:rPr>
        <w:t>надежности при расчете тяжения проводов:</w:t>
      </w:r>
      <w:r w:rsidRPr="003664B9">
        <w:rPr>
          <w:sz w:val="28"/>
          <w:szCs w:val="28"/>
          <w:lang w:eastAsia="ru-RU"/>
        </w:rPr>
        <w:tab/>
        <w:t>1ПС - 1.3 (2ПС - 1).</w:t>
      </w:r>
    </w:p>
    <w:p w14:paraId="185E4FE3" w14:textId="77777777" w:rsidR="003664B9" w:rsidRPr="00902F43" w:rsidRDefault="00FE65D5" w:rsidP="00FE65D5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664B9" w:rsidRPr="00902F43">
        <w:rPr>
          <w:color w:val="000000"/>
          <w:sz w:val="28"/>
          <w:szCs w:val="28"/>
        </w:rPr>
        <w:t>Максимальные напряжения при максимальной нагрузке:</w:t>
      </w:r>
    </w:p>
    <w:p w14:paraId="752B78E0" w14:textId="65FA8E37" w:rsidR="003664B9" w:rsidRPr="003664B9" w:rsidRDefault="003664B9" w:rsidP="00FE65D5">
      <w:pPr>
        <w:pStyle w:val="aff2"/>
        <w:spacing w:line="360" w:lineRule="auto"/>
        <w:ind w:right="284" w:firstLine="142"/>
        <w:rPr>
          <w:color w:val="000000"/>
          <w:sz w:val="28"/>
          <w:szCs w:val="28"/>
        </w:rPr>
      </w:pPr>
      <w:r w:rsidRPr="00902F43">
        <w:rPr>
          <w:color w:val="000000"/>
          <w:sz w:val="28"/>
          <w:szCs w:val="28"/>
        </w:rPr>
        <w:t xml:space="preserve">для провода  </w:t>
      </w:r>
      <w:r w:rsidR="00902F43" w:rsidRPr="00902F43">
        <w:rPr>
          <w:color w:val="000000"/>
          <w:sz w:val="28"/>
          <w:szCs w:val="28"/>
          <w:lang w:val="ru-RU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en-US"/>
        </w:rPr>
        <w:t>wire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 w:rsidRPr="00902F43">
        <w:rPr>
          <w:color w:val="000000"/>
          <w:sz w:val="28"/>
          <w:szCs w:val="28"/>
          <w:lang w:val="ru-RU"/>
        </w:rPr>
        <w:t>}}</w:t>
      </w:r>
      <w:r w:rsidR="00FE65D5" w:rsidRPr="00902F43">
        <w:rPr>
          <w:color w:val="000000"/>
          <w:sz w:val="28"/>
          <w:szCs w:val="28"/>
        </w:rPr>
        <w:t xml:space="preserve"> </w:t>
      </w:r>
      <w:r w:rsidRPr="00902F43">
        <w:rPr>
          <w:color w:val="000000"/>
          <w:sz w:val="28"/>
          <w:szCs w:val="28"/>
        </w:rPr>
        <w:t xml:space="preserve">– </w:t>
      </w:r>
      <w:r w:rsidR="00902F43">
        <w:rPr>
          <w:color w:val="000000"/>
          <w:sz w:val="28"/>
          <w:szCs w:val="28"/>
          <w:lang w:val="en-US"/>
        </w:rPr>
        <w:t>{{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wire_tencion</w:t>
      </w:r>
      <w:r w:rsidR="00B91479">
        <w:rPr>
          <w:color w:val="000000"/>
          <w:sz w:val="28"/>
          <w:szCs w:val="28"/>
          <w:lang w:val="en-US"/>
        </w:rPr>
        <w:t xml:space="preserve"> </w:t>
      </w:r>
      <w:r w:rsidR="00902F43">
        <w:rPr>
          <w:color w:val="000000"/>
          <w:sz w:val="28"/>
          <w:szCs w:val="28"/>
          <w:lang w:val="en-US"/>
        </w:rPr>
        <w:t>}}</w:t>
      </w:r>
      <w:r w:rsidRPr="00902F43">
        <w:rPr>
          <w:color w:val="000000"/>
          <w:sz w:val="28"/>
          <w:szCs w:val="28"/>
        </w:rPr>
        <w:t xml:space="preserve"> кгс/мм</w:t>
      </w:r>
      <w:r w:rsidRPr="00902F43">
        <w:rPr>
          <w:color w:val="000000"/>
          <w:sz w:val="28"/>
          <w:szCs w:val="28"/>
          <w:vertAlign w:val="superscript"/>
        </w:rPr>
        <w:t>2</w:t>
      </w:r>
      <w:r w:rsidRPr="00902F43">
        <w:rPr>
          <w:color w:val="000000"/>
          <w:sz w:val="28"/>
          <w:szCs w:val="28"/>
        </w:rPr>
        <w:t>.</w:t>
      </w:r>
      <w:r w:rsidRPr="003664B9">
        <w:rPr>
          <w:color w:val="000000"/>
          <w:sz w:val="28"/>
          <w:szCs w:val="28"/>
        </w:rPr>
        <w:t xml:space="preserve"> </w:t>
      </w:r>
    </w:p>
    <w:p w14:paraId="1FC9192C" w14:textId="7FF5F8F5" w:rsidR="003664B9" w:rsidRPr="00D047E9" w:rsidRDefault="00FE65D5" w:rsidP="0063421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3664B9" w:rsidRPr="00634219">
        <w:rPr>
          <w:sz w:val="28"/>
          <w:szCs w:val="28"/>
        </w:rPr>
        <w:t xml:space="preserve">Коэффициент надежности по назначению сооружения </w:t>
      </w:r>
      <w:r w:rsidRPr="00634219">
        <w:rPr>
          <w:sz w:val="28"/>
          <w:szCs w:val="28"/>
        </w:rPr>
        <w:t xml:space="preserve">нормального </w:t>
      </w:r>
      <w:r w:rsidR="003664B9" w:rsidRPr="00634219">
        <w:rPr>
          <w:color w:val="000000"/>
          <w:sz w:val="28"/>
          <w:szCs w:val="28"/>
        </w:rPr>
        <w:t>уровня ответственности</w:t>
      </w:r>
      <w:r w:rsidR="00B33E20" w:rsidRPr="00B33E20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/>
            <w:color w:val="000000"/>
            <w:sz w:val="28"/>
            <w:szCs w:val="28"/>
          </w:rPr>
          <m:t>={{ safety_coef }}</m:t>
        </m:r>
      </m:oMath>
      <w:r w:rsidR="003664B9" w:rsidRPr="00634219">
        <w:rPr>
          <w:color w:val="000000"/>
          <w:sz w:val="28"/>
          <w:szCs w:val="28"/>
        </w:rPr>
        <w:t xml:space="preserve"> (ФЗ № 384-ФЗ).</w:t>
      </w:r>
    </w:p>
    <w:p w14:paraId="00D760C4" w14:textId="77777777" w:rsidR="00D047E9" w:rsidRPr="00D047E9" w:rsidRDefault="00D047E9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3664B9" w:rsidRPr="00D047E9">
        <w:rPr>
          <w:color w:val="000000"/>
          <w:sz w:val="28"/>
          <w:szCs w:val="28"/>
        </w:rPr>
        <w:t xml:space="preserve">Нагрузки на опоры от проводов и тросов </w:t>
      </w:r>
      <w:r w:rsidR="00FE65D5" w:rsidRPr="00D047E9">
        <w:rPr>
          <w:color w:val="000000"/>
          <w:sz w:val="28"/>
          <w:szCs w:val="28"/>
        </w:rPr>
        <w:t>представлены ниже.</w:t>
      </w:r>
      <w:r w:rsidRPr="00D047E9">
        <w:rPr>
          <w:color w:val="000000"/>
          <w:sz w:val="28"/>
          <w:szCs w:val="28"/>
        </w:rPr>
        <w:t xml:space="preserve"> Расчетные нагрузки </w:t>
      </w:r>
      <w:r>
        <w:rPr>
          <w:color w:val="000000"/>
          <w:sz w:val="28"/>
          <w:szCs w:val="28"/>
        </w:rPr>
        <w:t xml:space="preserve">на опоры </w:t>
      </w:r>
      <w:r w:rsidRPr="00D047E9">
        <w:rPr>
          <w:color w:val="000000"/>
          <w:sz w:val="28"/>
          <w:szCs w:val="28"/>
        </w:rPr>
        <w:t>приняты в</w:t>
      </w:r>
      <w:r w:rsidR="006A4087">
        <w:rPr>
          <w:color w:val="000000"/>
          <w:sz w:val="28"/>
          <w:szCs w:val="28"/>
        </w:rPr>
        <w:t xml:space="preserve"> соответствии с СП 20.13330.201</w:t>
      </w:r>
      <w:r w:rsidR="006A4087">
        <w:rPr>
          <w:color w:val="000000"/>
          <w:sz w:val="28"/>
          <w:szCs w:val="28"/>
          <w:lang w:val="ru-RU"/>
        </w:rPr>
        <w:t>6</w:t>
      </w:r>
      <w:r w:rsidRPr="00D047E9">
        <w:rPr>
          <w:color w:val="000000"/>
          <w:sz w:val="28"/>
          <w:szCs w:val="28"/>
        </w:rPr>
        <w:t xml:space="preserve"> и ПУЭ-7.</w:t>
      </w:r>
    </w:p>
    <w:p w14:paraId="61A7E005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 w:rsidRPr="00D047E9">
        <w:rPr>
          <w:color w:val="000000"/>
          <w:sz w:val="28"/>
          <w:szCs w:val="28"/>
        </w:rPr>
        <w:t>Расчет выполнен при условии абсолютной жесткости фундаментов.</w:t>
      </w:r>
    </w:p>
    <w:p w14:paraId="004A0F17" w14:textId="77777777" w:rsidR="00D047E9" w:rsidRPr="00D047E9" w:rsidRDefault="00202453" w:rsidP="00D047E9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047E9">
        <w:rPr>
          <w:color w:val="000000"/>
          <w:sz w:val="28"/>
          <w:szCs w:val="28"/>
        </w:rPr>
        <w:t>Отметка основания опор</w:t>
      </w:r>
      <w:r w:rsidR="00D047E9" w:rsidRPr="00D047E9">
        <w:rPr>
          <w:color w:val="000000"/>
          <w:sz w:val="28"/>
          <w:szCs w:val="28"/>
        </w:rPr>
        <w:t xml:space="preserve"> относительно уровня основного рельефа местности: </w:t>
      </w:r>
      <w:smartTag w:uri="urn:schemas-microsoft-com:office:smarttags" w:element="metricconverter">
        <w:smartTagPr>
          <w:attr w:name="ProductID" w:val="0,0 м"/>
        </w:smartTagPr>
        <w:r w:rsidR="00D047E9" w:rsidRPr="00D047E9">
          <w:rPr>
            <w:color w:val="000000"/>
            <w:sz w:val="28"/>
            <w:szCs w:val="28"/>
          </w:rPr>
          <w:t>0,0 м</w:t>
        </w:r>
      </w:smartTag>
      <w:r w:rsidR="00D047E9" w:rsidRPr="00D047E9">
        <w:rPr>
          <w:color w:val="000000"/>
          <w:sz w:val="28"/>
          <w:szCs w:val="28"/>
        </w:rPr>
        <w:t>.</w:t>
      </w:r>
    </w:p>
    <w:p w14:paraId="34319A2E" w14:textId="77777777" w:rsidR="003664B9" w:rsidRDefault="003664B9" w:rsidP="00FE65D5">
      <w:pPr>
        <w:pStyle w:val="aff2"/>
        <w:spacing w:line="360" w:lineRule="auto"/>
        <w:ind w:right="284" w:firstLine="0"/>
        <w:rPr>
          <w:sz w:val="28"/>
          <w:szCs w:val="28"/>
        </w:rPr>
      </w:pPr>
    </w:p>
    <w:p w14:paraId="6DF4B2B9" w14:textId="77777777" w:rsidR="00202453" w:rsidRDefault="00202453" w:rsidP="00202453">
      <w:pPr>
        <w:pStyle w:val="1"/>
      </w:pPr>
      <w:bookmarkStart w:id="8" w:name="_Toc112285738"/>
      <w:r>
        <w:lastRenderedPageBreak/>
        <w:t>Расчет анкерно-угловых опор</w:t>
      </w:r>
      <w:bookmarkEnd w:id="8"/>
    </w:p>
    <w:p w14:paraId="5F794D8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ab/>
        <w:t>Для проверки несущей способности опор были выполнены следующие расчеты:</w:t>
      </w:r>
    </w:p>
    <w:p w14:paraId="4BA02AA7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 xml:space="preserve">Расчет ветровой и гололедной нагрузки. </w:t>
      </w:r>
    </w:p>
    <w:p w14:paraId="5A91371C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202453">
        <w:rPr>
          <w:color w:val="000000"/>
          <w:sz w:val="28"/>
          <w:szCs w:val="28"/>
        </w:rPr>
        <w:t>Расчеты несущей способности элементов по первой (по прочности и устойчивости) и второй (по деформативности) группам предельных состояний. Опоры рассчитаны, как простран</w:t>
      </w:r>
      <w:r>
        <w:rPr>
          <w:color w:val="000000"/>
          <w:sz w:val="28"/>
          <w:szCs w:val="28"/>
        </w:rPr>
        <w:t xml:space="preserve">ственные консольно-стержневые системы </w:t>
      </w:r>
      <w:r w:rsidRPr="00202453">
        <w:rPr>
          <w:color w:val="000000"/>
          <w:sz w:val="28"/>
          <w:szCs w:val="28"/>
        </w:rPr>
        <w:t>в программном комплексе «</w:t>
      </w:r>
      <w:r w:rsidRPr="00202453">
        <w:rPr>
          <w:color w:val="000000"/>
          <w:sz w:val="28"/>
          <w:szCs w:val="28"/>
          <w:lang w:val="ru-RU"/>
        </w:rPr>
        <w:t>ScadOffice</w:t>
      </w:r>
      <w:r w:rsidRPr="00202453">
        <w:rPr>
          <w:color w:val="000000"/>
          <w:sz w:val="28"/>
          <w:szCs w:val="28"/>
        </w:rPr>
        <w:t xml:space="preserve"> 11». Каркас опор принят из стальных прокатных профилей. Пространственная жёсткость и геометрическая неизменяемость каркаса обеспечивается совместной работой стержневых элементов вертикальных поясов, раскосов, распоров и диафрагм.</w:t>
      </w:r>
    </w:p>
    <w:p w14:paraId="0FFC2356" w14:textId="77777777" w:rsidR="00202453" w:rsidRPr="00202453" w:rsidRDefault="0020245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</w:rPr>
      </w:pPr>
      <w:r w:rsidRPr="00202453">
        <w:rPr>
          <w:color w:val="000000"/>
          <w:sz w:val="28"/>
          <w:szCs w:val="28"/>
        </w:rPr>
        <w:t xml:space="preserve">    Нагрузка от собственного веса задается программным комплексом «</w:t>
      </w:r>
      <w:r w:rsidRPr="00202453">
        <w:rPr>
          <w:color w:val="000000"/>
          <w:sz w:val="28"/>
          <w:szCs w:val="28"/>
          <w:lang w:val="ru-RU"/>
        </w:rPr>
        <w:t>ScadOffice</w:t>
      </w:r>
      <w:r w:rsidRPr="00202453">
        <w:rPr>
          <w:color w:val="000000"/>
          <w:sz w:val="28"/>
          <w:szCs w:val="28"/>
        </w:rPr>
        <w:t xml:space="preserve"> 11»  по заданным жесткостям элементов с коэффициентом 1.05.</w:t>
      </w:r>
    </w:p>
    <w:p w14:paraId="56E45EE0" w14:textId="77777777" w:rsidR="00202453" w:rsidRDefault="004C64DD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3</w:t>
      </w:r>
      <w:r w:rsidR="00202453" w:rsidRPr="00202453">
        <w:rPr>
          <w:color w:val="000000"/>
          <w:sz w:val="28"/>
          <w:szCs w:val="28"/>
        </w:rPr>
        <w:t>. Для анкерно-угловых опор высотой до 60 м определение относительного отклонения верха стоек опор в соответствии с п. 16.15 СП16.13330.201</w:t>
      </w:r>
      <w:r>
        <w:rPr>
          <w:color w:val="000000"/>
          <w:sz w:val="28"/>
          <w:szCs w:val="28"/>
        </w:rPr>
        <w:t>7</w:t>
      </w:r>
      <w:r w:rsidR="00202453" w:rsidRPr="00202453">
        <w:rPr>
          <w:color w:val="000000"/>
          <w:sz w:val="28"/>
          <w:szCs w:val="28"/>
        </w:rPr>
        <w:t>.</w:t>
      </w:r>
    </w:p>
    <w:p w14:paraId="12189FE7" w14:textId="77777777" w:rsidR="001B7AF3" w:rsidRPr="001B7AF3" w:rsidRDefault="001B7AF3" w:rsidP="00202453">
      <w:pPr>
        <w:pStyle w:val="aff2"/>
        <w:spacing w:line="360" w:lineRule="auto"/>
        <w:ind w:right="284" w:firstLine="0"/>
        <w:rPr>
          <w:color w:val="000000"/>
          <w:sz w:val="28"/>
          <w:szCs w:val="28"/>
          <w:lang w:val="ru-RU"/>
        </w:rPr>
      </w:pPr>
    </w:p>
    <w:p w14:paraId="55BB234E" w14:textId="67EB8D5B" w:rsidR="004C6203" w:rsidRDefault="004C6203" w:rsidP="004C6203">
      <w:pPr>
        <w:pStyle w:val="2"/>
      </w:pPr>
      <w:bookmarkStart w:id="9" w:name="_Toc112285739"/>
      <w:r>
        <w:t xml:space="preserve">Расчет анкерно-угловой опоры </w:t>
      </w:r>
      <w:bookmarkEnd w:id="9"/>
      <w:r w:rsidR="00B91479" w:rsidRPr="00B91479">
        <w:t xml:space="preserve">{{ </w:t>
      </w:r>
      <w:r w:rsidR="00B91479">
        <w:rPr>
          <w:lang w:val="en-US"/>
        </w:rPr>
        <w:t>pole</w:t>
      </w:r>
      <w:r w:rsidR="00B91479" w:rsidRPr="00B91479">
        <w:t>_</w:t>
      </w:r>
      <w:r w:rsidR="00B91479">
        <w:rPr>
          <w:lang w:val="en-US"/>
        </w:rPr>
        <w:t>code</w:t>
      </w:r>
      <w:r w:rsidR="00B91479" w:rsidRPr="00B91479">
        <w:t xml:space="preserve"> }}</w:t>
      </w:r>
    </w:p>
    <w:p w14:paraId="7C46396F" w14:textId="42C54D3C" w:rsidR="00F45676" w:rsidRDefault="008F6BD5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0516B">
        <w:rPr>
          <w:rFonts w:ascii="Times New Roman" w:hAnsi="Times New Roman"/>
          <w:sz w:val="28"/>
          <w:szCs w:val="28"/>
        </w:rPr>
        <w:t>Рассматриваемое сооружение представляет собой стальную пространственную четырёх</w:t>
      </w:r>
      <w:r w:rsidRPr="0050516B">
        <w:rPr>
          <w:rFonts w:ascii="Times New Roman" w:hAnsi="Times New Roman"/>
          <w:sz w:val="28"/>
          <w:szCs w:val="28"/>
        </w:rPr>
        <w:softHyphen/>
        <w:t>гранную ферму с основными несущими элементами из угловых равнопо</w:t>
      </w:r>
      <w:r w:rsidRPr="0050516B">
        <w:rPr>
          <w:rFonts w:ascii="Times New Roman" w:hAnsi="Times New Roman"/>
          <w:sz w:val="28"/>
          <w:szCs w:val="28"/>
        </w:rPr>
        <w:softHyphen/>
        <w:t xml:space="preserve">лочных прокатных профилей. </w:t>
      </w:r>
      <w:r>
        <w:rPr>
          <w:rFonts w:ascii="Times New Roman" w:hAnsi="Times New Roman"/>
          <w:sz w:val="28"/>
          <w:szCs w:val="28"/>
        </w:rPr>
        <w:t>Опора</w:t>
      </w:r>
      <w:r w:rsidRPr="0050516B">
        <w:rPr>
          <w:rFonts w:ascii="Times New Roman" w:hAnsi="Times New Roman"/>
          <w:sz w:val="28"/>
          <w:szCs w:val="28"/>
        </w:rPr>
        <w:t xml:space="preserve"> выполнена </w:t>
      </w:r>
      <w:r>
        <w:rPr>
          <w:rFonts w:ascii="Times New Roman" w:hAnsi="Times New Roman"/>
          <w:sz w:val="28"/>
          <w:szCs w:val="28"/>
        </w:rPr>
        <w:t xml:space="preserve">на базе типового </w:t>
      </w:r>
      <w:r w:rsidRPr="0050516B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>а</w:t>
      </w:r>
      <w:r w:rsidRPr="005051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3.407.2-170.3. </w:t>
      </w:r>
      <w:r w:rsidRPr="0039698D">
        <w:rPr>
          <w:rFonts w:ascii="Times New Roman" w:hAnsi="Times New Roman"/>
          <w:sz w:val="28"/>
          <w:szCs w:val="28"/>
        </w:rPr>
        <w:t xml:space="preserve">Конструктивно сооружение состоит из </w:t>
      </w:r>
      <w:r w:rsidR="0039698D" w:rsidRPr="0039698D">
        <w:rPr>
          <w:rFonts w:ascii="Times New Roman" w:hAnsi="Times New Roman"/>
          <w:sz w:val="28"/>
          <w:szCs w:val="28"/>
        </w:rPr>
        <w:t xml:space="preserve">{{ </w:t>
      </w:r>
      <w:r w:rsidR="0039698D" w:rsidRPr="0039698D">
        <w:rPr>
          <w:rFonts w:ascii="Times New Roman" w:hAnsi="Times New Roman"/>
          <w:sz w:val="28"/>
          <w:szCs w:val="28"/>
          <w:lang w:val="en-US"/>
        </w:rPr>
        <w:t>sections</w:t>
      </w:r>
      <w:r w:rsidR="0039698D" w:rsidRPr="0039698D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-х секций в виде усеченной пирамиды. Сторона грани в основании опоры составляет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base</w:t>
      </w:r>
      <w:r w:rsidR="00273D30" w:rsidRPr="00273D30">
        <w:rPr>
          <w:rFonts w:ascii="Times New Roman" w:hAnsi="Times New Roman"/>
          <w:sz w:val="28"/>
          <w:szCs w:val="28"/>
        </w:rPr>
        <w:t xml:space="preserve"> }}</w:t>
      </w:r>
      <w:r w:rsidR="00DA049B" w:rsidRPr="0039698D">
        <w:rPr>
          <w:rFonts w:ascii="Times New Roman" w:hAnsi="Times New Roman"/>
          <w:sz w:val="28"/>
          <w:szCs w:val="28"/>
        </w:rPr>
        <w:t xml:space="preserve"> м, на топе 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pole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>
        <w:rPr>
          <w:rFonts w:ascii="Times New Roman" w:hAnsi="Times New Roman"/>
          <w:sz w:val="28"/>
          <w:szCs w:val="28"/>
          <w:lang w:val="en-US"/>
        </w:rPr>
        <w:t>top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Pr="0039698D">
        <w:rPr>
          <w:rFonts w:ascii="Times New Roman" w:hAnsi="Times New Roman"/>
          <w:sz w:val="28"/>
          <w:szCs w:val="28"/>
        </w:rPr>
        <w:t>м. На отметке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 xml:space="preserve">_1 }} </w:t>
      </w:r>
      <w:r w:rsidRPr="0039698D">
        <w:rPr>
          <w:rFonts w:ascii="Times New Roman" w:hAnsi="Times New Roman"/>
          <w:sz w:val="28"/>
          <w:szCs w:val="28"/>
        </w:rPr>
        <w:t xml:space="preserve">м </w:t>
      </w:r>
      <w:r w:rsidR="00DA049B" w:rsidRPr="0039698D">
        <w:rPr>
          <w:rFonts w:ascii="Times New Roman" w:hAnsi="Times New Roman"/>
          <w:sz w:val="28"/>
          <w:szCs w:val="28"/>
        </w:rPr>
        <w:t>и +</w:t>
      </w:r>
      <w:r w:rsidR="00273D30" w:rsidRPr="00273D30">
        <w:rPr>
          <w:rFonts w:ascii="Times New Roman" w:hAnsi="Times New Roman"/>
          <w:sz w:val="28"/>
          <w:szCs w:val="28"/>
        </w:rPr>
        <w:t xml:space="preserve">{{ </w:t>
      </w:r>
      <w:r w:rsidR="00273D30">
        <w:rPr>
          <w:rFonts w:ascii="Times New Roman" w:hAnsi="Times New Roman"/>
          <w:sz w:val="28"/>
          <w:szCs w:val="28"/>
          <w:lang w:val="en-US"/>
        </w:rPr>
        <w:t>fracture</w:t>
      </w:r>
      <w:r w:rsidR="00273D30" w:rsidRPr="00273D30">
        <w:rPr>
          <w:rFonts w:ascii="Times New Roman" w:hAnsi="Times New Roman"/>
          <w:sz w:val="28"/>
          <w:szCs w:val="28"/>
        </w:rPr>
        <w:t>_</w:t>
      </w:r>
      <w:r w:rsidR="00273D30" w:rsidRPr="004D7568">
        <w:rPr>
          <w:rFonts w:ascii="Times New Roman" w:hAnsi="Times New Roman"/>
          <w:sz w:val="28"/>
          <w:szCs w:val="28"/>
        </w:rPr>
        <w:t>2</w:t>
      </w:r>
      <w:r w:rsidR="00273D30" w:rsidRPr="00273D30">
        <w:rPr>
          <w:rFonts w:ascii="Times New Roman" w:hAnsi="Times New Roman"/>
          <w:sz w:val="28"/>
          <w:szCs w:val="28"/>
        </w:rPr>
        <w:t xml:space="preserve"> }} </w:t>
      </w:r>
      <w:r w:rsidR="00DA049B" w:rsidRPr="0039698D">
        <w:rPr>
          <w:rFonts w:ascii="Times New Roman" w:hAnsi="Times New Roman"/>
          <w:sz w:val="28"/>
          <w:szCs w:val="28"/>
        </w:rPr>
        <w:t xml:space="preserve">м </w:t>
      </w:r>
      <w:r w:rsidRPr="0039698D">
        <w:rPr>
          <w:rFonts w:ascii="Times New Roman" w:hAnsi="Times New Roman"/>
          <w:sz w:val="28"/>
          <w:szCs w:val="28"/>
        </w:rPr>
        <w:t xml:space="preserve">происходит перелом поясов. </w:t>
      </w:r>
      <w:r w:rsidR="00F45676">
        <w:rPr>
          <w:rFonts w:ascii="Times New Roman" w:hAnsi="Times New Roman"/>
          <w:sz w:val="28"/>
          <w:szCs w:val="28"/>
        </w:rPr>
        <w:t xml:space="preserve">Расположение траверс приведено в таблице </w:t>
      </w:r>
      <w:r w:rsidR="00A64DFD">
        <w:rPr>
          <w:rFonts w:ascii="Times New Roman" w:hAnsi="Times New Roman"/>
          <w:sz w:val="28"/>
          <w:szCs w:val="28"/>
          <w:lang w:val="en-US"/>
        </w:rPr>
        <w:t>3.1.</w:t>
      </w:r>
    </w:p>
    <w:p w14:paraId="2630CA7E" w14:textId="38D5197E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3FC8D1" w14:textId="4407F628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07B3C85" w14:textId="12CD6195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C254B7F" w14:textId="77777777" w:rsidR="001D6B19" w:rsidRDefault="001D6B19" w:rsidP="00856DA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69C7EDB" w14:textId="6153F4FD" w:rsidR="00A64DFD" w:rsidRDefault="00A64DFD" w:rsidP="00A64DFD">
      <w:pPr>
        <w:spacing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3.1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2799"/>
        <w:gridCol w:w="2693"/>
      </w:tblGrid>
      <w:tr w:rsidR="005A3649" w14:paraId="4F080845" w14:textId="33D56E6F">
        <w:tc>
          <w:tcPr>
            <w:tcW w:w="4403" w:type="dxa"/>
            <w:shd w:val="clear" w:color="auto" w:fill="auto"/>
            <w:vAlign w:val="center"/>
          </w:tcPr>
          <w:p w14:paraId="1D6539E5" w14:textId="632D978B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Уровень расположения траверс, м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4F6ACB59" w14:textId="0F0FABB8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правой траверсы, м</w:t>
            </w:r>
          </w:p>
        </w:tc>
        <w:tc>
          <w:tcPr>
            <w:tcW w:w="2693" w:type="dxa"/>
            <w:shd w:val="clear" w:color="auto" w:fill="auto"/>
          </w:tcPr>
          <w:p w14:paraId="1DFA6A13" w14:textId="11FA258F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левой траверсы, м</w:t>
            </w:r>
          </w:p>
        </w:tc>
      </w:tr>
      <w:tr w:rsidR="00F65500" w:rsidRPr="004B55A4" w14:paraId="6B7AB3FA" w14:textId="2AC414E6">
        <w:tc>
          <w:tcPr>
            <w:tcW w:w="9910" w:type="dxa"/>
            <w:gridSpan w:val="3"/>
            <w:shd w:val="clear" w:color="auto" w:fill="auto"/>
            <w:vAlign w:val="center"/>
          </w:tcPr>
          <w:p w14:paraId="3F6285A9" w14:textId="2239259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for davit in davit_dict %}</w:t>
            </w:r>
          </w:p>
        </w:tc>
      </w:tr>
      <w:tr w:rsidR="005A3649" w14:paraId="3CD66FB7" w14:textId="41AE7086">
        <w:tc>
          <w:tcPr>
            <w:tcW w:w="4403" w:type="dxa"/>
            <w:shd w:val="clear" w:color="auto" w:fill="auto"/>
            <w:vAlign w:val="center"/>
          </w:tcPr>
          <w:p w14:paraId="7359A517" w14:textId="1B5AA6C9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davit_dict[davit][0] }}</w:t>
            </w:r>
          </w:p>
        </w:tc>
        <w:tc>
          <w:tcPr>
            <w:tcW w:w="2814" w:type="dxa"/>
            <w:shd w:val="clear" w:color="auto" w:fill="auto"/>
            <w:vAlign w:val="center"/>
          </w:tcPr>
          <w:p w14:paraId="511F679A" w14:textId="5CA67776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davit_dict[davit][1] }}</w:t>
            </w:r>
          </w:p>
        </w:tc>
        <w:tc>
          <w:tcPr>
            <w:tcW w:w="2693" w:type="dxa"/>
            <w:shd w:val="clear" w:color="auto" w:fill="auto"/>
          </w:tcPr>
          <w:p w14:paraId="5C1F8D22" w14:textId="6A6E0EE4" w:rsidR="00F65500" w:rsidRDefault="00F65500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davit_dict[davit][2] }}</w:t>
            </w:r>
          </w:p>
        </w:tc>
      </w:tr>
      <w:tr w:rsidR="004633EB" w14:paraId="37429276" w14:textId="77777777">
        <w:tc>
          <w:tcPr>
            <w:tcW w:w="9910" w:type="dxa"/>
            <w:gridSpan w:val="3"/>
            <w:shd w:val="clear" w:color="auto" w:fill="auto"/>
            <w:vAlign w:val="center"/>
          </w:tcPr>
          <w:p w14:paraId="6ACC360D" w14:textId="04AF7B1A" w:rsidR="004633EB" w:rsidRDefault="004633EB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endfor %}</w:t>
            </w:r>
          </w:p>
        </w:tc>
      </w:tr>
    </w:tbl>
    <w:p w14:paraId="6CEA68F2" w14:textId="77777777" w:rsidR="00A64DFD" w:rsidRPr="00A64DFD" w:rsidRDefault="00A64DFD" w:rsidP="00971E05">
      <w:pPr>
        <w:spacing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</w:p>
    <w:p w14:paraId="2CDD716B" w14:textId="46692540" w:rsidR="00856DAA" w:rsidRPr="0039698D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Ветровой пролет – </w:t>
      </w:r>
      <w:r w:rsidR="00943938" w:rsidRPr="00943938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wind</w:t>
      </w:r>
      <w:r w:rsidR="00943938" w:rsidRPr="00943938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943938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654E1EC" w14:textId="44EDAD98" w:rsidR="00856DAA" w:rsidRPr="00856DAA" w:rsidRDefault="00856DAA" w:rsidP="00856DAA">
      <w:pPr>
        <w:spacing w:line="360" w:lineRule="auto"/>
        <w:ind w:left="0" w:firstLine="227"/>
        <w:rPr>
          <w:rFonts w:ascii="Times New Roman" w:hAnsi="Times New Roman"/>
          <w:sz w:val="28"/>
          <w:szCs w:val="28"/>
        </w:rPr>
      </w:pPr>
      <w:r w:rsidRPr="0039698D">
        <w:rPr>
          <w:rFonts w:ascii="Times New Roman" w:hAnsi="Times New Roman"/>
          <w:sz w:val="28"/>
          <w:szCs w:val="28"/>
        </w:rPr>
        <w:t xml:space="preserve">Весовой пролет – </w:t>
      </w:r>
      <w:r w:rsidR="00943938" w:rsidRPr="00FA440A">
        <w:rPr>
          <w:rFonts w:ascii="Times New Roman" w:hAnsi="Times New Roman"/>
          <w:sz w:val="28"/>
          <w:szCs w:val="28"/>
        </w:rPr>
        <w:t xml:space="preserve">{{ </w:t>
      </w:r>
      <w:r w:rsidR="00943938">
        <w:rPr>
          <w:rFonts w:ascii="Times New Roman" w:hAnsi="Times New Roman"/>
          <w:sz w:val="28"/>
          <w:szCs w:val="28"/>
          <w:lang w:val="en-US"/>
        </w:rPr>
        <w:t>weight</w:t>
      </w:r>
      <w:r w:rsidR="00943938" w:rsidRPr="00FA440A">
        <w:rPr>
          <w:rFonts w:ascii="Times New Roman" w:hAnsi="Times New Roman"/>
          <w:sz w:val="28"/>
          <w:szCs w:val="28"/>
        </w:rPr>
        <w:t>_</w:t>
      </w:r>
      <w:r w:rsidR="00943938">
        <w:rPr>
          <w:rFonts w:ascii="Times New Roman" w:hAnsi="Times New Roman"/>
          <w:sz w:val="28"/>
          <w:szCs w:val="28"/>
          <w:lang w:val="en-US"/>
        </w:rPr>
        <w:t>span</w:t>
      </w:r>
      <w:r w:rsidR="00943938" w:rsidRPr="00FA440A">
        <w:rPr>
          <w:rFonts w:ascii="Times New Roman" w:hAnsi="Times New Roman"/>
          <w:sz w:val="28"/>
          <w:szCs w:val="28"/>
        </w:rPr>
        <w:t xml:space="preserve"> }}</w:t>
      </w:r>
      <w:r w:rsidRPr="0039698D">
        <w:rPr>
          <w:rFonts w:ascii="Times New Roman" w:hAnsi="Times New Roman"/>
          <w:sz w:val="28"/>
          <w:szCs w:val="28"/>
        </w:rPr>
        <w:t xml:space="preserve"> м.</w:t>
      </w:r>
    </w:p>
    <w:p w14:paraId="416C0296" w14:textId="2E55A3FD" w:rsidR="00202453" w:rsidRPr="00202453" w:rsidRDefault="00E038A3" w:rsidP="00202453">
      <w:pPr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рис.3.1. представлена расчетная схема опоры </w:t>
      </w:r>
      <w:r w:rsidR="00FF415E" w:rsidRPr="00B91479">
        <w:rPr>
          <w:rFonts w:ascii="Times New Roman" w:hAnsi="Times New Roman"/>
          <w:sz w:val="28"/>
          <w:szCs w:val="28"/>
        </w:rPr>
        <w:t>{{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>
        <w:rPr>
          <w:rFonts w:ascii="Times New Roman" w:hAnsi="Times New Roman"/>
          <w:sz w:val="28"/>
          <w:szCs w:val="28"/>
          <w:lang w:val="en-US"/>
        </w:rPr>
        <w:t>pole</w:t>
      </w:r>
      <w:r w:rsidR="00FF415E" w:rsidRPr="00B91479">
        <w:rPr>
          <w:rFonts w:ascii="Times New Roman" w:hAnsi="Times New Roman"/>
          <w:sz w:val="28"/>
          <w:szCs w:val="28"/>
        </w:rPr>
        <w:t>_</w:t>
      </w:r>
      <w:r w:rsidR="00FF415E">
        <w:rPr>
          <w:rFonts w:ascii="Times New Roman" w:hAnsi="Times New Roman"/>
          <w:sz w:val="28"/>
          <w:szCs w:val="28"/>
          <w:lang w:val="en-US"/>
        </w:rPr>
        <w:t>code</w:t>
      </w:r>
      <w:r w:rsidR="00B91479" w:rsidRPr="00B91479">
        <w:rPr>
          <w:rFonts w:ascii="Times New Roman" w:hAnsi="Times New Roman"/>
          <w:sz w:val="28"/>
          <w:szCs w:val="28"/>
        </w:rPr>
        <w:t xml:space="preserve"> </w:t>
      </w:r>
      <w:r w:rsidR="00FF415E" w:rsidRPr="00B91479">
        <w:rPr>
          <w:rFonts w:ascii="Times New Roman" w:hAnsi="Times New Roman"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21"/>
      </w:tblGrid>
      <w:tr w:rsidR="00FF5FDC" w:rsidRPr="003D0215" w14:paraId="4D4474D8" w14:textId="77777777" w:rsidTr="003D0215">
        <w:tc>
          <w:tcPr>
            <w:tcW w:w="10137" w:type="dxa"/>
          </w:tcPr>
          <w:p w14:paraId="67AC04E3" w14:textId="28E813FD" w:rsidR="00FF5FDC" w:rsidRPr="00A92BD6" w:rsidRDefault="00A92BD6" w:rsidP="003D0215">
            <w:pPr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pole_pic</w:t>
            </w:r>
            <w:r w:rsidR="00B9147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}}</w:t>
            </w:r>
          </w:p>
        </w:tc>
      </w:tr>
      <w:tr w:rsidR="00FF5FDC" w:rsidRPr="003D0215" w14:paraId="743B71B5" w14:textId="77777777" w:rsidTr="003D0215">
        <w:tc>
          <w:tcPr>
            <w:tcW w:w="10137" w:type="dxa"/>
          </w:tcPr>
          <w:p w14:paraId="56437063" w14:textId="26EFB7BE" w:rsidR="00FF5FDC" w:rsidRPr="003D67BC" w:rsidRDefault="00FF5FDC" w:rsidP="003D0215">
            <w:pPr>
              <w:ind w:left="0" w:firstLine="0"/>
              <w:jc w:val="center"/>
              <w:rPr>
                <w:rFonts w:ascii="Times New Roman" w:hAnsi="Times New Roman"/>
                <w:szCs w:val="22"/>
              </w:rPr>
            </w:pPr>
            <w:r w:rsidRPr="003D67BC">
              <w:rPr>
                <w:rFonts w:ascii="Times New Roman" w:hAnsi="Times New Roman"/>
                <w:szCs w:val="22"/>
              </w:rPr>
              <w:t xml:space="preserve">Рис.3.1. Расчетная схема </w:t>
            </w:r>
            <w:r w:rsidR="003D67BC" w:rsidRPr="003D67BC">
              <w:rPr>
                <w:rFonts w:ascii="Times New Roman" w:hAnsi="Times New Roman"/>
                <w:szCs w:val="22"/>
              </w:rPr>
              <w:t>{{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pole</w:t>
            </w:r>
            <w:r w:rsidR="003D67BC" w:rsidRPr="003D67BC">
              <w:rPr>
                <w:rFonts w:ascii="Times New Roman" w:hAnsi="Times New Roman"/>
                <w:szCs w:val="22"/>
              </w:rPr>
              <w:t>_</w:t>
            </w:r>
            <w:r w:rsidR="003D67BC">
              <w:rPr>
                <w:rFonts w:ascii="Times New Roman" w:hAnsi="Times New Roman"/>
                <w:szCs w:val="22"/>
                <w:lang w:val="en-US"/>
              </w:rPr>
              <w:t>code</w:t>
            </w:r>
            <w:r w:rsidR="00B91479" w:rsidRPr="00E56503">
              <w:rPr>
                <w:rFonts w:ascii="Times New Roman" w:hAnsi="Times New Roman"/>
                <w:szCs w:val="22"/>
              </w:rPr>
              <w:t xml:space="preserve"> </w:t>
            </w:r>
            <w:r w:rsidR="003D67BC" w:rsidRPr="003D67BC">
              <w:rPr>
                <w:rFonts w:ascii="Times New Roman" w:hAnsi="Times New Roman"/>
                <w:szCs w:val="22"/>
              </w:rPr>
              <w:t>}}</w:t>
            </w:r>
          </w:p>
        </w:tc>
      </w:tr>
    </w:tbl>
    <w:p w14:paraId="2786349A" w14:textId="77777777" w:rsidR="00D05D25" w:rsidRDefault="00D05D25" w:rsidP="000C1657">
      <w:pPr>
        <w:ind w:left="0" w:firstLine="0"/>
        <w:rPr>
          <w:rFonts w:ascii="Times New Roman" w:hAnsi="Times New Roman"/>
          <w:sz w:val="28"/>
          <w:szCs w:val="28"/>
        </w:rPr>
      </w:pPr>
    </w:p>
    <w:p w14:paraId="629CB78F" w14:textId="77777777" w:rsidR="00D05D25" w:rsidRPr="00D05D25" w:rsidRDefault="00D05D25" w:rsidP="00D05D25">
      <w:pPr>
        <w:rPr>
          <w:rFonts w:ascii="Times New Roman" w:hAnsi="Times New Roman"/>
          <w:sz w:val="28"/>
          <w:szCs w:val="28"/>
        </w:rPr>
      </w:pPr>
    </w:p>
    <w:p w14:paraId="313ACAF5" w14:textId="77777777" w:rsidR="00D05D25" w:rsidRPr="00634219" w:rsidRDefault="00D05D25" w:rsidP="00D05D25">
      <w:pPr>
        <w:spacing w:line="360" w:lineRule="auto"/>
        <w:rPr>
          <w:rFonts w:ascii="Times New Roman" w:hAnsi="Times New Roman"/>
          <w:sz w:val="28"/>
          <w:szCs w:val="28"/>
        </w:rPr>
      </w:pPr>
      <w:r w:rsidRPr="00045C0F">
        <w:rPr>
          <w:rFonts w:ascii="Times New Roman" w:hAnsi="Times New Roman"/>
          <w:sz w:val="28"/>
          <w:szCs w:val="28"/>
        </w:rPr>
        <w:t>Для данной расчетной схемы рассматривались следующие расчетные загружения:</w:t>
      </w:r>
    </w:p>
    <w:p w14:paraId="6908208F" w14:textId="521CA623" w:rsidR="00AC134D" w:rsidRDefault="00BB510A" w:rsidP="00753A64">
      <w:pPr>
        <w:tabs>
          <w:tab w:val="num" w:pos="1080"/>
        </w:tabs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for load_case in loads_case_dict %}</w:t>
      </w:r>
    </w:p>
    <w:p w14:paraId="41E1CFCC" w14:textId="4604FF66" w:rsidR="00BB510A" w:rsidRPr="001C3B0B" w:rsidRDefault="00DB7D5C" w:rsidP="00BB510A">
      <w:pPr>
        <w:numPr>
          <w:ilvl w:val="0"/>
          <w:numId w:val="11"/>
        </w:numPr>
        <w:spacing w:line="360" w:lineRule="auto"/>
        <w:ind w:righ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 loads_case_dict[l</w:t>
      </w:r>
      <w:r w:rsidR="00BB510A">
        <w:rPr>
          <w:rFonts w:ascii="Times New Roman" w:hAnsi="Times New Roman"/>
          <w:sz w:val="28"/>
          <w:szCs w:val="28"/>
          <w:lang w:val="en-US"/>
        </w:rPr>
        <w:t>oad_case</w:t>
      </w:r>
      <w:r>
        <w:rPr>
          <w:rFonts w:ascii="Times New Roman" w:hAnsi="Times New Roman"/>
          <w:sz w:val="28"/>
          <w:szCs w:val="28"/>
          <w:lang w:val="en-US"/>
        </w:rPr>
        <w:t>] }}</w:t>
      </w:r>
    </w:p>
    <w:p w14:paraId="26654DF8" w14:textId="04E71946" w:rsidR="00BB510A" w:rsidRPr="00BB510A" w:rsidRDefault="00BB510A" w:rsidP="00BB510A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{%</w:t>
      </w:r>
      <w:r w:rsidR="0084431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 xml:space="preserve"> endfor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61186" w:rsidRPr="004B55A4" w14:paraId="1A10AABB" w14:textId="77777777" w:rsidTr="00561186">
        <w:trPr>
          <w:trHeight w:val="359"/>
        </w:trPr>
        <w:tc>
          <w:tcPr>
            <w:tcW w:w="5000" w:type="pct"/>
            <w:gridSpan w:val="2"/>
          </w:tcPr>
          <w:p w14:paraId="5387C155" w14:textId="373E988E" w:rsidR="00561186" w:rsidRPr="00561186" w:rsidRDefault="00561186" w:rsidP="0043566B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for load_case in load_pic_dict %}</w:t>
            </w:r>
          </w:p>
        </w:tc>
      </w:tr>
      <w:tr w:rsidR="00DD1A43" w:rsidRPr="004B55A4" w14:paraId="704E8E05" w14:textId="77777777" w:rsidTr="00561186">
        <w:tc>
          <w:tcPr>
            <w:tcW w:w="2500" w:type="pct"/>
          </w:tcPr>
          <w:p w14:paraId="1D5D1B61" w14:textId="32F874D2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load_pic_dict[load_case][0]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7F0147C" w14:textId="01403568" w:rsidR="00DD1A43" w:rsidRPr="0043566B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load_pic_dict[load_case][2]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4B55A4" w14:paraId="19CAE5DD" w14:textId="77777777" w:rsidTr="00561186">
        <w:tc>
          <w:tcPr>
            <w:tcW w:w="2500" w:type="pct"/>
          </w:tcPr>
          <w:p w14:paraId="0C727B0A" w14:textId="5B85533C" w:rsidR="00DD1A43" w:rsidRPr="00561186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load_pic_dict[load_case][1]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  <w:tc>
          <w:tcPr>
            <w:tcW w:w="2500" w:type="pct"/>
          </w:tcPr>
          <w:p w14:paraId="1EE6DD77" w14:textId="1686E317" w:rsidR="00DD1A43" w:rsidRPr="00DD1A43" w:rsidRDefault="00DD1A43" w:rsidP="00DD1A43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3566B">
              <w:rPr>
                <w:rFonts w:ascii="Times New Roman" w:hAnsi="Times New Roman"/>
                <w:szCs w:val="22"/>
                <w:lang w:val="en-US"/>
              </w:rPr>
              <w:t>{{</w:t>
            </w:r>
            <w:r>
              <w:rPr>
                <w:rFonts w:ascii="Times New Roman" w:hAnsi="Times New Roman"/>
                <w:szCs w:val="22"/>
                <w:lang w:val="en-US"/>
              </w:rPr>
              <w:t xml:space="preserve"> load_pic_dict[load_case][3] </w:t>
            </w:r>
            <w:r w:rsidRPr="0043566B">
              <w:rPr>
                <w:rFonts w:ascii="Times New Roman" w:hAnsi="Times New Roman"/>
                <w:szCs w:val="22"/>
                <w:lang w:val="en-US"/>
              </w:rPr>
              <w:t>}}</w:t>
            </w:r>
          </w:p>
        </w:tc>
      </w:tr>
      <w:tr w:rsidR="00DD1A43" w:rsidRPr="003D0215" w14:paraId="299AAF2F" w14:textId="77777777" w:rsidTr="00DD1A43">
        <w:tc>
          <w:tcPr>
            <w:tcW w:w="5000" w:type="pct"/>
            <w:gridSpan w:val="2"/>
          </w:tcPr>
          <w:p w14:paraId="20384423" w14:textId="7EECABFB" w:rsidR="00DD1A43" w:rsidRPr="00DD1A43" w:rsidRDefault="00DD1A43" w:rsidP="00561186">
            <w:pPr>
              <w:tabs>
                <w:tab w:val="num" w:pos="1080"/>
              </w:tabs>
              <w:spacing w:line="360" w:lineRule="auto"/>
              <w:ind w:left="0" w:right="0" w:firstLine="0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{%tr endfor %}</w:t>
            </w:r>
          </w:p>
        </w:tc>
      </w:tr>
    </w:tbl>
    <w:p w14:paraId="2E3F67F4" w14:textId="77777777" w:rsidR="00E13254" w:rsidRPr="00FC2246" w:rsidRDefault="00E13254" w:rsidP="00E13254">
      <w:pPr>
        <w:tabs>
          <w:tab w:val="num" w:pos="1080"/>
        </w:tabs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4A315AE4" w14:textId="77777777" w:rsidR="001B7AF3" w:rsidRPr="00FF4CD9" w:rsidRDefault="001B7AF3" w:rsidP="00F5057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78A7FB" w14:textId="4F553C74" w:rsidR="001B7AF3" w:rsidRPr="00A92BD6" w:rsidRDefault="00FD30C1" w:rsidP="00F5057F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Деформации опоры</w:t>
      </w:r>
      <w:r w:rsidR="001B7AF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{{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_</w:t>
      </w:r>
      <w:r w:rsidR="00850B4B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B91479" w:rsidRPr="00E5650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50B4B" w:rsidRPr="00A92BD6">
        <w:rPr>
          <w:rFonts w:ascii="Times New Roman" w:hAnsi="Times New Roman"/>
          <w:b/>
          <w:i/>
          <w:sz w:val="28"/>
          <w:szCs w:val="28"/>
        </w:rPr>
        <w:t>}}</w:t>
      </w:r>
    </w:p>
    <w:p w14:paraId="49D12924" w14:textId="4685DB50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865E05">
        <w:rPr>
          <w:rFonts w:ascii="Times New Roman" w:hAnsi="Times New Roman"/>
          <w:sz w:val="28"/>
          <w:szCs w:val="28"/>
        </w:rPr>
        <w:t>Максимальное</w:t>
      </w:r>
      <w:r w:rsidRPr="00F5057F">
        <w:rPr>
          <w:rFonts w:ascii="Times New Roman" w:hAnsi="Times New Roman"/>
          <w:sz w:val="28"/>
          <w:szCs w:val="28"/>
        </w:rPr>
        <w:t xml:space="preserve"> отклонение верха стойки опоры </w:t>
      </w:r>
      <w:r w:rsidR="00865E05">
        <w:rPr>
          <w:rFonts w:ascii="Times New Roman" w:hAnsi="Times New Roman"/>
          <w:sz w:val="28"/>
          <w:szCs w:val="28"/>
        </w:rPr>
        <w:t xml:space="preserve">вдоль проводов </w:t>
      </w:r>
      <w:r w:rsidR="00865E05" w:rsidRPr="004B55A4">
        <w:rPr>
          <w:rFonts w:ascii="Times New Roman" w:hAnsi="Times New Roman"/>
          <w:sz w:val="28"/>
          <w:szCs w:val="28"/>
        </w:rPr>
        <w:t xml:space="preserve">составляет </w:t>
      </w:r>
      <w:r w:rsidR="004B55A4" w:rsidRPr="004B55A4">
        <w:rPr>
          <w:rFonts w:ascii="Times New Roman" w:hAnsi="Times New Roman"/>
          <w:sz w:val="28"/>
          <w:szCs w:val="28"/>
        </w:rPr>
        <w:t xml:space="preserve">{{ </w:t>
      </w:r>
      <w:r w:rsidR="004B55A4">
        <w:rPr>
          <w:rFonts w:ascii="Times New Roman" w:hAnsi="Times New Roman"/>
          <w:sz w:val="28"/>
          <w:szCs w:val="28"/>
          <w:lang w:val="en-US"/>
        </w:rPr>
        <w:t>tower</w:t>
      </w:r>
      <w:r w:rsidR="004B55A4" w:rsidRPr="004B55A4">
        <w:rPr>
          <w:rFonts w:ascii="Times New Roman" w:hAnsi="Times New Roman"/>
          <w:sz w:val="28"/>
          <w:szCs w:val="28"/>
        </w:rPr>
        <w:t>_</w:t>
      </w:r>
      <w:r w:rsidR="004B55A4">
        <w:rPr>
          <w:rFonts w:ascii="Times New Roman" w:hAnsi="Times New Roman"/>
          <w:sz w:val="28"/>
          <w:szCs w:val="28"/>
          <w:lang w:val="en-US"/>
        </w:rPr>
        <w:t>deflection</w:t>
      </w:r>
      <w:r w:rsidR="004B55A4" w:rsidRPr="004B55A4">
        <w:rPr>
          <w:rFonts w:ascii="Times New Roman" w:hAnsi="Times New Roman"/>
          <w:sz w:val="28"/>
          <w:szCs w:val="28"/>
        </w:rPr>
        <w:t xml:space="preserve"> }} </w:t>
      </w:r>
      <w:r w:rsidRPr="004B55A4">
        <w:rPr>
          <w:rFonts w:ascii="Times New Roman" w:hAnsi="Times New Roman"/>
          <w:sz w:val="28"/>
          <w:szCs w:val="28"/>
        </w:rPr>
        <w:t>мм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78242590" w14:textId="68BD1588" w:rsidR="00F5057F" w:rsidRPr="007105CA" w:rsidRDefault="00F5057F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5057F">
        <w:rPr>
          <w:rFonts w:ascii="Times New Roman" w:hAnsi="Times New Roman"/>
          <w:sz w:val="28"/>
          <w:szCs w:val="28"/>
        </w:rPr>
        <w:lastRenderedPageBreak/>
        <w:t>Относительное отклонение верха (к высоте опоры)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для опор ВЛ </w:t>
      </w:r>
      <w:r w:rsidR="00A073FB" w:rsidRPr="00A073FB">
        <w:rPr>
          <w:rFonts w:ascii="Times New Roman" w:hAnsi="Times New Roman"/>
          <w:sz w:val="28"/>
          <w:szCs w:val="28"/>
        </w:rPr>
        <w:t xml:space="preserve">{{ </w:t>
      </w:r>
      <w:r w:rsidR="00931546">
        <w:rPr>
          <w:rFonts w:ascii="Times New Roman" w:hAnsi="Times New Roman"/>
          <w:sz w:val="28"/>
          <w:szCs w:val="28"/>
          <w:lang w:val="en-US"/>
        </w:rPr>
        <w:t>normative</w:t>
      </w:r>
      <w:r w:rsidR="00A073FB">
        <w:rPr>
          <w:rFonts w:ascii="Times New Roman" w:hAnsi="Times New Roman"/>
          <w:sz w:val="28"/>
          <w:szCs w:val="28"/>
        </w:rPr>
        <w:t>_</w:t>
      </w:r>
      <w:r w:rsidR="00A073FB">
        <w:rPr>
          <w:rFonts w:ascii="Times New Roman" w:hAnsi="Times New Roman"/>
          <w:sz w:val="28"/>
          <w:szCs w:val="28"/>
          <w:lang w:val="en-US"/>
        </w:rPr>
        <w:t>deflection</w:t>
      </w:r>
      <w:r w:rsidR="00A073FB" w:rsidRPr="00A073FB">
        <w:rPr>
          <w:rFonts w:ascii="Times New Roman" w:hAnsi="Times New Roman"/>
          <w:sz w:val="28"/>
          <w:szCs w:val="28"/>
        </w:rPr>
        <w:t xml:space="preserve"> }}</w:t>
      </w:r>
      <w:r w:rsidRPr="00A073FB">
        <w:rPr>
          <w:rFonts w:ascii="Times New Roman" w:hAnsi="Times New Roman"/>
          <w:sz w:val="28"/>
          <w:szCs w:val="28"/>
        </w:rPr>
        <w:t>.</w:t>
      </w:r>
    </w:p>
    <w:p w14:paraId="1DC1FD33" w14:textId="5090C058" w:rsidR="00F5057F" w:rsidRP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755319">
        <w:rPr>
          <w:rFonts w:ascii="Times New Roman" w:hAnsi="Times New Roman"/>
          <w:sz w:val="28"/>
          <w:szCs w:val="28"/>
        </w:rPr>
        <w:t xml:space="preserve">Высота опоры </w:t>
      </w:r>
      <w:r w:rsidR="00755319" w:rsidRPr="00755319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755319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code</w:t>
      </w:r>
      <w:r w:rsidR="00755319" w:rsidRPr="00755319">
        <w:rPr>
          <w:rFonts w:ascii="Times New Roman" w:hAnsi="Times New Roman"/>
          <w:sz w:val="28"/>
          <w:szCs w:val="28"/>
        </w:rPr>
        <w:t xml:space="preserve"> }}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h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Pr="00755319">
        <w:rPr>
          <w:rFonts w:ascii="Times New Roman" w:hAnsi="Times New Roman"/>
          <w:sz w:val="28"/>
          <w:szCs w:val="28"/>
        </w:rPr>
        <w:t>=</w:t>
      </w:r>
      <w:r w:rsidR="00865E05" w:rsidRPr="00755319">
        <w:rPr>
          <w:rFonts w:ascii="Times New Roman" w:hAnsi="Times New Roman"/>
          <w:sz w:val="28"/>
          <w:szCs w:val="28"/>
        </w:rPr>
        <w:t xml:space="preserve"> </w:t>
      </w:r>
      <w:r w:rsidR="00755319" w:rsidRPr="00FD21F3">
        <w:rPr>
          <w:rFonts w:ascii="Times New Roman" w:hAnsi="Times New Roman"/>
          <w:sz w:val="28"/>
          <w:szCs w:val="28"/>
        </w:rPr>
        <w:t xml:space="preserve">{{ </w:t>
      </w:r>
      <w:r w:rsidR="00755319">
        <w:rPr>
          <w:rFonts w:ascii="Times New Roman" w:hAnsi="Times New Roman"/>
          <w:sz w:val="28"/>
          <w:szCs w:val="28"/>
          <w:lang w:val="en-US"/>
        </w:rPr>
        <w:t>pole</w:t>
      </w:r>
      <w:r w:rsidR="00755319" w:rsidRPr="00FD21F3">
        <w:rPr>
          <w:rFonts w:ascii="Times New Roman" w:hAnsi="Times New Roman"/>
          <w:sz w:val="28"/>
          <w:szCs w:val="28"/>
        </w:rPr>
        <w:t>_</w:t>
      </w:r>
      <w:r w:rsidR="00755319">
        <w:rPr>
          <w:rFonts w:ascii="Times New Roman" w:hAnsi="Times New Roman"/>
          <w:sz w:val="28"/>
          <w:szCs w:val="28"/>
          <w:lang w:val="en-US"/>
        </w:rPr>
        <w:t>height</w:t>
      </w:r>
      <w:r w:rsidR="00755319" w:rsidRPr="00FD21F3">
        <w:rPr>
          <w:rFonts w:ascii="Times New Roman" w:hAnsi="Times New Roman"/>
          <w:sz w:val="28"/>
          <w:szCs w:val="28"/>
        </w:rPr>
        <w:t xml:space="preserve"> }}</w:t>
      </w:r>
      <w:r w:rsidRPr="00755319">
        <w:rPr>
          <w:rFonts w:ascii="Times New Roman" w:hAnsi="Times New Roman"/>
          <w:sz w:val="28"/>
          <w:szCs w:val="28"/>
        </w:rPr>
        <w:t xml:space="preserve"> м.</w:t>
      </w:r>
    </w:p>
    <w:p w14:paraId="361B58FB" w14:textId="77777777" w:rsidR="00F5057F" w:rsidRPr="00FD21F3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D21F3">
        <w:rPr>
          <w:rFonts w:ascii="Times New Roman" w:hAnsi="Times New Roman"/>
          <w:sz w:val="28"/>
          <w:szCs w:val="28"/>
        </w:rPr>
        <w:t xml:space="preserve">Предельно допустимое отклонение верха опоры определяется по формуле </w:t>
      </w:r>
    </w:p>
    <w:p w14:paraId="52316BA6" w14:textId="7BA37317" w:rsidR="00F5057F" w:rsidRPr="00631A6C" w:rsidRDefault="00631A6C" w:rsidP="00FD21F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/>
                <w:sz w:val="28"/>
                <w:szCs w:val="28"/>
                <w:lang w:val="en-US"/>
              </w:rPr>
              <m:t>h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  <m:ctrlPr>
              <w:rPr>
                <w:rFonts w:ascii="Cambria Math" w:hAnsi="Times New Roman"/>
                <w:sz w:val="28"/>
                <w:szCs w:val="28"/>
              </w:rPr>
            </m:ctrlP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{{ pole_height }}000</m:t>
            </m:r>
          </m:num>
          <m:den>
            <m:r>
              <m:rPr>
                <m:nor/>
              </m:rPr>
              <w:rPr>
                <w:rFonts w:ascii="Cambria Math" w:hAnsi="Times New Roman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Times New Roman"/>
            <w:sz w:val="28"/>
            <w:szCs w:val="28"/>
            <w:lang w:val="en-US"/>
          </w:rPr>
          <m:t>=</m:t>
        </m:r>
        <m:r>
          <m:rPr>
            <m:nor/>
          </m:rPr>
          <w:rPr>
            <w:rFonts w:ascii="Cambria Math" w:hAnsi="Times New Roman"/>
            <w:sz w:val="28"/>
            <w:szCs w:val="28"/>
            <w:lang w:val="en-US"/>
          </w:rPr>
          <m:t>{{ max_deflection }}</m:t>
        </m:r>
      </m:oMath>
      <w:r w:rsidR="001F79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057F" w:rsidRPr="00FD21F3">
        <w:rPr>
          <w:rFonts w:ascii="Times New Roman" w:hAnsi="Times New Roman"/>
          <w:sz w:val="28"/>
          <w:szCs w:val="28"/>
        </w:rPr>
        <w:t>мм</w:t>
      </w:r>
      <w:r w:rsidR="00F5057F" w:rsidRPr="00631A6C">
        <w:rPr>
          <w:rFonts w:ascii="Times New Roman" w:hAnsi="Times New Roman"/>
          <w:sz w:val="28"/>
          <w:szCs w:val="28"/>
          <w:lang w:val="en-US"/>
        </w:rPr>
        <w:t>,</w:t>
      </w:r>
    </w:p>
    <w:p w14:paraId="4CFBB0AC" w14:textId="302CB879" w:rsidR="00F5057F" w:rsidRPr="00E523EC" w:rsidRDefault="00E523EC" w:rsidP="00F5057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523EC">
        <w:rPr>
          <w:rFonts w:ascii="Times New Roman" w:hAnsi="Times New Roman"/>
          <w:sz w:val="28"/>
          <w:szCs w:val="28"/>
          <w:lang w:val="en-US"/>
        </w:rPr>
        <w:t xml:space="preserve">{{ </w:t>
      </w:r>
      <w:r>
        <w:rPr>
          <w:rFonts w:ascii="Times New Roman" w:hAnsi="Times New Roman"/>
          <w:sz w:val="28"/>
          <w:szCs w:val="28"/>
          <w:lang w:val="en-US"/>
        </w:rPr>
        <w:t>tower</w:t>
      </w:r>
      <w:r w:rsidRPr="00E523EC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deflection_result</w:t>
      </w:r>
      <w:r w:rsidRPr="00E523EC"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F5057F" w:rsidRPr="00E523EC">
        <w:rPr>
          <w:rFonts w:ascii="Times New Roman" w:hAnsi="Times New Roman"/>
          <w:sz w:val="28"/>
          <w:szCs w:val="28"/>
          <w:lang w:val="en-US"/>
        </w:rPr>
        <w:t>.</w:t>
      </w:r>
    </w:p>
    <w:p w14:paraId="6EB58981" w14:textId="28B06E48" w:rsidR="00F5057F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F5057F">
        <w:rPr>
          <w:rFonts w:ascii="Times New Roman" w:hAnsi="Times New Roman"/>
          <w:sz w:val="28"/>
          <w:szCs w:val="28"/>
        </w:rPr>
        <w:t>Относительн</w:t>
      </w:r>
      <w:r w:rsidR="00960DD1">
        <w:rPr>
          <w:rFonts w:ascii="Times New Roman" w:hAnsi="Times New Roman"/>
          <w:sz w:val="28"/>
          <w:szCs w:val="28"/>
        </w:rPr>
        <w:t>ый</w:t>
      </w:r>
      <w:r w:rsidRPr="00F5057F">
        <w:rPr>
          <w:rFonts w:ascii="Times New Roman" w:hAnsi="Times New Roman"/>
          <w:sz w:val="28"/>
          <w:szCs w:val="28"/>
        </w:rPr>
        <w:t xml:space="preserve"> прогиб траверсы в соответствии с табли</w:t>
      </w:r>
      <w:r w:rsidR="006A4087">
        <w:rPr>
          <w:rFonts w:ascii="Times New Roman" w:hAnsi="Times New Roman"/>
          <w:sz w:val="28"/>
          <w:szCs w:val="28"/>
        </w:rPr>
        <w:t>цей 46 (п.16.15 СП 16.13330.2017</w:t>
      </w:r>
      <w:r w:rsidRPr="00F5057F">
        <w:rPr>
          <w:rFonts w:ascii="Times New Roman" w:hAnsi="Times New Roman"/>
          <w:sz w:val="28"/>
          <w:szCs w:val="28"/>
        </w:rPr>
        <w:t xml:space="preserve">) для опор ВЛ анкерного типа высотой до 60 м  - 1/120 в </w:t>
      </w:r>
      <w:r w:rsidR="00747C10">
        <w:rPr>
          <w:rFonts w:ascii="Times New Roman" w:hAnsi="Times New Roman"/>
          <w:sz w:val="28"/>
          <w:szCs w:val="28"/>
        </w:rPr>
        <w:t>консоли</w:t>
      </w:r>
      <w:r w:rsidRPr="00F5057F">
        <w:rPr>
          <w:rFonts w:ascii="Times New Roman" w:hAnsi="Times New Roman"/>
          <w:sz w:val="28"/>
          <w:szCs w:val="28"/>
        </w:rPr>
        <w:t>.</w:t>
      </w:r>
    </w:p>
    <w:p w14:paraId="2D3AF296" w14:textId="45F17058" w:rsidR="00F94902" w:rsidRPr="00F5057F" w:rsidRDefault="00F94902" w:rsidP="008C40AE">
      <w:pPr>
        <w:spacing w:line="360" w:lineRule="auto"/>
        <w:ind w:left="447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64BAF" w14:paraId="0B735A5E" w14:textId="2BC24824" w:rsidTr="00464BAF">
        <w:tc>
          <w:tcPr>
            <w:tcW w:w="3953" w:type="dxa"/>
            <w:shd w:val="clear" w:color="auto" w:fill="auto"/>
            <w:vAlign w:val="center"/>
          </w:tcPr>
          <w:p w14:paraId="1F754165" w14:textId="3603AD05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 траверсы</w:t>
            </w:r>
            <w:r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705A8ED0" w14:textId="08164748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прогиб</w:t>
            </w:r>
            <w:r>
              <w:rPr>
                <w:rFonts w:ascii="Times New Roman" w:hAnsi="Times New Roman"/>
                <w:sz w:val="28"/>
                <w:szCs w:val="28"/>
              </w:rPr>
              <w:t>, м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2261" w:type="dxa"/>
            <w:vAlign w:val="center"/>
          </w:tcPr>
          <w:p w14:paraId="57564B1E" w14:textId="3D37876D" w:rsidR="00464BAF" w:rsidRP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Предельный прогиб, мм</w:t>
            </w:r>
          </w:p>
        </w:tc>
      </w:tr>
      <w:tr w:rsidR="00464BAF" w:rsidRPr="004B55A4" w14:paraId="3D7F7ADB" w14:textId="248CA706" w:rsidTr="00464BAF">
        <w:tc>
          <w:tcPr>
            <w:tcW w:w="9911" w:type="dxa"/>
            <w:gridSpan w:val="3"/>
            <w:shd w:val="clear" w:color="auto" w:fill="auto"/>
            <w:vAlign w:val="center"/>
          </w:tcPr>
          <w:p w14:paraId="42F064F3" w14:textId="75258867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for davit in davit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 %}</w:t>
            </w:r>
          </w:p>
        </w:tc>
      </w:tr>
      <w:tr w:rsidR="00464BAF" w14:paraId="40087605" w14:textId="1B5D9AF7" w:rsidTr="00464BAF">
        <w:tc>
          <w:tcPr>
            <w:tcW w:w="3953" w:type="dxa"/>
            <w:shd w:val="clear" w:color="auto" w:fill="auto"/>
            <w:vAlign w:val="center"/>
          </w:tcPr>
          <w:p w14:paraId="5E98E87E" w14:textId="65302AFE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_dict[davit][0] }}</w:t>
            </w:r>
          </w:p>
        </w:tc>
        <w:tc>
          <w:tcPr>
            <w:tcW w:w="3697" w:type="dxa"/>
            <w:shd w:val="clear" w:color="auto" w:fill="auto"/>
            <w:vAlign w:val="center"/>
          </w:tcPr>
          <w:p w14:paraId="2B1C07CF" w14:textId="30467902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_deflection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_dict[davit][1] }}</w:t>
            </w:r>
          </w:p>
        </w:tc>
        <w:tc>
          <w:tcPr>
            <w:tcW w:w="2261" w:type="dxa"/>
            <w:vAlign w:val="center"/>
          </w:tcPr>
          <w:p w14:paraId="710EC3A7" w14:textId="0E219284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{{ davit_deflection_dict[davit][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 }}</w:t>
            </w:r>
          </w:p>
        </w:tc>
      </w:tr>
      <w:tr w:rsidR="00464BAF" w14:paraId="04F96969" w14:textId="5E74DA46" w:rsidTr="00464BAF">
        <w:tc>
          <w:tcPr>
            <w:tcW w:w="9911" w:type="dxa"/>
            <w:gridSpan w:val="3"/>
            <w:shd w:val="clear" w:color="auto" w:fill="auto"/>
            <w:vAlign w:val="center"/>
          </w:tcPr>
          <w:p w14:paraId="43E68BF7" w14:textId="248EC6CF" w:rsidR="00464BAF" w:rsidRDefault="00464BAF" w:rsidP="00464BAF">
            <w:pPr>
              <w:spacing w:line="360" w:lineRule="auto"/>
              <w:ind w:left="0"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{%tr endfor %}</w:t>
            </w:r>
          </w:p>
        </w:tc>
      </w:tr>
    </w:tbl>
    <w:p w14:paraId="67D58110" w14:textId="77777777" w:rsidR="00F5057F" w:rsidRPr="000442A5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0442A5">
        <w:rPr>
          <w:rFonts w:ascii="Times New Roman" w:hAnsi="Times New Roman"/>
          <w:sz w:val="28"/>
          <w:szCs w:val="28"/>
        </w:rPr>
        <w:t xml:space="preserve">Предельно допустимый прогиб траверсы </w:t>
      </w:r>
      <w:r w:rsidR="00222D78" w:rsidRPr="000442A5">
        <w:rPr>
          <w:rFonts w:ascii="Times New Roman" w:hAnsi="Times New Roman"/>
          <w:sz w:val="28"/>
          <w:szCs w:val="28"/>
          <w:lang w:val="en-US"/>
        </w:rPr>
        <w:t>L</w:t>
      </w:r>
      <w:r w:rsidR="00222D78" w:rsidRPr="000442A5">
        <w:rPr>
          <w:rFonts w:ascii="Times New Roman" w:hAnsi="Times New Roman"/>
          <w:sz w:val="28"/>
          <w:szCs w:val="28"/>
        </w:rPr>
        <w:t>=3,0м</w:t>
      </w:r>
      <w:r w:rsidRPr="000442A5">
        <w:rPr>
          <w:rFonts w:ascii="Times New Roman" w:hAnsi="Times New Roman"/>
          <w:sz w:val="28"/>
          <w:szCs w:val="28"/>
        </w:rPr>
        <w:t xml:space="preserve"> </w:t>
      </w:r>
    </w:p>
    <w:p w14:paraId="04C542A5" w14:textId="77777777" w:rsidR="00F5057F" w:rsidRPr="000442A5" w:rsidRDefault="00F5057F" w:rsidP="00F5057F">
      <w:pPr>
        <w:spacing w:line="360" w:lineRule="auto"/>
        <w:rPr>
          <w:rFonts w:ascii="Times New Roman" w:hAnsi="Times New Roman"/>
          <w:sz w:val="28"/>
          <w:szCs w:val="28"/>
        </w:rPr>
      </w:pPr>
      <w:r w:rsidRPr="000442A5">
        <w:rPr>
          <w:rFonts w:ascii="Times New Roman" w:hAnsi="Times New Roman"/>
          <w:sz w:val="28"/>
          <w:szCs w:val="28"/>
        </w:rPr>
        <w:t xml:space="preserve">        </w:t>
      </w:r>
      <w:r w:rsidR="00222D78" w:rsidRPr="000442A5">
        <w:rPr>
          <w:rFonts w:ascii="Times New Roman" w:hAnsi="Times New Roman"/>
          <w:sz w:val="28"/>
          <w:szCs w:val="28"/>
        </w:rPr>
        <w:t>на консоле</w:t>
      </w:r>
      <w:r w:rsidR="00D318DE" w:rsidRPr="000442A5">
        <w:rPr>
          <w:rFonts w:ascii="Times New Roman" w:hAnsi="Times New Roman"/>
          <w:sz w:val="28"/>
          <w:szCs w:val="28"/>
        </w:rPr>
        <w:t xml:space="preserve">     </w:t>
      </w:r>
      <w:r w:rsidR="00222D78" w:rsidRPr="000442A5">
        <w:rPr>
          <w:rFonts w:ascii="Times New Roman" w:hAnsi="Times New Roman"/>
          <w:sz w:val="28"/>
          <w:szCs w:val="28"/>
        </w:rPr>
        <w:t>9,8</w:t>
      </w:r>
      <w:r w:rsidRPr="000442A5">
        <w:rPr>
          <w:rFonts w:ascii="Times New Roman" w:hAnsi="Times New Roman"/>
          <w:sz w:val="28"/>
          <w:szCs w:val="28"/>
        </w:rPr>
        <w:t xml:space="preserve">мм &lt; </w:t>
      </w:r>
      <w:r w:rsidR="00222D78" w:rsidRPr="000442A5">
        <w:rPr>
          <w:rFonts w:ascii="Times New Roman" w:hAnsi="Times New Roman"/>
          <w:sz w:val="28"/>
          <w:szCs w:val="28"/>
        </w:rPr>
        <w:t>20,5</w:t>
      </w:r>
      <w:r w:rsidRPr="000442A5">
        <w:rPr>
          <w:rFonts w:ascii="Times New Roman" w:hAnsi="Times New Roman"/>
          <w:sz w:val="28"/>
          <w:szCs w:val="28"/>
        </w:rPr>
        <w:t xml:space="preserve"> мм – условие выполнено.</w:t>
      </w:r>
    </w:p>
    <w:p w14:paraId="23CC0D90" w14:textId="77777777" w:rsidR="00D318DE" w:rsidRPr="000442A5" w:rsidRDefault="00D318DE" w:rsidP="00D318DE">
      <w:pPr>
        <w:spacing w:line="360" w:lineRule="auto"/>
        <w:rPr>
          <w:rFonts w:ascii="Times New Roman" w:hAnsi="Times New Roman"/>
          <w:sz w:val="28"/>
          <w:szCs w:val="28"/>
        </w:rPr>
      </w:pPr>
      <w:r w:rsidRPr="000442A5">
        <w:rPr>
          <w:rFonts w:ascii="Times New Roman" w:hAnsi="Times New Roman"/>
          <w:sz w:val="28"/>
          <w:szCs w:val="28"/>
        </w:rPr>
        <w:t xml:space="preserve">Предельно допустимый прогиб траверсы </w:t>
      </w:r>
      <w:r w:rsidRPr="000442A5">
        <w:rPr>
          <w:rFonts w:ascii="Times New Roman" w:hAnsi="Times New Roman"/>
          <w:sz w:val="28"/>
          <w:szCs w:val="28"/>
          <w:lang w:val="en-US"/>
        </w:rPr>
        <w:t>L</w:t>
      </w:r>
      <w:r w:rsidRPr="000442A5">
        <w:rPr>
          <w:rFonts w:ascii="Times New Roman" w:hAnsi="Times New Roman"/>
          <w:sz w:val="28"/>
          <w:szCs w:val="28"/>
        </w:rPr>
        <w:t xml:space="preserve">=4,6м </w:t>
      </w:r>
    </w:p>
    <w:p w14:paraId="033612DE" w14:textId="1866E9EB" w:rsidR="006A4087" w:rsidRDefault="00D318DE" w:rsidP="007F11AE">
      <w:pPr>
        <w:spacing w:line="360" w:lineRule="auto"/>
        <w:rPr>
          <w:rFonts w:ascii="Times New Roman" w:hAnsi="Times New Roman"/>
          <w:sz w:val="28"/>
          <w:szCs w:val="28"/>
        </w:rPr>
      </w:pPr>
      <w:r w:rsidRPr="000442A5">
        <w:rPr>
          <w:rFonts w:ascii="Times New Roman" w:hAnsi="Times New Roman"/>
          <w:sz w:val="28"/>
          <w:szCs w:val="28"/>
        </w:rPr>
        <w:t xml:space="preserve">        на консоле     </w:t>
      </w:r>
      <w:r w:rsidR="00C07D74" w:rsidRPr="000442A5">
        <w:rPr>
          <w:rFonts w:ascii="Times New Roman" w:hAnsi="Times New Roman"/>
          <w:sz w:val="28"/>
          <w:szCs w:val="28"/>
        </w:rPr>
        <w:t>12,6</w:t>
      </w:r>
      <w:r w:rsidRPr="000442A5">
        <w:rPr>
          <w:rFonts w:ascii="Times New Roman" w:hAnsi="Times New Roman"/>
          <w:sz w:val="28"/>
          <w:szCs w:val="28"/>
        </w:rPr>
        <w:t>мм &lt; 32,1 мм – условие выполнено.</w:t>
      </w:r>
    </w:p>
    <w:p w14:paraId="3F28A0A2" w14:textId="77777777" w:rsidR="007F11AE" w:rsidRPr="00F5057F" w:rsidRDefault="007F11AE" w:rsidP="007F11A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7E881E" w14:textId="0DC7E854" w:rsidR="00F5057F" w:rsidRPr="00F45676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Проверка элементов стальных</w:t>
      </w:r>
      <w:r w:rsidRPr="006A4087">
        <w:rPr>
          <w:rFonts w:ascii="Times New Roman" w:hAnsi="Times New Roman"/>
          <w:b/>
          <w:i/>
          <w:sz w:val="28"/>
          <w:szCs w:val="28"/>
        </w:rPr>
        <w:t xml:space="preserve"> конструкций опоры 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{{ 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pole</w:t>
      </w:r>
      <w:r w:rsidR="00F45676" w:rsidRPr="00A64DFD">
        <w:rPr>
          <w:rFonts w:ascii="Times New Roman" w:hAnsi="Times New Roman"/>
          <w:b/>
          <w:i/>
          <w:sz w:val="28"/>
          <w:szCs w:val="28"/>
        </w:rPr>
        <w:t>_</w:t>
      </w:r>
      <w:r w:rsidR="00F45676">
        <w:rPr>
          <w:rFonts w:ascii="Times New Roman" w:hAnsi="Times New Roman"/>
          <w:b/>
          <w:i/>
          <w:sz w:val="28"/>
          <w:szCs w:val="28"/>
          <w:lang w:val="en-US"/>
        </w:rPr>
        <w:t>code</w:t>
      </w:r>
      <w:r w:rsidR="00F45676" w:rsidRPr="00F45676">
        <w:rPr>
          <w:rFonts w:ascii="Times New Roman" w:hAnsi="Times New Roman"/>
          <w:b/>
          <w:i/>
          <w:sz w:val="28"/>
          <w:szCs w:val="28"/>
        </w:rPr>
        <w:t xml:space="preserve"> }}</w:t>
      </w:r>
    </w:p>
    <w:p w14:paraId="2D38CCF4" w14:textId="77777777" w:rsidR="006A4087" w:rsidRDefault="006A4087" w:rsidP="006A4087">
      <w:pPr>
        <w:ind w:left="0" w:firstLine="57"/>
        <w:rPr>
          <w:rFonts w:ascii="Times New Roman" w:hAnsi="Times New Roman"/>
          <w:b/>
          <w:i/>
          <w:sz w:val="28"/>
          <w:szCs w:val="28"/>
        </w:rPr>
      </w:pPr>
    </w:p>
    <w:p w14:paraId="771B8640" w14:textId="77777777" w:rsidR="006A4087" w:rsidRPr="00DD07DF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 xml:space="preserve">Проверка элементов была выполнена по </w:t>
      </w:r>
      <w:r w:rsidRPr="00B1241A">
        <w:rPr>
          <w:rFonts w:ascii="Times New Roman" w:hAnsi="Times New Roman" w:cs="Arial"/>
          <w:sz w:val="28"/>
          <w:szCs w:val="28"/>
        </w:rPr>
        <w:t xml:space="preserve">СП </w:t>
      </w:r>
      <w:r>
        <w:rPr>
          <w:rFonts w:ascii="Times New Roman" w:hAnsi="Times New Roman" w:cs="Arial"/>
          <w:sz w:val="28"/>
          <w:szCs w:val="28"/>
        </w:rPr>
        <w:t xml:space="preserve">16.13330.2017. </w:t>
      </w:r>
    </w:p>
    <w:p w14:paraId="75FA4EBE" w14:textId="77777777" w:rsidR="006A4087" w:rsidRPr="00B9492D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 w:rsidRPr="00850127">
        <w:rPr>
          <w:rFonts w:ascii="Times New Roman" w:hAnsi="Times New Roman" w:cs="Arial"/>
          <w:sz w:val="28"/>
          <w:szCs w:val="28"/>
        </w:rPr>
        <w:t xml:space="preserve">Максимальные  напряжения сжатия в расчетном сечении ствола </w:t>
      </w:r>
      <w:r>
        <w:rPr>
          <w:rFonts w:ascii="Times New Roman" w:hAnsi="Times New Roman" w:cs="Arial"/>
          <w:sz w:val="28"/>
          <w:szCs w:val="28"/>
        </w:rPr>
        <w:t>опоры</w:t>
      </w:r>
      <w:r w:rsidRPr="00850127">
        <w:rPr>
          <w:rFonts w:ascii="Times New Roman" w:hAnsi="Times New Roman" w:cs="Arial"/>
          <w:sz w:val="28"/>
          <w:szCs w:val="28"/>
        </w:rPr>
        <w:t xml:space="preserve"> составляют:</w:t>
      </w:r>
    </w:p>
    <w:p w14:paraId="1EABB4DA" w14:textId="3BF1C7E3" w:rsidR="006A4087" w:rsidRPr="00E2530E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color w:val="FF0000"/>
          <w:sz w:val="28"/>
          <w:szCs w:val="28"/>
        </w:rPr>
      </w:pPr>
      <w:r w:rsidRPr="00C0741A">
        <w:rPr>
          <w:rFonts w:ascii="Times New Roman" w:hAnsi="Times New Roman" w:cs="Arial"/>
          <w:sz w:val="28"/>
          <w:szCs w:val="28"/>
        </w:rPr>
        <w:t xml:space="preserve">- </w:t>
      </w:r>
      <w:r w:rsidRPr="00C0741A">
        <w:rPr>
          <w:rFonts w:ascii="Times New Roman" w:hAnsi="Times New Roman" w:cs="Arial"/>
          <w:b/>
          <w:sz w:val="28"/>
          <w:szCs w:val="28"/>
        </w:rPr>
        <w:t xml:space="preserve">в поясах </w:t>
      </w:r>
      <w:r w:rsidRPr="00C0741A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</w:t>
      </w:r>
      <w:r w:rsidR="007C4F41">
        <w:rPr>
          <w:rFonts w:ascii="Times New Roman" w:hAnsi="Times New Roman" w:cs="Arial"/>
          <w:sz w:val="28"/>
          <w:szCs w:val="28"/>
        </w:rPr>
        <w:t>нижней</w:t>
      </w:r>
      <w:r>
        <w:rPr>
          <w:rFonts w:ascii="Times New Roman" w:hAnsi="Times New Roman" w:cs="Arial"/>
          <w:sz w:val="28"/>
          <w:szCs w:val="28"/>
        </w:rPr>
        <w:t xml:space="preserve"> секции</w:t>
      </w:r>
      <w:r w:rsidRPr="009959F7">
        <w:rPr>
          <w:rFonts w:ascii="Times New Roman" w:hAnsi="Times New Roman" w:cs="Arial"/>
          <w:sz w:val="28"/>
          <w:szCs w:val="28"/>
        </w:rPr>
        <w:t xml:space="preserve">, несущая способность использована </w:t>
      </w:r>
      <w:r w:rsidRPr="00FF4CD9">
        <w:rPr>
          <w:rFonts w:ascii="Times New Roman" w:hAnsi="Times New Roman" w:cs="Arial"/>
          <w:sz w:val="28"/>
          <w:szCs w:val="28"/>
        </w:rPr>
        <w:t xml:space="preserve">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leg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%,</w:t>
      </w:r>
      <w:r w:rsidRPr="009959F7">
        <w:rPr>
          <w:rFonts w:ascii="Times New Roman" w:hAnsi="Times New Roman" w:cs="Arial"/>
          <w:sz w:val="28"/>
          <w:szCs w:val="28"/>
        </w:rPr>
        <w:t xml:space="preserve"> лимитирующим фактором является </w:t>
      </w:r>
      <w:r w:rsidRPr="009959F7">
        <w:rPr>
          <w:rFonts w:ascii="Times New Roman" w:hAnsi="Times New Roman" w:cs="Arial"/>
          <w:sz w:val="28"/>
          <w:szCs w:val="28"/>
        </w:rPr>
        <w:lastRenderedPageBreak/>
        <w:t>устойчивост</w:t>
      </w:r>
      <w:r>
        <w:rPr>
          <w:rFonts w:ascii="Times New Roman" w:hAnsi="Times New Roman" w:cs="Arial"/>
          <w:sz w:val="28"/>
          <w:szCs w:val="28"/>
        </w:rPr>
        <w:t xml:space="preserve">ь пояса при сжатии. 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</w:t>
      </w:r>
      <w:r w:rsidR="007C4F41" w:rsidRPr="00D27133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 xml:space="preserve">. </w:t>
      </w:r>
    </w:p>
    <w:p w14:paraId="3C45E357" w14:textId="7DC00F38" w:rsidR="006A4087" w:rsidRPr="009959F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раскосах </w:t>
      </w:r>
      <w:r w:rsidRPr="00B95372">
        <w:rPr>
          <w:rFonts w:ascii="Times New Roman" w:hAnsi="Times New Roman" w:cs="Arial"/>
          <w:sz w:val="28"/>
          <w:szCs w:val="28"/>
        </w:rPr>
        <w:t xml:space="preserve">– на уровне </w:t>
      </w:r>
      <w:r>
        <w:rPr>
          <w:rFonts w:ascii="Times New Roman" w:hAnsi="Times New Roman" w:cs="Arial"/>
          <w:sz w:val="28"/>
          <w:szCs w:val="28"/>
        </w:rPr>
        <w:t xml:space="preserve">нижней секции опоры,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раскосов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diagonal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Pr="009959F7">
        <w:rPr>
          <w:rFonts w:ascii="Times New Roman" w:hAnsi="Times New Roman" w:cs="Arial"/>
          <w:sz w:val="28"/>
          <w:szCs w:val="28"/>
        </w:rPr>
        <w:t xml:space="preserve">, лимитирующим фактором является </w:t>
      </w:r>
      <w:r>
        <w:rPr>
          <w:rFonts w:ascii="Times New Roman" w:hAnsi="Times New Roman" w:cs="Arial"/>
          <w:sz w:val="28"/>
          <w:szCs w:val="28"/>
        </w:rPr>
        <w:t>устойчивость</w:t>
      </w:r>
      <w:r w:rsidRPr="009959F7">
        <w:rPr>
          <w:rFonts w:ascii="Times New Roman" w:hAnsi="Times New Roman" w:cs="Arial"/>
          <w:sz w:val="28"/>
          <w:szCs w:val="28"/>
        </w:rPr>
        <w:t xml:space="preserve"> рас</w:t>
      </w:r>
      <w:r>
        <w:rPr>
          <w:rFonts w:ascii="Times New Roman" w:hAnsi="Times New Roman" w:cs="Arial"/>
          <w:sz w:val="28"/>
          <w:szCs w:val="28"/>
        </w:rPr>
        <w:t>к</w:t>
      </w:r>
      <w:r w:rsidRPr="009959F7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с</w:t>
      </w:r>
      <w:r w:rsidRPr="009959F7">
        <w:rPr>
          <w:rFonts w:ascii="Times New Roman" w:hAnsi="Times New Roman" w:cs="Arial"/>
          <w:sz w:val="28"/>
          <w:szCs w:val="28"/>
        </w:rPr>
        <w:t xml:space="preserve">а при </w:t>
      </w:r>
      <w:r>
        <w:rPr>
          <w:rFonts w:ascii="Times New Roman" w:hAnsi="Times New Roman" w:cs="Arial"/>
          <w:sz w:val="28"/>
          <w:szCs w:val="28"/>
        </w:rPr>
        <w:t>сжатии.</w:t>
      </w:r>
      <w:r w:rsidRPr="002313F5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Напряжения не </w:t>
      </w:r>
      <w:r w:rsidRPr="009959F7">
        <w:rPr>
          <w:rFonts w:ascii="Times New Roman" w:hAnsi="Times New Roman" w:cs="Arial"/>
          <w:sz w:val="28"/>
          <w:szCs w:val="28"/>
        </w:rPr>
        <w:t>превышают расчетно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сопротивлени</w:t>
      </w:r>
      <w:r>
        <w:rPr>
          <w:rFonts w:ascii="Times New Roman" w:hAnsi="Times New Roman" w:cs="Arial"/>
          <w:sz w:val="28"/>
          <w:szCs w:val="28"/>
        </w:rPr>
        <w:t>е</w:t>
      </w:r>
      <w:r w:rsidRPr="009959F7">
        <w:rPr>
          <w:rFonts w:ascii="Times New Roman" w:hAnsi="Times New Roman" w:cs="Arial"/>
          <w:sz w:val="28"/>
          <w:szCs w:val="28"/>
        </w:rPr>
        <w:t xml:space="preserve"> стали </w:t>
      </w:r>
      <w:r w:rsidR="007C4F41" w:rsidRPr="002F526D">
        <w:rPr>
          <w:rFonts w:ascii="Times New Roman" w:hAnsi="Times New Roman" w:cs="Arial"/>
          <w:sz w:val="28"/>
          <w:szCs w:val="28"/>
          <w:highlight w:val="yellow"/>
        </w:rPr>
        <w:t>С345</w:t>
      </w:r>
      <w:r w:rsidRPr="009959F7">
        <w:rPr>
          <w:rFonts w:ascii="Times New Roman" w:hAnsi="Times New Roman" w:cs="Arial"/>
          <w:sz w:val="28"/>
          <w:szCs w:val="28"/>
        </w:rPr>
        <w:t>.</w:t>
      </w:r>
    </w:p>
    <w:p w14:paraId="602F59C5" w14:textId="51BFFC5E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>в рас</w:t>
      </w:r>
      <w:r>
        <w:rPr>
          <w:rFonts w:ascii="Times New Roman" w:hAnsi="Times New Roman" w:cs="Arial"/>
          <w:b/>
          <w:sz w:val="28"/>
          <w:szCs w:val="28"/>
        </w:rPr>
        <w:t>п</w:t>
      </w:r>
      <w:r w:rsidRPr="00B95372">
        <w:rPr>
          <w:rFonts w:ascii="Times New Roman" w:hAnsi="Times New Roman" w:cs="Arial"/>
          <w:b/>
          <w:sz w:val="28"/>
          <w:szCs w:val="28"/>
        </w:rPr>
        <w:t>о</w:t>
      </w:r>
      <w:r>
        <w:rPr>
          <w:rFonts w:ascii="Times New Roman" w:hAnsi="Times New Roman" w:cs="Arial"/>
          <w:b/>
          <w:sz w:val="28"/>
          <w:szCs w:val="28"/>
        </w:rPr>
        <w:t>р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ах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на уровне нижней секции опоры </w:t>
      </w:r>
      <w:r w:rsidRPr="00B95372">
        <w:rPr>
          <w:rFonts w:ascii="Times New Roman" w:hAnsi="Times New Roman" w:cs="Arial"/>
          <w:sz w:val="28"/>
          <w:szCs w:val="28"/>
        </w:rPr>
        <w:t>несущая способность рас</w:t>
      </w:r>
      <w:r>
        <w:rPr>
          <w:rFonts w:ascii="Times New Roman" w:hAnsi="Times New Roman" w:cs="Arial"/>
          <w:sz w:val="28"/>
          <w:szCs w:val="28"/>
        </w:rPr>
        <w:t>п</w:t>
      </w:r>
      <w:r w:rsidRPr="00B95372">
        <w:rPr>
          <w:rFonts w:ascii="Times New Roman" w:hAnsi="Times New Roman" w:cs="Arial"/>
          <w:sz w:val="28"/>
          <w:szCs w:val="28"/>
        </w:rPr>
        <w:t>о</w:t>
      </w:r>
      <w:r>
        <w:rPr>
          <w:rFonts w:ascii="Times New Roman" w:hAnsi="Times New Roman" w:cs="Arial"/>
          <w:sz w:val="28"/>
          <w:szCs w:val="28"/>
        </w:rPr>
        <w:t>р</w:t>
      </w:r>
      <w:r w:rsidRPr="00B95372">
        <w:rPr>
          <w:rFonts w:ascii="Times New Roman" w:hAnsi="Times New Roman" w:cs="Arial"/>
          <w:sz w:val="28"/>
          <w:szCs w:val="28"/>
        </w:rPr>
        <w:t>ов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9959F7">
        <w:rPr>
          <w:rFonts w:ascii="Times New Roman" w:hAnsi="Times New Roman" w:cs="Arial"/>
          <w:sz w:val="28"/>
          <w:szCs w:val="28"/>
        </w:rPr>
        <w:t xml:space="preserve">использована на 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{{ </w:t>
      </w:r>
      <w:r w:rsidR="00FF4CD9">
        <w:rPr>
          <w:rFonts w:ascii="Times New Roman" w:hAnsi="Times New Roman" w:cs="Arial"/>
          <w:sz w:val="28"/>
          <w:szCs w:val="28"/>
          <w:lang w:val="en-US"/>
        </w:rPr>
        <w:t>hori</w:t>
      </w:r>
      <w:r w:rsidR="00902D0F">
        <w:rPr>
          <w:rFonts w:ascii="Times New Roman" w:hAnsi="Times New Roman" w:cs="Arial"/>
          <w:sz w:val="28"/>
          <w:szCs w:val="28"/>
          <w:lang w:val="en-US"/>
        </w:rPr>
        <w:t>z</w:t>
      </w:r>
      <w:r w:rsidR="00FF4CD9">
        <w:rPr>
          <w:rFonts w:ascii="Times New Roman" w:hAnsi="Times New Roman" w:cs="Arial"/>
          <w:sz w:val="28"/>
          <w:szCs w:val="28"/>
          <w:lang w:val="en-US"/>
        </w:rPr>
        <w:t>ontal</w:t>
      </w:r>
      <w:r w:rsidR="00FF4CD9" w:rsidRPr="00FF4CD9">
        <w:rPr>
          <w:rFonts w:ascii="Times New Roman" w:hAnsi="Times New Roman" w:cs="Arial"/>
          <w:sz w:val="28"/>
          <w:szCs w:val="28"/>
        </w:rPr>
        <w:t>_</w:t>
      </w:r>
      <w:r w:rsidR="00FF4CD9">
        <w:rPr>
          <w:rFonts w:ascii="Times New Roman" w:hAnsi="Times New Roman" w:cs="Arial"/>
          <w:sz w:val="28"/>
          <w:szCs w:val="28"/>
          <w:lang w:val="en-US"/>
        </w:rPr>
        <w:t>use</w:t>
      </w:r>
      <w:r w:rsidR="00FF4CD9" w:rsidRPr="00FF4CD9">
        <w:rPr>
          <w:rFonts w:ascii="Times New Roman" w:hAnsi="Times New Roman" w:cs="Arial"/>
          <w:sz w:val="28"/>
          <w:szCs w:val="28"/>
        </w:rPr>
        <w:t xml:space="preserve"> }}</w:t>
      </w:r>
      <w:r w:rsidRPr="00FF4CD9">
        <w:rPr>
          <w:rFonts w:ascii="Times New Roman" w:hAnsi="Times New Roman" w:cs="Arial"/>
          <w:sz w:val="28"/>
          <w:szCs w:val="28"/>
        </w:rPr>
        <w:t>%</w:t>
      </w:r>
      <w:r w:rsidR="00FE47FF">
        <w:rPr>
          <w:rFonts w:ascii="Times New Roman" w:hAnsi="Times New Roman" w:cs="Arial"/>
          <w:sz w:val="28"/>
          <w:szCs w:val="28"/>
        </w:rPr>
        <w:t>.</w:t>
      </w:r>
    </w:p>
    <w:p w14:paraId="1393BA41" w14:textId="52280E7D" w:rsidR="006A4087" w:rsidRDefault="006A4087" w:rsidP="006A4087">
      <w:pPr>
        <w:widowControl w:val="0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Arial"/>
          <w:sz w:val="28"/>
          <w:szCs w:val="28"/>
        </w:rPr>
      </w:pPr>
      <w:r w:rsidRPr="00B95372">
        <w:rPr>
          <w:rFonts w:ascii="Times New Roman" w:hAnsi="Times New Roman" w:cs="Arial"/>
          <w:sz w:val="28"/>
          <w:szCs w:val="28"/>
        </w:rPr>
        <w:t xml:space="preserve">- 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в </w:t>
      </w:r>
      <w:r>
        <w:rPr>
          <w:rFonts w:ascii="Times New Roman" w:hAnsi="Times New Roman" w:cs="Arial"/>
          <w:b/>
          <w:sz w:val="28"/>
          <w:szCs w:val="28"/>
        </w:rPr>
        <w:t>траверсах</w:t>
      </w:r>
      <w:r w:rsidRPr="00B95372">
        <w:rPr>
          <w:rFonts w:ascii="Times New Roman" w:hAnsi="Times New Roman" w:cs="Arial"/>
          <w:b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>–</w:t>
      </w:r>
      <w:r>
        <w:rPr>
          <w:rFonts w:ascii="Times New Roman" w:hAnsi="Times New Roman" w:cs="Arial"/>
          <w:sz w:val="28"/>
          <w:szCs w:val="28"/>
        </w:rPr>
        <w:t xml:space="preserve"> </w:t>
      </w:r>
      <w:r w:rsidRPr="00B95372">
        <w:rPr>
          <w:rFonts w:ascii="Times New Roman" w:hAnsi="Times New Roman" w:cs="Arial"/>
          <w:sz w:val="28"/>
          <w:szCs w:val="28"/>
        </w:rPr>
        <w:t xml:space="preserve">несущая способность </w:t>
      </w:r>
      <w:r w:rsidRPr="009959F7">
        <w:rPr>
          <w:rFonts w:ascii="Times New Roman" w:hAnsi="Times New Roman" w:cs="Arial"/>
          <w:sz w:val="28"/>
          <w:szCs w:val="28"/>
        </w:rPr>
        <w:t>использована на</w:t>
      </w:r>
      <w:r w:rsidR="00FE47FF">
        <w:rPr>
          <w:rFonts w:ascii="Times New Roman" w:hAnsi="Times New Roman" w:cs="Arial"/>
          <w:sz w:val="28"/>
          <w:szCs w:val="28"/>
        </w:rPr>
        <w:t xml:space="preserve"> 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{{ </w:t>
      </w:r>
      <w:r w:rsidR="00340C82">
        <w:rPr>
          <w:rFonts w:ascii="Times New Roman" w:hAnsi="Times New Roman" w:cs="Arial"/>
          <w:sz w:val="28"/>
          <w:szCs w:val="28"/>
          <w:lang w:val="en-US"/>
        </w:rPr>
        <w:t>arm</w:t>
      </w:r>
      <w:r w:rsidR="00340C82" w:rsidRPr="00340C82">
        <w:rPr>
          <w:rFonts w:ascii="Times New Roman" w:hAnsi="Times New Roman" w:cs="Arial"/>
          <w:sz w:val="28"/>
          <w:szCs w:val="28"/>
        </w:rPr>
        <w:t>_</w:t>
      </w:r>
      <w:r w:rsidR="00340C82">
        <w:rPr>
          <w:rFonts w:ascii="Times New Roman" w:hAnsi="Times New Roman" w:cs="Arial"/>
          <w:sz w:val="28"/>
          <w:szCs w:val="28"/>
          <w:lang w:val="en-US"/>
        </w:rPr>
        <w:t>use</w:t>
      </w:r>
      <w:r w:rsidR="00340C82" w:rsidRPr="00340C82">
        <w:rPr>
          <w:rFonts w:ascii="Times New Roman" w:hAnsi="Times New Roman" w:cs="Arial"/>
          <w:sz w:val="28"/>
          <w:szCs w:val="28"/>
        </w:rPr>
        <w:t xml:space="preserve"> }}</w:t>
      </w:r>
      <w:r>
        <w:rPr>
          <w:rFonts w:ascii="Times New Roman" w:hAnsi="Times New Roman" w:cs="Arial"/>
          <w:sz w:val="28"/>
          <w:szCs w:val="28"/>
        </w:rPr>
        <w:t>%.</w:t>
      </w:r>
    </w:p>
    <w:p w14:paraId="255D015E" w14:textId="35198E4F" w:rsidR="006A4087" w:rsidRDefault="006A4087" w:rsidP="006A4087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Подробно усилия в элементах представлены в при</w:t>
      </w:r>
      <w:r w:rsidRPr="008159CE">
        <w:rPr>
          <w:rFonts w:ascii="Times New Roman" w:hAnsi="Times New Roman" w:cs="Arial"/>
          <w:sz w:val="28"/>
          <w:szCs w:val="28"/>
        </w:rPr>
        <w:t xml:space="preserve">ложении </w:t>
      </w:r>
      <w:r w:rsidR="00E15E34" w:rsidRPr="000442A5">
        <w:rPr>
          <w:rFonts w:ascii="Times New Roman" w:hAnsi="Times New Roman" w:cs="Arial"/>
          <w:sz w:val="28"/>
          <w:szCs w:val="28"/>
        </w:rPr>
        <w:t>1</w:t>
      </w:r>
      <w:r>
        <w:rPr>
          <w:rFonts w:ascii="Times New Roman" w:hAnsi="Times New Roman" w:cs="Arial"/>
          <w:sz w:val="28"/>
          <w:szCs w:val="28"/>
        </w:rPr>
        <w:t xml:space="preserve"> к данному </w:t>
      </w:r>
      <w:r w:rsidR="00FE47FF">
        <w:rPr>
          <w:rFonts w:ascii="Times New Roman" w:hAnsi="Times New Roman" w:cs="Arial"/>
          <w:sz w:val="28"/>
          <w:szCs w:val="28"/>
        </w:rPr>
        <w:t>З</w:t>
      </w:r>
      <w:r>
        <w:rPr>
          <w:rFonts w:ascii="Times New Roman" w:hAnsi="Times New Roman" w:cs="Arial"/>
          <w:sz w:val="28"/>
          <w:szCs w:val="28"/>
        </w:rPr>
        <w:t>аключению.</w:t>
      </w:r>
    </w:p>
    <w:p w14:paraId="2FF97173" w14:textId="77777777" w:rsidR="00974BB9" w:rsidRDefault="00261E74" w:rsidP="00261E74">
      <w:pPr>
        <w:pStyle w:val="1"/>
      </w:pPr>
      <w:bookmarkStart w:id="10" w:name="_Toc112285744"/>
      <w:r>
        <w:lastRenderedPageBreak/>
        <w:t>Выводы и рекомендации</w:t>
      </w:r>
      <w:bookmarkEnd w:id="10"/>
    </w:p>
    <w:p w14:paraId="0F820E8A" w14:textId="4A389459" w:rsidR="00104C4A" w:rsidRPr="00261E74" w:rsidRDefault="00104C4A" w:rsidP="00261E74">
      <w:pPr>
        <w:spacing w:line="360" w:lineRule="auto"/>
        <w:ind w:left="284" w:firstLine="850"/>
        <w:rPr>
          <w:rFonts w:ascii="Times New Roman" w:hAnsi="Times New Roman" w:cs="Arial"/>
          <w:sz w:val="28"/>
          <w:szCs w:val="28"/>
        </w:rPr>
      </w:pPr>
      <w:r w:rsidRPr="00261E74">
        <w:rPr>
          <w:rFonts w:ascii="Times New Roman" w:hAnsi="Times New Roman" w:cs="Arial"/>
          <w:sz w:val="28"/>
          <w:szCs w:val="28"/>
        </w:rPr>
        <w:t xml:space="preserve">Выполненные расчёты показали, что конструкции </w:t>
      </w:r>
      <w:r w:rsidR="00261E74">
        <w:rPr>
          <w:rFonts w:ascii="Times New Roman" w:hAnsi="Times New Roman" w:cs="Arial"/>
          <w:sz w:val="28"/>
          <w:szCs w:val="28"/>
        </w:rPr>
        <w:t xml:space="preserve">анкерно-угловых </w:t>
      </w:r>
      <w:r w:rsidRPr="00261E74">
        <w:rPr>
          <w:rFonts w:ascii="Times New Roman" w:hAnsi="Times New Roman" w:cs="Arial"/>
          <w:sz w:val="28"/>
          <w:szCs w:val="28"/>
        </w:rPr>
        <w:t xml:space="preserve">опор при климатических характеристиках проектируемого объекта </w:t>
      </w:r>
      <w:r w:rsidR="00261E74" w:rsidRPr="00F978E5">
        <w:rPr>
          <w:rFonts w:ascii="Times New Roman" w:hAnsi="Times New Roman"/>
          <w:sz w:val="28"/>
          <w:szCs w:val="28"/>
        </w:rPr>
        <w:t xml:space="preserve">ВЛ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 w:rsidRPr="00F978E5">
        <w:rPr>
          <w:rFonts w:ascii="Times New Roman" w:hAnsi="Times New Roman"/>
          <w:sz w:val="28"/>
          <w:szCs w:val="28"/>
          <w:lang w:val="en-US"/>
        </w:rPr>
        <w:t>voltage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="00261E74" w:rsidRPr="00F978E5">
        <w:rPr>
          <w:rFonts w:ascii="Times New Roman" w:hAnsi="Times New Roman"/>
          <w:sz w:val="28"/>
          <w:szCs w:val="28"/>
        </w:rPr>
        <w:t xml:space="preserve"> кВ в рамках работы по титулу: </w:t>
      </w:r>
      <w:r w:rsidR="00F978E5" w:rsidRPr="00F978E5">
        <w:rPr>
          <w:rFonts w:ascii="Times New Roman" w:hAnsi="Times New Roman"/>
          <w:sz w:val="28"/>
          <w:szCs w:val="28"/>
        </w:rPr>
        <w:t xml:space="preserve">{{ </w:t>
      </w:r>
      <w:r w:rsidR="00F978E5">
        <w:rPr>
          <w:rFonts w:ascii="Times New Roman" w:hAnsi="Times New Roman"/>
          <w:sz w:val="28"/>
          <w:szCs w:val="28"/>
          <w:lang w:val="en-US"/>
        </w:rPr>
        <w:t>project</w:t>
      </w:r>
      <w:r w:rsidR="00F978E5" w:rsidRPr="00F978E5">
        <w:rPr>
          <w:rFonts w:ascii="Times New Roman" w:hAnsi="Times New Roman"/>
          <w:sz w:val="28"/>
          <w:szCs w:val="28"/>
        </w:rPr>
        <w:t>_</w:t>
      </w:r>
      <w:r w:rsidR="00F978E5">
        <w:rPr>
          <w:rFonts w:ascii="Times New Roman" w:hAnsi="Times New Roman"/>
          <w:sz w:val="28"/>
          <w:szCs w:val="28"/>
          <w:lang w:val="en-US"/>
        </w:rPr>
        <w:t>name</w:t>
      </w:r>
      <w:r w:rsidR="00F978E5" w:rsidRPr="00F978E5">
        <w:rPr>
          <w:rFonts w:ascii="Times New Roman" w:hAnsi="Times New Roman"/>
          <w:sz w:val="28"/>
          <w:szCs w:val="28"/>
        </w:rPr>
        <w:t xml:space="preserve"> }}</w:t>
      </w:r>
      <w:r w:rsidRPr="00261E74">
        <w:rPr>
          <w:rFonts w:ascii="Times New Roman" w:hAnsi="Times New Roman" w:cs="Arial"/>
          <w:sz w:val="28"/>
          <w:szCs w:val="28"/>
        </w:rPr>
        <w:t xml:space="preserve"> по прочности</w:t>
      </w:r>
      <w:r w:rsidR="00261E74">
        <w:rPr>
          <w:rFonts w:ascii="Times New Roman" w:hAnsi="Times New Roman" w:cs="Arial"/>
          <w:sz w:val="28"/>
          <w:szCs w:val="28"/>
        </w:rPr>
        <w:t>, деформативности</w:t>
      </w:r>
      <w:r w:rsidRPr="00261E74">
        <w:rPr>
          <w:rFonts w:ascii="Times New Roman" w:hAnsi="Times New Roman" w:cs="Arial"/>
          <w:sz w:val="28"/>
          <w:szCs w:val="28"/>
        </w:rPr>
        <w:t xml:space="preserve"> и устойчивости </w:t>
      </w:r>
      <w:r w:rsidRPr="004671FC">
        <w:rPr>
          <w:rFonts w:ascii="Times New Roman" w:hAnsi="Times New Roman" w:cs="Arial"/>
          <w:sz w:val="28"/>
          <w:szCs w:val="28"/>
          <w:highlight w:val="yellow"/>
        </w:rPr>
        <w:t>соответствуют</w:t>
      </w:r>
      <w:r w:rsidRPr="00261E74">
        <w:rPr>
          <w:rFonts w:ascii="Times New Roman" w:hAnsi="Times New Roman" w:cs="Arial"/>
          <w:sz w:val="28"/>
          <w:szCs w:val="28"/>
        </w:rPr>
        <w:t xml:space="preserve"> действующим требованиям строительных норм и правил. </w:t>
      </w:r>
    </w:p>
    <w:p w14:paraId="0B747BB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0EBB863C" w14:textId="77777777" w:rsidR="00CB0B27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4B196258" w14:textId="77777777" w:rsidR="00CB0B27" w:rsidRPr="001B6761" w:rsidRDefault="00CB0B27" w:rsidP="00202862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14:paraId="27DEACCD" w14:textId="77777777" w:rsidR="004871EF" w:rsidRPr="00FC2246" w:rsidRDefault="004871EF" w:rsidP="004871EF">
      <w:pPr>
        <w:spacing w:line="360" w:lineRule="auto"/>
        <w:ind w:left="794" w:right="0" w:firstLine="0"/>
        <w:rPr>
          <w:rFonts w:ascii="Times New Roman" w:hAnsi="Times New Roman"/>
          <w:sz w:val="28"/>
          <w:szCs w:val="28"/>
        </w:rPr>
      </w:pPr>
    </w:p>
    <w:p w14:paraId="2497FE5B" w14:textId="77777777" w:rsidR="006B599B" w:rsidRDefault="006B599B" w:rsidP="005636F4">
      <w:pPr>
        <w:spacing w:line="360" w:lineRule="auto"/>
      </w:pPr>
    </w:p>
    <w:sectPr w:rsidR="006B599B" w:rsidSect="00F16206">
      <w:footerReference w:type="default" r:id="rId16"/>
      <w:pgSz w:w="11906" w:h="16838" w:code="9"/>
      <w:pgMar w:top="567" w:right="567" w:bottom="964" w:left="1418" w:header="0" w:footer="737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F80E" w14:textId="77777777" w:rsidR="007B5B98" w:rsidRDefault="007B5B98">
      <w:r>
        <w:separator/>
      </w:r>
    </w:p>
  </w:endnote>
  <w:endnote w:type="continuationSeparator" w:id="0">
    <w:p w14:paraId="30752DA0" w14:textId="77777777" w:rsidR="007B5B98" w:rsidRDefault="007B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E300" w14:textId="50CAD960" w:rsidR="00C0741A" w:rsidRDefault="00631A6C"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1" layoutInCell="0" allowOverlap="1" wp14:anchorId="018A67B6" wp14:editId="0A2F39D8">
              <wp:simplePos x="0" y="0"/>
              <wp:positionH relativeFrom="page">
                <wp:posOffset>93345</wp:posOffset>
              </wp:positionH>
              <wp:positionV relativeFrom="page">
                <wp:posOffset>7402830</wp:posOffset>
              </wp:positionV>
              <wp:extent cx="609600" cy="68580"/>
              <wp:effectExtent l="0" t="0" r="0" b="0"/>
              <wp:wrapNone/>
              <wp:docPr id="33" name="WordArt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6200000">
                        <a:off x="0" y="0"/>
                        <a:ext cx="609600" cy="685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13B0BD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Взам.инв.№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A67B6" id="_x0000_t202" coordsize="21600,21600" o:spt="202" path="m,l,21600r21600,l21600,xe">
              <v:stroke joinstyle="miter"/>
              <v:path gradientshapeok="t" o:connecttype="rect"/>
            </v:shapetype>
            <v:shape id="WordArt 83" o:spid="_x0000_s1026" type="#_x0000_t202" style="position:absolute;left:0;text-align:left;margin-left:7.35pt;margin-top:582.9pt;width:48pt;height:5.4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" o:allowincell="f" filled="f" stroked="f">
              <o:lock v:ext="edit" shapetype="t"/>
              <v:textbox style="mso-fit-shape-to-text:t">
                <w:txbxContent>
                  <w:p w14:paraId="1913B0BD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Взам.инв.№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1" layoutInCell="0" allowOverlap="1" wp14:anchorId="35B94F2A" wp14:editId="1D97D098">
              <wp:simplePos x="0" y="0"/>
              <wp:positionH relativeFrom="page">
                <wp:posOffset>28575</wp:posOffset>
              </wp:positionH>
              <wp:positionV relativeFrom="page">
                <wp:posOffset>8564880</wp:posOffset>
              </wp:positionV>
              <wp:extent cx="752475" cy="82550"/>
              <wp:effectExtent l="0" t="0" r="0" b="0"/>
              <wp:wrapNone/>
              <wp:docPr id="32" name="WordArt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5400000">
                        <a:off x="0" y="0"/>
                        <a:ext cx="752475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5B2DEC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Подпись и дата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94F2A" id="WordArt 82" o:spid="_x0000_s1027" type="#_x0000_t202" style="position:absolute;left:0;text-align:left;margin-left:2.25pt;margin-top:674.4pt;width:59.25pt;height:6.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" o:allowincell="f" filled="f" stroked="f">
              <o:lock v:ext="edit" shapetype="t"/>
              <v:textbox style="mso-fit-shape-to-text:t">
                <w:txbxContent>
                  <w:p w14:paraId="285B2DEC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Подпись и дата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1" layoutInCell="0" allowOverlap="1" wp14:anchorId="211ED1E2" wp14:editId="0DF27E81">
              <wp:simplePos x="0" y="0"/>
              <wp:positionH relativeFrom="page">
                <wp:posOffset>54610</wp:posOffset>
              </wp:positionH>
              <wp:positionV relativeFrom="page">
                <wp:posOffset>9544685</wp:posOffset>
              </wp:positionV>
              <wp:extent cx="704850" cy="82550"/>
              <wp:effectExtent l="0" t="0" r="0" b="0"/>
              <wp:wrapNone/>
              <wp:docPr id="31" name="WordArt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 rot="-5400000">
                        <a:off x="0" y="0"/>
                        <a:ext cx="704850" cy="825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A8D771" w14:textId="77777777" w:rsidR="00631A6C" w:rsidRDefault="00631A6C" w:rsidP="00631A6C">
                          <w:pPr>
                            <w:jc w:val="center"/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rial"/>
                              <w:color w:val="000000"/>
                              <w:sz w:val="16"/>
                              <w:szCs w:val="16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Инв.№ подл.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ED1E2" id="WordArt 81" o:spid="_x0000_s1028" type="#_x0000_t202" style="position:absolute;left:0;text-align:left;margin-left:4.3pt;margin-top:751.55pt;width:55.5pt;height:6.5pt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" o:allowincell="f" filled="f" stroked="f">
              <o:lock v:ext="edit" aspectratio="t" shapetype="t"/>
              <v:textbox style="mso-fit-shape-to-text:t">
                <w:txbxContent>
                  <w:p w14:paraId="19A8D771" w14:textId="77777777" w:rsidR="00631A6C" w:rsidRDefault="00631A6C" w:rsidP="00631A6C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cs="Arial"/>
                        <w:color w:val="000000"/>
                        <w:sz w:val="16"/>
                        <w:szCs w:val="16"/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Инв.№ подл.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1" layoutInCell="0" allowOverlap="1" wp14:anchorId="36667EF4" wp14:editId="6781345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30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EA0418" id="Line 8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1" layoutInCell="0" allowOverlap="1" wp14:anchorId="152124CB" wp14:editId="79ACE5CF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29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A242" id="Line 7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1" layoutInCell="0" allowOverlap="1" wp14:anchorId="338D4488" wp14:editId="6403B62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8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C4D96" id="Line 78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1" layoutInCell="0" allowOverlap="1" wp14:anchorId="4D8AE581" wp14:editId="1C0D710C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F97C0" id="Line 7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1" layoutInCell="0" allowOverlap="1" wp14:anchorId="6493665E" wp14:editId="00C93AC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6A78D" id="Line 7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1" layoutInCell="0" allowOverlap="1" wp14:anchorId="05CB228E" wp14:editId="40F60D5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8C18D" id="Line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1" layoutInCell="0" allowOverlap="1" wp14:anchorId="5CF96578" wp14:editId="5554379E">
              <wp:simplePos x="0" y="0"/>
              <wp:positionH relativeFrom="page">
                <wp:posOffset>720090</wp:posOffset>
              </wp:positionH>
              <wp:positionV relativeFrom="page">
                <wp:posOffset>10053320</wp:posOffset>
              </wp:positionV>
              <wp:extent cx="6574790" cy="27940"/>
              <wp:effectExtent l="0" t="0" r="0" b="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74790" cy="2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C826C" id="Line 74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1.6pt" to="574.4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5" w:type="dxa"/>
      <w:tblInd w:w="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"/>
      <w:gridCol w:w="573"/>
      <w:gridCol w:w="573"/>
      <w:gridCol w:w="573"/>
      <w:gridCol w:w="860"/>
      <w:gridCol w:w="573"/>
      <w:gridCol w:w="4008"/>
      <w:gridCol w:w="859"/>
      <w:gridCol w:w="859"/>
      <w:gridCol w:w="1232"/>
    </w:tblGrid>
    <w:tr w:rsidR="00C0741A" w14:paraId="3D8794A0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62E58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0CFD7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443E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8EAD72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0B9CB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04703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0A937D" w14:textId="77777777" w:rsidR="00B91479" w:rsidRDefault="00B91479" w:rsidP="00943B2E">
          <w:pPr>
            <w:autoSpaceDE w:val="0"/>
            <w:autoSpaceDN w:val="0"/>
            <w:adjustRightInd w:val="0"/>
            <w:ind w:left="40" w:right="-23" w:firstLine="0"/>
            <w:contextualSpacing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</w:p>
        <w:p w14:paraId="5ACE75BC" w14:textId="14C7C187" w:rsidR="00C0741A" w:rsidRPr="00985288" w:rsidRDefault="00B91479" w:rsidP="006A6134">
          <w:pPr>
            <w:pStyle w:val="af0"/>
            <w:jc w:val="center"/>
            <w:rPr>
              <w:rFonts w:cs="Arial"/>
              <w:sz w:val="32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{{ project_name }}</w:t>
          </w:r>
        </w:p>
      </w:tc>
    </w:tr>
    <w:tr w:rsidR="00C0741A" w14:paraId="53CBBCFD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5D841C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1F2AD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9BC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5025B1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FC2CF9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A1C67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47A68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4559F8" w14:paraId="6EFBEA7A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7C6DD1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DD9AC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E460CB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622643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29C00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0786A9" w14:textId="77777777" w:rsidR="004559F8" w:rsidRPr="00931560" w:rsidRDefault="004559F8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C5F95B" w14:textId="77777777" w:rsidR="004559F8" w:rsidRPr="00931560" w:rsidRDefault="004559F8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2F7B841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1E281A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F54065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41917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335C40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66EC5F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86F2B8" w14:textId="77777777" w:rsidR="00C0741A" w:rsidRPr="00931560" w:rsidRDefault="00C0741A" w:rsidP="00931560">
          <w:pPr>
            <w:pStyle w:val="af0"/>
            <w:rPr>
              <w:rFonts w:cs="Arial"/>
            </w:rPr>
          </w:pPr>
        </w:p>
      </w:tc>
      <w:tc>
        <w:tcPr>
          <w:tcW w:w="6958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1A6094" w14:textId="2359F802" w:rsidR="00C0741A" w:rsidRPr="00943B2E" w:rsidRDefault="00943B2E" w:rsidP="005636F4">
          <w:pPr>
            <w:pStyle w:val="af0"/>
            <w:jc w:val="center"/>
            <w:rPr>
              <w:rFonts w:ascii="Times New Roman" w:hAnsi="Times New Roman"/>
              <w:sz w:val="24"/>
              <w:szCs w:val="24"/>
            </w:rPr>
          </w:pPr>
          <w:r w:rsidRPr="00943B2E">
            <w:rPr>
              <w:rFonts w:ascii="Times New Roman" w:hAnsi="Times New Roman"/>
              <w:sz w:val="24"/>
              <w:szCs w:val="24"/>
            </w:rPr>
            <w:t xml:space="preserve">ВЛ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>{{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>
            <w:rPr>
              <w:rFonts w:ascii="Times New Roman" w:hAnsi="Times New Roman"/>
              <w:sz w:val="24"/>
              <w:szCs w:val="24"/>
              <w:lang w:val="en-US"/>
            </w:rPr>
            <w:t>voltage</w:t>
          </w:r>
          <w:r w:rsidR="00B91479" w:rsidRPr="00E5650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95982" w:rsidRPr="00902F43">
            <w:rPr>
              <w:rFonts w:ascii="Times New Roman" w:hAnsi="Times New Roman"/>
              <w:sz w:val="24"/>
              <w:szCs w:val="24"/>
            </w:rPr>
            <w:t xml:space="preserve">}} </w:t>
          </w:r>
          <w:r w:rsidRPr="00943B2E">
            <w:rPr>
              <w:rFonts w:ascii="Times New Roman" w:hAnsi="Times New Roman"/>
              <w:sz w:val="24"/>
              <w:szCs w:val="24"/>
            </w:rPr>
            <w:t>кВ. Заключение на поверочный расчет металлоконструкций опор</w:t>
          </w:r>
        </w:p>
      </w:tc>
    </w:tr>
    <w:tr w:rsidR="00C0741A" w14:paraId="6E8C20F4" w14:textId="77777777">
      <w:trPr>
        <w:cantSplit/>
        <w:trHeight w:hRule="exact" w:val="284"/>
      </w:trPr>
      <w:tc>
        <w:tcPr>
          <w:tcW w:w="4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6448B6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4669AD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50F07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Лист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268855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№док.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49031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Подпись</w:t>
          </w: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76304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  <w:r w:rsidRPr="00931560">
            <w:rPr>
              <w:rFonts w:cs="Arial"/>
              <w:spacing w:val="-12"/>
              <w:sz w:val="18"/>
            </w:rPr>
            <w:t>Дата</w:t>
          </w:r>
        </w:p>
      </w:tc>
      <w:tc>
        <w:tcPr>
          <w:tcW w:w="6958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6E610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58AA4C4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91652" w14:textId="77777777" w:rsidR="00C0741A" w:rsidRPr="00C34642" w:rsidRDefault="00C34642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Разработал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3A0DFE" w14:textId="139D4826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6"/>
              <w:sz w:val="18"/>
              <w:lang w:val="en-US"/>
            </w:rPr>
            <w:t>{{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developer</w:t>
          </w:r>
          <w:r w:rsidR="00B91479">
            <w:rPr>
              <w:rFonts w:cs="Arial"/>
              <w:spacing w:val="-6"/>
              <w:sz w:val="18"/>
              <w:lang w:val="en-US"/>
            </w:rPr>
            <w:t xml:space="preserve"> </w:t>
          </w:r>
          <w:r>
            <w:rPr>
              <w:rFonts w:cs="Arial"/>
              <w:spacing w:val="-6"/>
              <w:sz w:val="18"/>
              <w:lang w:val="en-US"/>
            </w:rPr>
            <w:t>}}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37D1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5B71EF" w14:textId="6C4C6814" w:rsidR="00C0741A" w:rsidRPr="00C34642" w:rsidRDefault="00C34642" w:rsidP="00931560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2E969E" w14:textId="3C5C765A" w:rsidR="00C0741A" w:rsidRPr="00F95982" w:rsidRDefault="00F95982" w:rsidP="007C0A3D">
          <w:pPr>
            <w:pStyle w:val="af0"/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{{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project_code</w:t>
          </w:r>
          <w:r w:rsidR="00B9147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}}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551F76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Стадия</w:t>
          </w:r>
        </w:p>
      </w:tc>
      <w:tc>
        <w:tcPr>
          <w:tcW w:w="8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A4D991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</w:t>
          </w:r>
        </w:p>
      </w:tc>
      <w:tc>
        <w:tcPr>
          <w:tcW w:w="123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787F" w14:textId="77777777" w:rsidR="00C0741A" w:rsidRPr="00931560" w:rsidRDefault="00C0741A" w:rsidP="00931560">
          <w:pPr>
            <w:pStyle w:val="af0"/>
            <w:jc w:val="center"/>
            <w:rPr>
              <w:rFonts w:cs="Arial"/>
              <w:sz w:val="18"/>
            </w:rPr>
          </w:pPr>
          <w:r w:rsidRPr="00931560">
            <w:rPr>
              <w:rFonts w:cs="Arial"/>
              <w:sz w:val="18"/>
            </w:rPr>
            <w:t>Листов</w:t>
          </w:r>
        </w:p>
      </w:tc>
    </w:tr>
    <w:tr w:rsidR="00C0741A" w14:paraId="2A6132CE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DF93CC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  <w:r>
            <w:rPr>
              <w:rFonts w:cs="Arial"/>
              <w:spacing w:val="-6"/>
              <w:sz w:val="18"/>
            </w:rPr>
            <w:t>ГИП</w:t>
          </w: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635D379" w14:textId="77777777" w:rsidR="00C0741A" w:rsidRPr="00985288" w:rsidRDefault="00C34642" w:rsidP="006A6134">
          <w:pPr>
            <w:pStyle w:val="af0"/>
            <w:rPr>
              <w:rFonts w:cs="Arial"/>
              <w:spacing w:val="-12"/>
              <w:sz w:val="18"/>
            </w:rPr>
          </w:pPr>
          <w:r>
            <w:rPr>
              <w:rFonts w:cs="Arial"/>
              <w:spacing w:val="-12"/>
              <w:sz w:val="18"/>
            </w:rPr>
            <w:t>Родчихин</w:t>
          </w: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FEA50C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0E79E6" w14:textId="5785A43D" w:rsidR="00C0741A" w:rsidRPr="00C34642" w:rsidRDefault="00C34642" w:rsidP="00943B2E">
          <w:pPr>
            <w:pStyle w:val="af0"/>
            <w:rPr>
              <w:rFonts w:cs="Arial"/>
              <w:spacing w:val="-12"/>
              <w:sz w:val="18"/>
              <w:lang w:val="en-US"/>
            </w:rPr>
          </w:pPr>
          <w:r>
            <w:rPr>
              <w:rFonts w:cs="Arial"/>
              <w:spacing w:val="-12"/>
              <w:sz w:val="18"/>
              <w:lang w:val="en-US"/>
            </w:rPr>
            <w:t>{{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year</w:t>
          </w:r>
          <w:r w:rsidR="00B91479">
            <w:rPr>
              <w:rFonts w:cs="Arial"/>
              <w:spacing w:val="-12"/>
              <w:sz w:val="18"/>
              <w:lang w:val="en-US"/>
            </w:rPr>
            <w:t xml:space="preserve"> </w:t>
          </w:r>
          <w:r>
            <w:rPr>
              <w:rFonts w:cs="Arial"/>
              <w:spacing w:val="-12"/>
              <w:sz w:val="18"/>
              <w:lang w:val="en-US"/>
            </w:rPr>
            <w:t>}}</w:t>
          </w: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6763C5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B2FAA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310885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  <w:tc>
        <w:tcPr>
          <w:tcW w:w="12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4A530E" w14:textId="77777777" w:rsidR="00C0741A" w:rsidRPr="00633298" w:rsidRDefault="00C0741A" w:rsidP="00633298">
          <w:pPr>
            <w:pStyle w:val="af0"/>
            <w:jc w:val="center"/>
          </w:pPr>
        </w:p>
      </w:tc>
    </w:tr>
    <w:tr w:rsidR="00C0741A" w14:paraId="56FDA363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E6BFD5" w14:textId="77777777" w:rsidR="00C0741A" w:rsidRPr="00931560" w:rsidRDefault="00C0741A" w:rsidP="00931560">
          <w:pPr>
            <w:pStyle w:val="af0"/>
            <w:rPr>
              <w:rFonts w:cs="Arial"/>
              <w:spacing w:val="-6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5A34A8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A2E89F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FC30290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46303F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5A3E0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85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55C8AB1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  <w:tc>
        <w:tcPr>
          <w:tcW w:w="12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415243" w14:textId="77777777" w:rsidR="00C0741A" w:rsidRPr="00931560" w:rsidRDefault="00C0741A" w:rsidP="00931560">
          <w:pPr>
            <w:pStyle w:val="af0"/>
            <w:jc w:val="center"/>
            <w:rPr>
              <w:rFonts w:cs="Arial"/>
            </w:rPr>
          </w:pPr>
        </w:p>
      </w:tc>
    </w:tr>
    <w:tr w:rsidR="00C0741A" w14:paraId="01AE6442" w14:textId="77777777">
      <w:trPr>
        <w:cantSplit/>
        <w:trHeight w:hRule="exact" w:val="284"/>
      </w:trPr>
      <w:tc>
        <w:tcPr>
          <w:tcW w:w="10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1FF01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1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50B4BC" w14:textId="77777777" w:rsidR="00C0741A" w:rsidRPr="006C6332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32754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CADF1E" w14:textId="77777777" w:rsidR="00C0741A" w:rsidRPr="00931560" w:rsidRDefault="00C0741A" w:rsidP="00931560">
          <w:pPr>
            <w:pStyle w:val="af0"/>
            <w:rPr>
              <w:rFonts w:cs="Arial"/>
              <w:spacing w:val="-12"/>
              <w:sz w:val="18"/>
            </w:rPr>
          </w:pPr>
        </w:p>
      </w:tc>
      <w:tc>
        <w:tcPr>
          <w:tcW w:w="40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DE5B11" w14:textId="77777777" w:rsidR="00C0741A" w:rsidRPr="00931560" w:rsidRDefault="00C0741A" w:rsidP="00931560">
          <w:pPr>
            <w:pStyle w:val="af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Содержание</w:t>
          </w:r>
        </w:p>
      </w:tc>
      <w:tc>
        <w:tcPr>
          <w:tcW w:w="295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8547F" w14:textId="77777777" w:rsidR="00C0741A" w:rsidRPr="00FB1979" w:rsidRDefault="00C0741A" w:rsidP="005636F4">
          <w:pPr>
            <w:pStyle w:val="af0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1A48DC78" w14:textId="4B43CA42" w:rsidR="00C0741A" w:rsidRDefault="00631A6C" w:rsidP="00931560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0" allowOverlap="1" wp14:anchorId="3A0D05E1" wp14:editId="484E418F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1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8B838" id="Line 1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20A75937" wp14:editId="6AFA894B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1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C0E44" id="Line 10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4F16499A" wp14:editId="139DA140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1DC45B" id="Line 1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51282BF" wp14:editId="7CD5058A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1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AC009" id="Line 1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522E9F25" wp14:editId="150929A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1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C400F" id="Line 10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19C2C66" wp14:editId="567F5EB7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1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BCDFC" id="Line 10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3F603CB7" wp14:editId="591ECD1B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091C" id="Line 10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423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3"/>
      <w:gridCol w:w="573"/>
      <w:gridCol w:w="573"/>
      <w:gridCol w:w="573"/>
      <w:gridCol w:w="860"/>
      <w:gridCol w:w="573"/>
      <w:gridCol w:w="5637"/>
      <w:gridCol w:w="850"/>
    </w:tblGrid>
    <w:tr w:rsidR="00C0741A" w:rsidRPr="00C9466C" w14:paraId="2C3AC3F0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17736BD3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1FC449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5E0EF0A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213F085C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0A306DF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7EF76D93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533A03A" w14:textId="0A106E4D" w:rsidR="00C0741A" w:rsidRPr="00C34642" w:rsidRDefault="00C34642" w:rsidP="007C0A3D">
          <w:pPr>
            <w:jc w:val="center"/>
            <w:rPr>
              <w:rFonts w:ascii="Times New Roman" w:hAnsi="Times New Roman"/>
              <w:sz w:val="32"/>
              <w:lang w:val="en-US"/>
            </w:rPr>
          </w:pPr>
          <w:r>
            <w:rPr>
              <w:rFonts w:ascii="Times New Roman" w:hAnsi="Times New Roman"/>
              <w:sz w:val="32"/>
              <w:lang w:val="en-US"/>
            </w:rPr>
            <w:t>{{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project_code</w:t>
          </w:r>
          <w:r w:rsidR="00B91479">
            <w:rPr>
              <w:rFonts w:ascii="Times New Roman" w:hAnsi="Times New Roman"/>
              <w:sz w:val="32"/>
              <w:lang w:val="en-US"/>
            </w:rPr>
            <w:t xml:space="preserve"> </w:t>
          </w:r>
          <w:r>
            <w:rPr>
              <w:rFonts w:ascii="Times New Roman" w:hAnsi="Times New Roman"/>
              <w:sz w:val="32"/>
              <w:lang w:val="en-US"/>
            </w:rPr>
            <w:t>}}</w:t>
          </w:r>
        </w:p>
      </w:tc>
      <w:tc>
        <w:tcPr>
          <w:tcW w:w="85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896CCC7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</w:tr>
    <w:tr w:rsidR="00C0741A" w14:paraId="21285A07" w14:textId="77777777">
      <w:trPr>
        <w:cantSplit/>
        <w:trHeight w:hRule="exact" w:val="280"/>
      </w:trPr>
      <w:tc>
        <w:tcPr>
          <w:tcW w:w="993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57B9944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1B39FB1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30228E8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4E843CB" w14:textId="77777777" w:rsidR="00C0741A" w:rsidRDefault="00C0741A" w:rsidP="00C9466C">
          <w:pPr>
            <w:pStyle w:val="af0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4D7D91CC" w14:textId="77777777" w:rsidR="00C0741A" w:rsidRDefault="00C0741A" w:rsidP="00C9466C">
          <w:pPr>
            <w:pStyle w:val="af0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654F0AC9" w14:textId="77777777" w:rsidR="00C0741A" w:rsidRPr="00943B2E" w:rsidRDefault="00C0741A" w:rsidP="00C9466C">
          <w:pPr>
            <w:pStyle w:val="af0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45DAC65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38AB5D55" w14:textId="77777777" w:rsidR="00C0741A" w:rsidRDefault="00C0741A" w:rsidP="009A0C9B">
          <w:pPr>
            <w:pStyle w:val="a5"/>
            <w:rPr>
              <w:sz w:val="18"/>
            </w:rPr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31BED">
            <w:rPr>
              <w:rStyle w:val="a9"/>
              <w:noProof/>
            </w:rPr>
            <w:t>32</w:t>
          </w:r>
          <w:r>
            <w:rPr>
              <w:rStyle w:val="a9"/>
            </w:rPr>
            <w:fldChar w:fldCharType="end"/>
          </w:r>
        </w:p>
      </w:tc>
    </w:tr>
    <w:tr w:rsidR="00C0741A" w14:paraId="7F980747" w14:textId="77777777">
      <w:trPr>
        <w:cantSplit/>
        <w:trHeight w:hRule="exact" w:val="280"/>
      </w:trPr>
      <w:tc>
        <w:tcPr>
          <w:tcW w:w="993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2412715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2931CA6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0BF0AC9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0D8BE0" w14:textId="77777777" w:rsidR="00C0741A" w:rsidRPr="00C9466C" w:rsidRDefault="00C0741A" w:rsidP="00A45EBB">
          <w:pPr>
            <w:pStyle w:val="af0"/>
            <w:jc w:val="center"/>
            <w:rPr>
              <w:spacing w:val="-10"/>
              <w:sz w:val="20"/>
            </w:rPr>
          </w:pPr>
          <w:r w:rsidRPr="00C9466C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7EBBD575" w14:textId="77777777" w:rsidR="00C0741A" w:rsidRPr="00C9466C" w:rsidRDefault="00C0741A" w:rsidP="00A45EBB">
          <w:pPr>
            <w:pStyle w:val="af0"/>
            <w:jc w:val="center"/>
            <w:rPr>
              <w:sz w:val="20"/>
            </w:rPr>
          </w:pPr>
          <w:r w:rsidRPr="00C9466C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06F8D57B" w14:textId="77777777" w:rsidR="00C0741A" w:rsidRPr="00943B2E" w:rsidRDefault="00C0741A" w:rsidP="00A45EBB">
          <w:pPr>
            <w:pStyle w:val="af0"/>
            <w:jc w:val="center"/>
            <w:rPr>
              <w:rFonts w:ascii="Times New Roman" w:hAnsi="Times New Roman"/>
              <w:sz w:val="20"/>
            </w:rPr>
          </w:pPr>
          <w:r w:rsidRPr="00943B2E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322796C" w14:textId="77777777" w:rsidR="00C0741A" w:rsidRPr="00943B2E" w:rsidRDefault="00C0741A">
          <w:pPr>
            <w:rPr>
              <w:rFonts w:ascii="Times New Roman" w:hAnsi="Times New Roman"/>
            </w:rPr>
          </w:pPr>
        </w:p>
      </w:tc>
      <w:tc>
        <w:tcPr>
          <w:tcW w:w="850" w:type="dxa"/>
          <w:vMerge/>
          <w:tcBorders>
            <w:left w:val="nil"/>
            <w:bottom w:val="nil"/>
            <w:right w:val="nil"/>
          </w:tcBorders>
        </w:tcPr>
        <w:p w14:paraId="2C98DE61" w14:textId="77777777" w:rsidR="00C0741A" w:rsidRDefault="00C0741A"/>
      </w:tc>
    </w:tr>
  </w:tbl>
  <w:p w14:paraId="065C190C" w14:textId="54571820" w:rsidR="00C0741A" w:rsidRDefault="00631A6C" w:rsidP="006D4534">
    <w:pPr>
      <w:ind w:left="-426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1F6A7F84" wp14:editId="121F6914">
              <wp:simplePos x="0" y="0"/>
              <wp:positionH relativeFrom="page">
                <wp:posOffset>288290</wp:posOffset>
              </wp:positionH>
              <wp:positionV relativeFrom="page">
                <wp:posOffset>7920990</wp:posOffset>
              </wp:positionV>
              <wp:extent cx="336550" cy="0"/>
              <wp:effectExtent l="0" t="0" r="0" b="0"/>
              <wp:wrapNone/>
              <wp:docPr id="7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65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AA514" id="Line 1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23.7pt" to="49.2pt,6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53AABFD9" wp14:editId="22D042A1">
              <wp:simplePos x="0" y="0"/>
              <wp:positionH relativeFrom="page">
                <wp:posOffset>288290</wp:posOffset>
              </wp:positionH>
              <wp:positionV relativeFrom="page">
                <wp:posOffset>9181465</wp:posOffset>
              </wp:positionV>
              <wp:extent cx="352425" cy="0"/>
              <wp:effectExtent l="0" t="0" r="0" b="0"/>
              <wp:wrapNone/>
              <wp:docPr id="6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24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F8A99" id="Line 1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22.95pt" to="50.4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88EB9F4" wp14:editId="54A730E6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5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CC293" id="Line 1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552.85pt" to="36.8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" o:allowincell="f" strokeweight="1.2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7680A279" wp14:editId="2F69958E">
              <wp:simplePos x="0" y="0"/>
              <wp:positionH relativeFrom="page">
                <wp:posOffset>288290</wp:posOffset>
              </wp:positionH>
              <wp:positionV relativeFrom="page">
                <wp:posOffset>10081260</wp:posOffset>
              </wp:positionV>
              <wp:extent cx="431800" cy="0"/>
              <wp:effectExtent l="0" t="0" r="0" b="0"/>
              <wp:wrapNone/>
              <wp:docPr id="4" name="Lin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1A738" id="Line 12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93.8pt" to="56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3FE5FE2F" wp14:editId="6FF22118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0" cy="3060065"/>
              <wp:effectExtent l="0" t="0" r="0" b="0"/>
              <wp:wrapNone/>
              <wp:docPr id="3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AC67E" id="Line 1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22.7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1" layoutInCell="0" allowOverlap="1" wp14:anchorId="75551F39" wp14:editId="2EBDBD9D">
              <wp:simplePos x="0" y="0"/>
              <wp:positionH relativeFrom="page">
                <wp:posOffset>288290</wp:posOffset>
              </wp:positionH>
              <wp:positionV relativeFrom="page">
                <wp:posOffset>7021195</wp:posOffset>
              </wp:positionV>
              <wp:extent cx="344805" cy="0"/>
              <wp:effectExtent l="0" t="0" r="0" b="0"/>
              <wp:wrapNone/>
              <wp:docPr id="2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48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990BE" id="Line 1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552.85pt" to="49.85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" o:allowincell="f" strokeweight="1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0" allowOverlap="1" wp14:anchorId="5D9BB8DA" wp14:editId="33602E60">
              <wp:simplePos x="0" y="0"/>
              <wp:positionH relativeFrom="page">
                <wp:posOffset>720090</wp:posOffset>
              </wp:positionH>
              <wp:positionV relativeFrom="page">
                <wp:posOffset>10060940</wp:posOffset>
              </wp:positionV>
              <wp:extent cx="6646545" cy="20320"/>
              <wp:effectExtent l="0" t="0" r="0" b="0"/>
              <wp:wrapNone/>
              <wp:docPr id="1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46545" cy="203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A76C2" id="Line 12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2.2pt" to="580.0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" o:allowincell="f" strokeweight="1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4FF5" w14:textId="77777777" w:rsidR="007B5B98" w:rsidRDefault="007B5B98">
      <w:r>
        <w:separator/>
      </w:r>
    </w:p>
  </w:footnote>
  <w:footnote w:type="continuationSeparator" w:id="0">
    <w:p w14:paraId="601D5446" w14:textId="77777777" w:rsidR="007B5B98" w:rsidRDefault="007B5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4668" w14:textId="75D57811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 w:rsidR="009959F7">
      <w:rPr>
        <w:b/>
        <w:noProof/>
        <w:lang w:val="en-US"/>
      </w:rPr>
      <w:t>3</w:t>
    </w:r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411366F4" wp14:editId="6759A9D7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9945"/>
              <wp:effectExtent l="0" t="0" r="0" b="0"/>
              <wp:wrapNone/>
              <wp:docPr id="36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7199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90F89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 wp14:anchorId="2061672C" wp14:editId="205DA5CB">
              <wp:simplePos x="0" y="0"/>
              <wp:positionH relativeFrom="page">
                <wp:posOffset>720090</wp:posOffset>
              </wp:positionH>
              <wp:positionV relativeFrom="page">
                <wp:posOffset>360045</wp:posOffset>
              </wp:positionV>
              <wp:extent cx="6659880" cy="0"/>
              <wp:effectExtent l="0" t="0" r="0" b="0"/>
              <wp:wrapNone/>
              <wp:docPr id="35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B13B4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35pt" to="581.1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I2xQkzdAAAACgEAAA8AAAAAAAAAAAAAAAAACgQAAGRycy9kb3ducmV2&#10;LnhtbFBLBQYAAAAABAAEAPMAAAAUBQAAAAA=&#10;" o:allowincell="f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0048" behindDoc="0" locked="1" layoutInCell="0" allowOverlap="1" wp14:anchorId="53BFD63B" wp14:editId="11BB0D0B">
              <wp:simplePos x="0" y="0"/>
              <wp:positionH relativeFrom="page">
                <wp:posOffset>720090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34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1501C" id="Line 87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8.8pt" to="56.7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" o:allowincell="f" strokeweight="1.5pt">
              <w10:wrap anchorx="page"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F778" w14:textId="77777777" w:rsidR="00C0741A" w:rsidRDefault="00C0741A" w:rsidP="0057093F">
    <w:pPr>
      <w:spacing w:before="300" w:line="480" w:lineRule="auto"/>
      <w:ind w:right="-57"/>
      <w:jc w:val="right"/>
    </w:pPr>
    <w:r>
      <w:rPr>
        <w:b/>
        <w:lang w:val="en-US"/>
      </w:rPr>
      <w:fldChar w:fldCharType="begin"/>
    </w:r>
    <w:r>
      <w:rPr>
        <w:b/>
      </w:rPr>
      <w:instrText xml:space="preserve"> </w:instrText>
    </w:r>
    <w:r>
      <w:rPr>
        <w:b/>
        <w:lang w:val="en-US"/>
      </w:rPr>
      <w:instrText>SET</w:instrText>
    </w:r>
    <w:r>
      <w:rPr>
        <w:b/>
      </w:rPr>
      <w:instrText xml:space="preserve">  </w:instrText>
    </w:r>
    <w:r>
      <w:rPr>
        <w:b/>
        <w:lang w:val="en-US"/>
      </w:rPr>
      <w:instrText>rb</w:instrText>
    </w:r>
    <w:r>
      <w:rPr>
        <w:b/>
      </w:rPr>
      <w:instrText xml:space="preserve"> 3 </w:instrText>
    </w:r>
    <w:r>
      <w:rPr>
        <w:b/>
        <w:lang w:val="en-US"/>
      </w:rPr>
      <w:fldChar w:fldCharType="separate"/>
    </w:r>
    <w:r w:rsidR="009959F7">
      <w:rPr>
        <w:b/>
        <w:noProof/>
      </w:rPr>
      <w:t>3</w:t>
    </w:r>
    <w:r>
      <w:rPr>
        <w:b/>
        <w:lang w:val="en-US"/>
      </w:rPr>
      <w:fldChar w:fldCharType="end"/>
    </w:r>
    <w:r>
      <w:rPr>
        <w:b/>
        <w:lang w:val="en-US"/>
      </w:rPr>
      <w:fldChar w:fldCharType="begin"/>
    </w:r>
    <w:r>
      <w:rPr>
        <w:b/>
      </w:rPr>
      <w:instrText>{</w:instrText>
    </w:r>
    <w:r>
      <w:rPr>
        <w:b/>
        <w:lang w:val="en-US"/>
      </w:rPr>
      <w:instrText>PAGE}</w:instrText>
    </w:r>
    <w:r>
      <w:rPr>
        <w:b/>
        <w:lang w:val="en-US"/>
      </w:rPr>
      <w:fldChar w:fldCharType="separate"/>
    </w:r>
    <w:r>
      <w:rPr>
        <w:b/>
        <w:noProof/>
      </w:rPr>
      <w:t>!Синтаксическая ошибка, {</w:t>
    </w:r>
    <w:r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5715" w14:textId="64F9B66E" w:rsidR="00C0741A" w:rsidRPr="009A0C9B" w:rsidRDefault="00C0741A" w:rsidP="009A0C9B">
    <w:pPr>
      <w:spacing w:before="300" w:line="480" w:lineRule="auto"/>
      <w:ind w:right="-57"/>
      <w:jc w:val="right"/>
      <w:rPr>
        <w:b/>
      </w:rPr>
    </w:pP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bookmarkStart w:id="1" w:name="rb"/>
    <w:r w:rsidR="009959F7">
      <w:rPr>
        <w:b/>
        <w:noProof/>
        <w:lang w:val="en-US"/>
      </w:rPr>
      <w:t>3</w:t>
    </w:r>
    <w:bookmarkEnd w:id="1"/>
    <w:r>
      <w:rPr>
        <w:b/>
        <w:lang w:val="en-US"/>
      </w:rPr>
      <w:fldChar w:fldCharType="end"/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6B69C29" wp14:editId="3881C1EF">
              <wp:simplePos x="0" y="0"/>
              <wp:positionH relativeFrom="page">
                <wp:posOffset>7366635</wp:posOffset>
              </wp:positionH>
              <wp:positionV relativeFrom="page">
                <wp:posOffset>345440</wp:posOffset>
              </wp:positionV>
              <wp:extent cx="0" cy="9715500"/>
              <wp:effectExtent l="0" t="0" r="0" b="0"/>
              <wp:wrapNone/>
              <wp:docPr id="23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5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ACBB2" id="Line 10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05pt,27.2pt" to="580.05pt,7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691BC7F" wp14:editId="79CE9565">
              <wp:simplePos x="0" y="0"/>
              <wp:positionH relativeFrom="page">
                <wp:posOffset>622935</wp:posOffset>
              </wp:positionH>
              <wp:positionV relativeFrom="page">
                <wp:posOffset>345440</wp:posOffset>
              </wp:positionV>
              <wp:extent cx="6743700" cy="14605"/>
              <wp:effectExtent l="0" t="0" r="0" b="0"/>
              <wp:wrapNone/>
              <wp:docPr id="22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146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CD3D0" id="Line 10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05pt,27.2pt" to="580.0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" strokeweight="1.5pt">
              <w10:wrap anchorx="page" anchory="page"/>
              <w10:anchorlock/>
            </v:line>
          </w:pict>
        </mc:Fallback>
      </mc:AlternateContent>
    </w:r>
    <w:r w:rsidR="00631A6C">
      <w:rPr>
        <w:noProof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1FF90152" wp14:editId="6831E816">
              <wp:simplePos x="0" y="0"/>
              <wp:positionH relativeFrom="page">
                <wp:posOffset>633095</wp:posOffset>
              </wp:positionH>
              <wp:positionV relativeFrom="page">
                <wp:posOffset>365760</wp:posOffset>
              </wp:positionV>
              <wp:extent cx="0" cy="9714230"/>
              <wp:effectExtent l="0" t="0" r="0" b="0"/>
              <wp:wrapNone/>
              <wp:docPr id="21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97142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EE9F" id="Line 10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85pt,28.8pt" to="49.85pt,7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0.75pt;height:17.25pt" o:bullet="t">
        <v:imagedata r:id="rId1" o:title=""/>
      </v:shape>
    </w:pict>
  </w:numPicBullet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5E1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31FF32D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6DD735A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7C3D8B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35E3B27"/>
    <w:multiLevelType w:val="multilevel"/>
    <w:tmpl w:val="FF589DCA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1853"/>
        </w:tabs>
        <w:ind w:left="1853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8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9" w15:restartNumberingAfterBreak="0">
    <w:nsid w:val="5EA474F6"/>
    <w:multiLevelType w:val="hybridMultilevel"/>
    <w:tmpl w:val="64B28A08"/>
    <w:lvl w:ilvl="0" w:tplc="13AAE114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0490338">
    <w:abstractNumId w:val="7"/>
  </w:num>
  <w:num w:numId="2" w16cid:durableId="830371272">
    <w:abstractNumId w:val="2"/>
  </w:num>
  <w:num w:numId="3" w16cid:durableId="1444039445">
    <w:abstractNumId w:val="10"/>
  </w:num>
  <w:num w:numId="4" w16cid:durableId="1827012808">
    <w:abstractNumId w:val="5"/>
  </w:num>
  <w:num w:numId="5" w16cid:durableId="1491939869">
    <w:abstractNumId w:val="8"/>
  </w:num>
  <w:num w:numId="6" w16cid:durableId="698360195">
    <w:abstractNumId w:val="0"/>
  </w:num>
  <w:num w:numId="7" w16cid:durableId="942028726">
    <w:abstractNumId w:val="6"/>
  </w:num>
  <w:num w:numId="8" w16cid:durableId="1917661828">
    <w:abstractNumId w:val="4"/>
  </w:num>
  <w:num w:numId="9" w16cid:durableId="134760749">
    <w:abstractNumId w:val="3"/>
  </w:num>
  <w:num w:numId="10" w16cid:durableId="354354392">
    <w:abstractNumId w:val="1"/>
  </w:num>
  <w:num w:numId="11" w16cid:durableId="913592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5f5f5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C"/>
    <w:rsid w:val="00000969"/>
    <w:rsid w:val="00000D1B"/>
    <w:rsid w:val="000015D9"/>
    <w:rsid w:val="00001E54"/>
    <w:rsid w:val="0000299A"/>
    <w:rsid w:val="00003D1C"/>
    <w:rsid w:val="00004824"/>
    <w:rsid w:val="000049C6"/>
    <w:rsid w:val="00005141"/>
    <w:rsid w:val="00005E3A"/>
    <w:rsid w:val="00005E9F"/>
    <w:rsid w:val="0000772F"/>
    <w:rsid w:val="00007D37"/>
    <w:rsid w:val="00010B32"/>
    <w:rsid w:val="0001205B"/>
    <w:rsid w:val="00012974"/>
    <w:rsid w:val="0001453C"/>
    <w:rsid w:val="00014D12"/>
    <w:rsid w:val="00015540"/>
    <w:rsid w:val="00015A9F"/>
    <w:rsid w:val="00015CF4"/>
    <w:rsid w:val="0001626F"/>
    <w:rsid w:val="00017437"/>
    <w:rsid w:val="00017575"/>
    <w:rsid w:val="000177E1"/>
    <w:rsid w:val="000205BD"/>
    <w:rsid w:val="000219FC"/>
    <w:rsid w:val="00021AFE"/>
    <w:rsid w:val="0002361B"/>
    <w:rsid w:val="00023F40"/>
    <w:rsid w:val="00024C19"/>
    <w:rsid w:val="00025BF8"/>
    <w:rsid w:val="00026D9A"/>
    <w:rsid w:val="00027655"/>
    <w:rsid w:val="00030043"/>
    <w:rsid w:val="0003053F"/>
    <w:rsid w:val="00030565"/>
    <w:rsid w:val="00030CDC"/>
    <w:rsid w:val="00030FE3"/>
    <w:rsid w:val="00032D51"/>
    <w:rsid w:val="00033441"/>
    <w:rsid w:val="00033A4B"/>
    <w:rsid w:val="00033E4B"/>
    <w:rsid w:val="00035FAC"/>
    <w:rsid w:val="00040068"/>
    <w:rsid w:val="00040660"/>
    <w:rsid w:val="00041127"/>
    <w:rsid w:val="00041645"/>
    <w:rsid w:val="00042C5D"/>
    <w:rsid w:val="00043BD8"/>
    <w:rsid w:val="00043C1A"/>
    <w:rsid w:val="00043CAA"/>
    <w:rsid w:val="000442A5"/>
    <w:rsid w:val="00045C0F"/>
    <w:rsid w:val="00045FB0"/>
    <w:rsid w:val="0004673B"/>
    <w:rsid w:val="0005349D"/>
    <w:rsid w:val="000534E7"/>
    <w:rsid w:val="000545A5"/>
    <w:rsid w:val="000562F0"/>
    <w:rsid w:val="00057B25"/>
    <w:rsid w:val="00057F57"/>
    <w:rsid w:val="00060535"/>
    <w:rsid w:val="000614B8"/>
    <w:rsid w:val="000617D1"/>
    <w:rsid w:val="0006243A"/>
    <w:rsid w:val="00062C17"/>
    <w:rsid w:val="0006330B"/>
    <w:rsid w:val="00064BB4"/>
    <w:rsid w:val="00066217"/>
    <w:rsid w:val="00066503"/>
    <w:rsid w:val="00067153"/>
    <w:rsid w:val="00070216"/>
    <w:rsid w:val="0007041E"/>
    <w:rsid w:val="00070F02"/>
    <w:rsid w:val="000710D0"/>
    <w:rsid w:val="0007169F"/>
    <w:rsid w:val="000738FE"/>
    <w:rsid w:val="00073961"/>
    <w:rsid w:val="00074343"/>
    <w:rsid w:val="00074AEA"/>
    <w:rsid w:val="00076A90"/>
    <w:rsid w:val="000804EA"/>
    <w:rsid w:val="00081438"/>
    <w:rsid w:val="00081DE4"/>
    <w:rsid w:val="00082B3D"/>
    <w:rsid w:val="00082DCA"/>
    <w:rsid w:val="00084939"/>
    <w:rsid w:val="00084C47"/>
    <w:rsid w:val="00085949"/>
    <w:rsid w:val="00086027"/>
    <w:rsid w:val="00086081"/>
    <w:rsid w:val="00086EE3"/>
    <w:rsid w:val="00087C0F"/>
    <w:rsid w:val="00093120"/>
    <w:rsid w:val="00093E10"/>
    <w:rsid w:val="000957BB"/>
    <w:rsid w:val="000A0680"/>
    <w:rsid w:val="000A0739"/>
    <w:rsid w:val="000A0EDD"/>
    <w:rsid w:val="000A1D5F"/>
    <w:rsid w:val="000A3077"/>
    <w:rsid w:val="000A3FCF"/>
    <w:rsid w:val="000A654B"/>
    <w:rsid w:val="000A73A4"/>
    <w:rsid w:val="000A76AF"/>
    <w:rsid w:val="000A79A5"/>
    <w:rsid w:val="000A7FAB"/>
    <w:rsid w:val="000B10CB"/>
    <w:rsid w:val="000B195A"/>
    <w:rsid w:val="000B1B97"/>
    <w:rsid w:val="000B208B"/>
    <w:rsid w:val="000B2366"/>
    <w:rsid w:val="000B31AD"/>
    <w:rsid w:val="000B55A3"/>
    <w:rsid w:val="000B5896"/>
    <w:rsid w:val="000B6366"/>
    <w:rsid w:val="000B6434"/>
    <w:rsid w:val="000B6594"/>
    <w:rsid w:val="000B7A24"/>
    <w:rsid w:val="000B7BCA"/>
    <w:rsid w:val="000C0F59"/>
    <w:rsid w:val="000C1657"/>
    <w:rsid w:val="000C18F2"/>
    <w:rsid w:val="000C1E9E"/>
    <w:rsid w:val="000C23B7"/>
    <w:rsid w:val="000C3408"/>
    <w:rsid w:val="000C397C"/>
    <w:rsid w:val="000C64BE"/>
    <w:rsid w:val="000C68CC"/>
    <w:rsid w:val="000C74A8"/>
    <w:rsid w:val="000D09FB"/>
    <w:rsid w:val="000D0DF5"/>
    <w:rsid w:val="000D27EC"/>
    <w:rsid w:val="000D29D2"/>
    <w:rsid w:val="000D33B4"/>
    <w:rsid w:val="000D435B"/>
    <w:rsid w:val="000D602F"/>
    <w:rsid w:val="000D6194"/>
    <w:rsid w:val="000D79DF"/>
    <w:rsid w:val="000D7EC5"/>
    <w:rsid w:val="000E0393"/>
    <w:rsid w:val="000E100C"/>
    <w:rsid w:val="000E1E9E"/>
    <w:rsid w:val="000E1F0D"/>
    <w:rsid w:val="000E2364"/>
    <w:rsid w:val="000E2F72"/>
    <w:rsid w:val="000E3622"/>
    <w:rsid w:val="000E3C03"/>
    <w:rsid w:val="000E3EF9"/>
    <w:rsid w:val="000E416C"/>
    <w:rsid w:val="000E4E14"/>
    <w:rsid w:val="000E5F63"/>
    <w:rsid w:val="000E6AE4"/>
    <w:rsid w:val="000E6BF5"/>
    <w:rsid w:val="000E6D15"/>
    <w:rsid w:val="000E793A"/>
    <w:rsid w:val="000E7FAA"/>
    <w:rsid w:val="000F0925"/>
    <w:rsid w:val="000F09B2"/>
    <w:rsid w:val="000F1E2D"/>
    <w:rsid w:val="000F201C"/>
    <w:rsid w:val="000F2A86"/>
    <w:rsid w:val="000F39F5"/>
    <w:rsid w:val="000F4F4C"/>
    <w:rsid w:val="000F5629"/>
    <w:rsid w:val="000F5AED"/>
    <w:rsid w:val="000F76AD"/>
    <w:rsid w:val="000F7991"/>
    <w:rsid w:val="00100084"/>
    <w:rsid w:val="001010D6"/>
    <w:rsid w:val="00101143"/>
    <w:rsid w:val="00103A8C"/>
    <w:rsid w:val="00104C4A"/>
    <w:rsid w:val="001053C0"/>
    <w:rsid w:val="001061E8"/>
    <w:rsid w:val="001076E5"/>
    <w:rsid w:val="001108B6"/>
    <w:rsid w:val="001109AF"/>
    <w:rsid w:val="00110C8B"/>
    <w:rsid w:val="00110DCF"/>
    <w:rsid w:val="001138E4"/>
    <w:rsid w:val="00115113"/>
    <w:rsid w:val="00115B17"/>
    <w:rsid w:val="00115C12"/>
    <w:rsid w:val="00115C71"/>
    <w:rsid w:val="00117675"/>
    <w:rsid w:val="00120218"/>
    <w:rsid w:val="0012057B"/>
    <w:rsid w:val="00123241"/>
    <w:rsid w:val="0012330A"/>
    <w:rsid w:val="00123A88"/>
    <w:rsid w:val="00123FDC"/>
    <w:rsid w:val="0012523F"/>
    <w:rsid w:val="0012535F"/>
    <w:rsid w:val="00126DAA"/>
    <w:rsid w:val="0013177B"/>
    <w:rsid w:val="001333B5"/>
    <w:rsid w:val="00134429"/>
    <w:rsid w:val="001351C1"/>
    <w:rsid w:val="00136F9B"/>
    <w:rsid w:val="00137247"/>
    <w:rsid w:val="00137D7F"/>
    <w:rsid w:val="00142049"/>
    <w:rsid w:val="00142931"/>
    <w:rsid w:val="00142966"/>
    <w:rsid w:val="001429A9"/>
    <w:rsid w:val="00143202"/>
    <w:rsid w:val="00145661"/>
    <w:rsid w:val="00145C11"/>
    <w:rsid w:val="00145E36"/>
    <w:rsid w:val="00147738"/>
    <w:rsid w:val="00150084"/>
    <w:rsid w:val="00153302"/>
    <w:rsid w:val="0015488A"/>
    <w:rsid w:val="00154E14"/>
    <w:rsid w:val="00154E6C"/>
    <w:rsid w:val="00155FD8"/>
    <w:rsid w:val="00157AE9"/>
    <w:rsid w:val="001607F4"/>
    <w:rsid w:val="00163884"/>
    <w:rsid w:val="00163E7E"/>
    <w:rsid w:val="001658E1"/>
    <w:rsid w:val="00166416"/>
    <w:rsid w:val="00167F6F"/>
    <w:rsid w:val="00170B40"/>
    <w:rsid w:val="00170F83"/>
    <w:rsid w:val="00172687"/>
    <w:rsid w:val="001730B4"/>
    <w:rsid w:val="00173DB0"/>
    <w:rsid w:val="00174349"/>
    <w:rsid w:val="00174FE0"/>
    <w:rsid w:val="00175A06"/>
    <w:rsid w:val="00176743"/>
    <w:rsid w:val="00176C11"/>
    <w:rsid w:val="001775FE"/>
    <w:rsid w:val="00180204"/>
    <w:rsid w:val="001802AD"/>
    <w:rsid w:val="001809EC"/>
    <w:rsid w:val="00181965"/>
    <w:rsid w:val="00182064"/>
    <w:rsid w:val="00182338"/>
    <w:rsid w:val="001829BD"/>
    <w:rsid w:val="00182FBF"/>
    <w:rsid w:val="001832BE"/>
    <w:rsid w:val="0018512D"/>
    <w:rsid w:val="001854CB"/>
    <w:rsid w:val="001865D5"/>
    <w:rsid w:val="001869DA"/>
    <w:rsid w:val="001923E3"/>
    <w:rsid w:val="00192AAD"/>
    <w:rsid w:val="00192B04"/>
    <w:rsid w:val="001936D0"/>
    <w:rsid w:val="00193D46"/>
    <w:rsid w:val="0019426F"/>
    <w:rsid w:val="00194D50"/>
    <w:rsid w:val="00197633"/>
    <w:rsid w:val="00197806"/>
    <w:rsid w:val="001A0D2A"/>
    <w:rsid w:val="001A174E"/>
    <w:rsid w:val="001A22EA"/>
    <w:rsid w:val="001A311C"/>
    <w:rsid w:val="001A332B"/>
    <w:rsid w:val="001A3552"/>
    <w:rsid w:val="001A363F"/>
    <w:rsid w:val="001A3918"/>
    <w:rsid w:val="001A4B7B"/>
    <w:rsid w:val="001A52E7"/>
    <w:rsid w:val="001A5A3B"/>
    <w:rsid w:val="001B078A"/>
    <w:rsid w:val="001B0A12"/>
    <w:rsid w:val="001B0F92"/>
    <w:rsid w:val="001B14B3"/>
    <w:rsid w:val="001B1799"/>
    <w:rsid w:val="001B1B76"/>
    <w:rsid w:val="001B363A"/>
    <w:rsid w:val="001B3A4B"/>
    <w:rsid w:val="001B491D"/>
    <w:rsid w:val="001B4C00"/>
    <w:rsid w:val="001B5F77"/>
    <w:rsid w:val="001B65E7"/>
    <w:rsid w:val="001B6761"/>
    <w:rsid w:val="001B6D3A"/>
    <w:rsid w:val="001B6D8E"/>
    <w:rsid w:val="001B7380"/>
    <w:rsid w:val="001B7AF3"/>
    <w:rsid w:val="001C16CD"/>
    <w:rsid w:val="001C2CB5"/>
    <w:rsid w:val="001C35BC"/>
    <w:rsid w:val="001C3B0B"/>
    <w:rsid w:val="001C3BA7"/>
    <w:rsid w:val="001C4281"/>
    <w:rsid w:val="001C4710"/>
    <w:rsid w:val="001C52D9"/>
    <w:rsid w:val="001C54F8"/>
    <w:rsid w:val="001C58FD"/>
    <w:rsid w:val="001D04B1"/>
    <w:rsid w:val="001D1564"/>
    <w:rsid w:val="001D1C53"/>
    <w:rsid w:val="001D1D14"/>
    <w:rsid w:val="001D2D53"/>
    <w:rsid w:val="001D4675"/>
    <w:rsid w:val="001D55E0"/>
    <w:rsid w:val="001D581A"/>
    <w:rsid w:val="001D5AD1"/>
    <w:rsid w:val="001D618F"/>
    <w:rsid w:val="001D61F7"/>
    <w:rsid w:val="001D6B19"/>
    <w:rsid w:val="001D71AC"/>
    <w:rsid w:val="001D736D"/>
    <w:rsid w:val="001D7B1C"/>
    <w:rsid w:val="001E0F96"/>
    <w:rsid w:val="001E1420"/>
    <w:rsid w:val="001E4985"/>
    <w:rsid w:val="001E6539"/>
    <w:rsid w:val="001E7039"/>
    <w:rsid w:val="001F2E7E"/>
    <w:rsid w:val="001F331E"/>
    <w:rsid w:val="001F4618"/>
    <w:rsid w:val="001F5E1F"/>
    <w:rsid w:val="001F67D0"/>
    <w:rsid w:val="001F6FEF"/>
    <w:rsid w:val="001F79FC"/>
    <w:rsid w:val="001F7D71"/>
    <w:rsid w:val="0020031E"/>
    <w:rsid w:val="0020165E"/>
    <w:rsid w:val="00201A7B"/>
    <w:rsid w:val="00202453"/>
    <w:rsid w:val="00202694"/>
    <w:rsid w:val="00202862"/>
    <w:rsid w:val="002028C6"/>
    <w:rsid w:val="00202A88"/>
    <w:rsid w:val="00202B37"/>
    <w:rsid w:val="00203D90"/>
    <w:rsid w:val="00205057"/>
    <w:rsid w:val="00207839"/>
    <w:rsid w:val="0021032C"/>
    <w:rsid w:val="002123FB"/>
    <w:rsid w:val="0021440A"/>
    <w:rsid w:val="0021441B"/>
    <w:rsid w:val="002221C5"/>
    <w:rsid w:val="002221EE"/>
    <w:rsid w:val="002228F2"/>
    <w:rsid w:val="00222D78"/>
    <w:rsid w:val="002239AF"/>
    <w:rsid w:val="00223DF3"/>
    <w:rsid w:val="002241AE"/>
    <w:rsid w:val="00224E6A"/>
    <w:rsid w:val="00225EA1"/>
    <w:rsid w:val="002266DE"/>
    <w:rsid w:val="002277AA"/>
    <w:rsid w:val="00230DFA"/>
    <w:rsid w:val="002313F5"/>
    <w:rsid w:val="00231432"/>
    <w:rsid w:val="00233AD4"/>
    <w:rsid w:val="00235912"/>
    <w:rsid w:val="00236066"/>
    <w:rsid w:val="00236A37"/>
    <w:rsid w:val="00240CA3"/>
    <w:rsid w:val="002419E6"/>
    <w:rsid w:val="00241B7B"/>
    <w:rsid w:val="00241BC8"/>
    <w:rsid w:val="002428A2"/>
    <w:rsid w:val="0024498D"/>
    <w:rsid w:val="00244B4D"/>
    <w:rsid w:val="0024593B"/>
    <w:rsid w:val="00245A89"/>
    <w:rsid w:val="002465BC"/>
    <w:rsid w:val="00246946"/>
    <w:rsid w:val="002478C8"/>
    <w:rsid w:val="00247FB9"/>
    <w:rsid w:val="00250D12"/>
    <w:rsid w:val="00251B4E"/>
    <w:rsid w:val="0025224A"/>
    <w:rsid w:val="00253C96"/>
    <w:rsid w:val="00254610"/>
    <w:rsid w:val="00254D1C"/>
    <w:rsid w:val="0025582F"/>
    <w:rsid w:val="00255A42"/>
    <w:rsid w:val="00255BE6"/>
    <w:rsid w:val="002568A3"/>
    <w:rsid w:val="00257AC0"/>
    <w:rsid w:val="00257BEC"/>
    <w:rsid w:val="0026197C"/>
    <w:rsid w:val="00261E74"/>
    <w:rsid w:val="00262BF0"/>
    <w:rsid w:val="00262ED0"/>
    <w:rsid w:val="00262EF6"/>
    <w:rsid w:val="00263E39"/>
    <w:rsid w:val="0026481C"/>
    <w:rsid w:val="00264B0B"/>
    <w:rsid w:val="00265BF2"/>
    <w:rsid w:val="00266B1D"/>
    <w:rsid w:val="00266E17"/>
    <w:rsid w:val="00267788"/>
    <w:rsid w:val="00267FC7"/>
    <w:rsid w:val="002701F3"/>
    <w:rsid w:val="0027082E"/>
    <w:rsid w:val="00271F8B"/>
    <w:rsid w:val="00273D30"/>
    <w:rsid w:val="00273E13"/>
    <w:rsid w:val="0027560A"/>
    <w:rsid w:val="00276430"/>
    <w:rsid w:val="00277B99"/>
    <w:rsid w:val="00277C27"/>
    <w:rsid w:val="00280805"/>
    <w:rsid w:val="00280B81"/>
    <w:rsid w:val="00282589"/>
    <w:rsid w:val="00282A1F"/>
    <w:rsid w:val="00282AE6"/>
    <w:rsid w:val="00283793"/>
    <w:rsid w:val="002838ED"/>
    <w:rsid w:val="002853D1"/>
    <w:rsid w:val="00285A18"/>
    <w:rsid w:val="00286549"/>
    <w:rsid w:val="00286F88"/>
    <w:rsid w:val="002902AA"/>
    <w:rsid w:val="0029317A"/>
    <w:rsid w:val="00293BF7"/>
    <w:rsid w:val="00294CB9"/>
    <w:rsid w:val="002957F1"/>
    <w:rsid w:val="00295E86"/>
    <w:rsid w:val="002A0CC1"/>
    <w:rsid w:val="002A12E3"/>
    <w:rsid w:val="002A21D5"/>
    <w:rsid w:val="002A286D"/>
    <w:rsid w:val="002A3A75"/>
    <w:rsid w:val="002A4D31"/>
    <w:rsid w:val="002A5B41"/>
    <w:rsid w:val="002A5D91"/>
    <w:rsid w:val="002A5D9A"/>
    <w:rsid w:val="002A6B29"/>
    <w:rsid w:val="002B01D2"/>
    <w:rsid w:val="002B020F"/>
    <w:rsid w:val="002B14D2"/>
    <w:rsid w:val="002B197A"/>
    <w:rsid w:val="002B254E"/>
    <w:rsid w:val="002B57E3"/>
    <w:rsid w:val="002B706C"/>
    <w:rsid w:val="002B7825"/>
    <w:rsid w:val="002C04B7"/>
    <w:rsid w:val="002C0CA8"/>
    <w:rsid w:val="002C175D"/>
    <w:rsid w:val="002D01B5"/>
    <w:rsid w:val="002D0E4B"/>
    <w:rsid w:val="002D3386"/>
    <w:rsid w:val="002D33BA"/>
    <w:rsid w:val="002D36EF"/>
    <w:rsid w:val="002D3CCD"/>
    <w:rsid w:val="002D3ECB"/>
    <w:rsid w:val="002D6F90"/>
    <w:rsid w:val="002E01B0"/>
    <w:rsid w:val="002E0694"/>
    <w:rsid w:val="002E06F0"/>
    <w:rsid w:val="002E163A"/>
    <w:rsid w:val="002E1870"/>
    <w:rsid w:val="002E1BBD"/>
    <w:rsid w:val="002E21E5"/>
    <w:rsid w:val="002E2D88"/>
    <w:rsid w:val="002E2F69"/>
    <w:rsid w:val="002E7333"/>
    <w:rsid w:val="002E74FA"/>
    <w:rsid w:val="002F0492"/>
    <w:rsid w:val="002F45C5"/>
    <w:rsid w:val="002F526D"/>
    <w:rsid w:val="002F6735"/>
    <w:rsid w:val="002F778B"/>
    <w:rsid w:val="00304D90"/>
    <w:rsid w:val="0030623F"/>
    <w:rsid w:val="00306D96"/>
    <w:rsid w:val="00311FC6"/>
    <w:rsid w:val="0031285D"/>
    <w:rsid w:val="0031348A"/>
    <w:rsid w:val="00314FE9"/>
    <w:rsid w:val="00315AD9"/>
    <w:rsid w:val="00315C1E"/>
    <w:rsid w:val="00316CB3"/>
    <w:rsid w:val="003177A3"/>
    <w:rsid w:val="00317AA8"/>
    <w:rsid w:val="00320335"/>
    <w:rsid w:val="0032279F"/>
    <w:rsid w:val="003231C0"/>
    <w:rsid w:val="00323A42"/>
    <w:rsid w:val="0032419C"/>
    <w:rsid w:val="003246A0"/>
    <w:rsid w:val="00324FD9"/>
    <w:rsid w:val="00325B68"/>
    <w:rsid w:val="00326238"/>
    <w:rsid w:val="00327535"/>
    <w:rsid w:val="00327BE2"/>
    <w:rsid w:val="00327E83"/>
    <w:rsid w:val="00330009"/>
    <w:rsid w:val="00330886"/>
    <w:rsid w:val="00330B04"/>
    <w:rsid w:val="0033223F"/>
    <w:rsid w:val="003334E5"/>
    <w:rsid w:val="00333F85"/>
    <w:rsid w:val="00335262"/>
    <w:rsid w:val="00336190"/>
    <w:rsid w:val="00336ED9"/>
    <w:rsid w:val="00340C82"/>
    <w:rsid w:val="00341684"/>
    <w:rsid w:val="003429E7"/>
    <w:rsid w:val="00345483"/>
    <w:rsid w:val="003466C4"/>
    <w:rsid w:val="00346708"/>
    <w:rsid w:val="00347CE3"/>
    <w:rsid w:val="00352020"/>
    <w:rsid w:val="0035237A"/>
    <w:rsid w:val="003527C5"/>
    <w:rsid w:val="00355260"/>
    <w:rsid w:val="00355A31"/>
    <w:rsid w:val="00357304"/>
    <w:rsid w:val="003608EC"/>
    <w:rsid w:val="00361CF6"/>
    <w:rsid w:val="00362A3C"/>
    <w:rsid w:val="00363808"/>
    <w:rsid w:val="00364945"/>
    <w:rsid w:val="00365006"/>
    <w:rsid w:val="0036563B"/>
    <w:rsid w:val="0036572F"/>
    <w:rsid w:val="00365D3A"/>
    <w:rsid w:val="00366016"/>
    <w:rsid w:val="003664B9"/>
    <w:rsid w:val="00366AC6"/>
    <w:rsid w:val="0036770F"/>
    <w:rsid w:val="003715F9"/>
    <w:rsid w:val="00372D75"/>
    <w:rsid w:val="00374921"/>
    <w:rsid w:val="00377948"/>
    <w:rsid w:val="003813E0"/>
    <w:rsid w:val="0038189A"/>
    <w:rsid w:val="0038281F"/>
    <w:rsid w:val="00382B37"/>
    <w:rsid w:val="003853C2"/>
    <w:rsid w:val="00385E98"/>
    <w:rsid w:val="00386F94"/>
    <w:rsid w:val="00387F83"/>
    <w:rsid w:val="003917D3"/>
    <w:rsid w:val="00391AC8"/>
    <w:rsid w:val="003922C3"/>
    <w:rsid w:val="00392CEF"/>
    <w:rsid w:val="00392FD4"/>
    <w:rsid w:val="00393635"/>
    <w:rsid w:val="003941F3"/>
    <w:rsid w:val="003946A9"/>
    <w:rsid w:val="00394C6C"/>
    <w:rsid w:val="00395AA2"/>
    <w:rsid w:val="00395D20"/>
    <w:rsid w:val="003965E5"/>
    <w:rsid w:val="0039698D"/>
    <w:rsid w:val="003A1153"/>
    <w:rsid w:val="003A134D"/>
    <w:rsid w:val="003A16D2"/>
    <w:rsid w:val="003A1850"/>
    <w:rsid w:val="003A3E76"/>
    <w:rsid w:val="003A4B58"/>
    <w:rsid w:val="003A55FC"/>
    <w:rsid w:val="003A6450"/>
    <w:rsid w:val="003A775A"/>
    <w:rsid w:val="003B0FCC"/>
    <w:rsid w:val="003B1B1A"/>
    <w:rsid w:val="003B2B61"/>
    <w:rsid w:val="003B302A"/>
    <w:rsid w:val="003B3436"/>
    <w:rsid w:val="003B3F4E"/>
    <w:rsid w:val="003B492B"/>
    <w:rsid w:val="003B538A"/>
    <w:rsid w:val="003B5E9D"/>
    <w:rsid w:val="003C00BE"/>
    <w:rsid w:val="003C0216"/>
    <w:rsid w:val="003C0DBF"/>
    <w:rsid w:val="003C0FD4"/>
    <w:rsid w:val="003C1802"/>
    <w:rsid w:val="003C25AF"/>
    <w:rsid w:val="003C448C"/>
    <w:rsid w:val="003C5744"/>
    <w:rsid w:val="003D0215"/>
    <w:rsid w:val="003D0BBA"/>
    <w:rsid w:val="003D0C41"/>
    <w:rsid w:val="003D1198"/>
    <w:rsid w:val="003D17E4"/>
    <w:rsid w:val="003D3668"/>
    <w:rsid w:val="003D3E60"/>
    <w:rsid w:val="003D5952"/>
    <w:rsid w:val="003D6186"/>
    <w:rsid w:val="003D61E8"/>
    <w:rsid w:val="003D66C0"/>
    <w:rsid w:val="003D66E0"/>
    <w:rsid w:val="003D67BC"/>
    <w:rsid w:val="003D7DC3"/>
    <w:rsid w:val="003E0AFF"/>
    <w:rsid w:val="003E0BA2"/>
    <w:rsid w:val="003E20C9"/>
    <w:rsid w:val="003E3D3A"/>
    <w:rsid w:val="003E5CDE"/>
    <w:rsid w:val="003F01C4"/>
    <w:rsid w:val="003F0225"/>
    <w:rsid w:val="003F03F0"/>
    <w:rsid w:val="003F2347"/>
    <w:rsid w:val="003F2714"/>
    <w:rsid w:val="003F3860"/>
    <w:rsid w:val="003F42A7"/>
    <w:rsid w:val="003F57B6"/>
    <w:rsid w:val="003F679C"/>
    <w:rsid w:val="003F773F"/>
    <w:rsid w:val="003F7A14"/>
    <w:rsid w:val="00400FE0"/>
    <w:rsid w:val="00402E8A"/>
    <w:rsid w:val="00403BC6"/>
    <w:rsid w:val="0040403D"/>
    <w:rsid w:val="00404B43"/>
    <w:rsid w:val="00404CCA"/>
    <w:rsid w:val="00405887"/>
    <w:rsid w:val="00405BFD"/>
    <w:rsid w:val="00407BFF"/>
    <w:rsid w:val="00407F1E"/>
    <w:rsid w:val="004104D6"/>
    <w:rsid w:val="00410F0F"/>
    <w:rsid w:val="0041225C"/>
    <w:rsid w:val="00412384"/>
    <w:rsid w:val="00413068"/>
    <w:rsid w:val="00414912"/>
    <w:rsid w:val="00414A76"/>
    <w:rsid w:val="00415281"/>
    <w:rsid w:val="004153CF"/>
    <w:rsid w:val="004159D9"/>
    <w:rsid w:val="00415C59"/>
    <w:rsid w:val="00417CD0"/>
    <w:rsid w:val="00417D25"/>
    <w:rsid w:val="004208AC"/>
    <w:rsid w:val="004229CD"/>
    <w:rsid w:val="00423131"/>
    <w:rsid w:val="00424BF6"/>
    <w:rsid w:val="00424F96"/>
    <w:rsid w:val="004256C1"/>
    <w:rsid w:val="00426CF7"/>
    <w:rsid w:val="004274C9"/>
    <w:rsid w:val="00427C24"/>
    <w:rsid w:val="0043001E"/>
    <w:rsid w:val="004319A9"/>
    <w:rsid w:val="00432079"/>
    <w:rsid w:val="0043309D"/>
    <w:rsid w:val="0043342D"/>
    <w:rsid w:val="00433461"/>
    <w:rsid w:val="0043391E"/>
    <w:rsid w:val="00433D8E"/>
    <w:rsid w:val="004350A9"/>
    <w:rsid w:val="0043514E"/>
    <w:rsid w:val="0043566B"/>
    <w:rsid w:val="00436270"/>
    <w:rsid w:val="004366D1"/>
    <w:rsid w:val="0043712D"/>
    <w:rsid w:val="00440E6F"/>
    <w:rsid w:val="00440ECF"/>
    <w:rsid w:val="00445B4F"/>
    <w:rsid w:val="00450C89"/>
    <w:rsid w:val="00450FD6"/>
    <w:rsid w:val="0045134B"/>
    <w:rsid w:val="00452CF2"/>
    <w:rsid w:val="00453DF3"/>
    <w:rsid w:val="00455052"/>
    <w:rsid w:val="004559F8"/>
    <w:rsid w:val="004561CC"/>
    <w:rsid w:val="00456AE8"/>
    <w:rsid w:val="00457864"/>
    <w:rsid w:val="00457C88"/>
    <w:rsid w:val="004600EC"/>
    <w:rsid w:val="0046276C"/>
    <w:rsid w:val="004633EB"/>
    <w:rsid w:val="00464BAF"/>
    <w:rsid w:val="00465269"/>
    <w:rsid w:val="00465A53"/>
    <w:rsid w:val="0046683E"/>
    <w:rsid w:val="004671FC"/>
    <w:rsid w:val="00467337"/>
    <w:rsid w:val="00470786"/>
    <w:rsid w:val="00471511"/>
    <w:rsid w:val="00471A5E"/>
    <w:rsid w:val="00471ADC"/>
    <w:rsid w:val="00472C5F"/>
    <w:rsid w:val="00473609"/>
    <w:rsid w:val="00474436"/>
    <w:rsid w:val="00474C4F"/>
    <w:rsid w:val="00474EB0"/>
    <w:rsid w:val="00475107"/>
    <w:rsid w:val="00475A33"/>
    <w:rsid w:val="00475DDC"/>
    <w:rsid w:val="00475ECA"/>
    <w:rsid w:val="004763D7"/>
    <w:rsid w:val="004778AA"/>
    <w:rsid w:val="00477A39"/>
    <w:rsid w:val="00482D0D"/>
    <w:rsid w:val="00483229"/>
    <w:rsid w:val="004838FF"/>
    <w:rsid w:val="00485BCD"/>
    <w:rsid w:val="004871EF"/>
    <w:rsid w:val="004904CB"/>
    <w:rsid w:val="00491ECD"/>
    <w:rsid w:val="0049286D"/>
    <w:rsid w:val="004949E9"/>
    <w:rsid w:val="00495635"/>
    <w:rsid w:val="00495797"/>
    <w:rsid w:val="00495DFB"/>
    <w:rsid w:val="00496206"/>
    <w:rsid w:val="004A02EB"/>
    <w:rsid w:val="004A1503"/>
    <w:rsid w:val="004A1772"/>
    <w:rsid w:val="004A37FA"/>
    <w:rsid w:val="004A388F"/>
    <w:rsid w:val="004A417C"/>
    <w:rsid w:val="004A51FE"/>
    <w:rsid w:val="004A54E3"/>
    <w:rsid w:val="004A5FB8"/>
    <w:rsid w:val="004A7522"/>
    <w:rsid w:val="004B0476"/>
    <w:rsid w:val="004B203F"/>
    <w:rsid w:val="004B2195"/>
    <w:rsid w:val="004B3DE6"/>
    <w:rsid w:val="004B55A4"/>
    <w:rsid w:val="004B595A"/>
    <w:rsid w:val="004B6567"/>
    <w:rsid w:val="004B6955"/>
    <w:rsid w:val="004B7358"/>
    <w:rsid w:val="004B7A44"/>
    <w:rsid w:val="004C07F2"/>
    <w:rsid w:val="004C1A41"/>
    <w:rsid w:val="004C284A"/>
    <w:rsid w:val="004C289B"/>
    <w:rsid w:val="004C3144"/>
    <w:rsid w:val="004C49BC"/>
    <w:rsid w:val="004C5CE4"/>
    <w:rsid w:val="004C6203"/>
    <w:rsid w:val="004C64DD"/>
    <w:rsid w:val="004C6B74"/>
    <w:rsid w:val="004D05A3"/>
    <w:rsid w:val="004D073C"/>
    <w:rsid w:val="004D0A44"/>
    <w:rsid w:val="004D1268"/>
    <w:rsid w:val="004D2074"/>
    <w:rsid w:val="004D261F"/>
    <w:rsid w:val="004D2BE0"/>
    <w:rsid w:val="004D308E"/>
    <w:rsid w:val="004D4D49"/>
    <w:rsid w:val="004D5273"/>
    <w:rsid w:val="004D7568"/>
    <w:rsid w:val="004D7FE4"/>
    <w:rsid w:val="004E1145"/>
    <w:rsid w:val="004E1D8D"/>
    <w:rsid w:val="004E1F57"/>
    <w:rsid w:val="004E3A8F"/>
    <w:rsid w:val="004E3D61"/>
    <w:rsid w:val="004E4421"/>
    <w:rsid w:val="004E5632"/>
    <w:rsid w:val="004E6358"/>
    <w:rsid w:val="004E68C6"/>
    <w:rsid w:val="004E7A75"/>
    <w:rsid w:val="004E7DBF"/>
    <w:rsid w:val="004F3890"/>
    <w:rsid w:val="004F3CA2"/>
    <w:rsid w:val="004F42FC"/>
    <w:rsid w:val="00501309"/>
    <w:rsid w:val="005025CD"/>
    <w:rsid w:val="00503CD3"/>
    <w:rsid w:val="005042AC"/>
    <w:rsid w:val="00504E29"/>
    <w:rsid w:val="0050516B"/>
    <w:rsid w:val="00505785"/>
    <w:rsid w:val="005061F8"/>
    <w:rsid w:val="00506A2C"/>
    <w:rsid w:val="00506D2C"/>
    <w:rsid w:val="005075EC"/>
    <w:rsid w:val="00507AE9"/>
    <w:rsid w:val="00510130"/>
    <w:rsid w:val="00510710"/>
    <w:rsid w:val="005116D3"/>
    <w:rsid w:val="005117EC"/>
    <w:rsid w:val="005122A5"/>
    <w:rsid w:val="00512F8B"/>
    <w:rsid w:val="00513AAB"/>
    <w:rsid w:val="00514090"/>
    <w:rsid w:val="005142F7"/>
    <w:rsid w:val="0051645C"/>
    <w:rsid w:val="00516811"/>
    <w:rsid w:val="005169A0"/>
    <w:rsid w:val="00517F20"/>
    <w:rsid w:val="0052038E"/>
    <w:rsid w:val="005203E0"/>
    <w:rsid w:val="00520478"/>
    <w:rsid w:val="00520991"/>
    <w:rsid w:val="00521956"/>
    <w:rsid w:val="00521B7F"/>
    <w:rsid w:val="00522E3A"/>
    <w:rsid w:val="00526A65"/>
    <w:rsid w:val="00526AB1"/>
    <w:rsid w:val="00526D2C"/>
    <w:rsid w:val="0053052B"/>
    <w:rsid w:val="00530D61"/>
    <w:rsid w:val="0053308D"/>
    <w:rsid w:val="00533FD3"/>
    <w:rsid w:val="00536A7F"/>
    <w:rsid w:val="0053717A"/>
    <w:rsid w:val="00540A37"/>
    <w:rsid w:val="005415EC"/>
    <w:rsid w:val="00542AEE"/>
    <w:rsid w:val="0054659F"/>
    <w:rsid w:val="00546C11"/>
    <w:rsid w:val="00550176"/>
    <w:rsid w:val="0055425E"/>
    <w:rsid w:val="0055437F"/>
    <w:rsid w:val="005549FA"/>
    <w:rsid w:val="00555552"/>
    <w:rsid w:val="00555CD2"/>
    <w:rsid w:val="005565BB"/>
    <w:rsid w:val="00556BCB"/>
    <w:rsid w:val="00561186"/>
    <w:rsid w:val="00562B52"/>
    <w:rsid w:val="00562F3F"/>
    <w:rsid w:val="005636F4"/>
    <w:rsid w:val="00563BF5"/>
    <w:rsid w:val="005640B1"/>
    <w:rsid w:val="00564306"/>
    <w:rsid w:val="005645B0"/>
    <w:rsid w:val="00564F30"/>
    <w:rsid w:val="00565440"/>
    <w:rsid w:val="00565A35"/>
    <w:rsid w:val="00565C4C"/>
    <w:rsid w:val="00566EC1"/>
    <w:rsid w:val="0057093F"/>
    <w:rsid w:val="00570EEC"/>
    <w:rsid w:val="00571458"/>
    <w:rsid w:val="005728CC"/>
    <w:rsid w:val="005751C0"/>
    <w:rsid w:val="005758EF"/>
    <w:rsid w:val="00576528"/>
    <w:rsid w:val="005770AD"/>
    <w:rsid w:val="00577E38"/>
    <w:rsid w:val="00580423"/>
    <w:rsid w:val="00580C78"/>
    <w:rsid w:val="00581058"/>
    <w:rsid w:val="00582FD3"/>
    <w:rsid w:val="005837E5"/>
    <w:rsid w:val="00584B51"/>
    <w:rsid w:val="0058549B"/>
    <w:rsid w:val="00591AC5"/>
    <w:rsid w:val="00592493"/>
    <w:rsid w:val="00593269"/>
    <w:rsid w:val="005957EE"/>
    <w:rsid w:val="005959AC"/>
    <w:rsid w:val="00595A89"/>
    <w:rsid w:val="00596308"/>
    <w:rsid w:val="00596742"/>
    <w:rsid w:val="00596F25"/>
    <w:rsid w:val="005A0C2C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649"/>
    <w:rsid w:val="005A3917"/>
    <w:rsid w:val="005A4259"/>
    <w:rsid w:val="005A692A"/>
    <w:rsid w:val="005A6C9E"/>
    <w:rsid w:val="005A702C"/>
    <w:rsid w:val="005B0525"/>
    <w:rsid w:val="005B0663"/>
    <w:rsid w:val="005B1564"/>
    <w:rsid w:val="005B183A"/>
    <w:rsid w:val="005B1DB6"/>
    <w:rsid w:val="005B2A3A"/>
    <w:rsid w:val="005B2ACE"/>
    <w:rsid w:val="005B4579"/>
    <w:rsid w:val="005B4C0E"/>
    <w:rsid w:val="005B6C1C"/>
    <w:rsid w:val="005B7069"/>
    <w:rsid w:val="005C030C"/>
    <w:rsid w:val="005C08BF"/>
    <w:rsid w:val="005C0A9A"/>
    <w:rsid w:val="005C1423"/>
    <w:rsid w:val="005C18F3"/>
    <w:rsid w:val="005C1AC1"/>
    <w:rsid w:val="005C1B08"/>
    <w:rsid w:val="005C1F8F"/>
    <w:rsid w:val="005C416B"/>
    <w:rsid w:val="005C4DA4"/>
    <w:rsid w:val="005C5408"/>
    <w:rsid w:val="005C5ADD"/>
    <w:rsid w:val="005C628C"/>
    <w:rsid w:val="005C741E"/>
    <w:rsid w:val="005C7F8B"/>
    <w:rsid w:val="005D056D"/>
    <w:rsid w:val="005D0696"/>
    <w:rsid w:val="005D1D92"/>
    <w:rsid w:val="005D33D3"/>
    <w:rsid w:val="005D35C0"/>
    <w:rsid w:val="005D4158"/>
    <w:rsid w:val="005D7D94"/>
    <w:rsid w:val="005E04FA"/>
    <w:rsid w:val="005E056D"/>
    <w:rsid w:val="005E212D"/>
    <w:rsid w:val="005E2724"/>
    <w:rsid w:val="005E2956"/>
    <w:rsid w:val="005E3727"/>
    <w:rsid w:val="005E51D1"/>
    <w:rsid w:val="005E78FD"/>
    <w:rsid w:val="005E7AD1"/>
    <w:rsid w:val="005F0885"/>
    <w:rsid w:val="005F09C8"/>
    <w:rsid w:val="005F5E0B"/>
    <w:rsid w:val="005F6AF9"/>
    <w:rsid w:val="005F7F6B"/>
    <w:rsid w:val="006019B0"/>
    <w:rsid w:val="00601F52"/>
    <w:rsid w:val="00604396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1273A"/>
    <w:rsid w:val="0061435E"/>
    <w:rsid w:val="006163C8"/>
    <w:rsid w:val="006165B2"/>
    <w:rsid w:val="00616D0E"/>
    <w:rsid w:val="00617449"/>
    <w:rsid w:val="00620BF7"/>
    <w:rsid w:val="00621FBE"/>
    <w:rsid w:val="0062204A"/>
    <w:rsid w:val="00622621"/>
    <w:rsid w:val="006226BF"/>
    <w:rsid w:val="00622C25"/>
    <w:rsid w:val="00623570"/>
    <w:rsid w:val="006242A7"/>
    <w:rsid w:val="00624EE7"/>
    <w:rsid w:val="006258AD"/>
    <w:rsid w:val="00626B36"/>
    <w:rsid w:val="00630867"/>
    <w:rsid w:val="00631113"/>
    <w:rsid w:val="006312F0"/>
    <w:rsid w:val="006314AA"/>
    <w:rsid w:val="00631A6C"/>
    <w:rsid w:val="00632F07"/>
    <w:rsid w:val="00633298"/>
    <w:rsid w:val="006335AB"/>
    <w:rsid w:val="00634219"/>
    <w:rsid w:val="0063564F"/>
    <w:rsid w:val="00635820"/>
    <w:rsid w:val="00637A9B"/>
    <w:rsid w:val="00637BA9"/>
    <w:rsid w:val="00640DEB"/>
    <w:rsid w:val="00641C1E"/>
    <w:rsid w:val="00642D1E"/>
    <w:rsid w:val="00643583"/>
    <w:rsid w:val="00643BAD"/>
    <w:rsid w:val="00644D98"/>
    <w:rsid w:val="00645893"/>
    <w:rsid w:val="00645EFC"/>
    <w:rsid w:val="00646F21"/>
    <w:rsid w:val="00647473"/>
    <w:rsid w:val="00647B03"/>
    <w:rsid w:val="00650689"/>
    <w:rsid w:val="00651F55"/>
    <w:rsid w:val="00653292"/>
    <w:rsid w:val="00653B97"/>
    <w:rsid w:val="00653F27"/>
    <w:rsid w:val="00654284"/>
    <w:rsid w:val="006544FC"/>
    <w:rsid w:val="006603E8"/>
    <w:rsid w:val="006610D1"/>
    <w:rsid w:val="006613B2"/>
    <w:rsid w:val="006615AF"/>
    <w:rsid w:val="00663631"/>
    <w:rsid w:val="00664685"/>
    <w:rsid w:val="006650AA"/>
    <w:rsid w:val="0066639C"/>
    <w:rsid w:val="00666C96"/>
    <w:rsid w:val="00667A89"/>
    <w:rsid w:val="00670441"/>
    <w:rsid w:val="0067066B"/>
    <w:rsid w:val="00670DCA"/>
    <w:rsid w:val="00670FDA"/>
    <w:rsid w:val="00671A09"/>
    <w:rsid w:val="00671DB6"/>
    <w:rsid w:val="006733CE"/>
    <w:rsid w:val="006739B3"/>
    <w:rsid w:val="00673AD4"/>
    <w:rsid w:val="00673E63"/>
    <w:rsid w:val="0067458C"/>
    <w:rsid w:val="006772A3"/>
    <w:rsid w:val="006772DD"/>
    <w:rsid w:val="00681C17"/>
    <w:rsid w:val="006842FF"/>
    <w:rsid w:val="00685C14"/>
    <w:rsid w:val="00686C47"/>
    <w:rsid w:val="0068720F"/>
    <w:rsid w:val="0069072F"/>
    <w:rsid w:val="0069387D"/>
    <w:rsid w:val="00693929"/>
    <w:rsid w:val="006962FA"/>
    <w:rsid w:val="00696960"/>
    <w:rsid w:val="00696F3E"/>
    <w:rsid w:val="00697361"/>
    <w:rsid w:val="006A0126"/>
    <w:rsid w:val="006A01F6"/>
    <w:rsid w:val="006A0334"/>
    <w:rsid w:val="006A23B8"/>
    <w:rsid w:val="006A244A"/>
    <w:rsid w:val="006A2E28"/>
    <w:rsid w:val="006A308F"/>
    <w:rsid w:val="006A4087"/>
    <w:rsid w:val="006A5B13"/>
    <w:rsid w:val="006A6134"/>
    <w:rsid w:val="006A617A"/>
    <w:rsid w:val="006A6B99"/>
    <w:rsid w:val="006A728A"/>
    <w:rsid w:val="006A753C"/>
    <w:rsid w:val="006A7592"/>
    <w:rsid w:val="006A79C7"/>
    <w:rsid w:val="006A79D1"/>
    <w:rsid w:val="006A7C49"/>
    <w:rsid w:val="006B1287"/>
    <w:rsid w:val="006B4A38"/>
    <w:rsid w:val="006B558B"/>
    <w:rsid w:val="006B599B"/>
    <w:rsid w:val="006B6E2B"/>
    <w:rsid w:val="006B7F59"/>
    <w:rsid w:val="006C1540"/>
    <w:rsid w:val="006C1A01"/>
    <w:rsid w:val="006C23AB"/>
    <w:rsid w:val="006C240A"/>
    <w:rsid w:val="006C37AA"/>
    <w:rsid w:val="006C41FE"/>
    <w:rsid w:val="006C4748"/>
    <w:rsid w:val="006C4AA5"/>
    <w:rsid w:val="006C4C94"/>
    <w:rsid w:val="006C5193"/>
    <w:rsid w:val="006C6332"/>
    <w:rsid w:val="006C6827"/>
    <w:rsid w:val="006C7076"/>
    <w:rsid w:val="006C7303"/>
    <w:rsid w:val="006C7BD3"/>
    <w:rsid w:val="006D0578"/>
    <w:rsid w:val="006D16CD"/>
    <w:rsid w:val="006D2797"/>
    <w:rsid w:val="006D4534"/>
    <w:rsid w:val="006D47CE"/>
    <w:rsid w:val="006D547D"/>
    <w:rsid w:val="006D5900"/>
    <w:rsid w:val="006D6BA0"/>
    <w:rsid w:val="006D6EBC"/>
    <w:rsid w:val="006E1362"/>
    <w:rsid w:val="006E4BC1"/>
    <w:rsid w:val="006E4D9F"/>
    <w:rsid w:val="006E507D"/>
    <w:rsid w:val="006E6900"/>
    <w:rsid w:val="006E6A7B"/>
    <w:rsid w:val="006E775A"/>
    <w:rsid w:val="006E7F4D"/>
    <w:rsid w:val="006F0197"/>
    <w:rsid w:val="006F0C14"/>
    <w:rsid w:val="006F5C5E"/>
    <w:rsid w:val="006F73CD"/>
    <w:rsid w:val="007007C5"/>
    <w:rsid w:val="007010A4"/>
    <w:rsid w:val="00701418"/>
    <w:rsid w:val="00702397"/>
    <w:rsid w:val="007024C1"/>
    <w:rsid w:val="0070359C"/>
    <w:rsid w:val="00704148"/>
    <w:rsid w:val="00705D49"/>
    <w:rsid w:val="00705E5A"/>
    <w:rsid w:val="007070EC"/>
    <w:rsid w:val="00707F0C"/>
    <w:rsid w:val="007105CA"/>
    <w:rsid w:val="007121A2"/>
    <w:rsid w:val="007128B3"/>
    <w:rsid w:val="00712E96"/>
    <w:rsid w:val="00714207"/>
    <w:rsid w:val="00714DC2"/>
    <w:rsid w:val="007152D8"/>
    <w:rsid w:val="00715315"/>
    <w:rsid w:val="00715672"/>
    <w:rsid w:val="0071682C"/>
    <w:rsid w:val="00716A9E"/>
    <w:rsid w:val="007206AF"/>
    <w:rsid w:val="00721231"/>
    <w:rsid w:val="00721353"/>
    <w:rsid w:val="0072181F"/>
    <w:rsid w:val="00721AF3"/>
    <w:rsid w:val="00722634"/>
    <w:rsid w:val="007242BB"/>
    <w:rsid w:val="00725F45"/>
    <w:rsid w:val="00726687"/>
    <w:rsid w:val="00727638"/>
    <w:rsid w:val="00727D94"/>
    <w:rsid w:val="0073081E"/>
    <w:rsid w:val="00730C55"/>
    <w:rsid w:val="007333F1"/>
    <w:rsid w:val="00735135"/>
    <w:rsid w:val="00735213"/>
    <w:rsid w:val="00735805"/>
    <w:rsid w:val="00736FCF"/>
    <w:rsid w:val="00737B31"/>
    <w:rsid w:val="00737D96"/>
    <w:rsid w:val="00737EF2"/>
    <w:rsid w:val="00742638"/>
    <w:rsid w:val="00746980"/>
    <w:rsid w:val="00747467"/>
    <w:rsid w:val="00747A47"/>
    <w:rsid w:val="00747C10"/>
    <w:rsid w:val="00750D19"/>
    <w:rsid w:val="007510DB"/>
    <w:rsid w:val="0075112F"/>
    <w:rsid w:val="00751492"/>
    <w:rsid w:val="00751661"/>
    <w:rsid w:val="00752CF2"/>
    <w:rsid w:val="00752D5E"/>
    <w:rsid w:val="00753A64"/>
    <w:rsid w:val="00755319"/>
    <w:rsid w:val="00755828"/>
    <w:rsid w:val="00755B17"/>
    <w:rsid w:val="00756214"/>
    <w:rsid w:val="007579C4"/>
    <w:rsid w:val="007608F7"/>
    <w:rsid w:val="007610C5"/>
    <w:rsid w:val="007645F6"/>
    <w:rsid w:val="00764711"/>
    <w:rsid w:val="00765481"/>
    <w:rsid w:val="00765B93"/>
    <w:rsid w:val="00765D32"/>
    <w:rsid w:val="00765D96"/>
    <w:rsid w:val="00766123"/>
    <w:rsid w:val="00766792"/>
    <w:rsid w:val="007673A8"/>
    <w:rsid w:val="00767D00"/>
    <w:rsid w:val="007706A7"/>
    <w:rsid w:val="007714EF"/>
    <w:rsid w:val="00771BEC"/>
    <w:rsid w:val="00772CC3"/>
    <w:rsid w:val="00773539"/>
    <w:rsid w:val="00773CEF"/>
    <w:rsid w:val="007758FB"/>
    <w:rsid w:val="007809FE"/>
    <w:rsid w:val="00780B27"/>
    <w:rsid w:val="007816CA"/>
    <w:rsid w:val="00781C1E"/>
    <w:rsid w:val="00784479"/>
    <w:rsid w:val="00784889"/>
    <w:rsid w:val="00790840"/>
    <w:rsid w:val="00790A51"/>
    <w:rsid w:val="0079306E"/>
    <w:rsid w:val="007932D1"/>
    <w:rsid w:val="00793D7B"/>
    <w:rsid w:val="00794329"/>
    <w:rsid w:val="00794DB2"/>
    <w:rsid w:val="00795A47"/>
    <w:rsid w:val="00795AB4"/>
    <w:rsid w:val="00796916"/>
    <w:rsid w:val="00797DC2"/>
    <w:rsid w:val="007A0B4C"/>
    <w:rsid w:val="007A1234"/>
    <w:rsid w:val="007A203A"/>
    <w:rsid w:val="007A47E4"/>
    <w:rsid w:val="007A7502"/>
    <w:rsid w:val="007B1661"/>
    <w:rsid w:val="007B1AE4"/>
    <w:rsid w:val="007B1D46"/>
    <w:rsid w:val="007B51EA"/>
    <w:rsid w:val="007B5B98"/>
    <w:rsid w:val="007B6EE3"/>
    <w:rsid w:val="007B6F87"/>
    <w:rsid w:val="007B725E"/>
    <w:rsid w:val="007C0A3D"/>
    <w:rsid w:val="007C12EE"/>
    <w:rsid w:val="007C2857"/>
    <w:rsid w:val="007C290D"/>
    <w:rsid w:val="007C2F79"/>
    <w:rsid w:val="007C475D"/>
    <w:rsid w:val="007C4C27"/>
    <w:rsid w:val="007C4D86"/>
    <w:rsid w:val="007C4F41"/>
    <w:rsid w:val="007C6DCB"/>
    <w:rsid w:val="007C6E71"/>
    <w:rsid w:val="007D0648"/>
    <w:rsid w:val="007D0689"/>
    <w:rsid w:val="007D1433"/>
    <w:rsid w:val="007D1824"/>
    <w:rsid w:val="007D2082"/>
    <w:rsid w:val="007D2A41"/>
    <w:rsid w:val="007D43CA"/>
    <w:rsid w:val="007D530E"/>
    <w:rsid w:val="007D6BE0"/>
    <w:rsid w:val="007D7638"/>
    <w:rsid w:val="007E06B2"/>
    <w:rsid w:val="007E2227"/>
    <w:rsid w:val="007E257B"/>
    <w:rsid w:val="007E3002"/>
    <w:rsid w:val="007E4065"/>
    <w:rsid w:val="007E4F0B"/>
    <w:rsid w:val="007E5AC9"/>
    <w:rsid w:val="007E7B1B"/>
    <w:rsid w:val="007E7D2A"/>
    <w:rsid w:val="007F11A7"/>
    <w:rsid w:val="007F11AE"/>
    <w:rsid w:val="007F1433"/>
    <w:rsid w:val="007F1641"/>
    <w:rsid w:val="007F16BF"/>
    <w:rsid w:val="007F185C"/>
    <w:rsid w:val="007F1A7B"/>
    <w:rsid w:val="007F1CF3"/>
    <w:rsid w:val="007F263D"/>
    <w:rsid w:val="007F3E2D"/>
    <w:rsid w:val="007F3E56"/>
    <w:rsid w:val="007F440A"/>
    <w:rsid w:val="007F730E"/>
    <w:rsid w:val="007F7B9A"/>
    <w:rsid w:val="00801753"/>
    <w:rsid w:val="008031AF"/>
    <w:rsid w:val="00803246"/>
    <w:rsid w:val="00803E2E"/>
    <w:rsid w:val="008042C4"/>
    <w:rsid w:val="00807B1E"/>
    <w:rsid w:val="008103C3"/>
    <w:rsid w:val="00812C4D"/>
    <w:rsid w:val="00814CE1"/>
    <w:rsid w:val="008157DB"/>
    <w:rsid w:val="008159CE"/>
    <w:rsid w:val="008178EB"/>
    <w:rsid w:val="00817979"/>
    <w:rsid w:val="00817F42"/>
    <w:rsid w:val="008207EB"/>
    <w:rsid w:val="00820C1F"/>
    <w:rsid w:val="00820FB9"/>
    <w:rsid w:val="008217E1"/>
    <w:rsid w:val="00821C04"/>
    <w:rsid w:val="00822B13"/>
    <w:rsid w:val="0082376B"/>
    <w:rsid w:val="00823A44"/>
    <w:rsid w:val="00824367"/>
    <w:rsid w:val="008247AE"/>
    <w:rsid w:val="00826328"/>
    <w:rsid w:val="00826C32"/>
    <w:rsid w:val="008275BB"/>
    <w:rsid w:val="008276F7"/>
    <w:rsid w:val="00827BE0"/>
    <w:rsid w:val="008308E9"/>
    <w:rsid w:val="0083189D"/>
    <w:rsid w:val="00831D79"/>
    <w:rsid w:val="00831F86"/>
    <w:rsid w:val="008338BA"/>
    <w:rsid w:val="00833AFD"/>
    <w:rsid w:val="008356A8"/>
    <w:rsid w:val="00835891"/>
    <w:rsid w:val="00835B0E"/>
    <w:rsid w:val="00835E2A"/>
    <w:rsid w:val="00835E76"/>
    <w:rsid w:val="00836D98"/>
    <w:rsid w:val="00841704"/>
    <w:rsid w:val="008417F4"/>
    <w:rsid w:val="0084289F"/>
    <w:rsid w:val="0084431C"/>
    <w:rsid w:val="00846466"/>
    <w:rsid w:val="00846EC4"/>
    <w:rsid w:val="00850127"/>
    <w:rsid w:val="00850B4B"/>
    <w:rsid w:val="00851011"/>
    <w:rsid w:val="0085150E"/>
    <w:rsid w:val="0085180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837"/>
    <w:rsid w:val="008561DF"/>
    <w:rsid w:val="0085634B"/>
    <w:rsid w:val="00856DAA"/>
    <w:rsid w:val="00857089"/>
    <w:rsid w:val="0086057B"/>
    <w:rsid w:val="00860CA3"/>
    <w:rsid w:val="0086168A"/>
    <w:rsid w:val="0086171F"/>
    <w:rsid w:val="0086194D"/>
    <w:rsid w:val="00862512"/>
    <w:rsid w:val="0086280B"/>
    <w:rsid w:val="00862D69"/>
    <w:rsid w:val="00862EBF"/>
    <w:rsid w:val="00862FBB"/>
    <w:rsid w:val="008638B2"/>
    <w:rsid w:val="0086395D"/>
    <w:rsid w:val="00863F65"/>
    <w:rsid w:val="00864EF9"/>
    <w:rsid w:val="008656C6"/>
    <w:rsid w:val="00865E05"/>
    <w:rsid w:val="00865F83"/>
    <w:rsid w:val="008664B4"/>
    <w:rsid w:val="00871127"/>
    <w:rsid w:val="008712C1"/>
    <w:rsid w:val="00872E59"/>
    <w:rsid w:val="0087393B"/>
    <w:rsid w:val="00874989"/>
    <w:rsid w:val="00876741"/>
    <w:rsid w:val="008772A7"/>
    <w:rsid w:val="008772D1"/>
    <w:rsid w:val="00880414"/>
    <w:rsid w:val="008816F4"/>
    <w:rsid w:val="00882180"/>
    <w:rsid w:val="00882886"/>
    <w:rsid w:val="008829A6"/>
    <w:rsid w:val="00883070"/>
    <w:rsid w:val="00883A8B"/>
    <w:rsid w:val="00885942"/>
    <w:rsid w:val="00887006"/>
    <w:rsid w:val="0089147E"/>
    <w:rsid w:val="00891562"/>
    <w:rsid w:val="00891602"/>
    <w:rsid w:val="008924AF"/>
    <w:rsid w:val="0089349A"/>
    <w:rsid w:val="008944BB"/>
    <w:rsid w:val="00894F77"/>
    <w:rsid w:val="00894FBF"/>
    <w:rsid w:val="0089550A"/>
    <w:rsid w:val="00895E5E"/>
    <w:rsid w:val="00896589"/>
    <w:rsid w:val="00897689"/>
    <w:rsid w:val="00897988"/>
    <w:rsid w:val="008A0377"/>
    <w:rsid w:val="008A32C1"/>
    <w:rsid w:val="008A3A18"/>
    <w:rsid w:val="008A578B"/>
    <w:rsid w:val="008B0974"/>
    <w:rsid w:val="008B18E0"/>
    <w:rsid w:val="008B1E84"/>
    <w:rsid w:val="008B319E"/>
    <w:rsid w:val="008B369F"/>
    <w:rsid w:val="008B4D07"/>
    <w:rsid w:val="008B6151"/>
    <w:rsid w:val="008B74FD"/>
    <w:rsid w:val="008B7C09"/>
    <w:rsid w:val="008C0058"/>
    <w:rsid w:val="008C1206"/>
    <w:rsid w:val="008C146D"/>
    <w:rsid w:val="008C2573"/>
    <w:rsid w:val="008C3B8E"/>
    <w:rsid w:val="008C40AE"/>
    <w:rsid w:val="008C4ADA"/>
    <w:rsid w:val="008C504B"/>
    <w:rsid w:val="008C5D61"/>
    <w:rsid w:val="008C6472"/>
    <w:rsid w:val="008C69F1"/>
    <w:rsid w:val="008D0562"/>
    <w:rsid w:val="008D3B50"/>
    <w:rsid w:val="008D41B3"/>
    <w:rsid w:val="008D43EC"/>
    <w:rsid w:val="008D54F4"/>
    <w:rsid w:val="008D57E8"/>
    <w:rsid w:val="008D5CD0"/>
    <w:rsid w:val="008D65F0"/>
    <w:rsid w:val="008D7765"/>
    <w:rsid w:val="008D79A0"/>
    <w:rsid w:val="008D7BF3"/>
    <w:rsid w:val="008E0765"/>
    <w:rsid w:val="008E3B1D"/>
    <w:rsid w:val="008E3EF3"/>
    <w:rsid w:val="008E76C6"/>
    <w:rsid w:val="008F0C1D"/>
    <w:rsid w:val="008F456B"/>
    <w:rsid w:val="008F48AA"/>
    <w:rsid w:val="008F54F6"/>
    <w:rsid w:val="008F6BD5"/>
    <w:rsid w:val="008F7124"/>
    <w:rsid w:val="008F7E6A"/>
    <w:rsid w:val="009023C1"/>
    <w:rsid w:val="00902D0F"/>
    <w:rsid w:val="00902F43"/>
    <w:rsid w:val="0090362A"/>
    <w:rsid w:val="0090373D"/>
    <w:rsid w:val="009042B8"/>
    <w:rsid w:val="00904880"/>
    <w:rsid w:val="00904C9F"/>
    <w:rsid w:val="009069C9"/>
    <w:rsid w:val="00907593"/>
    <w:rsid w:val="00907604"/>
    <w:rsid w:val="009110C2"/>
    <w:rsid w:val="00912ABD"/>
    <w:rsid w:val="00912F9B"/>
    <w:rsid w:val="00913080"/>
    <w:rsid w:val="0091312E"/>
    <w:rsid w:val="00913F1E"/>
    <w:rsid w:val="00914CFB"/>
    <w:rsid w:val="009157BC"/>
    <w:rsid w:val="00916489"/>
    <w:rsid w:val="00916579"/>
    <w:rsid w:val="009176A0"/>
    <w:rsid w:val="009177E7"/>
    <w:rsid w:val="0091797C"/>
    <w:rsid w:val="009204A1"/>
    <w:rsid w:val="0092071F"/>
    <w:rsid w:val="00921712"/>
    <w:rsid w:val="00921C6A"/>
    <w:rsid w:val="00922221"/>
    <w:rsid w:val="0092252C"/>
    <w:rsid w:val="009227D8"/>
    <w:rsid w:val="00923796"/>
    <w:rsid w:val="00923D7F"/>
    <w:rsid w:val="00924969"/>
    <w:rsid w:val="00925DE3"/>
    <w:rsid w:val="009266B5"/>
    <w:rsid w:val="009277E4"/>
    <w:rsid w:val="00931546"/>
    <w:rsid w:val="00931560"/>
    <w:rsid w:val="009317E6"/>
    <w:rsid w:val="00932A07"/>
    <w:rsid w:val="0093304D"/>
    <w:rsid w:val="0093756D"/>
    <w:rsid w:val="0094026C"/>
    <w:rsid w:val="009406A1"/>
    <w:rsid w:val="00940D2D"/>
    <w:rsid w:val="0094152C"/>
    <w:rsid w:val="009423C4"/>
    <w:rsid w:val="00942BFD"/>
    <w:rsid w:val="00942CE4"/>
    <w:rsid w:val="0094333B"/>
    <w:rsid w:val="009434F2"/>
    <w:rsid w:val="00943938"/>
    <w:rsid w:val="00943B2E"/>
    <w:rsid w:val="009447BE"/>
    <w:rsid w:val="00944A83"/>
    <w:rsid w:val="00945FEC"/>
    <w:rsid w:val="0094656A"/>
    <w:rsid w:val="009467D7"/>
    <w:rsid w:val="00946D82"/>
    <w:rsid w:val="00947F53"/>
    <w:rsid w:val="009515FB"/>
    <w:rsid w:val="00951A06"/>
    <w:rsid w:val="00951CDF"/>
    <w:rsid w:val="00956F1B"/>
    <w:rsid w:val="00957933"/>
    <w:rsid w:val="00960CBD"/>
    <w:rsid w:val="00960DD1"/>
    <w:rsid w:val="009629F6"/>
    <w:rsid w:val="00962BA7"/>
    <w:rsid w:val="00963C41"/>
    <w:rsid w:val="0096435A"/>
    <w:rsid w:val="00965250"/>
    <w:rsid w:val="00965AB2"/>
    <w:rsid w:val="00965E44"/>
    <w:rsid w:val="00966B84"/>
    <w:rsid w:val="00967029"/>
    <w:rsid w:val="00967200"/>
    <w:rsid w:val="00967511"/>
    <w:rsid w:val="00967E5F"/>
    <w:rsid w:val="00967FBE"/>
    <w:rsid w:val="00970884"/>
    <w:rsid w:val="009714FF"/>
    <w:rsid w:val="00971790"/>
    <w:rsid w:val="00971E05"/>
    <w:rsid w:val="00973D22"/>
    <w:rsid w:val="00974BB9"/>
    <w:rsid w:val="00976242"/>
    <w:rsid w:val="00976A44"/>
    <w:rsid w:val="00976E97"/>
    <w:rsid w:val="00982125"/>
    <w:rsid w:val="00982263"/>
    <w:rsid w:val="009834E2"/>
    <w:rsid w:val="00984C2A"/>
    <w:rsid w:val="00984C6C"/>
    <w:rsid w:val="00985288"/>
    <w:rsid w:val="0098574F"/>
    <w:rsid w:val="0098636E"/>
    <w:rsid w:val="0098787D"/>
    <w:rsid w:val="00990672"/>
    <w:rsid w:val="0099071A"/>
    <w:rsid w:val="009910A4"/>
    <w:rsid w:val="0099403D"/>
    <w:rsid w:val="009953BF"/>
    <w:rsid w:val="009959F7"/>
    <w:rsid w:val="0099729A"/>
    <w:rsid w:val="009A0426"/>
    <w:rsid w:val="009A0C9B"/>
    <w:rsid w:val="009A2DF3"/>
    <w:rsid w:val="009A4295"/>
    <w:rsid w:val="009A4972"/>
    <w:rsid w:val="009A4D2D"/>
    <w:rsid w:val="009A5909"/>
    <w:rsid w:val="009A735F"/>
    <w:rsid w:val="009B03A5"/>
    <w:rsid w:val="009B134E"/>
    <w:rsid w:val="009B1B49"/>
    <w:rsid w:val="009B2429"/>
    <w:rsid w:val="009B4095"/>
    <w:rsid w:val="009B5375"/>
    <w:rsid w:val="009B6ABC"/>
    <w:rsid w:val="009B6C35"/>
    <w:rsid w:val="009B7AA7"/>
    <w:rsid w:val="009C347C"/>
    <w:rsid w:val="009C453F"/>
    <w:rsid w:val="009C472A"/>
    <w:rsid w:val="009C4C4F"/>
    <w:rsid w:val="009C524E"/>
    <w:rsid w:val="009C5830"/>
    <w:rsid w:val="009C7F99"/>
    <w:rsid w:val="009D172E"/>
    <w:rsid w:val="009D1991"/>
    <w:rsid w:val="009D3D2A"/>
    <w:rsid w:val="009D50AE"/>
    <w:rsid w:val="009E0816"/>
    <w:rsid w:val="009E090A"/>
    <w:rsid w:val="009E1621"/>
    <w:rsid w:val="009E17BC"/>
    <w:rsid w:val="009E1B5A"/>
    <w:rsid w:val="009E21DF"/>
    <w:rsid w:val="009E2B35"/>
    <w:rsid w:val="009E2BF3"/>
    <w:rsid w:val="009E395A"/>
    <w:rsid w:val="009E3A4E"/>
    <w:rsid w:val="009E40B2"/>
    <w:rsid w:val="009E4974"/>
    <w:rsid w:val="009E498F"/>
    <w:rsid w:val="009E4E60"/>
    <w:rsid w:val="009E72FC"/>
    <w:rsid w:val="009E772B"/>
    <w:rsid w:val="009F0B07"/>
    <w:rsid w:val="009F0BFE"/>
    <w:rsid w:val="009F168F"/>
    <w:rsid w:val="009F364F"/>
    <w:rsid w:val="009F3E04"/>
    <w:rsid w:val="009F41D9"/>
    <w:rsid w:val="009F44A1"/>
    <w:rsid w:val="009F46BD"/>
    <w:rsid w:val="009F4793"/>
    <w:rsid w:val="009F50A9"/>
    <w:rsid w:val="009F56A7"/>
    <w:rsid w:val="009F6372"/>
    <w:rsid w:val="009F76F6"/>
    <w:rsid w:val="00A00140"/>
    <w:rsid w:val="00A0160F"/>
    <w:rsid w:val="00A016C3"/>
    <w:rsid w:val="00A025E2"/>
    <w:rsid w:val="00A0304C"/>
    <w:rsid w:val="00A04702"/>
    <w:rsid w:val="00A053AB"/>
    <w:rsid w:val="00A06444"/>
    <w:rsid w:val="00A073FB"/>
    <w:rsid w:val="00A106DC"/>
    <w:rsid w:val="00A10D78"/>
    <w:rsid w:val="00A11A02"/>
    <w:rsid w:val="00A11D6F"/>
    <w:rsid w:val="00A12855"/>
    <w:rsid w:val="00A12E1B"/>
    <w:rsid w:val="00A12ECC"/>
    <w:rsid w:val="00A13A27"/>
    <w:rsid w:val="00A13F8E"/>
    <w:rsid w:val="00A14883"/>
    <w:rsid w:val="00A168F8"/>
    <w:rsid w:val="00A1706C"/>
    <w:rsid w:val="00A20943"/>
    <w:rsid w:val="00A20DD0"/>
    <w:rsid w:val="00A223C4"/>
    <w:rsid w:val="00A22E08"/>
    <w:rsid w:val="00A26460"/>
    <w:rsid w:val="00A26EEC"/>
    <w:rsid w:val="00A27401"/>
    <w:rsid w:val="00A27D69"/>
    <w:rsid w:val="00A30974"/>
    <w:rsid w:val="00A31508"/>
    <w:rsid w:val="00A32A88"/>
    <w:rsid w:val="00A3337B"/>
    <w:rsid w:val="00A351A2"/>
    <w:rsid w:val="00A36460"/>
    <w:rsid w:val="00A40FD2"/>
    <w:rsid w:val="00A4402F"/>
    <w:rsid w:val="00A45EBB"/>
    <w:rsid w:val="00A45FCD"/>
    <w:rsid w:val="00A4727D"/>
    <w:rsid w:val="00A5000F"/>
    <w:rsid w:val="00A51B1E"/>
    <w:rsid w:val="00A51C7E"/>
    <w:rsid w:val="00A52431"/>
    <w:rsid w:val="00A52757"/>
    <w:rsid w:val="00A52774"/>
    <w:rsid w:val="00A52D94"/>
    <w:rsid w:val="00A532A1"/>
    <w:rsid w:val="00A55BAA"/>
    <w:rsid w:val="00A57034"/>
    <w:rsid w:val="00A578BC"/>
    <w:rsid w:val="00A57AF7"/>
    <w:rsid w:val="00A60479"/>
    <w:rsid w:val="00A615B7"/>
    <w:rsid w:val="00A628E0"/>
    <w:rsid w:val="00A631C4"/>
    <w:rsid w:val="00A63489"/>
    <w:rsid w:val="00A645E6"/>
    <w:rsid w:val="00A64DFD"/>
    <w:rsid w:val="00A64E7B"/>
    <w:rsid w:val="00A66372"/>
    <w:rsid w:val="00A66B5D"/>
    <w:rsid w:val="00A713BF"/>
    <w:rsid w:val="00A71573"/>
    <w:rsid w:val="00A72496"/>
    <w:rsid w:val="00A727C8"/>
    <w:rsid w:val="00A72C65"/>
    <w:rsid w:val="00A73F9D"/>
    <w:rsid w:val="00A74128"/>
    <w:rsid w:val="00A746CA"/>
    <w:rsid w:val="00A74C9E"/>
    <w:rsid w:val="00A74DF7"/>
    <w:rsid w:val="00A74E57"/>
    <w:rsid w:val="00A74ECF"/>
    <w:rsid w:val="00A77A6A"/>
    <w:rsid w:val="00A77DB9"/>
    <w:rsid w:val="00A814DE"/>
    <w:rsid w:val="00A83134"/>
    <w:rsid w:val="00A831CA"/>
    <w:rsid w:val="00A83D9D"/>
    <w:rsid w:val="00A84088"/>
    <w:rsid w:val="00A85EB4"/>
    <w:rsid w:val="00A869AE"/>
    <w:rsid w:val="00A872E3"/>
    <w:rsid w:val="00A92BD6"/>
    <w:rsid w:val="00A94486"/>
    <w:rsid w:val="00A95095"/>
    <w:rsid w:val="00A95EE0"/>
    <w:rsid w:val="00A961EE"/>
    <w:rsid w:val="00AA0BA0"/>
    <w:rsid w:val="00AA20B0"/>
    <w:rsid w:val="00AA2CE6"/>
    <w:rsid w:val="00AA2F8D"/>
    <w:rsid w:val="00AA331B"/>
    <w:rsid w:val="00AA3403"/>
    <w:rsid w:val="00AA627A"/>
    <w:rsid w:val="00AB004F"/>
    <w:rsid w:val="00AB325F"/>
    <w:rsid w:val="00AB369D"/>
    <w:rsid w:val="00AB4D9D"/>
    <w:rsid w:val="00AB55E0"/>
    <w:rsid w:val="00AB6589"/>
    <w:rsid w:val="00AB7D39"/>
    <w:rsid w:val="00AC134D"/>
    <w:rsid w:val="00AC2F05"/>
    <w:rsid w:val="00AC4521"/>
    <w:rsid w:val="00AC495F"/>
    <w:rsid w:val="00AC4CA0"/>
    <w:rsid w:val="00AC557B"/>
    <w:rsid w:val="00AC57EF"/>
    <w:rsid w:val="00AC747A"/>
    <w:rsid w:val="00AD13F1"/>
    <w:rsid w:val="00AD2B3D"/>
    <w:rsid w:val="00AD2CC7"/>
    <w:rsid w:val="00AD3B7A"/>
    <w:rsid w:val="00AD436B"/>
    <w:rsid w:val="00AD4CEB"/>
    <w:rsid w:val="00AD6126"/>
    <w:rsid w:val="00AD6332"/>
    <w:rsid w:val="00AD749C"/>
    <w:rsid w:val="00AD7A10"/>
    <w:rsid w:val="00AD7C77"/>
    <w:rsid w:val="00AD7ECE"/>
    <w:rsid w:val="00AE07C0"/>
    <w:rsid w:val="00AE160A"/>
    <w:rsid w:val="00AE2DA9"/>
    <w:rsid w:val="00AE3178"/>
    <w:rsid w:val="00AE38AE"/>
    <w:rsid w:val="00AE421A"/>
    <w:rsid w:val="00AE4769"/>
    <w:rsid w:val="00AE5040"/>
    <w:rsid w:val="00AE5720"/>
    <w:rsid w:val="00AE5CBA"/>
    <w:rsid w:val="00AE722D"/>
    <w:rsid w:val="00AE727E"/>
    <w:rsid w:val="00AE79D0"/>
    <w:rsid w:val="00AE7E38"/>
    <w:rsid w:val="00AF0481"/>
    <w:rsid w:val="00AF10A5"/>
    <w:rsid w:val="00AF19AD"/>
    <w:rsid w:val="00AF309C"/>
    <w:rsid w:val="00AF336C"/>
    <w:rsid w:val="00AF35ED"/>
    <w:rsid w:val="00AF4C75"/>
    <w:rsid w:val="00B007B1"/>
    <w:rsid w:val="00B0160B"/>
    <w:rsid w:val="00B01CD6"/>
    <w:rsid w:val="00B03229"/>
    <w:rsid w:val="00B067DA"/>
    <w:rsid w:val="00B069EC"/>
    <w:rsid w:val="00B105AC"/>
    <w:rsid w:val="00B10639"/>
    <w:rsid w:val="00B11C11"/>
    <w:rsid w:val="00B11F11"/>
    <w:rsid w:val="00B1241A"/>
    <w:rsid w:val="00B15469"/>
    <w:rsid w:val="00B15C57"/>
    <w:rsid w:val="00B167A3"/>
    <w:rsid w:val="00B16C32"/>
    <w:rsid w:val="00B16E02"/>
    <w:rsid w:val="00B21631"/>
    <w:rsid w:val="00B2184B"/>
    <w:rsid w:val="00B22638"/>
    <w:rsid w:val="00B236DC"/>
    <w:rsid w:val="00B248E2"/>
    <w:rsid w:val="00B257D3"/>
    <w:rsid w:val="00B27751"/>
    <w:rsid w:val="00B305B0"/>
    <w:rsid w:val="00B31BED"/>
    <w:rsid w:val="00B32326"/>
    <w:rsid w:val="00B32AD9"/>
    <w:rsid w:val="00B32D94"/>
    <w:rsid w:val="00B33E20"/>
    <w:rsid w:val="00B352AE"/>
    <w:rsid w:val="00B35C8E"/>
    <w:rsid w:val="00B36FB8"/>
    <w:rsid w:val="00B40499"/>
    <w:rsid w:val="00B40B4B"/>
    <w:rsid w:val="00B40CEA"/>
    <w:rsid w:val="00B410D9"/>
    <w:rsid w:val="00B44FB8"/>
    <w:rsid w:val="00B4567E"/>
    <w:rsid w:val="00B457CC"/>
    <w:rsid w:val="00B45CB9"/>
    <w:rsid w:val="00B461C0"/>
    <w:rsid w:val="00B46384"/>
    <w:rsid w:val="00B46E98"/>
    <w:rsid w:val="00B50D74"/>
    <w:rsid w:val="00B52CB7"/>
    <w:rsid w:val="00B549D9"/>
    <w:rsid w:val="00B5671B"/>
    <w:rsid w:val="00B5690E"/>
    <w:rsid w:val="00B577E1"/>
    <w:rsid w:val="00B57E31"/>
    <w:rsid w:val="00B61BA5"/>
    <w:rsid w:val="00B61F7F"/>
    <w:rsid w:val="00B66219"/>
    <w:rsid w:val="00B66DEF"/>
    <w:rsid w:val="00B67B8A"/>
    <w:rsid w:val="00B703B6"/>
    <w:rsid w:val="00B72C09"/>
    <w:rsid w:val="00B73E47"/>
    <w:rsid w:val="00B74776"/>
    <w:rsid w:val="00B751DF"/>
    <w:rsid w:val="00B7603C"/>
    <w:rsid w:val="00B7694B"/>
    <w:rsid w:val="00B77215"/>
    <w:rsid w:val="00B7753A"/>
    <w:rsid w:val="00B77E2C"/>
    <w:rsid w:val="00B80964"/>
    <w:rsid w:val="00B84376"/>
    <w:rsid w:val="00B85546"/>
    <w:rsid w:val="00B86249"/>
    <w:rsid w:val="00B866C6"/>
    <w:rsid w:val="00B868B5"/>
    <w:rsid w:val="00B86E42"/>
    <w:rsid w:val="00B87379"/>
    <w:rsid w:val="00B87F1F"/>
    <w:rsid w:val="00B908D1"/>
    <w:rsid w:val="00B90E09"/>
    <w:rsid w:val="00B91479"/>
    <w:rsid w:val="00B9153A"/>
    <w:rsid w:val="00B91545"/>
    <w:rsid w:val="00B91CE0"/>
    <w:rsid w:val="00B92352"/>
    <w:rsid w:val="00B93169"/>
    <w:rsid w:val="00B9327E"/>
    <w:rsid w:val="00B9492D"/>
    <w:rsid w:val="00B94CDB"/>
    <w:rsid w:val="00B95372"/>
    <w:rsid w:val="00B95ABD"/>
    <w:rsid w:val="00B96FA6"/>
    <w:rsid w:val="00B97629"/>
    <w:rsid w:val="00BA00E0"/>
    <w:rsid w:val="00BA0F83"/>
    <w:rsid w:val="00BA1D76"/>
    <w:rsid w:val="00BA2ECC"/>
    <w:rsid w:val="00BA3834"/>
    <w:rsid w:val="00BA4B31"/>
    <w:rsid w:val="00BA723E"/>
    <w:rsid w:val="00BB044F"/>
    <w:rsid w:val="00BB0F07"/>
    <w:rsid w:val="00BB1002"/>
    <w:rsid w:val="00BB20CF"/>
    <w:rsid w:val="00BB2340"/>
    <w:rsid w:val="00BB2AA1"/>
    <w:rsid w:val="00BB422F"/>
    <w:rsid w:val="00BB510A"/>
    <w:rsid w:val="00BB692A"/>
    <w:rsid w:val="00BB708F"/>
    <w:rsid w:val="00BC02A6"/>
    <w:rsid w:val="00BC0A06"/>
    <w:rsid w:val="00BC1DAE"/>
    <w:rsid w:val="00BC2874"/>
    <w:rsid w:val="00BC2F2D"/>
    <w:rsid w:val="00BC3B33"/>
    <w:rsid w:val="00BC3C24"/>
    <w:rsid w:val="00BC5711"/>
    <w:rsid w:val="00BC6B36"/>
    <w:rsid w:val="00BC7E7C"/>
    <w:rsid w:val="00BD0B07"/>
    <w:rsid w:val="00BD1598"/>
    <w:rsid w:val="00BD160E"/>
    <w:rsid w:val="00BD1B2A"/>
    <w:rsid w:val="00BD34FA"/>
    <w:rsid w:val="00BD364B"/>
    <w:rsid w:val="00BD4791"/>
    <w:rsid w:val="00BD48C2"/>
    <w:rsid w:val="00BD687E"/>
    <w:rsid w:val="00BD6972"/>
    <w:rsid w:val="00BD6B0D"/>
    <w:rsid w:val="00BD7B97"/>
    <w:rsid w:val="00BE0631"/>
    <w:rsid w:val="00BE1C52"/>
    <w:rsid w:val="00BE1DCD"/>
    <w:rsid w:val="00BE2610"/>
    <w:rsid w:val="00BE37A1"/>
    <w:rsid w:val="00BE3C42"/>
    <w:rsid w:val="00BE5903"/>
    <w:rsid w:val="00BE59FA"/>
    <w:rsid w:val="00BE635A"/>
    <w:rsid w:val="00BE6C4E"/>
    <w:rsid w:val="00BF0348"/>
    <w:rsid w:val="00BF26A7"/>
    <w:rsid w:val="00BF2D54"/>
    <w:rsid w:val="00BF3DB9"/>
    <w:rsid w:val="00BF42BF"/>
    <w:rsid w:val="00BF44A8"/>
    <w:rsid w:val="00BF7A96"/>
    <w:rsid w:val="00BF7CCA"/>
    <w:rsid w:val="00C02855"/>
    <w:rsid w:val="00C034CC"/>
    <w:rsid w:val="00C05216"/>
    <w:rsid w:val="00C05354"/>
    <w:rsid w:val="00C0741A"/>
    <w:rsid w:val="00C07641"/>
    <w:rsid w:val="00C07D74"/>
    <w:rsid w:val="00C1035A"/>
    <w:rsid w:val="00C1182C"/>
    <w:rsid w:val="00C118D6"/>
    <w:rsid w:val="00C12F93"/>
    <w:rsid w:val="00C14286"/>
    <w:rsid w:val="00C14B4B"/>
    <w:rsid w:val="00C14D9D"/>
    <w:rsid w:val="00C14D9E"/>
    <w:rsid w:val="00C14EFF"/>
    <w:rsid w:val="00C150D0"/>
    <w:rsid w:val="00C168BA"/>
    <w:rsid w:val="00C168C7"/>
    <w:rsid w:val="00C16D7D"/>
    <w:rsid w:val="00C17632"/>
    <w:rsid w:val="00C179CC"/>
    <w:rsid w:val="00C17C18"/>
    <w:rsid w:val="00C20B58"/>
    <w:rsid w:val="00C230FA"/>
    <w:rsid w:val="00C233D1"/>
    <w:rsid w:val="00C23D5E"/>
    <w:rsid w:val="00C23F65"/>
    <w:rsid w:val="00C24079"/>
    <w:rsid w:val="00C2407D"/>
    <w:rsid w:val="00C245A6"/>
    <w:rsid w:val="00C24B04"/>
    <w:rsid w:val="00C24B61"/>
    <w:rsid w:val="00C26004"/>
    <w:rsid w:val="00C30903"/>
    <w:rsid w:val="00C32756"/>
    <w:rsid w:val="00C33438"/>
    <w:rsid w:val="00C33888"/>
    <w:rsid w:val="00C33E82"/>
    <w:rsid w:val="00C34642"/>
    <w:rsid w:val="00C34783"/>
    <w:rsid w:val="00C35148"/>
    <w:rsid w:val="00C3591B"/>
    <w:rsid w:val="00C36F17"/>
    <w:rsid w:val="00C37689"/>
    <w:rsid w:val="00C37E59"/>
    <w:rsid w:val="00C40A38"/>
    <w:rsid w:val="00C41186"/>
    <w:rsid w:val="00C425EC"/>
    <w:rsid w:val="00C43550"/>
    <w:rsid w:val="00C43E77"/>
    <w:rsid w:val="00C44588"/>
    <w:rsid w:val="00C44FED"/>
    <w:rsid w:val="00C464A9"/>
    <w:rsid w:val="00C47BBD"/>
    <w:rsid w:val="00C50196"/>
    <w:rsid w:val="00C513F1"/>
    <w:rsid w:val="00C52145"/>
    <w:rsid w:val="00C53365"/>
    <w:rsid w:val="00C5441F"/>
    <w:rsid w:val="00C54434"/>
    <w:rsid w:val="00C54A16"/>
    <w:rsid w:val="00C54F92"/>
    <w:rsid w:val="00C56D5B"/>
    <w:rsid w:val="00C57016"/>
    <w:rsid w:val="00C570A7"/>
    <w:rsid w:val="00C57E83"/>
    <w:rsid w:val="00C6031D"/>
    <w:rsid w:val="00C6037B"/>
    <w:rsid w:val="00C610F0"/>
    <w:rsid w:val="00C61487"/>
    <w:rsid w:val="00C61CFA"/>
    <w:rsid w:val="00C6204C"/>
    <w:rsid w:val="00C631FA"/>
    <w:rsid w:val="00C63243"/>
    <w:rsid w:val="00C64AB8"/>
    <w:rsid w:val="00C6589D"/>
    <w:rsid w:val="00C66421"/>
    <w:rsid w:val="00C66F23"/>
    <w:rsid w:val="00C704E4"/>
    <w:rsid w:val="00C70CC5"/>
    <w:rsid w:val="00C7212B"/>
    <w:rsid w:val="00C73437"/>
    <w:rsid w:val="00C7382F"/>
    <w:rsid w:val="00C75B25"/>
    <w:rsid w:val="00C772B8"/>
    <w:rsid w:val="00C80BFC"/>
    <w:rsid w:val="00C81A9A"/>
    <w:rsid w:val="00C83548"/>
    <w:rsid w:val="00C851E2"/>
    <w:rsid w:val="00C859E5"/>
    <w:rsid w:val="00C90142"/>
    <w:rsid w:val="00C901A8"/>
    <w:rsid w:val="00C905E0"/>
    <w:rsid w:val="00C90EA8"/>
    <w:rsid w:val="00C91785"/>
    <w:rsid w:val="00C9466C"/>
    <w:rsid w:val="00C9500A"/>
    <w:rsid w:val="00C956F1"/>
    <w:rsid w:val="00C96CDC"/>
    <w:rsid w:val="00C9755E"/>
    <w:rsid w:val="00CA1654"/>
    <w:rsid w:val="00CA28B0"/>
    <w:rsid w:val="00CA3489"/>
    <w:rsid w:val="00CA5C5E"/>
    <w:rsid w:val="00CA6095"/>
    <w:rsid w:val="00CA675C"/>
    <w:rsid w:val="00CA6E0D"/>
    <w:rsid w:val="00CA77FD"/>
    <w:rsid w:val="00CA7FB9"/>
    <w:rsid w:val="00CB0B27"/>
    <w:rsid w:val="00CB1AEE"/>
    <w:rsid w:val="00CB2586"/>
    <w:rsid w:val="00CB308A"/>
    <w:rsid w:val="00CB3505"/>
    <w:rsid w:val="00CB37F6"/>
    <w:rsid w:val="00CB6485"/>
    <w:rsid w:val="00CB6537"/>
    <w:rsid w:val="00CB7260"/>
    <w:rsid w:val="00CC1979"/>
    <w:rsid w:val="00CC3219"/>
    <w:rsid w:val="00CC40AF"/>
    <w:rsid w:val="00CC6A6F"/>
    <w:rsid w:val="00CD02DA"/>
    <w:rsid w:val="00CD1525"/>
    <w:rsid w:val="00CD17F8"/>
    <w:rsid w:val="00CD21E7"/>
    <w:rsid w:val="00CD3064"/>
    <w:rsid w:val="00CD37E4"/>
    <w:rsid w:val="00CD398C"/>
    <w:rsid w:val="00CD44FF"/>
    <w:rsid w:val="00CD6FD4"/>
    <w:rsid w:val="00CD70A4"/>
    <w:rsid w:val="00CE1A9B"/>
    <w:rsid w:val="00CE1DFC"/>
    <w:rsid w:val="00CE20DC"/>
    <w:rsid w:val="00CE23D9"/>
    <w:rsid w:val="00CE29E0"/>
    <w:rsid w:val="00CE3165"/>
    <w:rsid w:val="00CE3C6C"/>
    <w:rsid w:val="00CE41DE"/>
    <w:rsid w:val="00CE5429"/>
    <w:rsid w:val="00CE6315"/>
    <w:rsid w:val="00CE7527"/>
    <w:rsid w:val="00CF095F"/>
    <w:rsid w:val="00CF1387"/>
    <w:rsid w:val="00CF19B1"/>
    <w:rsid w:val="00CF550B"/>
    <w:rsid w:val="00CF5F7C"/>
    <w:rsid w:val="00D01099"/>
    <w:rsid w:val="00D027D5"/>
    <w:rsid w:val="00D034A5"/>
    <w:rsid w:val="00D047E9"/>
    <w:rsid w:val="00D0559A"/>
    <w:rsid w:val="00D05D25"/>
    <w:rsid w:val="00D06509"/>
    <w:rsid w:val="00D073B1"/>
    <w:rsid w:val="00D07E47"/>
    <w:rsid w:val="00D10DF2"/>
    <w:rsid w:val="00D129D4"/>
    <w:rsid w:val="00D13B38"/>
    <w:rsid w:val="00D14716"/>
    <w:rsid w:val="00D14B0D"/>
    <w:rsid w:val="00D14B1E"/>
    <w:rsid w:val="00D1601F"/>
    <w:rsid w:val="00D16282"/>
    <w:rsid w:val="00D16D91"/>
    <w:rsid w:val="00D1749D"/>
    <w:rsid w:val="00D17AA2"/>
    <w:rsid w:val="00D17B81"/>
    <w:rsid w:val="00D201E6"/>
    <w:rsid w:val="00D20991"/>
    <w:rsid w:val="00D21A40"/>
    <w:rsid w:val="00D21A66"/>
    <w:rsid w:val="00D21BBA"/>
    <w:rsid w:val="00D21ECF"/>
    <w:rsid w:val="00D22152"/>
    <w:rsid w:val="00D22BCA"/>
    <w:rsid w:val="00D23167"/>
    <w:rsid w:val="00D25FEC"/>
    <w:rsid w:val="00D26138"/>
    <w:rsid w:val="00D26465"/>
    <w:rsid w:val="00D27133"/>
    <w:rsid w:val="00D277B4"/>
    <w:rsid w:val="00D318DE"/>
    <w:rsid w:val="00D31A3C"/>
    <w:rsid w:val="00D31BCE"/>
    <w:rsid w:val="00D31D54"/>
    <w:rsid w:val="00D32546"/>
    <w:rsid w:val="00D32E23"/>
    <w:rsid w:val="00D34B91"/>
    <w:rsid w:val="00D34DE9"/>
    <w:rsid w:val="00D359BB"/>
    <w:rsid w:val="00D40BFB"/>
    <w:rsid w:val="00D41401"/>
    <w:rsid w:val="00D41FA3"/>
    <w:rsid w:val="00D4343D"/>
    <w:rsid w:val="00D43942"/>
    <w:rsid w:val="00D43C44"/>
    <w:rsid w:val="00D443B8"/>
    <w:rsid w:val="00D44D3E"/>
    <w:rsid w:val="00D44FC4"/>
    <w:rsid w:val="00D452A6"/>
    <w:rsid w:val="00D4572B"/>
    <w:rsid w:val="00D46E7A"/>
    <w:rsid w:val="00D47388"/>
    <w:rsid w:val="00D47705"/>
    <w:rsid w:val="00D47991"/>
    <w:rsid w:val="00D47BF5"/>
    <w:rsid w:val="00D51C0F"/>
    <w:rsid w:val="00D5260A"/>
    <w:rsid w:val="00D54353"/>
    <w:rsid w:val="00D56C4D"/>
    <w:rsid w:val="00D57448"/>
    <w:rsid w:val="00D57FCA"/>
    <w:rsid w:val="00D60FAF"/>
    <w:rsid w:val="00D61AC4"/>
    <w:rsid w:val="00D61EB4"/>
    <w:rsid w:val="00D624B6"/>
    <w:rsid w:val="00D63361"/>
    <w:rsid w:val="00D639C9"/>
    <w:rsid w:val="00D653E7"/>
    <w:rsid w:val="00D657A1"/>
    <w:rsid w:val="00D65D28"/>
    <w:rsid w:val="00D66F56"/>
    <w:rsid w:val="00D67094"/>
    <w:rsid w:val="00D6792C"/>
    <w:rsid w:val="00D67C09"/>
    <w:rsid w:val="00D70C9D"/>
    <w:rsid w:val="00D71CDD"/>
    <w:rsid w:val="00D72AC3"/>
    <w:rsid w:val="00D7367C"/>
    <w:rsid w:val="00D757FA"/>
    <w:rsid w:val="00D7781B"/>
    <w:rsid w:val="00D8186D"/>
    <w:rsid w:val="00D825A9"/>
    <w:rsid w:val="00D83EFF"/>
    <w:rsid w:val="00D85E9A"/>
    <w:rsid w:val="00D87968"/>
    <w:rsid w:val="00D87974"/>
    <w:rsid w:val="00D90CE5"/>
    <w:rsid w:val="00D9104C"/>
    <w:rsid w:val="00D9177D"/>
    <w:rsid w:val="00D919CD"/>
    <w:rsid w:val="00D92537"/>
    <w:rsid w:val="00D93BCA"/>
    <w:rsid w:val="00D944FF"/>
    <w:rsid w:val="00D945F8"/>
    <w:rsid w:val="00D94725"/>
    <w:rsid w:val="00D94E3E"/>
    <w:rsid w:val="00D95570"/>
    <w:rsid w:val="00D955FB"/>
    <w:rsid w:val="00D95FCD"/>
    <w:rsid w:val="00D96C9C"/>
    <w:rsid w:val="00DA049B"/>
    <w:rsid w:val="00DA0CC6"/>
    <w:rsid w:val="00DA2305"/>
    <w:rsid w:val="00DA350F"/>
    <w:rsid w:val="00DA35E0"/>
    <w:rsid w:val="00DA3B89"/>
    <w:rsid w:val="00DA3C48"/>
    <w:rsid w:val="00DA4E46"/>
    <w:rsid w:val="00DA510B"/>
    <w:rsid w:val="00DA6FB2"/>
    <w:rsid w:val="00DB025B"/>
    <w:rsid w:val="00DB0910"/>
    <w:rsid w:val="00DB509E"/>
    <w:rsid w:val="00DB517B"/>
    <w:rsid w:val="00DB53E0"/>
    <w:rsid w:val="00DB5824"/>
    <w:rsid w:val="00DB5BC4"/>
    <w:rsid w:val="00DB5F18"/>
    <w:rsid w:val="00DB6B08"/>
    <w:rsid w:val="00DB6D35"/>
    <w:rsid w:val="00DB713F"/>
    <w:rsid w:val="00DB7AB0"/>
    <w:rsid w:val="00DB7D5C"/>
    <w:rsid w:val="00DC1293"/>
    <w:rsid w:val="00DC18F3"/>
    <w:rsid w:val="00DC4831"/>
    <w:rsid w:val="00DC4FF9"/>
    <w:rsid w:val="00DC5C0C"/>
    <w:rsid w:val="00DC707C"/>
    <w:rsid w:val="00DD07B8"/>
    <w:rsid w:val="00DD07DF"/>
    <w:rsid w:val="00DD0856"/>
    <w:rsid w:val="00DD0B0B"/>
    <w:rsid w:val="00DD165B"/>
    <w:rsid w:val="00DD1A43"/>
    <w:rsid w:val="00DD2356"/>
    <w:rsid w:val="00DD3BED"/>
    <w:rsid w:val="00DD497C"/>
    <w:rsid w:val="00DD66F6"/>
    <w:rsid w:val="00DD6F07"/>
    <w:rsid w:val="00DD74BE"/>
    <w:rsid w:val="00DE11E8"/>
    <w:rsid w:val="00DE16F5"/>
    <w:rsid w:val="00DE1E2E"/>
    <w:rsid w:val="00DE46FD"/>
    <w:rsid w:val="00DE5466"/>
    <w:rsid w:val="00DE55E5"/>
    <w:rsid w:val="00DE5E41"/>
    <w:rsid w:val="00DE5EF4"/>
    <w:rsid w:val="00DE743A"/>
    <w:rsid w:val="00DE7648"/>
    <w:rsid w:val="00DF0081"/>
    <w:rsid w:val="00DF0B9D"/>
    <w:rsid w:val="00DF0E8D"/>
    <w:rsid w:val="00DF14B7"/>
    <w:rsid w:val="00DF1DD3"/>
    <w:rsid w:val="00DF2A7C"/>
    <w:rsid w:val="00DF30A5"/>
    <w:rsid w:val="00DF3BF8"/>
    <w:rsid w:val="00DF476E"/>
    <w:rsid w:val="00DF4895"/>
    <w:rsid w:val="00DF6DAF"/>
    <w:rsid w:val="00DF778F"/>
    <w:rsid w:val="00DF7955"/>
    <w:rsid w:val="00E02B5B"/>
    <w:rsid w:val="00E02F35"/>
    <w:rsid w:val="00E0312F"/>
    <w:rsid w:val="00E038A3"/>
    <w:rsid w:val="00E038FF"/>
    <w:rsid w:val="00E03DD7"/>
    <w:rsid w:val="00E051EB"/>
    <w:rsid w:val="00E05636"/>
    <w:rsid w:val="00E05973"/>
    <w:rsid w:val="00E0653B"/>
    <w:rsid w:val="00E06DFD"/>
    <w:rsid w:val="00E10AF7"/>
    <w:rsid w:val="00E11A4E"/>
    <w:rsid w:val="00E11AA7"/>
    <w:rsid w:val="00E11C26"/>
    <w:rsid w:val="00E13254"/>
    <w:rsid w:val="00E148F6"/>
    <w:rsid w:val="00E15B87"/>
    <w:rsid w:val="00E15E34"/>
    <w:rsid w:val="00E163DD"/>
    <w:rsid w:val="00E17057"/>
    <w:rsid w:val="00E218BF"/>
    <w:rsid w:val="00E218E9"/>
    <w:rsid w:val="00E21D2F"/>
    <w:rsid w:val="00E22E0A"/>
    <w:rsid w:val="00E22F04"/>
    <w:rsid w:val="00E230F5"/>
    <w:rsid w:val="00E24D31"/>
    <w:rsid w:val="00E24EAF"/>
    <w:rsid w:val="00E25179"/>
    <w:rsid w:val="00E2530E"/>
    <w:rsid w:val="00E274ED"/>
    <w:rsid w:val="00E27830"/>
    <w:rsid w:val="00E27FEC"/>
    <w:rsid w:val="00E30343"/>
    <w:rsid w:val="00E3092A"/>
    <w:rsid w:val="00E31CA1"/>
    <w:rsid w:val="00E344F5"/>
    <w:rsid w:val="00E34CB1"/>
    <w:rsid w:val="00E351CF"/>
    <w:rsid w:val="00E3570E"/>
    <w:rsid w:val="00E36792"/>
    <w:rsid w:val="00E40EDD"/>
    <w:rsid w:val="00E41903"/>
    <w:rsid w:val="00E41FF7"/>
    <w:rsid w:val="00E426A5"/>
    <w:rsid w:val="00E42B1C"/>
    <w:rsid w:val="00E43705"/>
    <w:rsid w:val="00E439EF"/>
    <w:rsid w:val="00E43E79"/>
    <w:rsid w:val="00E44108"/>
    <w:rsid w:val="00E467AC"/>
    <w:rsid w:val="00E47DD1"/>
    <w:rsid w:val="00E505B4"/>
    <w:rsid w:val="00E523EC"/>
    <w:rsid w:val="00E527D3"/>
    <w:rsid w:val="00E542DF"/>
    <w:rsid w:val="00E555F2"/>
    <w:rsid w:val="00E55892"/>
    <w:rsid w:val="00E56503"/>
    <w:rsid w:val="00E56AD0"/>
    <w:rsid w:val="00E57631"/>
    <w:rsid w:val="00E61322"/>
    <w:rsid w:val="00E61A4B"/>
    <w:rsid w:val="00E61CAB"/>
    <w:rsid w:val="00E63457"/>
    <w:rsid w:val="00E64F44"/>
    <w:rsid w:val="00E701A9"/>
    <w:rsid w:val="00E712B8"/>
    <w:rsid w:val="00E71850"/>
    <w:rsid w:val="00E72033"/>
    <w:rsid w:val="00E72A22"/>
    <w:rsid w:val="00E737C1"/>
    <w:rsid w:val="00E73F85"/>
    <w:rsid w:val="00E748B1"/>
    <w:rsid w:val="00E7515F"/>
    <w:rsid w:val="00E76254"/>
    <w:rsid w:val="00E76A06"/>
    <w:rsid w:val="00E80AA2"/>
    <w:rsid w:val="00E80D50"/>
    <w:rsid w:val="00E81143"/>
    <w:rsid w:val="00E81E10"/>
    <w:rsid w:val="00E8211C"/>
    <w:rsid w:val="00E82881"/>
    <w:rsid w:val="00E8687C"/>
    <w:rsid w:val="00E86A4E"/>
    <w:rsid w:val="00E87790"/>
    <w:rsid w:val="00E90A6B"/>
    <w:rsid w:val="00E922BF"/>
    <w:rsid w:val="00E9245A"/>
    <w:rsid w:val="00E92CB3"/>
    <w:rsid w:val="00E94630"/>
    <w:rsid w:val="00E950F3"/>
    <w:rsid w:val="00E95A1A"/>
    <w:rsid w:val="00E95A5D"/>
    <w:rsid w:val="00E9624B"/>
    <w:rsid w:val="00E96E93"/>
    <w:rsid w:val="00E97171"/>
    <w:rsid w:val="00E971AD"/>
    <w:rsid w:val="00E972C5"/>
    <w:rsid w:val="00E97886"/>
    <w:rsid w:val="00EA06B7"/>
    <w:rsid w:val="00EA1B57"/>
    <w:rsid w:val="00EA2242"/>
    <w:rsid w:val="00EA23A6"/>
    <w:rsid w:val="00EA2CB5"/>
    <w:rsid w:val="00EA2DD2"/>
    <w:rsid w:val="00EA2F82"/>
    <w:rsid w:val="00EA320F"/>
    <w:rsid w:val="00EA3E9F"/>
    <w:rsid w:val="00EA4092"/>
    <w:rsid w:val="00EA41BC"/>
    <w:rsid w:val="00EA4224"/>
    <w:rsid w:val="00EA4B86"/>
    <w:rsid w:val="00EA7182"/>
    <w:rsid w:val="00EA7C21"/>
    <w:rsid w:val="00EB0398"/>
    <w:rsid w:val="00EB0AF9"/>
    <w:rsid w:val="00EB0F32"/>
    <w:rsid w:val="00EB134E"/>
    <w:rsid w:val="00EB196C"/>
    <w:rsid w:val="00EB1B24"/>
    <w:rsid w:val="00EB28BB"/>
    <w:rsid w:val="00EB2AE7"/>
    <w:rsid w:val="00EB2EE5"/>
    <w:rsid w:val="00EB3793"/>
    <w:rsid w:val="00EB6B78"/>
    <w:rsid w:val="00EB7461"/>
    <w:rsid w:val="00EC1BCC"/>
    <w:rsid w:val="00EC2BA7"/>
    <w:rsid w:val="00EC2CD6"/>
    <w:rsid w:val="00EC34E7"/>
    <w:rsid w:val="00EC62D3"/>
    <w:rsid w:val="00EC6437"/>
    <w:rsid w:val="00EC6D47"/>
    <w:rsid w:val="00EC749B"/>
    <w:rsid w:val="00ED2692"/>
    <w:rsid w:val="00ED352D"/>
    <w:rsid w:val="00ED7D70"/>
    <w:rsid w:val="00EE139D"/>
    <w:rsid w:val="00EE1FF4"/>
    <w:rsid w:val="00EF03B1"/>
    <w:rsid w:val="00EF109D"/>
    <w:rsid w:val="00EF5BBE"/>
    <w:rsid w:val="00F00B99"/>
    <w:rsid w:val="00F00F0D"/>
    <w:rsid w:val="00F0110A"/>
    <w:rsid w:val="00F014E1"/>
    <w:rsid w:val="00F01517"/>
    <w:rsid w:val="00F01590"/>
    <w:rsid w:val="00F01F25"/>
    <w:rsid w:val="00F01F84"/>
    <w:rsid w:val="00F0289D"/>
    <w:rsid w:val="00F033A4"/>
    <w:rsid w:val="00F04402"/>
    <w:rsid w:val="00F04C0D"/>
    <w:rsid w:val="00F076E0"/>
    <w:rsid w:val="00F07BB7"/>
    <w:rsid w:val="00F07EB4"/>
    <w:rsid w:val="00F07F42"/>
    <w:rsid w:val="00F1020B"/>
    <w:rsid w:val="00F11DC3"/>
    <w:rsid w:val="00F12480"/>
    <w:rsid w:val="00F12A77"/>
    <w:rsid w:val="00F12E45"/>
    <w:rsid w:val="00F13359"/>
    <w:rsid w:val="00F13C73"/>
    <w:rsid w:val="00F14968"/>
    <w:rsid w:val="00F14B5E"/>
    <w:rsid w:val="00F14B88"/>
    <w:rsid w:val="00F15B29"/>
    <w:rsid w:val="00F16206"/>
    <w:rsid w:val="00F1706D"/>
    <w:rsid w:val="00F17E5F"/>
    <w:rsid w:val="00F17EC7"/>
    <w:rsid w:val="00F211B2"/>
    <w:rsid w:val="00F216B0"/>
    <w:rsid w:val="00F21EC6"/>
    <w:rsid w:val="00F22CF4"/>
    <w:rsid w:val="00F238E8"/>
    <w:rsid w:val="00F23A88"/>
    <w:rsid w:val="00F23D1D"/>
    <w:rsid w:val="00F2504E"/>
    <w:rsid w:val="00F25BD1"/>
    <w:rsid w:val="00F26C9F"/>
    <w:rsid w:val="00F303D2"/>
    <w:rsid w:val="00F311C0"/>
    <w:rsid w:val="00F32AFD"/>
    <w:rsid w:val="00F34544"/>
    <w:rsid w:val="00F34B75"/>
    <w:rsid w:val="00F357FE"/>
    <w:rsid w:val="00F3676E"/>
    <w:rsid w:val="00F36ED7"/>
    <w:rsid w:val="00F372AA"/>
    <w:rsid w:val="00F432A6"/>
    <w:rsid w:val="00F43783"/>
    <w:rsid w:val="00F43A99"/>
    <w:rsid w:val="00F45676"/>
    <w:rsid w:val="00F46E1B"/>
    <w:rsid w:val="00F5057F"/>
    <w:rsid w:val="00F51642"/>
    <w:rsid w:val="00F51910"/>
    <w:rsid w:val="00F52160"/>
    <w:rsid w:val="00F55F7B"/>
    <w:rsid w:val="00F56237"/>
    <w:rsid w:val="00F608E2"/>
    <w:rsid w:val="00F63B65"/>
    <w:rsid w:val="00F645AC"/>
    <w:rsid w:val="00F64FF2"/>
    <w:rsid w:val="00F65500"/>
    <w:rsid w:val="00F655C4"/>
    <w:rsid w:val="00F664D4"/>
    <w:rsid w:val="00F67612"/>
    <w:rsid w:val="00F71072"/>
    <w:rsid w:val="00F71851"/>
    <w:rsid w:val="00F72861"/>
    <w:rsid w:val="00F73882"/>
    <w:rsid w:val="00F73906"/>
    <w:rsid w:val="00F73BD1"/>
    <w:rsid w:val="00F73C9F"/>
    <w:rsid w:val="00F73DEF"/>
    <w:rsid w:val="00F74F86"/>
    <w:rsid w:val="00F75E95"/>
    <w:rsid w:val="00F7768F"/>
    <w:rsid w:val="00F819C9"/>
    <w:rsid w:val="00F81E86"/>
    <w:rsid w:val="00F83631"/>
    <w:rsid w:val="00F839B4"/>
    <w:rsid w:val="00F8501F"/>
    <w:rsid w:val="00F863B3"/>
    <w:rsid w:val="00F91C4D"/>
    <w:rsid w:val="00F91F3F"/>
    <w:rsid w:val="00F92635"/>
    <w:rsid w:val="00F93E63"/>
    <w:rsid w:val="00F943ED"/>
    <w:rsid w:val="00F94902"/>
    <w:rsid w:val="00F9508F"/>
    <w:rsid w:val="00F95982"/>
    <w:rsid w:val="00F978E5"/>
    <w:rsid w:val="00FA1263"/>
    <w:rsid w:val="00FA1A71"/>
    <w:rsid w:val="00FA336D"/>
    <w:rsid w:val="00FA440A"/>
    <w:rsid w:val="00FA47E3"/>
    <w:rsid w:val="00FA516D"/>
    <w:rsid w:val="00FA63BC"/>
    <w:rsid w:val="00FA6498"/>
    <w:rsid w:val="00FA7635"/>
    <w:rsid w:val="00FA7693"/>
    <w:rsid w:val="00FA7911"/>
    <w:rsid w:val="00FB0CE3"/>
    <w:rsid w:val="00FB1979"/>
    <w:rsid w:val="00FB4F32"/>
    <w:rsid w:val="00FB5949"/>
    <w:rsid w:val="00FB6BF4"/>
    <w:rsid w:val="00FB6CA3"/>
    <w:rsid w:val="00FB6CDE"/>
    <w:rsid w:val="00FB7272"/>
    <w:rsid w:val="00FB7493"/>
    <w:rsid w:val="00FB7673"/>
    <w:rsid w:val="00FC0452"/>
    <w:rsid w:val="00FC14ED"/>
    <w:rsid w:val="00FC2246"/>
    <w:rsid w:val="00FC3429"/>
    <w:rsid w:val="00FC35EA"/>
    <w:rsid w:val="00FC3671"/>
    <w:rsid w:val="00FC3CF3"/>
    <w:rsid w:val="00FC46DF"/>
    <w:rsid w:val="00FC56A9"/>
    <w:rsid w:val="00FC66DF"/>
    <w:rsid w:val="00FC6F86"/>
    <w:rsid w:val="00FC7304"/>
    <w:rsid w:val="00FC774E"/>
    <w:rsid w:val="00FC77F9"/>
    <w:rsid w:val="00FC7928"/>
    <w:rsid w:val="00FD023C"/>
    <w:rsid w:val="00FD1D37"/>
    <w:rsid w:val="00FD1EA4"/>
    <w:rsid w:val="00FD1F6F"/>
    <w:rsid w:val="00FD21F3"/>
    <w:rsid w:val="00FD2C5B"/>
    <w:rsid w:val="00FD30C1"/>
    <w:rsid w:val="00FD3186"/>
    <w:rsid w:val="00FD5E40"/>
    <w:rsid w:val="00FD6843"/>
    <w:rsid w:val="00FE0F7A"/>
    <w:rsid w:val="00FE1380"/>
    <w:rsid w:val="00FE1AB2"/>
    <w:rsid w:val="00FE1D91"/>
    <w:rsid w:val="00FE47FF"/>
    <w:rsid w:val="00FE57B4"/>
    <w:rsid w:val="00FE5985"/>
    <w:rsid w:val="00FE62CA"/>
    <w:rsid w:val="00FE65D5"/>
    <w:rsid w:val="00FE6750"/>
    <w:rsid w:val="00FF0E3F"/>
    <w:rsid w:val="00FF1448"/>
    <w:rsid w:val="00FF19D5"/>
    <w:rsid w:val="00FF415E"/>
    <w:rsid w:val="00FF4CD9"/>
    <w:rsid w:val="00FF5092"/>
    <w:rsid w:val="00FF5A21"/>
    <w:rsid w:val="00FF5FDC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EC0C2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A0F83"/>
    <w:pPr>
      <w:ind w:left="227" w:right="284" w:firstLine="567"/>
      <w:jc w:val="both"/>
    </w:pPr>
    <w:rPr>
      <w:rFonts w:ascii="Arial" w:hAnsi="Arial"/>
      <w:sz w:val="22"/>
    </w:rPr>
  </w:style>
  <w:style w:type="paragraph" w:styleId="1">
    <w:name w:val="heading 1"/>
    <w:basedOn w:val="a1"/>
    <w:next w:val="a1"/>
    <w:qFormat/>
    <w:rsid w:val="00FA47E3"/>
    <w:pPr>
      <w:keepNext/>
      <w:pageBreakBefore/>
      <w:numPr>
        <w:numId w:val="1"/>
      </w:numPr>
      <w:spacing w:before="120" w:after="120"/>
      <w:ind w:right="57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1"/>
    <w:next w:val="a1"/>
    <w:link w:val="20"/>
    <w:qFormat/>
    <w:rsid w:val="00FA47E3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1"/>
    <w:next w:val="a1"/>
    <w:link w:val="30"/>
    <w:qFormat/>
    <w:rsid w:val="009227D8"/>
    <w:pPr>
      <w:keepNext/>
      <w:numPr>
        <w:ilvl w:val="2"/>
        <w:numId w:val="1"/>
      </w:numPr>
      <w:spacing w:before="40" w:line="288" w:lineRule="auto"/>
      <w:ind w:right="707"/>
      <w:jc w:val="left"/>
      <w:outlineLvl w:val="2"/>
    </w:pPr>
    <w:rPr>
      <w:b/>
    </w:rPr>
  </w:style>
  <w:style w:type="paragraph" w:styleId="4">
    <w:name w:val="heading 4"/>
    <w:basedOn w:val="a1"/>
    <w:next w:val="a1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b/>
    </w:rPr>
  </w:style>
  <w:style w:type="paragraph" w:styleId="5">
    <w:name w:val="heading 5"/>
    <w:basedOn w:val="a1"/>
    <w:next w:val="a1"/>
    <w:qFormat/>
    <w:rsid w:val="009227D8"/>
    <w:pPr>
      <w:keepNext/>
      <w:numPr>
        <w:ilvl w:val="4"/>
        <w:numId w:val="1"/>
      </w:numPr>
      <w:jc w:val="center"/>
      <w:outlineLvl w:val="4"/>
    </w:pPr>
    <w:rPr>
      <w:sz w:val="24"/>
      <w:lang w:val="en-US"/>
    </w:rPr>
  </w:style>
  <w:style w:type="paragraph" w:styleId="6">
    <w:name w:val="heading 6"/>
    <w:basedOn w:val="a1"/>
    <w:next w:val="a1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qFormat/>
    <w:rsid w:val="009227D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rsid w:val="009227D8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FA47E3"/>
    <w:rPr>
      <w:b/>
      <w:sz w:val="28"/>
      <w:szCs w:val="28"/>
    </w:rPr>
  </w:style>
  <w:style w:type="character" w:customStyle="1" w:styleId="30">
    <w:name w:val="Заголовок 3 Знак"/>
    <w:link w:val="3"/>
    <w:rsid w:val="009227D8"/>
    <w:rPr>
      <w:rFonts w:ascii="Arial" w:hAnsi="Arial"/>
      <w:b/>
      <w:sz w:val="22"/>
    </w:rPr>
  </w:style>
  <w:style w:type="paragraph" w:customStyle="1" w:styleId="a5">
    <w:name w:val="Стиль По центру"/>
    <w:basedOn w:val="a1"/>
    <w:rsid w:val="005A16F8"/>
    <w:pPr>
      <w:ind w:left="0" w:right="0" w:firstLine="0"/>
      <w:jc w:val="center"/>
    </w:pPr>
  </w:style>
  <w:style w:type="paragraph" w:styleId="a6">
    <w:name w:val="Body Text"/>
    <w:basedOn w:val="a1"/>
  </w:style>
  <w:style w:type="paragraph" w:styleId="10">
    <w:name w:val="toc 1"/>
    <w:basedOn w:val="a1"/>
    <w:next w:val="a1"/>
    <w:uiPriority w:val="39"/>
    <w:qFormat/>
    <w:rsid w:val="00CD3064"/>
    <w:pPr>
      <w:spacing w:before="360"/>
      <w:ind w:left="0"/>
      <w:jc w:val="left"/>
    </w:pPr>
    <w:rPr>
      <w:rFonts w:cs="Arial"/>
      <w:b/>
      <w:bCs/>
      <w:caps/>
      <w:sz w:val="24"/>
      <w:szCs w:val="24"/>
    </w:rPr>
  </w:style>
  <w:style w:type="paragraph" w:styleId="21">
    <w:name w:val="toc 2"/>
    <w:basedOn w:val="a1"/>
    <w:next w:val="a1"/>
    <w:autoRedefine/>
    <w:uiPriority w:val="39"/>
    <w:qFormat/>
    <w:rsid w:val="009423C4"/>
    <w:pPr>
      <w:tabs>
        <w:tab w:val="right" w:leader="dot" w:pos="10319"/>
      </w:tabs>
      <w:spacing w:before="240"/>
      <w:ind w:left="0" w:right="176" w:firstLine="34"/>
      <w:jc w:val="left"/>
    </w:pPr>
    <w:rPr>
      <w:rFonts w:ascii="Times New Roman" w:hAnsi="Times New Roman"/>
      <w:b/>
      <w:bCs/>
      <w:sz w:val="20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31">
    <w:name w:val="toc 3"/>
    <w:basedOn w:val="a1"/>
    <w:next w:val="a1"/>
    <w:autoRedefine/>
    <w:uiPriority w:val="39"/>
    <w:qFormat/>
    <w:rsid w:val="001A311C"/>
    <w:pPr>
      <w:ind w:left="220"/>
      <w:jc w:val="left"/>
    </w:pPr>
    <w:rPr>
      <w:rFonts w:ascii="Times New Roman" w:hAnsi="Times New Roman"/>
      <w:sz w:val="20"/>
    </w:rPr>
  </w:style>
  <w:style w:type="paragraph" w:styleId="40">
    <w:name w:val="toc 4"/>
    <w:basedOn w:val="a1"/>
    <w:next w:val="a1"/>
    <w:autoRedefine/>
    <w:semiHidden/>
    <w:pPr>
      <w:ind w:left="440"/>
      <w:jc w:val="left"/>
    </w:pPr>
    <w:rPr>
      <w:rFonts w:ascii="Times New Roman" w:hAnsi="Times New Roman"/>
      <w:sz w:val="20"/>
    </w:rPr>
  </w:style>
  <w:style w:type="paragraph" w:styleId="50">
    <w:name w:val="toc 5"/>
    <w:basedOn w:val="a1"/>
    <w:next w:val="a1"/>
    <w:autoRedefine/>
    <w:semiHidden/>
    <w:pPr>
      <w:ind w:left="660"/>
      <w:jc w:val="left"/>
    </w:pPr>
    <w:rPr>
      <w:rFonts w:ascii="Times New Roman" w:hAnsi="Times New Roman"/>
      <w:sz w:val="20"/>
    </w:rPr>
  </w:style>
  <w:style w:type="paragraph" w:styleId="60">
    <w:name w:val="toc 6"/>
    <w:basedOn w:val="a1"/>
    <w:next w:val="a1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70">
    <w:name w:val="toc 7"/>
    <w:basedOn w:val="a1"/>
    <w:next w:val="a1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80">
    <w:name w:val="toc 8"/>
    <w:basedOn w:val="a1"/>
    <w:next w:val="a1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90">
    <w:name w:val="toc 9"/>
    <w:basedOn w:val="a1"/>
    <w:next w:val="a1"/>
    <w:autoRedefine/>
    <w:semiHidden/>
    <w:pPr>
      <w:ind w:left="1540"/>
      <w:jc w:val="left"/>
    </w:pPr>
    <w:rPr>
      <w:rFonts w:ascii="Times New Roman" w:hAnsi="Times New Roman"/>
      <w:sz w:val="20"/>
    </w:rPr>
  </w:style>
  <w:style w:type="character" w:styleId="a9">
    <w:name w:val="page number"/>
    <w:basedOn w:val="a2"/>
    <w:rsid w:val="00EB28BB"/>
  </w:style>
  <w:style w:type="character" w:styleId="aa">
    <w:name w:val="annotation reference"/>
    <w:semiHidden/>
    <w:rsid w:val="00A106DC"/>
    <w:rPr>
      <w:sz w:val="16"/>
      <w:szCs w:val="16"/>
    </w:rPr>
  </w:style>
  <w:style w:type="paragraph" w:styleId="ab">
    <w:name w:val="annotation text"/>
    <w:basedOn w:val="a1"/>
    <w:semiHidden/>
    <w:rsid w:val="00A106DC"/>
  </w:style>
  <w:style w:type="paragraph" w:styleId="ac">
    <w:name w:val="annotation subject"/>
    <w:basedOn w:val="ab"/>
    <w:next w:val="ab"/>
    <w:semiHidden/>
    <w:rsid w:val="00A106DC"/>
    <w:rPr>
      <w:b/>
      <w:bCs/>
    </w:rPr>
  </w:style>
  <w:style w:type="paragraph" w:styleId="ad">
    <w:name w:val="Balloon Text"/>
    <w:basedOn w:val="a1"/>
    <w:semiHidden/>
    <w:rsid w:val="00A106DC"/>
    <w:rPr>
      <w:rFonts w:ascii="Tahoma" w:hAnsi="Tahoma" w:cs="Tahoma"/>
      <w:sz w:val="16"/>
      <w:szCs w:val="16"/>
    </w:rPr>
  </w:style>
  <w:style w:type="table" w:styleId="ae">
    <w:name w:val="Table Grid"/>
    <w:basedOn w:val="a3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1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1"/>
    <w:rsid w:val="003E3D3A"/>
    <w:pPr>
      <w:numPr>
        <w:numId w:val="2"/>
      </w:numPr>
    </w:pPr>
  </w:style>
  <w:style w:type="paragraph" w:customStyle="1" w:styleId="af0">
    <w:name w:val="Табличный"/>
    <w:basedOn w:val="a1"/>
    <w:rsid w:val="003D3E60"/>
    <w:pPr>
      <w:ind w:left="0" w:right="0" w:firstLine="0"/>
      <w:jc w:val="left"/>
    </w:pPr>
  </w:style>
  <w:style w:type="paragraph" w:styleId="af1">
    <w:name w:val="header"/>
    <w:basedOn w:val="a1"/>
    <w:rsid w:val="00314FE9"/>
    <w:pPr>
      <w:tabs>
        <w:tab w:val="center" w:pos="4677"/>
        <w:tab w:val="right" w:pos="9355"/>
      </w:tabs>
    </w:pPr>
  </w:style>
  <w:style w:type="paragraph" w:styleId="af2">
    <w:name w:val="footer"/>
    <w:basedOn w:val="a1"/>
    <w:rsid w:val="00314FE9"/>
    <w:pPr>
      <w:tabs>
        <w:tab w:val="center" w:pos="4677"/>
        <w:tab w:val="right" w:pos="9355"/>
      </w:tabs>
    </w:pPr>
  </w:style>
  <w:style w:type="paragraph" w:customStyle="1" w:styleId="11">
    <w:name w:val="Стиль1"/>
    <w:basedOn w:val="1"/>
    <w:rsid w:val="009B6ABC"/>
  </w:style>
  <w:style w:type="paragraph" w:styleId="a0">
    <w:name w:val="endnote text"/>
    <w:basedOn w:val="a1"/>
    <w:semiHidden/>
    <w:rsid w:val="000177E1"/>
    <w:pPr>
      <w:numPr>
        <w:numId w:val="3"/>
      </w:numPr>
    </w:pPr>
  </w:style>
  <w:style w:type="paragraph" w:customStyle="1" w:styleId="22">
    <w:name w:val="Стиль2"/>
    <w:basedOn w:val="10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1"/>
    <w:link w:val="00"/>
    <w:rsid w:val="00123FDC"/>
    <w:pPr>
      <w:spacing w:after="120"/>
      <w:ind w:left="0" w:right="0" w:firstLine="709"/>
    </w:pPr>
    <w:rPr>
      <w:rFonts w:ascii="Times New Roman" w:hAnsi="Times New Roman"/>
      <w:sz w:val="26"/>
    </w:rPr>
  </w:style>
  <w:style w:type="character" w:customStyle="1" w:styleId="00">
    <w:name w:val="0 Знак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1"/>
    <w:next w:val="a1"/>
    <w:rsid w:val="00B4567E"/>
    <w:pPr>
      <w:autoSpaceDE w:val="0"/>
      <w:autoSpaceDN w:val="0"/>
      <w:adjustRightInd w:val="0"/>
      <w:ind w:left="0" w:right="0" w:firstLine="0"/>
      <w:jc w:val="left"/>
    </w:pPr>
    <w:rPr>
      <w:sz w:val="24"/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3">
    <w:name w:val="Title"/>
    <w:basedOn w:val="a1"/>
    <w:qFormat/>
    <w:rsid w:val="006D0578"/>
    <w:pPr>
      <w:ind w:left="0" w:righ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1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  <w:jc w:val="left"/>
    </w:pPr>
    <w:rPr>
      <w:rFonts w:ascii="Courier New" w:hAnsi="Courier New" w:cs="Courier New"/>
      <w:sz w:val="20"/>
    </w:rPr>
  </w:style>
  <w:style w:type="paragraph" w:styleId="af4">
    <w:name w:val="Normal (Web)"/>
    <w:basedOn w:val="a1"/>
    <w:rsid w:val="00912ABD"/>
    <w:pPr>
      <w:spacing w:before="100" w:beforeAutospacing="1" w:after="100" w:afterAutospacing="1"/>
      <w:ind w:left="0" w:right="0" w:firstLine="0"/>
      <w:jc w:val="left"/>
    </w:pPr>
    <w:rPr>
      <w:rFonts w:ascii="Times New Roman" w:hAnsi="Times New Roman"/>
      <w:sz w:val="24"/>
      <w:szCs w:val="24"/>
    </w:rPr>
  </w:style>
  <w:style w:type="paragraph" w:styleId="af5">
    <w:name w:val="caption"/>
    <w:basedOn w:val="a1"/>
    <w:next w:val="a1"/>
    <w:qFormat/>
    <w:rsid w:val="007A1234"/>
    <w:rPr>
      <w:b/>
      <w:bCs/>
      <w:sz w:val="20"/>
    </w:rPr>
  </w:style>
  <w:style w:type="table" w:customStyle="1" w:styleId="af6">
    <w:name w:val="??????? ???????"/>
    <w:basedOn w:val="a3"/>
    <w:semiHidden/>
    <w:rsid w:val="00BC2F2D"/>
    <w:rPr>
      <w:rFonts w:ascii="Tahoma" w:hAnsi="Tahoma" w:cs="Tahoma"/>
      <w:sz w:val="16"/>
      <w:szCs w:val="16"/>
    </w:rPr>
    <w:tblPr>
      <w:tblInd w:w="0" w:type="nil"/>
    </w:tblPr>
  </w:style>
  <w:style w:type="paragraph" w:styleId="af7">
    <w:name w:val="Block Text"/>
    <w:basedOn w:val="a1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  <w:sz w:val="24"/>
    </w:rPr>
  </w:style>
  <w:style w:type="paragraph" w:customStyle="1" w:styleId="af8">
    <w:name w:val="Обычный без междустрочного"/>
    <w:basedOn w:val="a1"/>
    <w:rsid w:val="000D09FB"/>
    <w:pPr>
      <w:tabs>
        <w:tab w:val="left" w:pos="1418"/>
      </w:tabs>
      <w:suppressAutoHyphens/>
      <w:ind w:left="0" w:right="0" w:firstLine="0"/>
    </w:pPr>
    <w:rPr>
      <w:rFonts w:ascii="Times New Roman" w:hAnsi="Times New Roman"/>
      <w:b/>
      <w:sz w:val="24"/>
    </w:rPr>
  </w:style>
  <w:style w:type="character" w:styleId="af9">
    <w:name w:val="Strong"/>
    <w:qFormat/>
    <w:rsid w:val="00D16282"/>
    <w:rPr>
      <w:b/>
      <w:bCs/>
    </w:rPr>
  </w:style>
  <w:style w:type="paragraph" w:styleId="afa">
    <w:name w:val="Subtitle"/>
    <w:basedOn w:val="a1"/>
    <w:next w:val="a1"/>
    <w:link w:val="afb"/>
    <w:qFormat/>
    <w:rsid w:val="00606A87"/>
    <w:pPr>
      <w:spacing w:after="60" w:line="360" w:lineRule="auto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b">
    <w:name w:val="Подзаголовок Знак"/>
    <w:link w:val="afa"/>
    <w:rsid w:val="00606A87"/>
    <w:rPr>
      <w:rFonts w:eastAsia="Times New Roman" w:cs="Times New Roman"/>
      <w:i/>
      <w:sz w:val="28"/>
      <w:szCs w:val="24"/>
      <w:u w:val="single"/>
    </w:rPr>
  </w:style>
  <w:style w:type="paragraph" w:styleId="afc">
    <w:name w:val="Message Header"/>
    <w:basedOn w:val="a1"/>
    <w:link w:val="afd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jc w:val="left"/>
    </w:pPr>
    <w:rPr>
      <w:sz w:val="24"/>
    </w:rPr>
  </w:style>
  <w:style w:type="character" w:customStyle="1" w:styleId="afd">
    <w:name w:val="Шапка Знак"/>
    <w:link w:val="afc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1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5565BB"/>
    <w:rPr>
      <w:rFonts w:ascii="Arial" w:hAnsi="Arial"/>
      <w:sz w:val="22"/>
    </w:rPr>
  </w:style>
  <w:style w:type="paragraph" w:styleId="afe">
    <w:name w:val="Body Text Indent"/>
    <w:basedOn w:val="a1"/>
    <w:link w:val="aff"/>
    <w:rsid w:val="005565BB"/>
    <w:pPr>
      <w:spacing w:after="120"/>
      <w:ind w:left="283"/>
    </w:pPr>
  </w:style>
  <w:style w:type="character" w:customStyle="1" w:styleId="aff">
    <w:name w:val="Основной текст с отступом Знак"/>
    <w:link w:val="afe"/>
    <w:rsid w:val="005565BB"/>
    <w:rPr>
      <w:rFonts w:ascii="Arial" w:hAnsi="Arial"/>
      <w:sz w:val="22"/>
    </w:rPr>
  </w:style>
  <w:style w:type="paragraph" w:styleId="25">
    <w:name w:val="Body Text First Indent 2"/>
    <w:basedOn w:val="afe"/>
    <w:link w:val="26"/>
    <w:rsid w:val="005565BB"/>
    <w:pPr>
      <w:ind w:firstLine="210"/>
    </w:pPr>
  </w:style>
  <w:style w:type="character" w:customStyle="1" w:styleId="26">
    <w:name w:val="Красная строка 2 Знак"/>
    <w:link w:val="25"/>
    <w:rsid w:val="005565BB"/>
    <w:rPr>
      <w:rFonts w:ascii="Arial" w:hAnsi="Arial"/>
      <w:sz w:val="22"/>
    </w:rPr>
  </w:style>
  <w:style w:type="paragraph" w:styleId="aff0">
    <w:name w:val="TOC Heading"/>
    <w:basedOn w:val="1"/>
    <w:next w:val="a1"/>
    <w:uiPriority w:val="39"/>
    <w:semiHidden/>
    <w:unhideWhenUsed/>
    <w:qFormat/>
    <w:rsid w:val="00803246"/>
    <w:pPr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aff1">
    <w:name w:val="No Spacing"/>
    <w:uiPriority w:val="1"/>
    <w:qFormat/>
    <w:rsid w:val="00DD3BED"/>
    <w:rPr>
      <w:rFonts w:ascii="Calibri" w:eastAsia="Calibri" w:hAnsi="Calibri"/>
      <w:sz w:val="22"/>
      <w:szCs w:val="22"/>
      <w:lang w:eastAsia="en-US"/>
    </w:rPr>
  </w:style>
  <w:style w:type="paragraph" w:customStyle="1" w:styleId="aff2">
    <w:name w:val="Обычный (ТЭСП)"/>
    <w:basedOn w:val="a1"/>
    <w:link w:val="aff3"/>
    <w:rsid w:val="003F03F0"/>
    <w:pPr>
      <w:spacing w:line="276" w:lineRule="auto"/>
      <w:ind w:left="0" w:right="0" w:firstLine="72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ff3">
    <w:name w:val="Обычный (ТЭСП) Знак"/>
    <w:link w:val="aff2"/>
    <w:rsid w:val="003F03F0"/>
    <w:rPr>
      <w:sz w:val="24"/>
      <w:szCs w:val="24"/>
    </w:rPr>
  </w:style>
  <w:style w:type="paragraph" w:customStyle="1" w:styleId="3f3f3f3f3f3f3f3f3f3f3f3f3f3f3f3f3f3f3f">
    <w:name w:val="М3fа3fр3fк3fи3fр3fо3fв3fа3fн3fн3fы3fй3f с3fп3fи3fс3fо3fк3f"/>
    <w:basedOn w:val="a1"/>
    <w:rsid w:val="003664B9"/>
    <w:pPr>
      <w:widowControl w:val="0"/>
      <w:numPr>
        <w:numId w:val="5"/>
      </w:numPr>
      <w:autoSpaceDE w:val="0"/>
      <w:autoSpaceDN w:val="0"/>
      <w:adjustRightInd w:val="0"/>
      <w:spacing w:line="276" w:lineRule="auto"/>
      <w:ind w:right="0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8651-8F11-4FC3-AFE9-6D678428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12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10180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_Toc112285744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_Toc112285739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_Toc112285738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_Toc112285737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_Toc112285736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_Toc112285735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_Toc112285734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_Toc112285733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_Toc112285732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subject/>
  <dc:creator/>
  <cp:keywords/>
  <cp:lastModifiedBy/>
  <cp:revision>1</cp:revision>
  <cp:lastPrinted>2009-10-06T10:11:00Z</cp:lastPrinted>
  <dcterms:created xsi:type="dcterms:W3CDTF">2023-02-16T16:08:00Z</dcterms:created>
  <dcterms:modified xsi:type="dcterms:W3CDTF">2023-03-08T19:36:00Z</dcterms:modified>
</cp:coreProperties>
</file>